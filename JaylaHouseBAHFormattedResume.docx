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CD6ED" w14:textId="77777777" w:rsidR="00441E75" w:rsidRPr="00441E75" w:rsidRDefault="00441E75" w:rsidP="00441E75">
      <w:pPr>
        <w:rPr>
          <w:lang w:eastAsia="zh-CN"/>
        </w:rPr>
      </w:pPr>
    </w:p>
    <w:tbl>
      <w:tblPr>
        <w:tblStyle w:val="TableGrid"/>
        <w:tblW w:w="0" w:type="auto"/>
        <w:tblLook w:val="04A0" w:firstRow="1" w:lastRow="0" w:firstColumn="1" w:lastColumn="0" w:noHBand="0" w:noVBand="1"/>
      </w:tblPr>
      <w:tblGrid>
        <w:gridCol w:w="2250"/>
        <w:gridCol w:w="3982"/>
        <w:gridCol w:w="3982"/>
      </w:tblGrid>
      <w:tr w:rsidR="00451F55" w14:paraId="3BB14DD7" w14:textId="77777777" w:rsidTr="67CA406C">
        <w:trPr>
          <w:trHeight w:val="1656"/>
        </w:trPr>
        <w:tc>
          <w:tcPr>
            <w:tcW w:w="2250" w:type="dxa"/>
            <w:tcBorders>
              <w:top w:val="nil"/>
              <w:left w:val="nil"/>
              <w:bottom w:val="nil"/>
              <w:right w:val="nil"/>
            </w:tcBorders>
            <w:shd w:val="clear" w:color="auto" w:fill="E7E6E6" w:themeFill="background2"/>
          </w:tcPr>
          <w:p w14:paraId="486CA454" w14:textId="1B2FA0F4" w:rsidR="00451F55" w:rsidRPr="00C5197C" w:rsidRDefault="00344096" w:rsidP="000A30C6">
            <w:pPr>
              <w:pStyle w:val="1-ResumeName"/>
            </w:pPr>
            <w:r>
              <w:t>Jayla House</w:t>
            </w:r>
          </w:p>
          <w:p w14:paraId="0AE90602" w14:textId="0D3E7235" w:rsidR="00451F55" w:rsidRPr="00C5197C" w:rsidRDefault="00451F55" w:rsidP="000A30C6">
            <w:pPr>
              <w:pStyle w:val="1-ResumeRole"/>
            </w:pPr>
          </w:p>
        </w:tc>
        <w:tc>
          <w:tcPr>
            <w:tcW w:w="7964" w:type="dxa"/>
            <w:gridSpan w:val="2"/>
            <w:tcBorders>
              <w:top w:val="nil"/>
              <w:left w:val="nil"/>
              <w:bottom w:val="nil"/>
              <w:right w:val="nil"/>
            </w:tcBorders>
            <w:tcMar>
              <w:left w:w="216" w:type="dxa"/>
              <w:right w:w="115" w:type="dxa"/>
            </w:tcMar>
          </w:tcPr>
          <w:p w14:paraId="289825E3" w14:textId="77777777" w:rsidR="00451F55" w:rsidRPr="00707E4A" w:rsidRDefault="00451F55" w:rsidP="000A30C6">
            <w:pPr>
              <w:pStyle w:val="1-ResumeHeading"/>
              <w:jc w:val="left"/>
            </w:pPr>
            <w:r w:rsidRPr="00707E4A">
              <w:t>QUALIFIED STATEMENT</w:t>
            </w:r>
          </w:p>
          <w:p w14:paraId="6FF240EA" w14:textId="2ABDEFBA" w:rsidR="00451F55" w:rsidRPr="00547259" w:rsidRDefault="00451F55" w:rsidP="000A30C6">
            <w:pPr>
              <w:pStyle w:val="1-ResumeStatementText"/>
              <w:rPr>
                <w:color w:val="004B87" w:themeColor="accent2"/>
              </w:rPr>
            </w:pPr>
            <w:r w:rsidRPr="00895510">
              <w:t>M</w:t>
            </w:r>
            <w:r w:rsidR="00344096">
              <w:t xml:space="preserve">s. House </w:t>
            </w:r>
            <w:r w:rsidR="00344096">
              <w:rPr>
                <w:rFonts w:cs="Calibri"/>
                <w:bCs/>
                <w:sz w:val="20"/>
                <w:szCs w:val="20"/>
              </w:rPr>
              <w:t>earned her degree in computer science; she is eager to contribute her developed knowledge in Cybersecurity role</w:t>
            </w:r>
            <w:r w:rsidR="00675AF1">
              <w:rPr>
                <w:rFonts w:cs="Calibri"/>
                <w:bCs/>
                <w:sz w:val="20"/>
                <w:szCs w:val="20"/>
              </w:rPr>
              <w:t xml:space="preserve">, </w:t>
            </w:r>
            <w:r w:rsidR="00344096">
              <w:rPr>
                <w:rFonts w:cs="Calibri"/>
                <w:bCs/>
                <w:sz w:val="20"/>
                <w:szCs w:val="20"/>
              </w:rPr>
              <w:t>Software Development</w:t>
            </w:r>
            <w:r w:rsidR="00675AF1">
              <w:rPr>
                <w:rFonts w:cs="Calibri"/>
                <w:bCs/>
                <w:sz w:val="20"/>
                <w:szCs w:val="20"/>
              </w:rPr>
              <w:t xml:space="preserve"> and Data Analytics</w:t>
            </w:r>
            <w:r w:rsidR="00344096">
              <w:rPr>
                <w:sz w:val="20"/>
                <w:szCs w:val="20"/>
              </w:rPr>
              <w:t xml:space="preserve">. She is skilled in programming, securing hardware and software in professional settings. Possessing characteristics such as being adaptable and driven with a strong work ethic, </w:t>
            </w:r>
            <w:r w:rsidR="00675AF1">
              <w:rPr>
                <w:sz w:val="20"/>
                <w:szCs w:val="20"/>
              </w:rPr>
              <w:t>Ms. House</w:t>
            </w:r>
            <w:r w:rsidR="00344096">
              <w:rPr>
                <w:sz w:val="20"/>
                <w:szCs w:val="20"/>
              </w:rPr>
              <w:t xml:space="preserve"> can thrive in team-based and individually motivated settings</w:t>
            </w:r>
          </w:p>
        </w:tc>
      </w:tr>
      <w:tr w:rsidR="00451F55" w:rsidRPr="00D31EDF" w14:paraId="47BABC50" w14:textId="77777777" w:rsidTr="67CA406C">
        <w:trPr>
          <w:trHeight w:val="225"/>
        </w:trPr>
        <w:tc>
          <w:tcPr>
            <w:tcW w:w="2250" w:type="dxa"/>
            <w:tcBorders>
              <w:top w:val="nil"/>
              <w:left w:val="nil"/>
              <w:bottom w:val="nil"/>
              <w:right w:val="nil"/>
            </w:tcBorders>
            <w:shd w:val="clear" w:color="auto" w:fill="FFFFFF" w:themeFill="text2"/>
          </w:tcPr>
          <w:p w14:paraId="1C03FC43" w14:textId="77777777" w:rsidR="00451F55" w:rsidRPr="00D31EDF" w:rsidRDefault="00451F55" w:rsidP="000A30C6">
            <w:pPr>
              <w:pStyle w:val="1-TableText"/>
              <w:spacing w:before="0" w:after="0"/>
              <w:rPr>
                <w:sz w:val="12"/>
                <w:szCs w:val="8"/>
              </w:rPr>
            </w:pPr>
            <w:r w:rsidRPr="00842FC5">
              <w:rPr>
                <w:noProof/>
                <w:sz w:val="12"/>
                <w:szCs w:val="8"/>
              </w:rPr>
              <mc:AlternateContent>
                <mc:Choice Requires="wpg">
                  <w:drawing>
                    <wp:anchor distT="0" distB="0" distL="114300" distR="114300" simplePos="0" relativeHeight="251658265" behindDoc="0" locked="0" layoutInCell="1" allowOverlap="1" wp14:anchorId="44FB414C" wp14:editId="22EC3FAB">
                      <wp:simplePos x="0" y="0"/>
                      <wp:positionH relativeFrom="column">
                        <wp:posOffset>1233805</wp:posOffset>
                      </wp:positionH>
                      <wp:positionV relativeFrom="paragraph">
                        <wp:posOffset>133731</wp:posOffset>
                      </wp:positionV>
                      <wp:extent cx="238760" cy="238760"/>
                      <wp:effectExtent l="0" t="0" r="8890" b="8890"/>
                      <wp:wrapNone/>
                      <wp:docPr id="1130" name="Group 96" descr="P1335L8C3T15#y1"/>
                      <wp:cNvGraphicFramePr/>
                      <a:graphic xmlns:a="http://schemas.openxmlformats.org/drawingml/2006/main">
                        <a:graphicData uri="http://schemas.microsoft.com/office/word/2010/wordprocessingGroup">
                          <wpg:wgp>
                            <wpg:cNvGrpSpPr/>
                            <wpg:grpSpPr>
                              <a:xfrm>
                                <a:off x="0" y="0"/>
                                <a:ext cx="238760" cy="238760"/>
                                <a:chOff x="0" y="0"/>
                                <a:chExt cx="238822" cy="238822"/>
                              </a:xfrm>
                            </wpg:grpSpPr>
                            <wps:wsp>
                              <wps:cNvPr id="1131" name="Oval 1131"/>
                              <wps:cNvSpPr/>
                              <wps:spPr>
                                <a:xfrm>
                                  <a:off x="0" y="0"/>
                                  <a:ext cx="238822" cy="238822"/>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32" name="Group 1132"/>
                              <wpg:cNvGrpSpPr/>
                              <wpg:grpSpPr>
                                <a:xfrm>
                                  <a:off x="43301" y="9974"/>
                                  <a:ext cx="152219" cy="209768"/>
                                  <a:chOff x="43301" y="9974"/>
                                  <a:chExt cx="268797" cy="370417"/>
                                </a:xfrm>
                              </wpg:grpSpPr>
                              <wpg:grpSp>
                                <wpg:cNvPr id="1133" name="Group 1133"/>
                                <wpg:cNvGrpSpPr/>
                                <wpg:grpSpPr>
                                  <a:xfrm>
                                    <a:off x="43301" y="9974"/>
                                    <a:ext cx="169822" cy="370417"/>
                                    <a:chOff x="43301" y="9974"/>
                                    <a:chExt cx="169822" cy="370417"/>
                                  </a:xfrm>
                                  <a:solidFill>
                                    <a:srgbClr val="DA291C"/>
                                  </a:solidFill>
                                </wpg:grpSpPr>
                                <wps:wsp>
                                  <wps:cNvPr id="1134" name="Freeform 859"/>
                                  <wps:cNvSpPr/>
                                  <wps:spPr>
                                    <a:xfrm>
                                      <a:off x="43301" y="99156"/>
                                      <a:ext cx="169822" cy="281235"/>
                                    </a:xfrm>
                                    <a:custGeom>
                                      <a:avLst/>
                                      <a:gdLst>
                                        <a:gd name="connsiteX0" fmla="*/ 81332 w 169822"/>
                                        <a:gd name="connsiteY0" fmla="*/ 151229 h 281235"/>
                                        <a:gd name="connsiteX1" fmla="*/ 85803 w 169822"/>
                                        <a:gd name="connsiteY1" fmla="*/ 147895 h 281235"/>
                                        <a:gd name="connsiteX2" fmla="*/ 90273 w 169822"/>
                                        <a:gd name="connsiteY2" fmla="*/ 151229 h 281235"/>
                                        <a:gd name="connsiteX3" fmla="*/ 90273 w 169822"/>
                                        <a:gd name="connsiteY3" fmla="*/ 260100 h 281235"/>
                                        <a:gd name="connsiteX4" fmla="*/ 134221 w 169822"/>
                                        <a:gd name="connsiteY4" fmla="*/ 260100 h 281235"/>
                                        <a:gd name="connsiteX5" fmla="*/ 132033 w 169822"/>
                                        <a:gd name="connsiteY5" fmla="*/ 53026 h 281235"/>
                                        <a:gd name="connsiteX6" fmla="*/ 136219 w 169822"/>
                                        <a:gd name="connsiteY6" fmla="*/ 49788 h 281235"/>
                                        <a:gd name="connsiteX7" fmla="*/ 140404 w 169822"/>
                                        <a:gd name="connsiteY7" fmla="*/ 53026 h 281235"/>
                                        <a:gd name="connsiteX8" fmla="*/ 140404 w 169822"/>
                                        <a:gd name="connsiteY8" fmla="*/ 124845 h 281235"/>
                                        <a:gd name="connsiteX9" fmla="*/ 155053 w 169822"/>
                                        <a:gd name="connsiteY9" fmla="*/ 144562 h 281235"/>
                                        <a:gd name="connsiteX10" fmla="*/ 169798 w 169822"/>
                                        <a:gd name="connsiteY10" fmla="*/ 124845 h 281235"/>
                                        <a:gd name="connsiteX11" fmla="*/ 165803 w 169822"/>
                                        <a:gd name="connsiteY11" fmla="*/ 21689 h 281235"/>
                                        <a:gd name="connsiteX12" fmla="*/ 5137 w 169822"/>
                                        <a:gd name="connsiteY12" fmla="*/ 21689 h 281235"/>
                                        <a:gd name="connsiteX13" fmla="*/ 0 w 169822"/>
                                        <a:gd name="connsiteY13" fmla="*/ 129322 h 281235"/>
                                        <a:gd name="connsiteX14" fmla="*/ 15220 w 169822"/>
                                        <a:gd name="connsiteY14" fmla="*/ 148372 h 281235"/>
                                        <a:gd name="connsiteX15" fmla="*/ 30345 w 169822"/>
                                        <a:gd name="connsiteY15" fmla="*/ 129322 h 281235"/>
                                        <a:gd name="connsiteX16" fmla="*/ 30345 w 169822"/>
                                        <a:gd name="connsiteY16" fmla="*/ 53122 h 281235"/>
                                        <a:gd name="connsiteX17" fmla="*/ 34290 w 169822"/>
                                        <a:gd name="connsiteY17" fmla="*/ 49866 h 281235"/>
                                        <a:gd name="connsiteX18" fmla="*/ 34435 w 169822"/>
                                        <a:gd name="connsiteY18" fmla="*/ 49883 h 281235"/>
                                        <a:gd name="connsiteX19" fmla="*/ 38305 w 169822"/>
                                        <a:gd name="connsiteY19" fmla="*/ 52799 h 281235"/>
                                        <a:gd name="connsiteX20" fmla="*/ 38335 w 169822"/>
                                        <a:gd name="connsiteY20" fmla="*/ 53122 h 281235"/>
                                        <a:gd name="connsiteX21" fmla="*/ 36147 w 169822"/>
                                        <a:gd name="connsiteY21" fmla="*/ 260195 h 281235"/>
                                        <a:gd name="connsiteX22" fmla="*/ 81332 w 169822"/>
                                        <a:gd name="connsiteY22" fmla="*/ 260195 h 2812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69822" h="281235">
                                          <a:moveTo>
                                            <a:pt x="81332" y="151229"/>
                                          </a:moveTo>
                                          <a:cubicBezTo>
                                            <a:pt x="81332" y="151229"/>
                                            <a:pt x="81332" y="147895"/>
                                            <a:pt x="85803" y="147895"/>
                                          </a:cubicBezTo>
                                          <a:cubicBezTo>
                                            <a:pt x="90273" y="147895"/>
                                            <a:pt x="90273" y="151229"/>
                                            <a:pt x="90273" y="151229"/>
                                          </a:cubicBezTo>
                                          <a:lnTo>
                                            <a:pt x="90273" y="260100"/>
                                          </a:lnTo>
                                          <a:cubicBezTo>
                                            <a:pt x="90273" y="287246"/>
                                            <a:pt x="134221" y="288008"/>
                                            <a:pt x="134221" y="260100"/>
                                          </a:cubicBezTo>
                                          <a:lnTo>
                                            <a:pt x="132033" y="53026"/>
                                          </a:lnTo>
                                          <a:cubicBezTo>
                                            <a:pt x="132033" y="53026"/>
                                            <a:pt x="132033" y="49788"/>
                                            <a:pt x="136219" y="49788"/>
                                          </a:cubicBezTo>
                                          <a:cubicBezTo>
                                            <a:pt x="140404" y="49788"/>
                                            <a:pt x="140404" y="53026"/>
                                            <a:pt x="140404" y="53026"/>
                                          </a:cubicBezTo>
                                          <a:lnTo>
                                            <a:pt x="140404" y="124845"/>
                                          </a:lnTo>
                                          <a:cubicBezTo>
                                            <a:pt x="140404" y="139990"/>
                                            <a:pt x="146207" y="144562"/>
                                            <a:pt x="155053" y="144562"/>
                                          </a:cubicBezTo>
                                          <a:cubicBezTo>
                                            <a:pt x="163900" y="144562"/>
                                            <a:pt x="170273" y="136751"/>
                                            <a:pt x="169798" y="124845"/>
                                          </a:cubicBezTo>
                                          <a:lnTo>
                                            <a:pt x="165803" y="21689"/>
                                          </a:lnTo>
                                          <a:cubicBezTo>
                                            <a:pt x="164471" y="-8315"/>
                                            <a:pt x="10083" y="-6124"/>
                                            <a:pt x="5137" y="21689"/>
                                          </a:cubicBezTo>
                                          <a:cubicBezTo>
                                            <a:pt x="1046" y="38644"/>
                                            <a:pt x="0" y="99985"/>
                                            <a:pt x="0" y="129322"/>
                                          </a:cubicBezTo>
                                          <a:cubicBezTo>
                                            <a:pt x="0" y="142275"/>
                                            <a:pt x="5707" y="148372"/>
                                            <a:pt x="15220" y="148372"/>
                                          </a:cubicBezTo>
                                          <a:cubicBezTo>
                                            <a:pt x="24732" y="148372"/>
                                            <a:pt x="30345" y="142371"/>
                                            <a:pt x="30345" y="129322"/>
                                          </a:cubicBezTo>
                                          <a:lnTo>
                                            <a:pt x="30345" y="53122"/>
                                          </a:lnTo>
                                          <a:cubicBezTo>
                                            <a:pt x="30536" y="51132"/>
                                            <a:pt x="32303" y="49674"/>
                                            <a:pt x="34290" y="49866"/>
                                          </a:cubicBezTo>
                                          <a:cubicBezTo>
                                            <a:pt x="34338" y="49871"/>
                                            <a:pt x="34387" y="49876"/>
                                            <a:pt x="34435" y="49883"/>
                                          </a:cubicBezTo>
                                          <a:cubicBezTo>
                                            <a:pt x="36308" y="49618"/>
                                            <a:pt x="38040" y="50923"/>
                                            <a:pt x="38305" y="52799"/>
                                          </a:cubicBezTo>
                                          <a:cubicBezTo>
                                            <a:pt x="38320" y="52906"/>
                                            <a:pt x="38330" y="53014"/>
                                            <a:pt x="38335" y="53122"/>
                                          </a:cubicBezTo>
                                          <a:lnTo>
                                            <a:pt x="36147" y="260195"/>
                                          </a:lnTo>
                                          <a:cubicBezTo>
                                            <a:pt x="36147" y="288770"/>
                                            <a:pt x="81332" y="287722"/>
                                            <a:pt x="81332" y="260195"/>
                                          </a:cubicBezTo>
                                          <a:close/>
                                        </a:path>
                                      </a:pathLst>
                                    </a:custGeom>
                                    <a:grpFill/>
                                    <a:ln w="9512" cap="flat">
                                      <a:noFill/>
                                      <a:prstDash val="solid"/>
                                      <a:miter/>
                                    </a:ln>
                                  </wps:spPr>
                                  <wps:bodyPr rtlCol="0" anchor="ctr"/>
                                </wps:wsp>
                                <wps:wsp>
                                  <wps:cNvPr id="1135" name="Freeform 860"/>
                                  <wps:cNvSpPr/>
                                  <wps:spPr>
                                    <a:xfrm>
                                      <a:off x="89760" y="9974"/>
                                      <a:ext cx="75641" cy="76199"/>
                                    </a:xfrm>
                                    <a:custGeom>
                                      <a:avLst/>
                                      <a:gdLst>
                                        <a:gd name="connsiteX0" fmla="*/ 37821 w 75641"/>
                                        <a:gd name="connsiteY0" fmla="*/ 0 h 76199"/>
                                        <a:gd name="connsiteX1" fmla="*/ 75641 w 75641"/>
                                        <a:gd name="connsiteY1" fmla="*/ 38329 h 76199"/>
                                        <a:gd name="connsiteX2" fmla="*/ 56846 w 75641"/>
                                        <a:gd name="connsiteY2" fmla="*/ 70961 h 76199"/>
                                        <a:gd name="connsiteX3" fmla="*/ 37821 w 75641"/>
                                        <a:gd name="connsiteY3" fmla="*/ 76200 h 76199"/>
                                        <a:gd name="connsiteX4" fmla="*/ 1 w 75641"/>
                                        <a:gd name="connsiteY4" fmla="*/ 37871 h 76199"/>
                                        <a:gd name="connsiteX5" fmla="*/ 18796 w 75641"/>
                                        <a:gd name="connsiteY5" fmla="*/ 5239 h 76199"/>
                                        <a:gd name="connsiteX6" fmla="*/ 37821 w 75641"/>
                                        <a:gd name="connsiteY6" fmla="*/ 0 h 76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5641" h="76199">
                                          <a:moveTo>
                                            <a:pt x="37821" y="0"/>
                                          </a:moveTo>
                                          <a:cubicBezTo>
                                            <a:pt x="58835" y="127"/>
                                            <a:pt x="75767" y="17287"/>
                                            <a:pt x="75641" y="38329"/>
                                          </a:cubicBezTo>
                                          <a:cubicBezTo>
                                            <a:pt x="75560" y="51764"/>
                                            <a:pt x="68418" y="64163"/>
                                            <a:pt x="56846" y="70961"/>
                                          </a:cubicBezTo>
                                          <a:cubicBezTo>
                                            <a:pt x="51085" y="74377"/>
                                            <a:pt x="44516" y="76186"/>
                                            <a:pt x="37821" y="76200"/>
                                          </a:cubicBezTo>
                                          <a:cubicBezTo>
                                            <a:pt x="16807" y="76073"/>
                                            <a:pt x="-126" y="58912"/>
                                            <a:pt x="1" y="37871"/>
                                          </a:cubicBezTo>
                                          <a:cubicBezTo>
                                            <a:pt x="82" y="24436"/>
                                            <a:pt x="7223" y="12037"/>
                                            <a:pt x="18796" y="5239"/>
                                          </a:cubicBezTo>
                                          <a:cubicBezTo>
                                            <a:pt x="24556" y="1822"/>
                                            <a:pt x="31126" y="13"/>
                                            <a:pt x="37821" y="0"/>
                                          </a:cubicBezTo>
                                          <a:close/>
                                        </a:path>
                                      </a:pathLst>
                                    </a:custGeom>
                                    <a:grpFill/>
                                    <a:ln w="9512" cap="flat">
                                      <a:noFill/>
                                      <a:prstDash val="solid"/>
                                      <a:miter/>
                                    </a:ln>
                                  </wps:spPr>
                                  <wps:bodyPr rtlCol="0" anchor="ctr"/>
                                </wps:wsp>
                              </wpg:grpSp>
                              <wps:wsp>
                                <wps:cNvPr id="1136" name="Freeform 78"/>
                                <wps:cNvSpPr/>
                                <wps:spPr>
                                  <a:xfrm>
                                    <a:off x="257687" y="90889"/>
                                    <a:ext cx="54411" cy="47339"/>
                                  </a:xfrm>
                                  <a:custGeom>
                                    <a:avLst/>
                                    <a:gdLst>
                                      <a:gd name="connsiteX0" fmla="*/ 0 w 54411"/>
                                      <a:gd name="connsiteY0" fmla="*/ 24003 h 47339"/>
                                      <a:gd name="connsiteX1" fmla="*/ 17884 w 54411"/>
                                      <a:gd name="connsiteY1" fmla="*/ 47339 h 47339"/>
                                      <a:gd name="connsiteX2" fmla="*/ 54411 w 54411"/>
                                      <a:gd name="connsiteY2" fmla="*/ 0 h 47339"/>
                                    </a:gdLst>
                                    <a:ahLst/>
                                    <a:cxnLst>
                                      <a:cxn ang="0">
                                        <a:pos x="connsiteX0" y="connsiteY0"/>
                                      </a:cxn>
                                      <a:cxn ang="0">
                                        <a:pos x="connsiteX1" y="connsiteY1"/>
                                      </a:cxn>
                                      <a:cxn ang="0">
                                        <a:pos x="connsiteX2" y="connsiteY2"/>
                                      </a:cxn>
                                    </a:cxnLst>
                                    <a:rect l="l" t="t" r="r" b="b"/>
                                    <a:pathLst>
                                      <a:path w="54411" h="47339">
                                        <a:moveTo>
                                          <a:pt x="0" y="24003"/>
                                        </a:moveTo>
                                        <a:lnTo>
                                          <a:pt x="17884" y="47339"/>
                                        </a:lnTo>
                                        <a:lnTo>
                                          <a:pt x="54411" y="0"/>
                                        </a:lnTo>
                                      </a:path>
                                    </a:pathLst>
                                  </a:custGeom>
                                  <a:noFill/>
                                  <a:ln w="19050" cap="rnd">
                                    <a:solidFill>
                                      <a:srgbClr val="DA291C"/>
                                    </a:solidFill>
                                    <a:prstDash val="solid"/>
                                    <a:round/>
                                  </a:ln>
                                </wps:spPr>
                                <wps:bodyPr rtlCol="0" anchor="ctr"/>
                              </wps:wsp>
                              <wps:wsp>
                                <wps:cNvPr id="1137" name="Freeform 78"/>
                                <wps:cNvSpPr/>
                                <wps:spPr>
                                  <a:xfrm>
                                    <a:off x="257686" y="199751"/>
                                    <a:ext cx="54411" cy="47339"/>
                                  </a:xfrm>
                                  <a:custGeom>
                                    <a:avLst/>
                                    <a:gdLst>
                                      <a:gd name="connsiteX0" fmla="*/ 0 w 54411"/>
                                      <a:gd name="connsiteY0" fmla="*/ 24003 h 47339"/>
                                      <a:gd name="connsiteX1" fmla="*/ 17884 w 54411"/>
                                      <a:gd name="connsiteY1" fmla="*/ 47339 h 47339"/>
                                      <a:gd name="connsiteX2" fmla="*/ 54411 w 54411"/>
                                      <a:gd name="connsiteY2" fmla="*/ 0 h 47339"/>
                                    </a:gdLst>
                                    <a:ahLst/>
                                    <a:cxnLst>
                                      <a:cxn ang="0">
                                        <a:pos x="connsiteX0" y="connsiteY0"/>
                                      </a:cxn>
                                      <a:cxn ang="0">
                                        <a:pos x="connsiteX1" y="connsiteY1"/>
                                      </a:cxn>
                                      <a:cxn ang="0">
                                        <a:pos x="connsiteX2" y="connsiteY2"/>
                                      </a:cxn>
                                    </a:cxnLst>
                                    <a:rect l="l" t="t" r="r" b="b"/>
                                    <a:pathLst>
                                      <a:path w="54411" h="47339">
                                        <a:moveTo>
                                          <a:pt x="0" y="24003"/>
                                        </a:moveTo>
                                        <a:lnTo>
                                          <a:pt x="17884" y="47339"/>
                                        </a:lnTo>
                                        <a:lnTo>
                                          <a:pt x="54411" y="0"/>
                                        </a:lnTo>
                                      </a:path>
                                    </a:pathLst>
                                  </a:custGeom>
                                  <a:noFill/>
                                  <a:ln w="19050" cap="rnd">
                                    <a:solidFill>
                                      <a:srgbClr val="DA291C"/>
                                    </a:solidFill>
                                    <a:prstDash val="solid"/>
                                    <a:round/>
                                  </a:ln>
                                </wps:spPr>
                                <wps:bodyPr rtlCol="0" anchor="ctr"/>
                              </wps:wsp>
                              <wps:wsp>
                                <wps:cNvPr id="1138" name="Freeform 78"/>
                                <wps:cNvSpPr/>
                                <wps:spPr>
                                  <a:xfrm>
                                    <a:off x="253039" y="308612"/>
                                    <a:ext cx="54411" cy="47339"/>
                                  </a:xfrm>
                                  <a:custGeom>
                                    <a:avLst/>
                                    <a:gdLst>
                                      <a:gd name="connsiteX0" fmla="*/ 0 w 54411"/>
                                      <a:gd name="connsiteY0" fmla="*/ 24003 h 47339"/>
                                      <a:gd name="connsiteX1" fmla="*/ 17884 w 54411"/>
                                      <a:gd name="connsiteY1" fmla="*/ 47339 h 47339"/>
                                      <a:gd name="connsiteX2" fmla="*/ 54411 w 54411"/>
                                      <a:gd name="connsiteY2" fmla="*/ 0 h 47339"/>
                                    </a:gdLst>
                                    <a:ahLst/>
                                    <a:cxnLst>
                                      <a:cxn ang="0">
                                        <a:pos x="connsiteX0" y="connsiteY0"/>
                                      </a:cxn>
                                      <a:cxn ang="0">
                                        <a:pos x="connsiteX1" y="connsiteY1"/>
                                      </a:cxn>
                                      <a:cxn ang="0">
                                        <a:pos x="connsiteX2" y="connsiteY2"/>
                                      </a:cxn>
                                    </a:cxnLst>
                                    <a:rect l="l" t="t" r="r" b="b"/>
                                    <a:pathLst>
                                      <a:path w="54411" h="47339">
                                        <a:moveTo>
                                          <a:pt x="0" y="24003"/>
                                        </a:moveTo>
                                        <a:lnTo>
                                          <a:pt x="17884" y="47339"/>
                                        </a:lnTo>
                                        <a:lnTo>
                                          <a:pt x="54411" y="0"/>
                                        </a:lnTo>
                                      </a:path>
                                    </a:pathLst>
                                  </a:custGeom>
                                  <a:noFill/>
                                  <a:ln w="19050" cap="rnd">
                                    <a:solidFill>
                                      <a:srgbClr val="DA291C"/>
                                    </a:solidFill>
                                    <a:prstDash val="solid"/>
                                    <a:round/>
                                  </a:ln>
                                </wps:spPr>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611D4415" id="Group 96" o:spid="_x0000_s1026" alt="P1335L8C3T15#y1" style="position:absolute;margin-left:97.15pt;margin-top:10.55pt;width:18.8pt;height:18.8pt;z-index:251658265;mso-width-relative:margin;mso-height-relative:margin" coordsize="238822,238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">
                      <v:oval id="Oval 1131" o:spid="_x0000_s1027" style="position:absolute;width:238822;height:238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" fillcolor="white [3215]" stroked="f" strokeweight="2pt"/>
                      <v:group id="Group 1132" o:spid="_x0000_s1028" style="position:absolute;left:43301;top:9974;width:152219;height:209768" coordorigin="43301,9974" coordsize="268797,37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group id="Group 1133" o:spid="_x0000_s1029" style="position:absolute;left:43301;top:9974;width:169822;height:370417" coordorigin="43301,9974" coordsize="169822,370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">
                          <v:shape id="Freeform 859" o:spid="_x0000_s1030" style="position:absolute;left:43301;top:99156;width:169822;height:281235;visibility:visible;mso-wrap-style:square;v-text-anchor:middle" coordsize="169822,28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" path="m81332,151229v,,,-3334,4471,-3334c90273,147895,90273,151229,90273,151229r,108871c90273,287246,134221,288008,134221,260100l132033,53026v,,,-3238,4186,-3238c140404,49788,140404,53026,140404,53026r,71819c140404,139990,146207,144562,155053,144562v8847,,15220,-7811,14745,-19717l165803,21689c164471,-8315,10083,-6124,5137,21689,1046,38644,,99985,,129322v,12953,5707,19050,15220,19050c24732,148372,30345,142371,30345,129322r,-76200c30536,51132,32303,49674,34290,49866v48,5,97,10,145,17c36308,49618,38040,50923,38305,52799v15,107,25,215,30,323l36147,260195v,28575,45185,27527,45185,l81332,151229xe" filled="f" stroked="f" strokeweight=".26422mm">
                            <v:stroke joinstyle="miter"/>
                            <v:path arrowok="t" o:connecttype="custom" o:connectlocs="81332,151229;85803,147895;90273,151229;90273,260100;134221,260100;132033,53026;136219,49788;140404,53026;140404,124845;155053,144562;169798,124845;165803,21689;5137,21689;0,129322;15220,148372;30345,129322;30345,53122;34290,49866;34435,49883;38305,52799;38335,53122;36147,260195;81332,260195" o:connectangles="0,0,0,0,0,0,0,0,0,0,0,0,0,0,0,0,0,0,0,0,0,0,0"/>
                          </v:shape>
                          <v:shape id="Freeform 860" o:spid="_x0000_s1031" style="position:absolute;left:89760;top:9974;width:75641;height:76199;visibility:visible;mso-wrap-style:square;v-text-anchor:middle" coordsize="75641,76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" path="m37821,c58835,127,75767,17287,75641,38329v-81,13435,-7223,25834,-18795,32632c51085,74377,44516,76186,37821,76200,16807,76073,-126,58912,1,37871,82,24436,7223,12037,18796,5239,24556,1822,31126,13,37821,xe" filled="f" stroked="f" strokeweight=".26422mm">
                            <v:stroke joinstyle="miter"/>
                            <v:path arrowok="t" o:connecttype="custom" o:connectlocs="37821,0;75641,38329;56846,70961;37821,76200;1,37871;18796,5239;37821,0" o:connectangles="0,0,0,0,0,0,0"/>
                          </v:shape>
                        </v:group>
                        <v:shape id="Freeform 78" o:spid="_x0000_s1032" style="position:absolute;left:257687;top:90889;width:54411;height:47339;visibility:visible;mso-wrap-style:square;v-text-anchor:middle" coordsize="5441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" path="m,24003l17884,47339,54411,e" filled="f" strokecolor="#da291c" strokeweight="1.5pt">
                          <v:stroke endcap="round"/>
                          <v:path arrowok="t" o:connecttype="custom" o:connectlocs="0,24003;17884,47339;54411,0" o:connectangles="0,0,0"/>
                        </v:shape>
                        <v:shape id="Freeform 78" o:spid="_x0000_s1033" style="position:absolute;left:257686;top:199751;width:54411;height:47339;visibility:visible;mso-wrap-style:square;v-text-anchor:middle" coordsize="5441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" path="m,24003l17884,47339,54411,e" filled="f" strokecolor="#da291c" strokeweight="1.5pt">
                          <v:stroke endcap="round"/>
                          <v:path arrowok="t" o:connecttype="custom" o:connectlocs="0,24003;17884,47339;54411,0" o:connectangles="0,0,0"/>
                        </v:shape>
                        <v:shape id="Freeform 78" o:spid="_x0000_s1034" style="position:absolute;left:253039;top:308612;width:54411;height:47339;visibility:visible;mso-wrap-style:square;v-text-anchor:middle" coordsize="54411,47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" path="m,24003l17884,47339,54411,e" filled="f" strokecolor="#da291c" strokeweight="1.5pt">
                          <v:stroke endcap="round"/>
                          <v:path arrowok="t" o:connecttype="custom" o:connectlocs="0,24003;17884,47339;54411,0" o:connectangles="0,0,0"/>
                        </v:shape>
                      </v:group>
                    </v:group>
                  </w:pict>
                </mc:Fallback>
              </mc:AlternateContent>
            </w:r>
          </w:p>
        </w:tc>
        <w:tc>
          <w:tcPr>
            <w:tcW w:w="7964" w:type="dxa"/>
            <w:gridSpan w:val="2"/>
            <w:tcBorders>
              <w:top w:val="nil"/>
              <w:left w:val="nil"/>
              <w:bottom w:val="nil"/>
              <w:right w:val="nil"/>
            </w:tcBorders>
            <w:shd w:val="clear" w:color="auto" w:fill="FFFFFF" w:themeFill="text2"/>
            <w:tcMar>
              <w:left w:w="216" w:type="dxa"/>
              <w:right w:w="115" w:type="dxa"/>
            </w:tcMar>
          </w:tcPr>
          <w:p w14:paraId="5FF150EF" w14:textId="77777777" w:rsidR="00451F55" w:rsidRPr="00D31EDF" w:rsidRDefault="00451F55" w:rsidP="000A30C6">
            <w:pPr>
              <w:pStyle w:val="1-TableText"/>
              <w:spacing w:before="0" w:after="0"/>
              <w:rPr>
                <w:rFonts w:cs="Calibri"/>
                <w:color w:val="004B87"/>
                <w:sz w:val="12"/>
                <w:szCs w:val="8"/>
              </w:rPr>
            </w:pPr>
          </w:p>
        </w:tc>
      </w:tr>
      <w:tr w:rsidR="00451F55" w14:paraId="1D4FB27B" w14:textId="77777777" w:rsidTr="67CA406C">
        <w:tc>
          <w:tcPr>
            <w:tcW w:w="2250" w:type="dxa"/>
            <w:tcBorders>
              <w:top w:val="nil"/>
              <w:left w:val="nil"/>
              <w:bottom w:val="nil"/>
              <w:right w:val="single" w:sz="12" w:space="0" w:color="DA291C" w:themeColor="accent5"/>
            </w:tcBorders>
            <w:tcMar>
              <w:top w:w="14" w:type="dxa"/>
              <w:left w:w="115" w:type="dxa"/>
              <w:right w:w="72" w:type="dxa"/>
            </w:tcMar>
          </w:tcPr>
          <w:p w14:paraId="61D71A95" w14:textId="77777777" w:rsidR="00451F55" w:rsidRPr="005C7C83" w:rsidRDefault="00451F55" w:rsidP="000A30C6">
            <w:pPr>
              <w:pStyle w:val="1-ResumeHeading"/>
              <w:ind w:right="289"/>
            </w:pPr>
            <w:r w:rsidRPr="005C7C83">
              <w:t>Competencies</w:t>
            </w:r>
          </w:p>
        </w:tc>
        <w:tc>
          <w:tcPr>
            <w:tcW w:w="3982" w:type="dxa"/>
            <w:tcBorders>
              <w:top w:val="nil"/>
              <w:left w:val="single" w:sz="12" w:space="0" w:color="DA291C" w:themeColor="accent5"/>
              <w:bottom w:val="nil"/>
              <w:right w:val="nil"/>
            </w:tcBorders>
            <w:tcMar>
              <w:top w:w="14" w:type="dxa"/>
              <w:left w:w="288" w:type="dxa"/>
              <w:right w:w="14" w:type="dxa"/>
            </w:tcMar>
          </w:tcPr>
          <w:p w14:paraId="0D7DE237" w14:textId="2C3B4D63" w:rsidR="00451F55" w:rsidRDefault="00344096" w:rsidP="00156891">
            <w:pPr>
              <w:pStyle w:val="1-ResumeBullet1dot"/>
              <w:spacing w:after="60"/>
            </w:pPr>
            <w:r>
              <w:t>Cyber Security threat management &amp; mitigation</w:t>
            </w:r>
          </w:p>
          <w:p w14:paraId="5BAD6172" w14:textId="73A0EDEA" w:rsidR="00344096" w:rsidRDefault="00344096" w:rsidP="00344096">
            <w:pPr>
              <w:pStyle w:val="1-ResumeBullet1dot"/>
              <w:spacing w:after="60"/>
            </w:pPr>
            <w:r>
              <w:t xml:space="preserve">Programing </w:t>
            </w:r>
            <w:r w:rsidR="000143A2">
              <w:t>Languages (</w:t>
            </w:r>
            <w:r>
              <w:t xml:space="preserve">python, c#, </w:t>
            </w:r>
            <w:proofErr w:type="spellStart"/>
            <w:r>
              <w:t>c++</w:t>
            </w:r>
            <w:proofErr w:type="spellEnd"/>
            <w:r>
              <w:t>, Java, assembly, Bash Programming)</w:t>
            </w:r>
          </w:p>
          <w:p w14:paraId="3695C6A7" w14:textId="77777777" w:rsidR="00344096" w:rsidRDefault="00344096" w:rsidP="00344096">
            <w:pPr>
              <w:pStyle w:val="1-ResumeBullet1dot"/>
              <w:spacing w:after="60"/>
            </w:pPr>
            <w:r>
              <w:t>Network Management and Security</w:t>
            </w:r>
          </w:p>
          <w:p w14:paraId="28A55C55" w14:textId="5336CB3F" w:rsidR="00344096" w:rsidRDefault="00344096" w:rsidP="00344096">
            <w:pPr>
              <w:pStyle w:val="1-ResumeBullet1dot"/>
              <w:numPr>
                <w:ilvl w:val="0"/>
                <w:numId w:val="0"/>
              </w:numPr>
              <w:spacing w:after="60"/>
              <w:ind w:left="360"/>
            </w:pPr>
          </w:p>
        </w:tc>
        <w:tc>
          <w:tcPr>
            <w:tcW w:w="3982" w:type="dxa"/>
            <w:tcBorders>
              <w:top w:val="nil"/>
              <w:left w:val="nil"/>
              <w:bottom w:val="nil"/>
              <w:right w:val="nil"/>
            </w:tcBorders>
            <w:tcMar>
              <w:top w:w="14" w:type="dxa"/>
              <w:left w:w="288" w:type="dxa"/>
              <w:right w:w="14" w:type="dxa"/>
            </w:tcMar>
          </w:tcPr>
          <w:p w14:paraId="13FD72F0" w14:textId="77777777" w:rsidR="00451F55" w:rsidRDefault="001C364D" w:rsidP="001C364D">
            <w:pPr>
              <w:pStyle w:val="1-ResumeBullet1dot"/>
              <w:spacing w:after="60"/>
            </w:pPr>
            <w:r>
              <w:t xml:space="preserve"> </w:t>
            </w:r>
            <w:r w:rsidR="00344096">
              <w:t>Data Structures</w:t>
            </w:r>
          </w:p>
          <w:p w14:paraId="6B169959" w14:textId="77777777" w:rsidR="00344096" w:rsidRDefault="00344096" w:rsidP="001C364D">
            <w:pPr>
              <w:pStyle w:val="1-ResumeBullet1dot"/>
              <w:spacing w:after="60"/>
            </w:pPr>
            <w:r>
              <w:t>Software Engineering</w:t>
            </w:r>
          </w:p>
          <w:p w14:paraId="742D4F2F" w14:textId="77777777" w:rsidR="00344096" w:rsidRDefault="00344096" w:rsidP="00344096">
            <w:pPr>
              <w:pStyle w:val="1-ResumeBullet1dot"/>
              <w:spacing w:after="60"/>
            </w:pPr>
            <w:r>
              <w:t>Object Oriented design and Programming</w:t>
            </w:r>
          </w:p>
          <w:p w14:paraId="001848A6" w14:textId="77777777" w:rsidR="00EC3726" w:rsidRDefault="00EC3726" w:rsidP="00344096">
            <w:pPr>
              <w:pStyle w:val="1-ResumeBullet1dot"/>
              <w:spacing w:after="60"/>
            </w:pPr>
            <w:r>
              <w:t>Threat Modeling</w:t>
            </w:r>
          </w:p>
          <w:p w14:paraId="06D7BBE3" w14:textId="7073E190" w:rsidR="00EC3726" w:rsidRDefault="00EC3726" w:rsidP="00344096">
            <w:pPr>
              <w:pStyle w:val="1-ResumeBullet1dot"/>
              <w:spacing w:after="60"/>
            </w:pPr>
            <w:r>
              <w:t xml:space="preserve">Software Development </w:t>
            </w:r>
          </w:p>
        </w:tc>
      </w:tr>
      <w:tr w:rsidR="00451F55" w:rsidRPr="0009718A" w14:paraId="72A956DB" w14:textId="77777777" w:rsidTr="67CA406C">
        <w:trPr>
          <w:trHeight w:val="216"/>
        </w:trPr>
        <w:tc>
          <w:tcPr>
            <w:tcW w:w="2250" w:type="dxa"/>
            <w:tcBorders>
              <w:top w:val="nil"/>
              <w:left w:val="nil"/>
              <w:bottom w:val="nil"/>
              <w:right w:val="single" w:sz="12" w:space="0" w:color="DA291C" w:themeColor="accent5"/>
            </w:tcBorders>
            <w:tcMar>
              <w:top w:w="216" w:type="dxa"/>
              <w:right w:w="72" w:type="dxa"/>
            </w:tcMar>
          </w:tcPr>
          <w:p w14:paraId="3504BDB6" w14:textId="77777777" w:rsidR="00451F55" w:rsidRPr="005C7C83" w:rsidRDefault="00451F55" w:rsidP="000A30C6">
            <w:pPr>
              <w:pStyle w:val="1-ResumeHeading"/>
              <w:ind w:right="289"/>
            </w:pPr>
            <w:r w:rsidRPr="00842FC5">
              <w:rPr>
                <w:noProof/>
              </w:rPr>
              <mc:AlternateContent>
                <mc:Choice Requires="wpg">
                  <w:drawing>
                    <wp:anchor distT="0" distB="0" distL="114300" distR="114300" simplePos="0" relativeHeight="251658263" behindDoc="0" locked="0" layoutInCell="1" allowOverlap="1" wp14:anchorId="158C5D61" wp14:editId="7F373F31">
                      <wp:simplePos x="0" y="0"/>
                      <wp:positionH relativeFrom="column">
                        <wp:posOffset>1250315</wp:posOffset>
                      </wp:positionH>
                      <wp:positionV relativeFrom="paragraph">
                        <wp:posOffset>-9906</wp:posOffset>
                      </wp:positionV>
                      <wp:extent cx="209550" cy="204070"/>
                      <wp:effectExtent l="76200" t="0" r="0" b="5715"/>
                      <wp:wrapNone/>
                      <wp:docPr id="1142" name="Group 97" descr="P1352L8C10T15#y1"/>
                      <wp:cNvGraphicFramePr/>
                      <a:graphic xmlns:a="http://schemas.openxmlformats.org/drawingml/2006/main">
                        <a:graphicData uri="http://schemas.microsoft.com/office/word/2010/wordprocessingGroup">
                          <wpg:wgp>
                            <wpg:cNvGrpSpPr/>
                            <wpg:grpSpPr>
                              <a:xfrm>
                                <a:off x="0" y="0"/>
                                <a:ext cx="209550" cy="204070"/>
                                <a:chOff x="13847" y="17989"/>
                                <a:chExt cx="209785" cy="204660"/>
                              </a:xfrm>
                            </wpg:grpSpPr>
                            <wps:wsp>
                              <wps:cNvPr id="1143" name="Oval 1143"/>
                              <wps:cNvSpPr/>
                              <wps:spPr>
                                <a:xfrm>
                                  <a:off x="17989" y="17989"/>
                                  <a:ext cx="204659" cy="204660"/>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144" name="Group 1144"/>
                              <wpg:cNvGrpSpPr/>
                              <wpg:grpSpPr>
                                <a:xfrm>
                                  <a:off x="13847" y="47190"/>
                                  <a:ext cx="209785" cy="175223"/>
                                  <a:chOff x="13847" y="47190"/>
                                  <a:chExt cx="395493" cy="330336"/>
                                </a:xfrm>
                                <a:solidFill>
                                  <a:srgbClr val="DA291C"/>
                                </a:solidFill>
                              </wpg:grpSpPr>
                              <wps:wsp>
                                <wps:cNvPr id="1145" name="Freeform 1011"/>
                                <wps:cNvSpPr/>
                                <wps:spPr>
                                  <a:xfrm>
                                    <a:off x="13847" y="260554"/>
                                    <a:ext cx="58459" cy="116972"/>
                                  </a:xfrm>
                                  <a:custGeom>
                                    <a:avLst/>
                                    <a:gdLst>
                                      <a:gd name="connsiteX0" fmla="*/ 35899 w 58459"/>
                                      <a:gd name="connsiteY0" fmla="*/ 116967 h 116972"/>
                                      <a:gd name="connsiteX1" fmla="*/ 33233 w 58459"/>
                                      <a:gd name="connsiteY1" fmla="*/ 116110 h 116972"/>
                                      <a:gd name="connsiteX2" fmla="*/ 1910 w 58459"/>
                                      <a:gd name="connsiteY2" fmla="*/ 92869 h 116972"/>
                                      <a:gd name="connsiteX3" fmla="*/ 6 w 58459"/>
                                      <a:gd name="connsiteY3" fmla="*/ 88868 h 116972"/>
                                      <a:gd name="connsiteX4" fmla="*/ 2290 w 58459"/>
                                      <a:gd name="connsiteY4" fmla="*/ 85249 h 116972"/>
                                      <a:gd name="connsiteX5" fmla="*/ 40374 w 58459"/>
                                      <a:gd name="connsiteY5" fmla="*/ 4572 h 116972"/>
                                      <a:gd name="connsiteX6" fmla="*/ 44944 w 58459"/>
                                      <a:gd name="connsiteY6" fmla="*/ 0 h 116972"/>
                                      <a:gd name="connsiteX7" fmla="*/ 44944 w 58459"/>
                                      <a:gd name="connsiteY7" fmla="*/ 0 h 116972"/>
                                      <a:gd name="connsiteX8" fmla="*/ 49514 w 58459"/>
                                      <a:gd name="connsiteY8" fmla="*/ 4667 h 116972"/>
                                      <a:gd name="connsiteX9" fmla="*/ 54560 w 58459"/>
                                      <a:gd name="connsiteY9" fmla="*/ 47625 h 116972"/>
                                      <a:gd name="connsiteX10" fmla="*/ 39231 w 58459"/>
                                      <a:gd name="connsiteY10" fmla="*/ 115824 h 116972"/>
                                      <a:gd name="connsiteX11" fmla="*/ 35899 w 58459"/>
                                      <a:gd name="connsiteY11" fmla="*/ 116967 h 1169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8459" h="116972">
                                        <a:moveTo>
                                          <a:pt x="35899" y="116967"/>
                                        </a:moveTo>
                                        <a:cubicBezTo>
                                          <a:pt x="34937" y="116977"/>
                                          <a:pt x="34004" y="116672"/>
                                          <a:pt x="33233" y="116110"/>
                                        </a:cubicBezTo>
                                        <a:lnTo>
                                          <a:pt x="1910" y="92869"/>
                                        </a:lnTo>
                                        <a:cubicBezTo>
                                          <a:pt x="643" y="91945"/>
                                          <a:pt x="-71" y="90440"/>
                                          <a:pt x="6" y="88868"/>
                                        </a:cubicBezTo>
                                        <a:cubicBezTo>
                                          <a:pt x="101" y="87354"/>
                                          <a:pt x="967" y="85992"/>
                                          <a:pt x="2290" y="85249"/>
                                        </a:cubicBezTo>
                                        <a:cubicBezTo>
                                          <a:pt x="25045" y="72104"/>
                                          <a:pt x="39517" y="41243"/>
                                          <a:pt x="40374" y="4572"/>
                                        </a:cubicBezTo>
                                        <a:cubicBezTo>
                                          <a:pt x="40374" y="2048"/>
                                          <a:pt x="42421" y="0"/>
                                          <a:pt x="44944" y="0"/>
                                        </a:cubicBezTo>
                                        <a:lnTo>
                                          <a:pt x="44944" y="0"/>
                                        </a:lnTo>
                                        <a:cubicBezTo>
                                          <a:pt x="47457" y="105"/>
                                          <a:pt x="49466" y="2143"/>
                                          <a:pt x="49514" y="4667"/>
                                        </a:cubicBezTo>
                                        <a:cubicBezTo>
                                          <a:pt x="49580" y="19126"/>
                                          <a:pt x="51275" y="33537"/>
                                          <a:pt x="54560" y="47625"/>
                                        </a:cubicBezTo>
                                        <a:cubicBezTo>
                                          <a:pt x="59511" y="72009"/>
                                          <a:pt x="64080" y="93154"/>
                                          <a:pt x="39231" y="115824"/>
                                        </a:cubicBezTo>
                                        <a:cubicBezTo>
                                          <a:pt x="38308" y="116615"/>
                                          <a:pt x="37118" y="117024"/>
                                          <a:pt x="35899" y="116967"/>
                                        </a:cubicBezTo>
                                        <a:close/>
                                      </a:path>
                                    </a:pathLst>
                                  </a:custGeom>
                                  <a:grpFill/>
                                  <a:ln w="9512" cap="flat">
                                    <a:noFill/>
                                    <a:prstDash val="solid"/>
                                    <a:miter/>
                                  </a:ln>
                                </wps:spPr>
                                <wps:bodyPr rtlCol="0" anchor="ctr"/>
                              </wps:wsp>
                              <wps:wsp>
                                <wps:cNvPr id="1146" name="Freeform 1012"/>
                                <wps:cNvSpPr/>
                                <wps:spPr>
                                  <a:xfrm>
                                    <a:off x="43177" y="222454"/>
                                    <a:ext cx="35036" cy="35052"/>
                                  </a:xfrm>
                                  <a:custGeom>
                                    <a:avLst/>
                                    <a:gdLst>
                                      <a:gd name="connsiteX0" fmla="*/ 17614 w 35036"/>
                                      <a:gd name="connsiteY0" fmla="*/ 0 h 35052"/>
                                      <a:gd name="connsiteX1" fmla="*/ 35037 w 35036"/>
                                      <a:gd name="connsiteY1" fmla="*/ 17621 h 35052"/>
                                      <a:gd name="connsiteX2" fmla="*/ 17414 w 35036"/>
                                      <a:gd name="connsiteY2" fmla="*/ 35052 h 35052"/>
                                      <a:gd name="connsiteX3" fmla="*/ 0 w 35036"/>
                                      <a:gd name="connsiteY3" fmla="*/ 17907 h 35052"/>
                                      <a:gd name="connsiteX4" fmla="*/ 17518 w 35036"/>
                                      <a:gd name="connsiteY4" fmla="*/ 381 h 3505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036" h="35052">
                                        <a:moveTo>
                                          <a:pt x="17614" y="0"/>
                                        </a:moveTo>
                                        <a:cubicBezTo>
                                          <a:pt x="27287" y="57"/>
                                          <a:pt x="35084" y="7944"/>
                                          <a:pt x="35037" y="17621"/>
                                        </a:cubicBezTo>
                                        <a:cubicBezTo>
                                          <a:pt x="34980" y="27308"/>
                                          <a:pt x="27087" y="35109"/>
                                          <a:pt x="17414" y="35052"/>
                                        </a:cubicBezTo>
                                        <a:cubicBezTo>
                                          <a:pt x="7931" y="34995"/>
                                          <a:pt x="209" y="27394"/>
                                          <a:pt x="0" y="17907"/>
                                        </a:cubicBezTo>
                                        <a:cubicBezTo>
                                          <a:pt x="0" y="8230"/>
                                          <a:pt x="7845" y="381"/>
                                          <a:pt x="17518" y="381"/>
                                        </a:cubicBezTo>
                                        <a:close/>
                                      </a:path>
                                    </a:pathLst>
                                  </a:custGeom>
                                  <a:grpFill/>
                                  <a:ln w="9512" cap="flat">
                                    <a:noFill/>
                                    <a:prstDash val="solid"/>
                                    <a:miter/>
                                  </a:ln>
                                </wps:spPr>
                                <wps:bodyPr rtlCol="0" anchor="ctr"/>
                              </wps:wsp>
                              <wps:wsp>
                                <wps:cNvPr id="1147" name="Freeform 1021"/>
                                <wps:cNvSpPr/>
                                <wps:spPr>
                                  <a:xfrm>
                                    <a:off x="55297" y="118794"/>
                                    <a:ext cx="154807" cy="99945"/>
                                  </a:xfrm>
                                  <a:custGeom>
                                    <a:avLst/>
                                    <a:gdLst>
                                      <a:gd name="connsiteX0" fmla="*/ 4827 w 154807"/>
                                      <a:gd name="connsiteY0" fmla="*/ 99945 h 99945"/>
                                      <a:gd name="connsiteX1" fmla="*/ 4827 w 154807"/>
                                      <a:gd name="connsiteY1" fmla="*/ 99945 h 99945"/>
                                      <a:gd name="connsiteX2" fmla="*/ 352 w 154807"/>
                                      <a:gd name="connsiteY2" fmla="*/ 95278 h 99945"/>
                                      <a:gd name="connsiteX3" fmla="*/ 352 w 154807"/>
                                      <a:gd name="connsiteY3" fmla="*/ 74514 h 99945"/>
                                      <a:gd name="connsiteX4" fmla="*/ 5303 w 154807"/>
                                      <a:gd name="connsiteY4" fmla="*/ 28317 h 99945"/>
                                      <a:gd name="connsiteX5" fmla="*/ 5303 w 154807"/>
                                      <a:gd name="connsiteY5" fmla="*/ 28317 h 99945"/>
                                      <a:gd name="connsiteX6" fmla="*/ 8350 w 154807"/>
                                      <a:gd name="connsiteY6" fmla="*/ 26317 h 99945"/>
                                      <a:gd name="connsiteX7" fmla="*/ 149734 w 154807"/>
                                      <a:gd name="connsiteY7" fmla="*/ 28 h 99945"/>
                                      <a:gd name="connsiteX8" fmla="*/ 154780 w 154807"/>
                                      <a:gd name="connsiteY8" fmla="*/ 4067 h 99945"/>
                                      <a:gd name="connsiteX9" fmla="*/ 151448 w 154807"/>
                                      <a:gd name="connsiteY9" fmla="*/ 8981 h 99945"/>
                                      <a:gd name="connsiteX10" fmla="*/ 11968 w 154807"/>
                                      <a:gd name="connsiteY10" fmla="*/ 34413 h 99945"/>
                                      <a:gd name="connsiteX11" fmla="*/ 8921 w 154807"/>
                                      <a:gd name="connsiteY11" fmla="*/ 74228 h 99945"/>
                                      <a:gd name="connsiteX12" fmla="*/ 8921 w 154807"/>
                                      <a:gd name="connsiteY12" fmla="*/ 95469 h 99945"/>
                                      <a:gd name="connsiteX13" fmla="*/ 4827 w 154807"/>
                                      <a:gd name="connsiteY13" fmla="*/ 99945 h 999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54807" h="99945">
                                        <a:moveTo>
                                          <a:pt x="4827" y="99945"/>
                                        </a:moveTo>
                                        <a:lnTo>
                                          <a:pt x="4827" y="99945"/>
                                        </a:lnTo>
                                        <a:cubicBezTo>
                                          <a:pt x="2323" y="99840"/>
                                          <a:pt x="352" y="97783"/>
                                          <a:pt x="352" y="95278"/>
                                        </a:cubicBezTo>
                                        <a:cubicBezTo>
                                          <a:pt x="352" y="88420"/>
                                          <a:pt x="352" y="81372"/>
                                          <a:pt x="352" y="74514"/>
                                        </a:cubicBezTo>
                                        <a:cubicBezTo>
                                          <a:pt x="-219" y="56892"/>
                                          <a:pt x="-886" y="40319"/>
                                          <a:pt x="5303" y="28317"/>
                                        </a:cubicBezTo>
                                        <a:lnTo>
                                          <a:pt x="5303" y="28317"/>
                                        </a:lnTo>
                                        <a:cubicBezTo>
                                          <a:pt x="5989" y="27250"/>
                                          <a:pt x="7093" y="26517"/>
                                          <a:pt x="8350" y="26317"/>
                                        </a:cubicBezTo>
                                        <a:lnTo>
                                          <a:pt x="149734" y="28"/>
                                        </a:lnTo>
                                        <a:cubicBezTo>
                                          <a:pt x="152238" y="-248"/>
                                          <a:pt x="154504" y="1552"/>
                                          <a:pt x="154780" y="4067"/>
                                        </a:cubicBezTo>
                                        <a:cubicBezTo>
                                          <a:pt x="155027" y="6305"/>
                                          <a:pt x="153618" y="8391"/>
                                          <a:pt x="151448" y="8981"/>
                                        </a:cubicBezTo>
                                        <a:lnTo>
                                          <a:pt x="11968" y="34413"/>
                                        </a:lnTo>
                                        <a:cubicBezTo>
                                          <a:pt x="8464" y="47377"/>
                                          <a:pt x="7426" y="60883"/>
                                          <a:pt x="8921" y="74228"/>
                                        </a:cubicBezTo>
                                        <a:cubicBezTo>
                                          <a:pt x="8921" y="81181"/>
                                          <a:pt x="9492" y="88325"/>
                                          <a:pt x="8921" y="95469"/>
                                        </a:cubicBezTo>
                                        <a:cubicBezTo>
                                          <a:pt x="8883" y="97783"/>
                                          <a:pt x="7131" y="99707"/>
                                          <a:pt x="4827" y="99945"/>
                                        </a:cubicBezTo>
                                        <a:close/>
                                      </a:path>
                                    </a:pathLst>
                                  </a:custGeom>
                                  <a:grpFill/>
                                  <a:ln w="9512" cap="flat">
                                    <a:noFill/>
                                    <a:prstDash val="solid"/>
                                    <a:miter/>
                                  </a:ln>
                                </wps:spPr>
                                <wps:bodyPr rtlCol="0" anchor="ctr"/>
                              </wps:wsp>
                              <wps:wsp>
                                <wps:cNvPr id="1148" name="Freeform 1022"/>
                                <wps:cNvSpPr/>
                                <wps:spPr>
                                  <a:xfrm>
                                    <a:off x="54916" y="118727"/>
                                    <a:ext cx="155621" cy="100012"/>
                                  </a:xfrm>
                                  <a:custGeom>
                                    <a:avLst/>
                                    <a:gdLst>
                                      <a:gd name="connsiteX0" fmla="*/ 151067 w 155621"/>
                                      <a:gd name="connsiteY0" fmla="*/ 0 h 100012"/>
                                      <a:gd name="connsiteX1" fmla="*/ 155542 w 155621"/>
                                      <a:gd name="connsiteY1" fmla="*/ 3715 h 100012"/>
                                      <a:gd name="connsiteX2" fmla="*/ 151924 w 155621"/>
                                      <a:gd name="connsiteY2" fmla="*/ 9049 h 100012"/>
                                      <a:gd name="connsiteX3" fmla="*/ 12444 w 155621"/>
                                      <a:gd name="connsiteY3" fmla="*/ 34481 h 100012"/>
                                      <a:gd name="connsiteX4" fmla="*/ 9397 w 155621"/>
                                      <a:gd name="connsiteY4" fmla="*/ 74295 h 100012"/>
                                      <a:gd name="connsiteX5" fmla="*/ 9397 w 155621"/>
                                      <a:gd name="connsiteY5" fmla="*/ 95536 h 100012"/>
                                      <a:gd name="connsiteX6" fmla="*/ 4827 w 155621"/>
                                      <a:gd name="connsiteY6" fmla="*/ 100013 h 100012"/>
                                      <a:gd name="connsiteX7" fmla="*/ 4827 w 155621"/>
                                      <a:gd name="connsiteY7" fmla="*/ 100013 h 100012"/>
                                      <a:gd name="connsiteX8" fmla="*/ 352 w 155621"/>
                                      <a:gd name="connsiteY8" fmla="*/ 95345 h 100012"/>
                                      <a:gd name="connsiteX9" fmla="*/ 352 w 155621"/>
                                      <a:gd name="connsiteY9" fmla="*/ 74581 h 100012"/>
                                      <a:gd name="connsiteX10" fmla="*/ 5303 w 155621"/>
                                      <a:gd name="connsiteY10" fmla="*/ 28385 h 100012"/>
                                      <a:gd name="connsiteX11" fmla="*/ 5303 w 155621"/>
                                      <a:gd name="connsiteY11" fmla="*/ 28385 h 100012"/>
                                      <a:gd name="connsiteX12" fmla="*/ 8350 w 155621"/>
                                      <a:gd name="connsiteY12" fmla="*/ 26385 h 100012"/>
                                      <a:gd name="connsiteX13" fmla="*/ 150115 w 155621"/>
                                      <a:gd name="connsiteY13" fmla="*/ 95 h 100012"/>
                                      <a:gd name="connsiteX14" fmla="*/ 150972 w 155621"/>
                                      <a:gd name="connsiteY14" fmla="*/ 95 h 1000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55621" h="100012">
                                        <a:moveTo>
                                          <a:pt x="151067" y="0"/>
                                        </a:moveTo>
                                        <a:cubicBezTo>
                                          <a:pt x="153266" y="-28"/>
                                          <a:pt x="155170" y="1543"/>
                                          <a:pt x="155542" y="3715"/>
                                        </a:cubicBezTo>
                                        <a:cubicBezTo>
                                          <a:pt x="156008" y="6182"/>
                                          <a:pt x="154390" y="8573"/>
                                          <a:pt x="151924" y="9049"/>
                                        </a:cubicBezTo>
                                        <a:lnTo>
                                          <a:pt x="12444" y="34481"/>
                                        </a:lnTo>
                                        <a:cubicBezTo>
                                          <a:pt x="8940" y="47444"/>
                                          <a:pt x="7902" y="60951"/>
                                          <a:pt x="9397" y="74295"/>
                                        </a:cubicBezTo>
                                        <a:cubicBezTo>
                                          <a:pt x="9397" y="81249"/>
                                          <a:pt x="9968" y="88392"/>
                                          <a:pt x="9397" y="95536"/>
                                        </a:cubicBezTo>
                                        <a:cubicBezTo>
                                          <a:pt x="9349" y="98022"/>
                                          <a:pt x="7312" y="100013"/>
                                          <a:pt x="4827" y="100013"/>
                                        </a:cubicBezTo>
                                        <a:lnTo>
                                          <a:pt x="4827" y="100013"/>
                                        </a:lnTo>
                                        <a:cubicBezTo>
                                          <a:pt x="2323" y="99908"/>
                                          <a:pt x="352" y="97851"/>
                                          <a:pt x="352" y="95345"/>
                                        </a:cubicBezTo>
                                        <a:cubicBezTo>
                                          <a:pt x="352" y="88487"/>
                                          <a:pt x="352" y="81439"/>
                                          <a:pt x="352" y="74581"/>
                                        </a:cubicBezTo>
                                        <a:cubicBezTo>
                                          <a:pt x="-219" y="56960"/>
                                          <a:pt x="-885" y="40386"/>
                                          <a:pt x="5303" y="28385"/>
                                        </a:cubicBezTo>
                                        <a:lnTo>
                                          <a:pt x="5303" y="28385"/>
                                        </a:lnTo>
                                        <a:cubicBezTo>
                                          <a:pt x="5989" y="27318"/>
                                          <a:pt x="7093" y="26585"/>
                                          <a:pt x="8350" y="26385"/>
                                        </a:cubicBezTo>
                                        <a:lnTo>
                                          <a:pt x="150115" y="95"/>
                                        </a:lnTo>
                                        <a:lnTo>
                                          <a:pt x="150972" y="95"/>
                                        </a:lnTo>
                                      </a:path>
                                    </a:pathLst>
                                  </a:custGeom>
                                  <a:grpFill/>
                                  <a:ln w="9512" cap="flat">
                                    <a:noFill/>
                                    <a:prstDash val="solid"/>
                                    <a:miter/>
                                  </a:ln>
                                </wps:spPr>
                                <wps:bodyPr rtlCol="0" anchor="ctr"/>
                              </wps:wsp>
                              <wps:wsp>
                                <wps:cNvPr id="1149" name="Freeform 1023"/>
                                <wps:cNvSpPr/>
                                <wps:spPr>
                                  <a:xfrm>
                                    <a:off x="25050" y="47190"/>
                                    <a:ext cx="384290" cy="165838"/>
                                  </a:xfrm>
                                  <a:custGeom>
                                    <a:avLst/>
                                    <a:gdLst>
                                      <a:gd name="connsiteX0" fmla="*/ 378776 w 384290"/>
                                      <a:gd name="connsiteY0" fmla="*/ 74680 h 165838"/>
                                      <a:gd name="connsiteX1" fmla="*/ 204164 w 384290"/>
                                      <a:gd name="connsiteY1" fmla="*/ 2671 h 165838"/>
                                      <a:gd name="connsiteX2" fmla="*/ 190740 w 384290"/>
                                      <a:gd name="connsiteY2" fmla="*/ 4 h 165838"/>
                                      <a:gd name="connsiteX3" fmla="*/ 181980 w 384290"/>
                                      <a:gd name="connsiteY3" fmla="*/ 1528 h 165838"/>
                                      <a:gd name="connsiteX4" fmla="*/ 4131 w 384290"/>
                                      <a:gd name="connsiteY4" fmla="*/ 75728 h 165838"/>
                                      <a:gd name="connsiteX5" fmla="*/ 1237 w 384290"/>
                                      <a:gd name="connsiteY5" fmla="*/ 87501 h 165838"/>
                                      <a:gd name="connsiteX6" fmla="*/ 5750 w 384290"/>
                                      <a:gd name="connsiteY6" fmla="*/ 91159 h 165838"/>
                                      <a:gd name="connsiteX7" fmla="*/ 27458 w 384290"/>
                                      <a:gd name="connsiteY7" fmla="*/ 100112 h 165838"/>
                                      <a:gd name="connsiteX8" fmla="*/ 28981 w 384290"/>
                                      <a:gd name="connsiteY8" fmla="*/ 96683 h 165838"/>
                                      <a:gd name="connsiteX9" fmla="*/ 29647 w 384290"/>
                                      <a:gd name="connsiteY9" fmla="*/ 95635 h 165838"/>
                                      <a:gd name="connsiteX10" fmla="*/ 37169 w 384290"/>
                                      <a:gd name="connsiteY10" fmla="*/ 90587 h 165838"/>
                                      <a:gd name="connsiteX11" fmla="*/ 178934 w 384290"/>
                                      <a:gd name="connsiteY11" fmla="*/ 64774 h 165838"/>
                                      <a:gd name="connsiteX12" fmla="*/ 180933 w 384290"/>
                                      <a:gd name="connsiteY12" fmla="*/ 64774 h 165838"/>
                                      <a:gd name="connsiteX13" fmla="*/ 192282 w 384290"/>
                                      <a:gd name="connsiteY13" fmla="*/ 76280 h 165838"/>
                                      <a:gd name="connsiteX14" fmla="*/ 182932 w 384290"/>
                                      <a:gd name="connsiteY14" fmla="*/ 87444 h 165838"/>
                                      <a:gd name="connsiteX15" fmla="*/ 53544 w 384290"/>
                                      <a:gd name="connsiteY15" fmla="*/ 111066 h 165838"/>
                                      <a:gd name="connsiteX16" fmla="*/ 179981 w 384290"/>
                                      <a:gd name="connsiteY16" fmla="*/ 163168 h 165838"/>
                                      <a:gd name="connsiteX17" fmla="*/ 193405 w 384290"/>
                                      <a:gd name="connsiteY17" fmla="*/ 165835 h 165838"/>
                                      <a:gd name="connsiteX18" fmla="*/ 202260 w 384290"/>
                                      <a:gd name="connsiteY18" fmla="*/ 164310 h 165838"/>
                                      <a:gd name="connsiteX19" fmla="*/ 380013 w 384290"/>
                                      <a:gd name="connsiteY19" fmla="*/ 90111 h 165838"/>
                                      <a:gd name="connsiteX20" fmla="*/ 383136 w 384290"/>
                                      <a:gd name="connsiteY20" fmla="*/ 78395 h 165838"/>
                                      <a:gd name="connsiteX21" fmla="*/ 378776 w 384290"/>
                                      <a:gd name="connsiteY21" fmla="*/ 74680 h 165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384290" h="165838">
                                        <a:moveTo>
                                          <a:pt x="378776" y="74680"/>
                                        </a:moveTo>
                                        <a:lnTo>
                                          <a:pt x="204164" y="2671"/>
                                        </a:lnTo>
                                        <a:cubicBezTo>
                                          <a:pt x="199908" y="919"/>
                                          <a:pt x="195348" y="14"/>
                                          <a:pt x="190740" y="4"/>
                                        </a:cubicBezTo>
                                        <a:cubicBezTo>
                                          <a:pt x="187750" y="-53"/>
                                          <a:pt x="184779" y="471"/>
                                          <a:pt x="181980" y="1528"/>
                                        </a:cubicBezTo>
                                        <a:lnTo>
                                          <a:pt x="4131" y="75728"/>
                                        </a:lnTo>
                                        <a:cubicBezTo>
                                          <a:pt x="85" y="78176"/>
                                          <a:pt x="-1210" y="83453"/>
                                          <a:pt x="1237" y="87501"/>
                                        </a:cubicBezTo>
                                        <a:cubicBezTo>
                                          <a:pt x="2266" y="89206"/>
                                          <a:pt x="3865" y="90501"/>
                                          <a:pt x="5750" y="91159"/>
                                        </a:cubicBezTo>
                                        <a:lnTo>
                                          <a:pt x="27458" y="100112"/>
                                        </a:lnTo>
                                        <a:cubicBezTo>
                                          <a:pt x="27458" y="98969"/>
                                          <a:pt x="28409" y="97826"/>
                                          <a:pt x="28981" y="96683"/>
                                        </a:cubicBezTo>
                                        <a:lnTo>
                                          <a:pt x="29647" y="95635"/>
                                        </a:lnTo>
                                        <a:cubicBezTo>
                                          <a:pt x="31313" y="92959"/>
                                          <a:pt x="34055" y="91120"/>
                                          <a:pt x="37169" y="90587"/>
                                        </a:cubicBezTo>
                                        <a:lnTo>
                                          <a:pt x="178934" y="64774"/>
                                        </a:lnTo>
                                        <a:cubicBezTo>
                                          <a:pt x="179600" y="64679"/>
                                          <a:pt x="180267" y="64679"/>
                                          <a:pt x="180933" y="64774"/>
                                        </a:cubicBezTo>
                                        <a:cubicBezTo>
                                          <a:pt x="187245" y="64812"/>
                                          <a:pt x="192320" y="69965"/>
                                          <a:pt x="192282" y="76280"/>
                                        </a:cubicBezTo>
                                        <a:cubicBezTo>
                                          <a:pt x="192244" y="81767"/>
                                          <a:pt x="188321" y="86444"/>
                                          <a:pt x="182932" y="87444"/>
                                        </a:cubicBezTo>
                                        <a:lnTo>
                                          <a:pt x="53544" y="111066"/>
                                        </a:lnTo>
                                        <a:lnTo>
                                          <a:pt x="179981" y="163168"/>
                                        </a:lnTo>
                                        <a:cubicBezTo>
                                          <a:pt x="184246" y="164910"/>
                                          <a:pt x="188797" y="165815"/>
                                          <a:pt x="193405" y="165835"/>
                                        </a:cubicBezTo>
                                        <a:cubicBezTo>
                                          <a:pt x="196423" y="165892"/>
                                          <a:pt x="199432" y="165377"/>
                                          <a:pt x="202260" y="164310"/>
                                        </a:cubicBezTo>
                                        <a:lnTo>
                                          <a:pt x="380013" y="90111"/>
                                        </a:lnTo>
                                        <a:cubicBezTo>
                                          <a:pt x="384107" y="87739"/>
                                          <a:pt x="385507" y="82500"/>
                                          <a:pt x="383136" y="78395"/>
                                        </a:cubicBezTo>
                                        <a:cubicBezTo>
                                          <a:pt x="382155" y="76690"/>
                                          <a:pt x="380613" y="75385"/>
                                          <a:pt x="378776" y="74680"/>
                                        </a:cubicBezTo>
                                        <a:close/>
                                      </a:path>
                                    </a:pathLst>
                                  </a:custGeom>
                                  <a:grpFill/>
                                  <a:ln w="9512" cap="flat">
                                    <a:noFill/>
                                    <a:prstDash val="solid"/>
                                    <a:miter/>
                                  </a:ln>
                                </wps:spPr>
                                <wps:bodyPr rtlCol="0" anchor="ctr"/>
                              </wps:wsp>
                              <wps:wsp>
                                <wps:cNvPr id="1150" name="Freeform 1024"/>
                                <wps:cNvSpPr/>
                                <wps:spPr>
                                  <a:xfrm>
                                    <a:off x="115344" y="180259"/>
                                    <a:ext cx="211076" cy="86486"/>
                                  </a:xfrm>
                                  <a:custGeom>
                                    <a:avLst/>
                                    <a:gdLst>
                                      <a:gd name="connsiteX0" fmla="*/ 115773 w 211076"/>
                                      <a:gd name="connsiteY0" fmla="*/ 39624 h 86486"/>
                                      <a:gd name="connsiteX1" fmla="*/ 103492 w 211076"/>
                                      <a:gd name="connsiteY1" fmla="*/ 41910 h 86486"/>
                                      <a:gd name="connsiteX2" fmla="*/ 86544 w 211076"/>
                                      <a:gd name="connsiteY2" fmla="*/ 38576 h 86486"/>
                                      <a:gd name="connsiteX3" fmla="*/ 0 w 211076"/>
                                      <a:gd name="connsiteY3" fmla="*/ 2953 h 86486"/>
                                      <a:gd name="connsiteX4" fmla="*/ 0 w 211076"/>
                                      <a:gd name="connsiteY4" fmla="*/ 34766 h 86486"/>
                                      <a:gd name="connsiteX5" fmla="*/ 105491 w 211076"/>
                                      <a:gd name="connsiteY5" fmla="*/ 86487 h 86486"/>
                                      <a:gd name="connsiteX6" fmla="*/ 211077 w 211076"/>
                                      <a:gd name="connsiteY6" fmla="*/ 34766 h 86486"/>
                                      <a:gd name="connsiteX7" fmla="*/ 211077 w 211076"/>
                                      <a:gd name="connsiteY7" fmla="*/ 0 h 864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11076" h="86486">
                                        <a:moveTo>
                                          <a:pt x="115773" y="39624"/>
                                        </a:moveTo>
                                        <a:cubicBezTo>
                                          <a:pt x="111879" y="41215"/>
                                          <a:pt x="107700" y="41986"/>
                                          <a:pt x="103492" y="41910"/>
                                        </a:cubicBezTo>
                                        <a:cubicBezTo>
                                          <a:pt x="97684" y="41843"/>
                                          <a:pt x="91943" y="40710"/>
                                          <a:pt x="86544" y="38576"/>
                                        </a:cubicBezTo>
                                        <a:lnTo>
                                          <a:pt x="0" y="2953"/>
                                        </a:lnTo>
                                        <a:lnTo>
                                          <a:pt x="0" y="34766"/>
                                        </a:lnTo>
                                        <a:cubicBezTo>
                                          <a:pt x="0" y="63341"/>
                                          <a:pt x="47604" y="86487"/>
                                          <a:pt x="105491" y="86487"/>
                                        </a:cubicBezTo>
                                        <a:cubicBezTo>
                                          <a:pt x="163377" y="86487"/>
                                          <a:pt x="211077" y="63341"/>
                                          <a:pt x="211077" y="34766"/>
                                        </a:cubicBezTo>
                                        <a:lnTo>
                                          <a:pt x="211077" y="0"/>
                                        </a:lnTo>
                                        <a:close/>
                                      </a:path>
                                    </a:pathLst>
                                  </a:custGeom>
                                  <a:grpFill/>
                                  <a:ln w="9512" cap="flat">
                                    <a:noFill/>
                                    <a:prstDash val="solid"/>
                                    <a:miter/>
                                  </a:ln>
                                </wps:spPr>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75B4F61B" id="Group 97" o:spid="_x0000_s1026" alt="P1352L8C10T15#y1" style="position:absolute;margin-left:98.45pt;margin-top:-.8pt;width:16.5pt;height:16.05pt;z-index:251658263;mso-width-relative:margin;mso-height-relative:margin" coordorigin="13847,17989" coordsize="209785,204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">
                      <v:oval id="Oval 1143" o:spid="_x0000_s1027" style="position:absolute;left:17989;top:17989;width:204659;height:20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" fillcolor="white [3215]" stroked="f" strokeweight="2pt"/>
                      <v:group id="Group 1144" o:spid="_x0000_s1028" style="position:absolute;left:13847;top:47190;width:209785;height:175223" coordorigin="13847,47190" coordsize="395493,3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shape id="Freeform 1011" o:spid="_x0000_s1029" style="position:absolute;left:13847;top:260554;width:58459;height:116972;visibility:visible;mso-wrap-style:square;v-text-anchor:middle" coordsize="58459,11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" path="m35899,116967v-962,10,-1895,-295,-2666,-857l1910,92869c643,91945,-71,90440,6,88868v95,-1514,961,-2876,2284,-3619c25045,72104,39517,41243,40374,4572,40374,2048,42421,,44944,r,c47457,105,49466,2143,49514,4667v66,14459,1761,28870,5046,42958c59511,72009,64080,93154,39231,115824v-923,791,-2113,1200,-3332,1143xe" filled="f" stroked="f" strokeweight=".26422mm">
                          <v:stroke joinstyle="miter"/>
                          <v:path arrowok="t" o:connecttype="custom" o:connectlocs="35899,116967;33233,116110;1910,92869;6,88868;2290,85249;40374,4572;44944,0;44944,0;49514,4667;54560,47625;39231,115824;35899,116967" o:connectangles="0,0,0,0,0,0,0,0,0,0,0,0"/>
                        </v:shape>
                        <v:shape id="Freeform 1012" o:spid="_x0000_s1030" style="position:absolute;left:43177;top:222454;width:35036;height:35052;visibility:visible;mso-wrap-style:square;v-text-anchor:middle" coordsize="35036,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" path="m17614,v9673,57,17470,7944,17423,17621c34980,27308,27087,35109,17414,35052,7931,34995,209,27394,,17907,,8230,7845,381,17518,381l17614,xe" filled="f" stroked="f" strokeweight=".26422mm">
                          <v:stroke joinstyle="miter"/>
                          <v:path arrowok="t" o:connecttype="custom" o:connectlocs="17614,0;35037,17621;17414,35052;0,17907;17518,381" o:connectangles="0,0,0,0,0"/>
                        </v:shape>
                        <v:shape id="Freeform 1021" o:spid="_x0000_s1031" style="position:absolute;left:55297;top:118794;width:154807;height:99945;visibility:visible;mso-wrap-style:square;v-text-anchor:middle" coordsize="154807,99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" path="m4827,99945r,c2323,99840,352,97783,352,95278v,-6858,,-13906,,-20764c-219,56892,-886,40319,5303,28317r,c5989,27250,7093,26517,8350,26317l149734,28v2504,-276,4770,1524,5046,4039c155027,6305,153618,8391,151448,8981l11968,34413c8464,47377,7426,60883,8921,74228v,6953,571,14097,,21241c8883,97783,7131,99707,4827,99945xe" filled="f" stroked="f" strokeweight=".26422mm">
                          <v:stroke joinstyle="miter"/>
                          <v:path arrowok="t" o:connecttype="custom" o:connectlocs="4827,99945;4827,99945;352,95278;352,74514;5303,28317;5303,28317;8350,26317;149734,28;154780,4067;151448,8981;11968,34413;8921,74228;8921,95469;4827,99945" o:connectangles="0,0,0,0,0,0,0,0,0,0,0,0,0,0"/>
                        </v:shape>
                        <v:shape id="Freeform 1022" o:spid="_x0000_s1032" style="position:absolute;left:54916;top:118727;width:155621;height:100012;visibility:visible;mso-wrap-style:square;v-text-anchor:middle" coordsize="155621,100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" path="m151067,v2199,-28,4103,1543,4475,3715c156008,6182,154390,8573,151924,9049l12444,34481c8940,47444,7902,60951,9397,74295v,6954,571,14097,,21241c9349,98022,7312,100013,4827,100013r,c2323,99908,352,97851,352,95345v,-6858,,-13906,,-20764c-219,56960,-885,40386,5303,28385r,c5989,27318,7093,26585,8350,26385l150115,95r857,e" filled="f" stroked="f" strokeweight=".26422mm">
                          <v:stroke joinstyle="miter"/>
                          <v:path arrowok="t" o:connecttype="custom" o:connectlocs="151067,0;155542,3715;151924,9049;12444,34481;9397,74295;9397,95536;4827,100013;4827,100013;352,95345;352,74581;5303,28385;5303,28385;8350,26385;150115,95;150972,95" o:connectangles="0,0,0,0,0,0,0,0,0,0,0,0,0,0,0"/>
                        </v:shape>
                        <v:shape id="Freeform 1023" o:spid="_x0000_s1033" style="position:absolute;left:25050;top:47190;width:384290;height:165838;visibility:visible;mso-wrap-style:square;v-text-anchor:middle" coordsize="384290,165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" path="m378776,74680l204164,2671c199908,919,195348,14,190740,4v-2990,-57,-5961,467,-8760,1524l4131,75728c85,78176,-1210,83453,1237,87501v1029,1705,2628,3000,4513,3658l27458,100112v,-1143,951,-2286,1523,-3429l29647,95635v1666,-2676,4408,-4515,7522,-5048l178934,64774v666,-95,1333,-95,1999,c187245,64812,192320,69965,192282,76280v-38,5487,-3961,10164,-9350,11164l53544,111066r126437,52102c184246,164910,188797,165815,193405,165835v3018,57,6027,-458,8855,-1525l380013,90111v4094,-2372,5494,-7611,3123,-11716c382155,76690,380613,75385,378776,74680xe" filled="f" stroked="f" strokeweight=".26422mm">
                          <v:stroke joinstyle="miter"/>
                          <v:path arrowok="t" o:connecttype="custom" o:connectlocs="378776,74680;204164,2671;190740,4;181980,1528;4131,75728;1237,87501;5750,91159;27458,100112;28981,96683;29647,95635;37169,90587;178934,64774;180933,64774;192282,76280;182932,87444;53544,111066;179981,163168;193405,165835;202260,164310;380013,90111;383136,78395;378776,74680" o:connectangles="0,0,0,0,0,0,0,0,0,0,0,0,0,0,0,0,0,0,0,0,0,0"/>
                        </v:shape>
                        <v:shape id="Freeform 1024" o:spid="_x0000_s1034" style="position:absolute;left:115344;top:180259;width:211076;height:86486;visibility:visible;mso-wrap-style:square;v-text-anchor:middle" coordsize="211076,86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" path="m115773,39624v-3894,1591,-8073,2362,-12281,2286c97684,41843,91943,40710,86544,38576l,2953,,34766c,63341,47604,86487,105491,86487v57886,,105586,-23146,105586,-51721l211077,,115773,39624xe" filled="f" stroked="f" strokeweight=".26422mm">
                          <v:stroke joinstyle="miter"/>
                          <v:path arrowok="t" o:connecttype="custom" o:connectlocs="115773,39624;103492,41910;86544,38576;0,2953;0,34766;105491,86487;211077,34766;211077,0" o:connectangles="0,0,0,0,0,0,0,0"/>
                        </v:shape>
                      </v:group>
                    </v:group>
                  </w:pict>
                </mc:Fallback>
              </mc:AlternateContent>
            </w:r>
            <w:r w:rsidRPr="005C7C83">
              <w:t>Education</w:t>
            </w:r>
          </w:p>
        </w:tc>
        <w:tc>
          <w:tcPr>
            <w:tcW w:w="7964" w:type="dxa"/>
            <w:gridSpan w:val="2"/>
            <w:tcBorders>
              <w:top w:val="nil"/>
              <w:left w:val="single" w:sz="12" w:space="0" w:color="DA291C" w:themeColor="accent5"/>
              <w:bottom w:val="nil"/>
              <w:right w:val="nil"/>
            </w:tcBorders>
            <w:tcMar>
              <w:top w:w="216" w:type="dxa"/>
              <w:left w:w="288" w:type="dxa"/>
              <w:right w:w="14" w:type="dxa"/>
            </w:tcMar>
          </w:tcPr>
          <w:p w14:paraId="0EEB4456" w14:textId="621EC4FC" w:rsidR="00110F8C" w:rsidRDefault="00830D12" w:rsidP="00110F8C">
            <w:pPr>
              <w:pStyle w:val="1-ResumeBullet1dot"/>
              <w:numPr>
                <w:ilvl w:val="0"/>
                <w:numId w:val="33"/>
              </w:numPr>
            </w:pPr>
            <w:r>
              <w:t>B.S in Computer Science</w:t>
            </w:r>
            <w:r w:rsidR="00110F8C">
              <w:t>, minor in Business</w:t>
            </w:r>
            <w:r>
              <w:t>, Texas State University, San Marcos, TX May 2022</w:t>
            </w:r>
          </w:p>
        </w:tc>
      </w:tr>
      <w:tr w:rsidR="00451F55" w14:paraId="21CE320B" w14:textId="77777777" w:rsidTr="67CA406C">
        <w:trPr>
          <w:trHeight w:val="468"/>
        </w:trPr>
        <w:tc>
          <w:tcPr>
            <w:tcW w:w="2250" w:type="dxa"/>
            <w:tcBorders>
              <w:top w:val="nil"/>
              <w:left w:val="nil"/>
              <w:bottom w:val="nil"/>
              <w:right w:val="single" w:sz="12" w:space="0" w:color="DA291C" w:themeColor="accent5"/>
            </w:tcBorders>
            <w:tcMar>
              <w:top w:w="216" w:type="dxa"/>
              <w:right w:w="72" w:type="dxa"/>
            </w:tcMar>
          </w:tcPr>
          <w:p w14:paraId="6575F190" w14:textId="288D65C6" w:rsidR="00451F55" w:rsidRPr="005C7C83" w:rsidRDefault="00722F51" w:rsidP="000A30C6">
            <w:pPr>
              <w:pStyle w:val="1-ResumeHeading"/>
              <w:ind w:right="289"/>
            </w:pPr>
            <w:r w:rsidRPr="00842FC5">
              <w:rPr>
                <w:noProof/>
              </w:rPr>
              <mc:AlternateContent>
                <mc:Choice Requires="wpg">
                  <w:drawing>
                    <wp:anchor distT="0" distB="0" distL="114300" distR="114300" simplePos="0" relativeHeight="251658264" behindDoc="0" locked="0" layoutInCell="1" allowOverlap="1" wp14:anchorId="109F41B1" wp14:editId="05802BA6">
                      <wp:simplePos x="0" y="0"/>
                      <wp:positionH relativeFrom="column">
                        <wp:posOffset>1239520</wp:posOffset>
                      </wp:positionH>
                      <wp:positionV relativeFrom="paragraph">
                        <wp:posOffset>-21590</wp:posOffset>
                      </wp:positionV>
                      <wp:extent cx="248285" cy="238760"/>
                      <wp:effectExtent l="57150" t="0" r="94615" b="8890"/>
                      <wp:wrapNone/>
                      <wp:docPr id="69" name="Group 98" descr="P1356L8C12T15#y1"/>
                      <wp:cNvGraphicFramePr/>
                      <a:graphic xmlns:a="http://schemas.openxmlformats.org/drawingml/2006/main">
                        <a:graphicData uri="http://schemas.microsoft.com/office/word/2010/wordprocessingGroup">
                          <wpg:wgp>
                            <wpg:cNvGrpSpPr/>
                            <wpg:grpSpPr>
                              <a:xfrm>
                                <a:off x="0" y="0"/>
                                <a:ext cx="248285" cy="238760"/>
                                <a:chOff x="0" y="0"/>
                                <a:chExt cx="248605" cy="238822"/>
                              </a:xfrm>
                            </wpg:grpSpPr>
                            <wps:wsp>
                              <wps:cNvPr id="70" name="Oval 70"/>
                              <wps:cNvSpPr/>
                              <wps:spPr>
                                <a:xfrm>
                                  <a:off x="0" y="0"/>
                                  <a:ext cx="238822" cy="238822"/>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1" name="Picture 71"/>
                                <pic:cNvPicPr>
                                  <a:picLocks noChangeAspect="1"/>
                                </pic:cNvPicPr>
                              </pic:nvPicPr>
                              <pic:blipFill>
                                <a:blip r:embed="rId11"/>
                                <a:stretch>
                                  <a:fillRect/>
                                </a:stretch>
                              </pic:blipFill>
                              <pic:spPr>
                                <a:xfrm>
                                  <a:off x="57227" y="40708"/>
                                  <a:ext cx="115834" cy="109738"/>
                                </a:xfrm>
                                <a:prstGeom prst="rect">
                                  <a:avLst/>
                                </a:prstGeom>
                              </pic:spPr>
                            </pic:pic>
                            <wpg:grpSp>
                              <wpg:cNvPr id="72" name="Group 72"/>
                              <wpg:cNvGrpSpPr/>
                              <wpg:grpSpPr>
                                <a:xfrm>
                                  <a:off x="21739" y="36603"/>
                                  <a:ext cx="226866" cy="182072"/>
                                  <a:chOff x="21739" y="36604"/>
                                  <a:chExt cx="449763" cy="360998"/>
                                </a:xfrm>
                                <a:solidFill>
                                  <a:srgbClr val="DA291C"/>
                                </a:solidFill>
                              </wpg:grpSpPr>
                              <wps:wsp>
                                <wps:cNvPr id="73" name="Freeform 30"/>
                                <wps:cNvSpPr/>
                                <wps:spPr>
                                  <a:xfrm>
                                    <a:off x="461982" y="73657"/>
                                    <a:ext cx="9520" cy="9525"/>
                                  </a:xfrm>
                                  <a:custGeom>
                                    <a:avLst/>
                                    <a:gdLst>
                                      <a:gd name="connsiteX0" fmla="*/ 0 w 9520"/>
                                      <a:gd name="connsiteY0" fmla="*/ 0 h 9525"/>
                                      <a:gd name="connsiteX1" fmla="*/ 0 w 9520"/>
                                      <a:gd name="connsiteY1" fmla="*/ 0 h 9525"/>
                                      <a:gd name="connsiteX2" fmla="*/ 0 w 9520"/>
                                      <a:gd name="connsiteY2" fmla="*/ 0 h 9525"/>
                                      <a:gd name="connsiteX3" fmla="*/ 0 w 9520"/>
                                      <a:gd name="connsiteY3" fmla="*/ 0 h 9525"/>
                                    </a:gdLst>
                                    <a:ahLst/>
                                    <a:cxnLst>
                                      <a:cxn ang="0">
                                        <a:pos x="connsiteX0" y="connsiteY0"/>
                                      </a:cxn>
                                      <a:cxn ang="0">
                                        <a:pos x="connsiteX1" y="connsiteY1"/>
                                      </a:cxn>
                                      <a:cxn ang="0">
                                        <a:pos x="connsiteX2" y="connsiteY2"/>
                                      </a:cxn>
                                      <a:cxn ang="0">
                                        <a:pos x="connsiteX3" y="connsiteY3"/>
                                      </a:cxn>
                                    </a:cxnLst>
                                    <a:rect l="l" t="t" r="r" b="b"/>
                                    <a:pathLst>
                                      <a:path w="9520" h="9525">
                                        <a:moveTo>
                                          <a:pt x="0" y="0"/>
                                        </a:moveTo>
                                        <a:lnTo>
                                          <a:pt x="0" y="0"/>
                                        </a:lnTo>
                                        <a:lnTo>
                                          <a:pt x="0" y="0"/>
                                        </a:lnTo>
                                        <a:lnTo>
                                          <a:pt x="0" y="0"/>
                                        </a:lnTo>
                                        <a:close/>
                                      </a:path>
                                    </a:pathLst>
                                  </a:custGeom>
                                  <a:grpFill/>
                                  <a:ln w="9512" cap="flat">
                                    <a:noFill/>
                                    <a:prstDash val="solid"/>
                                    <a:miter/>
                                  </a:ln>
                                </wps:spPr>
                                <wps:bodyPr rtlCol="0" anchor="ctr"/>
                              </wps:wsp>
                              <wps:wsp>
                                <wps:cNvPr id="74" name="Freeform 31"/>
                                <wps:cNvSpPr/>
                                <wps:spPr>
                                  <a:xfrm>
                                    <a:off x="108093" y="319497"/>
                                    <a:ext cx="215646" cy="78105"/>
                                  </a:xfrm>
                                  <a:custGeom>
                                    <a:avLst/>
                                    <a:gdLst>
                                      <a:gd name="connsiteX0" fmla="*/ 209744 w 215646"/>
                                      <a:gd name="connsiteY0" fmla="*/ 66675 h 78105"/>
                                      <a:gd name="connsiteX1" fmla="*/ 113298 w 215646"/>
                                      <a:gd name="connsiteY1" fmla="*/ 66675 h 78105"/>
                                      <a:gd name="connsiteX2" fmla="*/ 113298 w 215646"/>
                                      <a:gd name="connsiteY2" fmla="*/ 0 h 78105"/>
                                      <a:gd name="connsiteX3" fmla="*/ 101873 w 215646"/>
                                      <a:gd name="connsiteY3" fmla="*/ 0 h 78105"/>
                                      <a:gd name="connsiteX4" fmla="*/ 101873 w 215646"/>
                                      <a:gd name="connsiteY4" fmla="*/ 66675 h 78105"/>
                                      <a:gd name="connsiteX5" fmla="*/ 5713 w 215646"/>
                                      <a:gd name="connsiteY5" fmla="*/ 66675 h 78105"/>
                                      <a:gd name="connsiteX6" fmla="*/ 0 w 215646"/>
                                      <a:gd name="connsiteY6" fmla="*/ 72390 h 78105"/>
                                      <a:gd name="connsiteX7" fmla="*/ 5713 w 215646"/>
                                      <a:gd name="connsiteY7" fmla="*/ 78105 h 78105"/>
                                      <a:gd name="connsiteX8" fmla="*/ 209934 w 215646"/>
                                      <a:gd name="connsiteY8" fmla="*/ 78105 h 78105"/>
                                      <a:gd name="connsiteX9" fmla="*/ 215646 w 215646"/>
                                      <a:gd name="connsiteY9" fmla="*/ 72390 h 78105"/>
                                      <a:gd name="connsiteX10" fmla="*/ 209934 w 215646"/>
                                      <a:gd name="connsiteY10" fmla="*/ 66675 h 781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5646" h="78105">
                                        <a:moveTo>
                                          <a:pt x="209744" y="66675"/>
                                        </a:moveTo>
                                        <a:lnTo>
                                          <a:pt x="113298" y="66675"/>
                                        </a:lnTo>
                                        <a:lnTo>
                                          <a:pt x="113298" y="0"/>
                                        </a:lnTo>
                                        <a:lnTo>
                                          <a:pt x="101873" y="0"/>
                                        </a:lnTo>
                                        <a:lnTo>
                                          <a:pt x="101873" y="66675"/>
                                        </a:lnTo>
                                        <a:lnTo>
                                          <a:pt x="5713" y="66675"/>
                                        </a:lnTo>
                                        <a:cubicBezTo>
                                          <a:pt x="2561" y="66675"/>
                                          <a:pt x="0" y="69237"/>
                                          <a:pt x="0" y="72390"/>
                                        </a:cubicBezTo>
                                        <a:cubicBezTo>
                                          <a:pt x="0" y="75543"/>
                                          <a:pt x="2561" y="78105"/>
                                          <a:pt x="5713" y="78105"/>
                                        </a:cubicBezTo>
                                        <a:lnTo>
                                          <a:pt x="209934" y="78105"/>
                                        </a:lnTo>
                                        <a:cubicBezTo>
                                          <a:pt x="213086" y="78105"/>
                                          <a:pt x="215646" y="75543"/>
                                          <a:pt x="215646" y="72390"/>
                                        </a:cubicBezTo>
                                        <a:cubicBezTo>
                                          <a:pt x="215646" y="69237"/>
                                          <a:pt x="213086" y="66675"/>
                                          <a:pt x="209934" y="66675"/>
                                        </a:cubicBezTo>
                                        <a:close/>
                                      </a:path>
                                    </a:pathLst>
                                  </a:custGeom>
                                  <a:grpFill/>
                                  <a:ln w="9512" cap="flat">
                                    <a:noFill/>
                                    <a:prstDash val="solid"/>
                                    <a:miter/>
                                  </a:ln>
                                </wps:spPr>
                                <wps:bodyPr rtlCol="0" anchor="ctr"/>
                              </wps:wsp>
                              <wps:wsp>
                                <wps:cNvPr id="75" name="Freeform 32"/>
                                <wps:cNvSpPr/>
                                <wps:spPr>
                                  <a:xfrm>
                                    <a:off x="21739" y="64418"/>
                                    <a:ext cx="70358" cy="83438"/>
                                  </a:xfrm>
                                  <a:custGeom>
                                    <a:avLst/>
                                    <a:gdLst>
                                      <a:gd name="connsiteX0" fmla="*/ 70359 w 70358"/>
                                      <a:gd name="connsiteY0" fmla="*/ 83439 h 83438"/>
                                      <a:gd name="connsiteX1" fmla="*/ 70359 w 70358"/>
                                      <a:gd name="connsiteY1" fmla="*/ 0 h 83438"/>
                                      <a:gd name="connsiteX2" fmla="*/ 0 w 70358"/>
                                      <a:gd name="connsiteY2" fmla="*/ 0 h 83438"/>
                                      <a:gd name="connsiteX3" fmla="*/ 70359 w 70358"/>
                                      <a:gd name="connsiteY3" fmla="*/ 83439 h 83438"/>
                                    </a:gdLst>
                                    <a:ahLst/>
                                    <a:cxnLst>
                                      <a:cxn ang="0">
                                        <a:pos x="connsiteX0" y="connsiteY0"/>
                                      </a:cxn>
                                      <a:cxn ang="0">
                                        <a:pos x="connsiteX1" y="connsiteY1"/>
                                      </a:cxn>
                                      <a:cxn ang="0">
                                        <a:pos x="connsiteX2" y="connsiteY2"/>
                                      </a:cxn>
                                      <a:cxn ang="0">
                                        <a:pos x="connsiteX3" y="connsiteY3"/>
                                      </a:cxn>
                                    </a:cxnLst>
                                    <a:rect l="l" t="t" r="r" b="b"/>
                                    <a:pathLst>
                                      <a:path w="70358" h="83438">
                                        <a:moveTo>
                                          <a:pt x="70359" y="83439"/>
                                        </a:moveTo>
                                        <a:lnTo>
                                          <a:pt x="70359" y="0"/>
                                        </a:lnTo>
                                        <a:lnTo>
                                          <a:pt x="0" y="0"/>
                                        </a:lnTo>
                                        <a:cubicBezTo>
                                          <a:pt x="11739" y="35900"/>
                                          <a:pt x="36970" y="65817"/>
                                          <a:pt x="70359" y="83439"/>
                                        </a:cubicBezTo>
                                        <a:close/>
                                      </a:path>
                                    </a:pathLst>
                                  </a:custGeom>
                                  <a:grpFill/>
                                  <a:ln w="9512" cap="flat">
                                    <a:noFill/>
                                    <a:prstDash val="solid"/>
                                    <a:miter/>
                                  </a:ln>
                                </wps:spPr>
                                <wps:bodyPr rtlCol="0" anchor="ctr"/>
                              </wps:wsp>
                              <wps:wsp>
                                <wps:cNvPr id="76" name="Freeform 33"/>
                                <wps:cNvSpPr/>
                                <wps:spPr>
                                  <a:xfrm>
                                    <a:off x="339354" y="64418"/>
                                    <a:ext cx="70263" cy="83438"/>
                                  </a:xfrm>
                                  <a:custGeom>
                                    <a:avLst/>
                                    <a:gdLst>
                                      <a:gd name="connsiteX0" fmla="*/ 0 w 70263"/>
                                      <a:gd name="connsiteY0" fmla="*/ 0 h 83438"/>
                                      <a:gd name="connsiteX1" fmla="*/ 0 w 70263"/>
                                      <a:gd name="connsiteY1" fmla="*/ 83439 h 83438"/>
                                      <a:gd name="connsiteX2" fmla="*/ 70264 w 70263"/>
                                      <a:gd name="connsiteY2" fmla="*/ 0 h 83438"/>
                                    </a:gdLst>
                                    <a:ahLst/>
                                    <a:cxnLst>
                                      <a:cxn ang="0">
                                        <a:pos x="connsiteX0" y="connsiteY0"/>
                                      </a:cxn>
                                      <a:cxn ang="0">
                                        <a:pos x="connsiteX1" y="connsiteY1"/>
                                      </a:cxn>
                                      <a:cxn ang="0">
                                        <a:pos x="connsiteX2" y="connsiteY2"/>
                                      </a:cxn>
                                    </a:cxnLst>
                                    <a:rect l="l" t="t" r="r" b="b"/>
                                    <a:pathLst>
                                      <a:path w="70263" h="83438">
                                        <a:moveTo>
                                          <a:pt x="0" y="0"/>
                                        </a:moveTo>
                                        <a:lnTo>
                                          <a:pt x="0" y="83439"/>
                                        </a:lnTo>
                                        <a:cubicBezTo>
                                          <a:pt x="33389" y="65837"/>
                                          <a:pt x="58601" y="35909"/>
                                          <a:pt x="70264" y="0"/>
                                        </a:cubicBezTo>
                                        <a:close/>
                                      </a:path>
                                    </a:pathLst>
                                  </a:custGeom>
                                  <a:grpFill/>
                                  <a:ln w="9512" cap="flat">
                                    <a:noFill/>
                                    <a:prstDash val="solid"/>
                                    <a:miter/>
                                  </a:ln>
                                </wps:spPr>
                                <wps:bodyPr rtlCol="0" anchor="ctr"/>
                              </wps:wsp>
                              <wps:wsp>
                                <wps:cNvPr id="77" name="Freeform 34"/>
                                <wps:cNvSpPr/>
                                <wps:spPr>
                                  <a:xfrm>
                                    <a:off x="158323" y="95549"/>
                                    <a:ext cx="114803" cy="109283"/>
                                  </a:xfrm>
                                  <a:custGeom>
                                    <a:avLst/>
                                    <a:gdLst>
                                      <a:gd name="connsiteX0" fmla="*/ 27706 w 145192"/>
                                      <a:gd name="connsiteY0" fmla="*/ 138207 h 138207"/>
                                      <a:gd name="connsiteX1" fmla="*/ 71501 w 145192"/>
                                      <a:gd name="connsiteY1" fmla="*/ 110490 h 138207"/>
                                      <a:gd name="connsiteX2" fmla="*/ 117392 w 145192"/>
                                      <a:gd name="connsiteY2" fmla="*/ 138207 h 138207"/>
                                      <a:gd name="connsiteX3" fmla="*/ 104634 w 145192"/>
                                      <a:gd name="connsiteY3" fmla="*/ 87916 h 138207"/>
                                      <a:gd name="connsiteX4" fmla="*/ 145192 w 145192"/>
                                      <a:gd name="connsiteY4" fmla="*/ 52864 h 138207"/>
                                      <a:gd name="connsiteX5" fmla="*/ 93399 w 145192"/>
                                      <a:gd name="connsiteY5" fmla="*/ 49530 h 138207"/>
                                      <a:gd name="connsiteX6" fmla="*/ 72549 w 145192"/>
                                      <a:gd name="connsiteY6" fmla="*/ 0 h 138207"/>
                                      <a:gd name="connsiteX7" fmla="*/ 53412 w 145192"/>
                                      <a:gd name="connsiteY7" fmla="*/ 48291 h 138207"/>
                                      <a:gd name="connsiteX8" fmla="*/ 0 w 145192"/>
                                      <a:gd name="connsiteY8" fmla="*/ 52864 h 138207"/>
                                      <a:gd name="connsiteX9" fmla="*/ 39892 w 145192"/>
                                      <a:gd name="connsiteY9" fmla="*/ 85915 h 138207"/>
                                      <a:gd name="connsiteX10" fmla="*/ 27706 w 145192"/>
                                      <a:gd name="connsiteY10" fmla="*/ 138207 h 1382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45192" h="138207">
                                        <a:moveTo>
                                          <a:pt x="27706" y="138207"/>
                                        </a:moveTo>
                                        <a:lnTo>
                                          <a:pt x="71501" y="110490"/>
                                        </a:lnTo>
                                        <a:lnTo>
                                          <a:pt x="117392" y="138207"/>
                                        </a:lnTo>
                                        <a:lnTo>
                                          <a:pt x="104634" y="87916"/>
                                        </a:lnTo>
                                        <a:lnTo>
                                          <a:pt x="145192" y="52864"/>
                                        </a:lnTo>
                                        <a:lnTo>
                                          <a:pt x="93399" y="49530"/>
                                        </a:lnTo>
                                        <a:lnTo>
                                          <a:pt x="72549" y="0"/>
                                        </a:lnTo>
                                        <a:lnTo>
                                          <a:pt x="53412" y="48291"/>
                                        </a:lnTo>
                                        <a:lnTo>
                                          <a:pt x="0" y="52864"/>
                                        </a:lnTo>
                                        <a:lnTo>
                                          <a:pt x="39892" y="85915"/>
                                        </a:lnTo>
                                        <a:lnTo>
                                          <a:pt x="27706" y="138207"/>
                                        </a:lnTo>
                                        <a:close/>
                                      </a:path>
                                    </a:pathLst>
                                  </a:custGeom>
                                  <a:grpFill/>
                                  <a:ln w="9512" cap="flat">
                                    <a:noFill/>
                                    <a:prstDash val="solid"/>
                                    <a:miter/>
                                  </a:ln>
                                </wps:spPr>
                                <wps:bodyPr rtlCol="0" anchor="ctr"/>
                              </wps:wsp>
                              <wps:wsp>
                                <wps:cNvPr id="78" name="Freeform 35"/>
                                <wps:cNvSpPr/>
                                <wps:spPr>
                                  <a:xfrm>
                                    <a:off x="104285" y="36604"/>
                                    <a:ext cx="223643" cy="271939"/>
                                  </a:xfrm>
                                  <a:custGeom>
                                    <a:avLst/>
                                    <a:gdLst>
                                      <a:gd name="connsiteX0" fmla="*/ 0 w 223643"/>
                                      <a:gd name="connsiteY0" fmla="*/ 172593 h 271939"/>
                                      <a:gd name="connsiteX1" fmla="*/ 111870 w 223643"/>
                                      <a:gd name="connsiteY1" fmla="*/ 271939 h 271939"/>
                                      <a:gd name="connsiteX2" fmla="*/ 111870 w 223643"/>
                                      <a:gd name="connsiteY2" fmla="*/ 271939 h 271939"/>
                                      <a:gd name="connsiteX3" fmla="*/ 223644 w 223643"/>
                                      <a:gd name="connsiteY3" fmla="*/ 172593 h 271939"/>
                                      <a:gd name="connsiteX4" fmla="*/ 223644 w 223643"/>
                                      <a:gd name="connsiteY4" fmla="*/ 0 h 271939"/>
                                      <a:gd name="connsiteX5" fmla="*/ 0 w 223643"/>
                                      <a:gd name="connsiteY5" fmla="*/ 0 h 271939"/>
                                      <a:gd name="connsiteX6" fmla="*/ 28562 w 223643"/>
                                      <a:gd name="connsiteY6" fmla="*/ 93917 h 271939"/>
                                      <a:gd name="connsiteX7" fmla="*/ 38559 w 223643"/>
                                      <a:gd name="connsiteY7" fmla="*/ 85916 h 271939"/>
                                      <a:gd name="connsiteX8" fmla="*/ 84926 w 223643"/>
                                      <a:gd name="connsiteY8" fmla="*/ 81915 h 271939"/>
                                      <a:gd name="connsiteX9" fmla="*/ 101492 w 223643"/>
                                      <a:gd name="connsiteY9" fmla="*/ 40291 h 271939"/>
                                      <a:gd name="connsiteX10" fmla="*/ 111965 w 223643"/>
                                      <a:gd name="connsiteY10" fmla="*/ 33147 h 271939"/>
                                      <a:gd name="connsiteX11" fmla="*/ 111965 w 223643"/>
                                      <a:gd name="connsiteY11" fmla="*/ 33147 h 271939"/>
                                      <a:gd name="connsiteX12" fmla="*/ 122533 w 223643"/>
                                      <a:gd name="connsiteY12" fmla="*/ 40100 h 271939"/>
                                      <a:gd name="connsiteX13" fmla="*/ 140622 w 223643"/>
                                      <a:gd name="connsiteY13" fmla="*/ 83058 h 271939"/>
                                      <a:gd name="connsiteX14" fmla="*/ 185370 w 223643"/>
                                      <a:gd name="connsiteY14" fmla="*/ 85916 h 271939"/>
                                      <a:gd name="connsiteX15" fmla="*/ 195462 w 223643"/>
                                      <a:gd name="connsiteY15" fmla="*/ 93631 h 271939"/>
                                      <a:gd name="connsiteX16" fmla="*/ 192130 w 223643"/>
                                      <a:gd name="connsiteY16" fmla="*/ 105918 h 271939"/>
                                      <a:gd name="connsiteX17" fmla="*/ 156903 w 223643"/>
                                      <a:gd name="connsiteY17" fmla="*/ 136493 h 271939"/>
                                      <a:gd name="connsiteX18" fmla="*/ 167947 w 223643"/>
                                      <a:gd name="connsiteY18" fmla="*/ 179832 h 271939"/>
                                      <a:gd name="connsiteX19" fmla="*/ 163663 w 223643"/>
                                      <a:gd name="connsiteY19" fmla="*/ 191834 h 271939"/>
                                      <a:gd name="connsiteX20" fmla="*/ 156903 w 223643"/>
                                      <a:gd name="connsiteY20" fmla="*/ 194120 h 271939"/>
                                      <a:gd name="connsiteX21" fmla="*/ 151000 w 223643"/>
                                      <a:gd name="connsiteY21" fmla="*/ 192500 h 271939"/>
                                      <a:gd name="connsiteX22" fmla="*/ 111108 w 223643"/>
                                      <a:gd name="connsiteY22" fmla="*/ 168402 h 271939"/>
                                      <a:gd name="connsiteX23" fmla="*/ 73025 w 223643"/>
                                      <a:gd name="connsiteY23" fmla="*/ 192310 h 271939"/>
                                      <a:gd name="connsiteX24" fmla="*/ 66931 w 223643"/>
                                      <a:gd name="connsiteY24" fmla="*/ 194120 h 271939"/>
                                      <a:gd name="connsiteX25" fmla="*/ 60362 w 223643"/>
                                      <a:gd name="connsiteY25" fmla="*/ 192024 h 271939"/>
                                      <a:gd name="connsiteX26" fmla="*/ 55792 w 223643"/>
                                      <a:gd name="connsiteY26" fmla="*/ 180118 h 271939"/>
                                      <a:gd name="connsiteX27" fmla="*/ 66360 w 223643"/>
                                      <a:gd name="connsiteY27" fmla="*/ 134684 h 271939"/>
                                      <a:gd name="connsiteX28" fmla="*/ 31895 w 223643"/>
                                      <a:gd name="connsiteY28" fmla="*/ 106109 h 271939"/>
                                      <a:gd name="connsiteX29" fmla="*/ 27896 w 223643"/>
                                      <a:gd name="connsiteY29" fmla="*/ 93917 h 2719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223643" h="271939">
                                        <a:moveTo>
                                          <a:pt x="0" y="172593"/>
                                        </a:moveTo>
                                        <a:cubicBezTo>
                                          <a:pt x="0" y="227267"/>
                                          <a:pt x="50365" y="271939"/>
                                          <a:pt x="111870" y="271939"/>
                                        </a:cubicBezTo>
                                        <a:lnTo>
                                          <a:pt x="111870" y="271939"/>
                                        </a:lnTo>
                                        <a:cubicBezTo>
                                          <a:pt x="173279" y="271939"/>
                                          <a:pt x="223644" y="227172"/>
                                          <a:pt x="223644" y="172593"/>
                                        </a:cubicBezTo>
                                        <a:lnTo>
                                          <a:pt x="223644" y="0"/>
                                        </a:lnTo>
                                        <a:lnTo>
                                          <a:pt x="0" y="0"/>
                                        </a:lnTo>
                                        <a:close/>
                                        <a:moveTo>
                                          <a:pt x="28562" y="93917"/>
                                        </a:moveTo>
                                        <a:cubicBezTo>
                                          <a:pt x="29952" y="89459"/>
                                          <a:pt x="33904" y="86287"/>
                                          <a:pt x="38559" y="85916"/>
                                        </a:cubicBezTo>
                                        <a:lnTo>
                                          <a:pt x="84926" y="81915"/>
                                        </a:lnTo>
                                        <a:lnTo>
                                          <a:pt x="101492" y="40291"/>
                                        </a:lnTo>
                                        <a:cubicBezTo>
                                          <a:pt x="103196" y="35995"/>
                                          <a:pt x="107347" y="33166"/>
                                          <a:pt x="111965" y="33147"/>
                                        </a:cubicBezTo>
                                        <a:lnTo>
                                          <a:pt x="111965" y="33147"/>
                                        </a:lnTo>
                                        <a:cubicBezTo>
                                          <a:pt x="116573" y="33100"/>
                                          <a:pt x="120753" y="35852"/>
                                          <a:pt x="122533" y="40100"/>
                                        </a:cubicBezTo>
                                        <a:lnTo>
                                          <a:pt x="140622" y="83058"/>
                                        </a:lnTo>
                                        <a:lnTo>
                                          <a:pt x="185370" y="85916"/>
                                        </a:lnTo>
                                        <a:cubicBezTo>
                                          <a:pt x="189978" y="86230"/>
                                          <a:pt x="193949" y="89268"/>
                                          <a:pt x="195462" y="93631"/>
                                        </a:cubicBezTo>
                                        <a:cubicBezTo>
                                          <a:pt x="196872" y="98022"/>
                                          <a:pt x="195558" y="102832"/>
                                          <a:pt x="192130" y="105918"/>
                                        </a:cubicBezTo>
                                        <a:lnTo>
                                          <a:pt x="156903" y="136493"/>
                                        </a:lnTo>
                                        <a:lnTo>
                                          <a:pt x="167947" y="179832"/>
                                        </a:lnTo>
                                        <a:cubicBezTo>
                                          <a:pt x="169090" y="184328"/>
                                          <a:pt x="167395" y="189072"/>
                                          <a:pt x="163663" y="191834"/>
                                        </a:cubicBezTo>
                                        <a:cubicBezTo>
                                          <a:pt x="161721" y="193320"/>
                                          <a:pt x="159350" y="194120"/>
                                          <a:pt x="156903" y="194120"/>
                                        </a:cubicBezTo>
                                        <a:cubicBezTo>
                                          <a:pt x="154827" y="194110"/>
                                          <a:pt x="152790" y="193558"/>
                                          <a:pt x="151000" y="192500"/>
                                        </a:cubicBezTo>
                                        <a:lnTo>
                                          <a:pt x="111108" y="168402"/>
                                        </a:lnTo>
                                        <a:lnTo>
                                          <a:pt x="73025" y="192310"/>
                                        </a:lnTo>
                                        <a:cubicBezTo>
                                          <a:pt x="71216" y="193510"/>
                                          <a:pt x="69102" y="194139"/>
                                          <a:pt x="66931" y="194120"/>
                                        </a:cubicBezTo>
                                        <a:cubicBezTo>
                                          <a:pt x="64570" y="194139"/>
                                          <a:pt x="62276" y="193405"/>
                                          <a:pt x="60362" y="192024"/>
                                        </a:cubicBezTo>
                                        <a:cubicBezTo>
                                          <a:pt x="56563" y="189357"/>
                                          <a:pt x="54754" y="184652"/>
                                          <a:pt x="55792" y="180118"/>
                                        </a:cubicBezTo>
                                        <a:lnTo>
                                          <a:pt x="66360" y="134684"/>
                                        </a:lnTo>
                                        <a:lnTo>
                                          <a:pt x="31895" y="106109"/>
                                        </a:lnTo>
                                        <a:cubicBezTo>
                                          <a:pt x="28239" y="103213"/>
                                          <a:pt x="26658" y="98413"/>
                                          <a:pt x="27896" y="93917"/>
                                        </a:cubicBezTo>
                                        <a:close/>
                                      </a:path>
                                    </a:pathLst>
                                  </a:custGeom>
                                  <a:grpFill/>
                                  <a:ln w="9512" cap="flat">
                                    <a:noFill/>
                                    <a:prstDash val="solid"/>
                                    <a:miter/>
                                  </a:ln>
                                </wps:spPr>
                                <wps:bodyPr rtlCol="0" anchor="ctr"/>
                              </wps:wsp>
                            </wpg:grpSp>
                            <wps:wsp>
                              <wps:cNvPr id="79" name="Straight Connector 79"/>
                              <wps:cNvCnPr>
                                <a:cxnSpLocks/>
                              </wps:cNvCnPr>
                              <wps:spPr>
                                <a:xfrm>
                                  <a:off x="118924" y="179293"/>
                                  <a:ext cx="0" cy="33630"/>
                                </a:xfrm>
                                <a:prstGeom prst="line">
                                  <a:avLst/>
                                </a:prstGeom>
                                <a:ln w="12700">
                                  <a:solidFill>
                                    <a:srgbClr val="DA291C"/>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a:cxnSpLocks/>
                              </wps:cNvCnPr>
                              <wps:spPr>
                                <a:xfrm flipH="1" flipV="1">
                                  <a:off x="65620" y="213339"/>
                                  <a:ext cx="107810" cy="0"/>
                                </a:xfrm>
                                <a:prstGeom prst="line">
                                  <a:avLst/>
                                </a:prstGeom>
                                <a:ln w="12700">
                                  <a:solidFill>
                                    <a:srgbClr val="DA291C"/>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34B40C" id="Group 98" o:spid="_x0000_s1026" alt="P1356L8C12T15#y1" style="position:absolute;margin-left:97.6pt;margin-top:-1.7pt;width:19.55pt;height:18.8pt;z-index:251658264" coordsize="248605,238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">
                      <v:oval id="Oval 70" o:spid="_x0000_s1027" style="position:absolute;width:238822;height:238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" fillcolor="white [3215]"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57227;top:40708;width:115834;height:109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">
                        <v:imagedata r:id="rId12" o:title=""/>
                      </v:shape>
                      <v:group id="Group 72" o:spid="_x0000_s1029" style="position:absolute;left:21739;top:36603;width:226866;height:182072" coordorigin="21739,36604" coordsize="449763,36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30" o:spid="_x0000_s1030" style="position:absolute;left:461982;top:73657;width:9520;height:9525;visibility:visible;mso-wrap-style:square;v-text-anchor:middle" coordsize="952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" path="m,l,,,,,xe" filled="f" stroked="f" strokeweight=".26422mm">
                          <v:stroke joinstyle="miter"/>
                          <v:path arrowok="t" o:connecttype="custom" o:connectlocs="0,0;0,0;0,0;0,0" o:connectangles="0,0,0,0"/>
                        </v:shape>
                        <v:shape id="Freeform 31" o:spid="_x0000_s1031" style="position:absolute;left:108093;top:319497;width:215646;height:78105;visibility:visible;mso-wrap-style:square;v-text-anchor:middle" coordsize="215646,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" path="m209744,66675r-96446,l113298,,101873,r,66675l5713,66675c2561,66675,,69237,,72390v,3153,2561,5715,5713,5715l209934,78105v3152,,5712,-2562,5712,-5715c215646,69237,213086,66675,209934,66675r-190,xe" filled="f" stroked="f" strokeweight=".26422mm">
                          <v:stroke joinstyle="miter"/>
                          <v:path arrowok="t" o:connecttype="custom" o:connectlocs="209744,66675;113298,66675;113298,0;101873,0;101873,66675;5713,66675;0,72390;5713,78105;209934,78105;215646,72390;209934,66675" o:connectangles="0,0,0,0,0,0,0,0,0,0,0"/>
                        </v:shape>
                        <v:shape id="Freeform 32" o:spid="_x0000_s1032" style="position:absolute;left:21739;top:64418;width:70358;height:83438;visibility:visible;mso-wrap-style:square;v-text-anchor:middle" coordsize="70358,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" path="m70359,83439l70359,,,c11739,35900,36970,65817,70359,83439xe" filled="f" stroked="f" strokeweight=".26422mm">
                          <v:stroke joinstyle="miter"/>
                          <v:path arrowok="t" o:connecttype="custom" o:connectlocs="70359,83439;70359,0;0,0;70359,83439" o:connectangles="0,0,0,0"/>
                        </v:shape>
                        <v:shape id="Freeform 33" o:spid="_x0000_s1033" style="position:absolute;left:339354;top:64418;width:70263;height:83438;visibility:visible;mso-wrap-style:square;v-text-anchor:middle" coordsize="70263,8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" path="m,l,83439c33389,65837,58601,35909,70264,l,xe" filled="f" stroked="f" strokeweight=".26422mm">
                          <v:stroke joinstyle="miter"/>
                          <v:path arrowok="t" o:connecttype="custom" o:connectlocs="0,0;0,83439;70264,0" o:connectangles="0,0,0"/>
                        </v:shape>
                        <v:shape id="Freeform 34" o:spid="_x0000_s1034" style="position:absolute;left:158323;top:95549;width:114803;height:109283;visibility:visible;mso-wrap-style:square;v-text-anchor:middle" coordsize="145192,13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" path="m27706,138207l71501,110490r45891,27717l104634,87916,145192,52864,93399,49530,72549,,53412,48291,,52864,39892,85915,27706,138207xe" filled="f" stroked="f" strokeweight=".26422mm">
                          <v:stroke joinstyle="miter"/>
                          <v:path arrowok="t" o:connecttype="custom" o:connectlocs="21907,109283;56536,87367;92822,109283;82734,69517;114803,41801;73850,39164;57364,0;42233,38185;0,41801;31543,67935;21907,109283" o:connectangles="0,0,0,0,0,0,0,0,0,0,0"/>
                        </v:shape>
                        <v:shape id="Freeform 35" o:spid="_x0000_s1035" style="position:absolute;left:104285;top:36604;width:223643;height:271939;visibility:visible;mso-wrap-style:square;v-text-anchor:middle" coordsize="223643,271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" path="m,172593v,54674,50365,99346,111870,99346l111870,271939v61409,,111774,-44767,111774,-99346l223644,,,,,172593xm28562,93917v1390,-4458,5342,-7630,9997,-8001l84926,81915,101492,40291v1704,-4296,5855,-7125,10473,-7144l111965,33147v4608,-47,8788,2705,10568,6953l140622,83058r44748,2858c189978,86230,193949,89268,195462,93631v1410,4391,96,9201,-3332,12287l156903,136493r11044,43339c169090,184328,167395,189072,163663,191834v-1942,1486,-4313,2286,-6760,2286c154827,194110,152790,193558,151000,192500l111108,168402,73025,192310v-1809,1200,-3923,1829,-6094,1810c64570,194139,62276,193405,60362,192024v-3799,-2667,-5608,-7372,-4570,-11906l66360,134684,31895,106109c28239,103213,26658,98413,27896,93917r666,xe" filled="f" stroked="f" strokeweight=".26422mm">
                          <v:stroke joinstyle="miter"/>
                          <v:path arrowok="t" o:connecttype="custom" o:connectlocs="0,172593;111870,271939;111870,271939;223644,172593;223644,0;0,0;28562,93917;38559,85916;84926,81915;101492,40291;111965,33147;111965,33147;122533,40100;140622,83058;185370,85916;195462,93631;192130,105918;156903,136493;167947,179832;163663,191834;156903,194120;151000,192500;111108,168402;73025,192310;66931,194120;60362,192024;55792,180118;66360,134684;31895,106109;27896,93917" o:connectangles="0,0,0,0,0,0,0,0,0,0,0,0,0,0,0,0,0,0,0,0,0,0,0,0,0,0,0,0,0,0"/>
                        </v:shape>
                      </v:group>
                      <v:line id="Straight Connector 79" o:spid="_x0000_s1036" style="position:absolute;visibility:visible;mso-wrap-style:square" from="118924,179293" to="118924,21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" strokecolor="#da291c" strokeweight="1pt">
                        <o:lock v:ext="edit" shapetype="f"/>
                      </v:line>
                      <v:line id="Straight Connector 80" o:spid="_x0000_s1037" style="position:absolute;flip:x y;visibility:visible;mso-wrap-style:square" from="65620,213339" to="173430,213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" strokecolor="#da291c" strokeweight="1pt">
                        <o:lock v:ext="edit" shapetype="f"/>
                      </v:line>
                    </v:group>
                  </w:pict>
                </mc:Fallback>
              </mc:AlternateContent>
            </w:r>
            <w:r w:rsidR="00451F55" w:rsidRPr="005C7C83">
              <w:t>Awards and Certifications</w:t>
            </w:r>
          </w:p>
        </w:tc>
        <w:tc>
          <w:tcPr>
            <w:tcW w:w="7964" w:type="dxa"/>
            <w:gridSpan w:val="2"/>
            <w:tcBorders>
              <w:top w:val="nil"/>
              <w:left w:val="single" w:sz="12" w:space="0" w:color="DA291C" w:themeColor="accent5"/>
              <w:bottom w:val="nil"/>
              <w:right w:val="nil"/>
            </w:tcBorders>
            <w:tcMar>
              <w:top w:w="216" w:type="dxa"/>
              <w:left w:w="288" w:type="dxa"/>
              <w:right w:w="14" w:type="dxa"/>
            </w:tcMar>
          </w:tcPr>
          <w:p w14:paraId="78C111A0" w14:textId="3EE4D5A8" w:rsidR="00451F55" w:rsidRPr="00411964" w:rsidRDefault="00344096" w:rsidP="0019677B">
            <w:pPr>
              <w:pStyle w:val="1-ResumeBullet1dot"/>
              <w:spacing w:after="60"/>
            </w:pPr>
            <w:r>
              <w:t>Comp TIA Security+ Certification 2021-2024</w:t>
            </w:r>
          </w:p>
        </w:tc>
      </w:tr>
      <w:tr w:rsidR="00451F55" w14:paraId="5A6BE430" w14:textId="77777777" w:rsidTr="67CA406C">
        <w:trPr>
          <w:trHeight w:val="23"/>
        </w:trPr>
        <w:tc>
          <w:tcPr>
            <w:tcW w:w="2250" w:type="dxa"/>
            <w:tcBorders>
              <w:top w:val="nil"/>
              <w:left w:val="nil"/>
              <w:bottom w:val="nil"/>
              <w:right w:val="single" w:sz="12" w:space="0" w:color="DA291C" w:themeColor="accent5"/>
            </w:tcBorders>
            <w:tcMar>
              <w:top w:w="216" w:type="dxa"/>
              <w:right w:w="72" w:type="dxa"/>
            </w:tcMar>
          </w:tcPr>
          <w:p w14:paraId="7E62A0D7" w14:textId="77777777" w:rsidR="00451F55" w:rsidRPr="005C7C83" w:rsidRDefault="00451F55" w:rsidP="000A30C6">
            <w:pPr>
              <w:pStyle w:val="1-ResumeHeading"/>
              <w:ind w:right="289"/>
            </w:pPr>
            <w:r>
              <w:rPr>
                <w:noProof/>
              </w:rPr>
              <mc:AlternateContent>
                <mc:Choice Requires="wpg">
                  <w:drawing>
                    <wp:anchor distT="0" distB="0" distL="114300" distR="114300" simplePos="0" relativeHeight="251658267" behindDoc="0" locked="0" layoutInCell="1" allowOverlap="1" wp14:anchorId="6ECA4407" wp14:editId="211721B3">
                      <wp:simplePos x="0" y="0"/>
                      <wp:positionH relativeFrom="column">
                        <wp:posOffset>1235222</wp:posOffset>
                      </wp:positionH>
                      <wp:positionV relativeFrom="paragraph">
                        <wp:posOffset>13970</wp:posOffset>
                      </wp:positionV>
                      <wp:extent cx="229870" cy="229870"/>
                      <wp:effectExtent l="0" t="0" r="0" b="0"/>
                      <wp:wrapNone/>
                      <wp:docPr id="191382270" name="Group 99" descr="P1359L8C14T15#y1"/>
                      <wp:cNvGraphicFramePr/>
                      <a:graphic xmlns:a="http://schemas.openxmlformats.org/drawingml/2006/main">
                        <a:graphicData uri="http://schemas.microsoft.com/office/word/2010/wordprocessingGroup">
                          <wpg:wgp>
                            <wpg:cNvGrpSpPr/>
                            <wpg:grpSpPr>
                              <a:xfrm>
                                <a:off x="0" y="0"/>
                                <a:ext cx="229870" cy="229870"/>
                                <a:chOff x="0" y="0"/>
                                <a:chExt cx="230306" cy="230306"/>
                              </a:xfrm>
                            </wpg:grpSpPr>
                            <wps:wsp>
                              <wps:cNvPr id="191382271" name="Oval 191382271"/>
                              <wps:cNvSpPr/>
                              <wps:spPr>
                                <a:xfrm>
                                  <a:off x="0" y="0"/>
                                  <a:ext cx="230306" cy="230306"/>
                                </a:xfrm>
                                <a:prstGeom prst="ellipse">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91382284" name="Group 191382284"/>
                              <wpg:cNvGrpSpPr/>
                              <wpg:grpSpPr>
                                <a:xfrm>
                                  <a:off x="33591" y="32150"/>
                                  <a:ext cx="169209" cy="166675"/>
                                  <a:chOff x="33591" y="32150"/>
                                  <a:chExt cx="367939" cy="362429"/>
                                </a:xfrm>
                                <a:solidFill>
                                  <a:srgbClr val="DA291C"/>
                                </a:solidFill>
                              </wpg:grpSpPr>
                              <wps:wsp>
                                <wps:cNvPr id="191382285" name="Freeform 773"/>
                                <wps:cNvSpPr/>
                                <wps:spPr>
                                  <a:xfrm>
                                    <a:off x="43811" y="32150"/>
                                    <a:ext cx="357719" cy="357752"/>
                                  </a:xfrm>
                                  <a:custGeom>
                                    <a:avLst/>
                                    <a:gdLst>
                                      <a:gd name="connsiteX0" fmla="*/ 278284 w 357719"/>
                                      <a:gd name="connsiteY0" fmla="*/ 158318 h 357752"/>
                                      <a:gd name="connsiteX1" fmla="*/ 357720 w 357719"/>
                                      <a:gd name="connsiteY1" fmla="*/ 79226 h 357752"/>
                                      <a:gd name="connsiteX2" fmla="*/ 354417 w 357719"/>
                                      <a:gd name="connsiteY2" fmla="*/ 56420 h 357752"/>
                                      <a:gd name="connsiteX3" fmla="*/ 329769 w 357719"/>
                                      <a:gd name="connsiteY3" fmla="*/ 81062 h 357752"/>
                                      <a:gd name="connsiteX4" fmla="*/ 314448 w 357719"/>
                                      <a:gd name="connsiteY4" fmla="*/ 96380 h 357752"/>
                                      <a:gd name="connsiteX5" fmla="*/ 293511 w 357719"/>
                                      <a:gd name="connsiteY5" fmla="*/ 90767 h 357752"/>
                                      <a:gd name="connsiteX6" fmla="*/ 272574 w 357719"/>
                                      <a:gd name="connsiteY6" fmla="*/ 85153 h 357752"/>
                                      <a:gd name="connsiteX7" fmla="*/ 266960 w 357719"/>
                                      <a:gd name="connsiteY7" fmla="*/ 64222 h 357752"/>
                                      <a:gd name="connsiteX8" fmla="*/ 261345 w 357719"/>
                                      <a:gd name="connsiteY8" fmla="*/ 43290 h 357752"/>
                                      <a:gd name="connsiteX9" fmla="*/ 276666 w 357719"/>
                                      <a:gd name="connsiteY9" fmla="*/ 27972 h 357752"/>
                                      <a:gd name="connsiteX10" fmla="*/ 301315 w 357719"/>
                                      <a:gd name="connsiteY10" fmla="*/ 3330 h 357752"/>
                                      <a:gd name="connsiteX11" fmla="*/ 278570 w 357719"/>
                                      <a:gd name="connsiteY11" fmla="*/ 0 h 357752"/>
                                      <a:gd name="connsiteX12" fmla="*/ 199449 w 357719"/>
                                      <a:gd name="connsiteY12" fmla="*/ 79216 h 357752"/>
                                      <a:gd name="connsiteX13" fmla="*/ 201771 w 357719"/>
                                      <a:gd name="connsiteY13" fmla="*/ 98188 h 357752"/>
                                      <a:gd name="connsiteX14" fmla="*/ 11438 w 357719"/>
                                      <a:gd name="connsiteY14" fmla="*/ 288474 h 357752"/>
                                      <a:gd name="connsiteX15" fmla="*/ 12551 w 357719"/>
                                      <a:gd name="connsiteY15" fmla="*/ 346321 h 357752"/>
                                      <a:gd name="connsiteX16" fmla="*/ 69299 w 357719"/>
                                      <a:gd name="connsiteY16" fmla="*/ 346321 h 357752"/>
                                      <a:gd name="connsiteX17" fmla="*/ 259632 w 357719"/>
                                      <a:gd name="connsiteY17" fmla="*/ 156035 h 357752"/>
                                      <a:gd name="connsiteX18" fmla="*/ 278284 w 357719"/>
                                      <a:gd name="connsiteY18" fmla="*/ 158318 h 357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57719" h="357752">
                                        <a:moveTo>
                                          <a:pt x="278284" y="158318"/>
                                        </a:moveTo>
                                        <a:cubicBezTo>
                                          <a:pt x="322070" y="158413"/>
                                          <a:pt x="357634" y="123001"/>
                                          <a:pt x="357720" y="79226"/>
                                        </a:cubicBezTo>
                                        <a:cubicBezTo>
                                          <a:pt x="357739" y="71509"/>
                                          <a:pt x="356625" y="63822"/>
                                          <a:pt x="354417" y="56420"/>
                                        </a:cubicBezTo>
                                        <a:lnTo>
                                          <a:pt x="329769" y="81062"/>
                                        </a:lnTo>
                                        <a:lnTo>
                                          <a:pt x="314448" y="96380"/>
                                        </a:lnTo>
                                        <a:lnTo>
                                          <a:pt x="293511" y="90767"/>
                                        </a:lnTo>
                                        <a:lnTo>
                                          <a:pt x="272574" y="85153"/>
                                        </a:lnTo>
                                        <a:lnTo>
                                          <a:pt x="266960" y="64222"/>
                                        </a:lnTo>
                                        <a:lnTo>
                                          <a:pt x="261345" y="43290"/>
                                        </a:lnTo>
                                        <a:lnTo>
                                          <a:pt x="276666" y="27972"/>
                                        </a:lnTo>
                                        <a:lnTo>
                                          <a:pt x="301315" y="3330"/>
                                        </a:lnTo>
                                        <a:cubicBezTo>
                                          <a:pt x="293930" y="1132"/>
                                          <a:pt x="286269" y="10"/>
                                          <a:pt x="278570" y="0"/>
                                        </a:cubicBezTo>
                                        <a:cubicBezTo>
                                          <a:pt x="234841" y="28"/>
                                          <a:pt x="199420" y="35498"/>
                                          <a:pt x="199449" y="79216"/>
                                        </a:cubicBezTo>
                                        <a:cubicBezTo>
                                          <a:pt x="199458" y="85610"/>
                                          <a:pt x="200229" y="91984"/>
                                          <a:pt x="201771" y="98188"/>
                                        </a:cubicBezTo>
                                        <a:lnTo>
                                          <a:pt x="11438" y="288474"/>
                                        </a:lnTo>
                                        <a:cubicBezTo>
                                          <a:pt x="-4236" y="304753"/>
                                          <a:pt x="-3741" y="330651"/>
                                          <a:pt x="12551" y="346321"/>
                                        </a:cubicBezTo>
                                        <a:cubicBezTo>
                                          <a:pt x="28397" y="361563"/>
                                          <a:pt x="53454" y="361563"/>
                                          <a:pt x="69299" y="346321"/>
                                        </a:cubicBezTo>
                                        <a:lnTo>
                                          <a:pt x="259632" y="156035"/>
                                        </a:lnTo>
                                        <a:cubicBezTo>
                                          <a:pt x="265742" y="157519"/>
                                          <a:pt x="272003" y="158290"/>
                                          <a:pt x="278284" y="158318"/>
                                        </a:cubicBezTo>
                                        <a:close/>
                                      </a:path>
                                    </a:pathLst>
                                  </a:custGeom>
                                  <a:grpFill/>
                                  <a:ln w="9512" cap="flat">
                                    <a:noFill/>
                                    <a:prstDash val="solid"/>
                                    <a:miter/>
                                  </a:ln>
                                </wps:spPr>
                                <wps:bodyPr rtlCol="0" anchor="ctr"/>
                              </wps:wsp>
                              <wps:wsp>
                                <wps:cNvPr id="191382286" name="Freeform 774"/>
                                <wps:cNvSpPr/>
                                <wps:spPr>
                                  <a:xfrm>
                                    <a:off x="244439" y="250399"/>
                                    <a:ext cx="144159" cy="144180"/>
                                  </a:xfrm>
                                  <a:custGeom>
                                    <a:avLst/>
                                    <a:gdLst>
                                      <a:gd name="connsiteX0" fmla="*/ 67569 w 144159"/>
                                      <a:gd name="connsiteY0" fmla="*/ 1722 h 144180"/>
                                      <a:gd name="connsiteX1" fmla="*/ 59632 w 144159"/>
                                      <a:gd name="connsiteY1" fmla="*/ 1570 h 144180"/>
                                      <a:gd name="connsiteX2" fmla="*/ 59479 w 144159"/>
                                      <a:gd name="connsiteY2" fmla="*/ 1722 h 144180"/>
                                      <a:gd name="connsiteX3" fmla="*/ 34641 w 144159"/>
                                      <a:gd name="connsiteY3" fmla="*/ 26554 h 144180"/>
                                      <a:gd name="connsiteX4" fmla="*/ 10279 w 144159"/>
                                      <a:gd name="connsiteY4" fmla="*/ 2388 h 144180"/>
                                      <a:gd name="connsiteX5" fmla="*/ 2189 w 144159"/>
                                      <a:gd name="connsiteY5" fmla="*/ 10475 h 144180"/>
                                      <a:gd name="connsiteX6" fmla="*/ 26552 w 144159"/>
                                      <a:gd name="connsiteY6" fmla="*/ 34832 h 144180"/>
                                      <a:gd name="connsiteX7" fmla="*/ 1618 w 144159"/>
                                      <a:gd name="connsiteY7" fmla="*/ 59474 h 144180"/>
                                      <a:gd name="connsiteX8" fmla="*/ 0 w 144159"/>
                                      <a:gd name="connsiteY8" fmla="*/ 63565 h 144180"/>
                                      <a:gd name="connsiteX9" fmla="*/ 1618 w 144159"/>
                                      <a:gd name="connsiteY9" fmla="*/ 67561 h 144180"/>
                                      <a:gd name="connsiteX10" fmla="*/ 65761 w 144159"/>
                                      <a:gd name="connsiteY10" fmla="*/ 131687 h 144180"/>
                                      <a:gd name="connsiteX11" fmla="*/ 131663 w 144159"/>
                                      <a:gd name="connsiteY11" fmla="*/ 129318 h 144180"/>
                                      <a:gd name="connsiteX12" fmla="*/ 131711 w 144159"/>
                                      <a:gd name="connsiteY12" fmla="*/ 65849 h 1441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44159" h="144180">
                                        <a:moveTo>
                                          <a:pt x="67569" y="1722"/>
                                        </a:moveTo>
                                        <a:cubicBezTo>
                                          <a:pt x="65418" y="-514"/>
                                          <a:pt x="61868" y="-581"/>
                                          <a:pt x="59632" y="1570"/>
                                        </a:cubicBezTo>
                                        <a:cubicBezTo>
                                          <a:pt x="59575" y="1617"/>
                                          <a:pt x="59527" y="1674"/>
                                          <a:pt x="59479" y="1722"/>
                                        </a:cubicBezTo>
                                        <a:lnTo>
                                          <a:pt x="34641" y="26554"/>
                                        </a:lnTo>
                                        <a:lnTo>
                                          <a:pt x="10279" y="2388"/>
                                        </a:lnTo>
                                        <a:lnTo>
                                          <a:pt x="2189" y="10475"/>
                                        </a:lnTo>
                                        <a:lnTo>
                                          <a:pt x="26552" y="34832"/>
                                        </a:lnTo>
                                        <a:lnTo>
                                          <a:pt x="1618" y="59474"/>
                                        </a:lnTo>
                                        <a:cubicBezTo>
                                          <a:pt x="581" y="60587"/>
                                          <a:pt x="0" y="62043"/>
                                          <a:pt x="0" y="63565"/>
                                        </a:cubicBezTo>
                                        <a:cubicBezTo>
                                          <a:pt x="-18" y="65059"/>
                                          <a:pt x="571" y="66495"/>
                                          <a:pt x="1618" y="67561"/>
                                        </a:cubicBezTo>
                                        <a:lnTo>
                                          <a:pt x="65761" y="131687"/>
                                        </a:lnTo>
                                        <a:cubicBezTo>
                                          <a:pt x="84613" y="149232"/>
                                          <a:pt x="114124" y="148166"/>
                                          <a:pt x="131663" y="129318"/>
                                        </a:cubicBezTo>
                                        <a:cubicBezTo>
                                          <a:pt x="148307" y="111441"/>
                                          <a:pt x="148327" y="83754"/>
                                          <a:pt x="131711" y="65849"/>
                                        </a:cubicBezTo>
                                        <a:close/>
                                      </a:path>
                                    </a:pathLst>
                                  </a:custGeom>
                                  <a:grpFill/>
                                  <a:ln w="9512" cap="flat">
                                    <a:noFill/>
                                    <a:prstDash val="solid"/>
                                    <a:miter/>
                                  </a:ln>
                                </wps:spPr>
                                <wps:bodyPr rtlCol="0" anchor="ctr"/>
                              </wps:wsp>
                              <wps:wsp>
                                <wps:cNvPr id="191382287" name="Freeform 775"/>
                                <wps:cNvSpPr/>
                                <wps:spPr>
                                  <a:xfrm>
                                    <a:off x="33591" y="35855"/>
                                    <a:ext cx="147277" cy="150903"/>
                                  </a:xfrm>
                                  <a:custGeom>
                                    <a:avLst/>
                                    <a:gdLst>
                                      <a:gd name="connsiteX0" fmla="*/ 40977 w 147277"/>
                                      <a:gd name="connsiteY0" fmla="*/ 95339 h 150903"/>
                                      <a:gd name="connsiteX1" fmla="*/ 41643 w 147277"/>
                                      <a:gd name="connsiteY1" fmla="*/ 95339 h 150903"/>
                                      <a:gd name="connsiteX2" fmla="*/ 45640 w 147277"/>
                                      <a:gd name="connsiteY2" fmla="*/ 93722 h 150903"/>
                                      <a:gd name="connsiteX3" fmla="*/ 64673 w 147277"/>
                                      <a:gd name="connsiteY3" fmla="*/ 74693 h 150903"/>
                                      <a:gd name="connsiteX4" fmla="*/ 66196 w 147277"/>
                                      <a:gd name="connsiteY4" fmla="*/ 77928 h 150903"/>
                                      <a:gd name="connsiteX5" fmla="*/ 139188 w 147277"/>
                                      <a:gd name="connsiteY5" fmla="*/ 150903 h 150903"/>
                                      <a:gd name="connsiteX6" fmla="*/ 147278 w 147277"/>
                                      <a:gd name="connsiteY6" fmla="*/ 142816 h 150903"/>
                                      <a:gd name="connsiteX7" fmla="*/ 74285 w 147277"/>
                                      <a:gd name="connsiteY7" fmla="*/ 69936 h 150903"/>
                                      <a:gd name="connsiteX8" fmla="*/ 71049 w 147277"/>
                                      <a:gd name="connsiteY8" fmla="*/ 68414 h 150903"/>
                                      <a:gd name="connsiteX9" fmla="*/ 93794 w 147277"/>
                                      <a:gd name="connsiteY9" fmla="*/ 45675 h 150903"/>
                                      <a:gd name="connsiteX10" fmla="*/ 95412 w 147277"/>
                                      <a:gd name="connsiteY10" fmla="*/ 40918 h 150903"/>
                                      <a:gd name="connsiteX11" fmla="*/ 92748 w 147277"/>
                                      <a:gd name="connsiteY11" fmla="*/ 36731 h 150903"/>
                                      <a:gd name="connsiteX12" fmla="*/ 33744 w 147277"/>
                                      <a:gd name="connsiteY12" fmla="*/ 862 h 150903"/>
                                      <a:gd name="connsiteX13" fmla="*/ 26797 w 147277"/>
                                      <a:gd name="connsiteY13" fmla="*/ 1623 h 150903"/>
                                      <a:gd name="connsiteX14" fmla="*/ 1673 w 147277"/>
                                      <a:gd name="connsiteY14" fmla="*/ 26646 h 150903"/>
                                      <a:gd name="connsiteX15" fmla="*/ 817 w 147277"/>
                                      <a:gd name="connsiteY15" fmla="*/ 33687 h 150903"/>
                                      <a:gd name="connsiteX16" fmla="*/ 36790 w 147277"/>
                                      <a:gd name="connsiteY16" fmla="*/ 92580 h 150903"/>
                                      <a:gd name="connsiteX17" fmla="*/ 40977 w 147277"/>
                                      <a:gd name="connsiteY17" fmla="*/ 95339 h 1509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47277" h="150903">
                                        <a:moveTo>
                                          <a:pt x="40977" y="95339"/>
                                        </a:moveTo>
                                        <a:lnTo>
                                          <a:pt x="41643" y="95339"/>
                                        </a:lnTo>
                                        <a:cubicBezTo>
                                          <a:pt x="43137" y="95349"/>
                                          <a:pt x="44574" y="94769"/>
                                          <a:pt x="45640" y="93722"/>
                                        </a:cubicBezTo>
                                        <a:lnTo>
                                          <a:pt x="64673" y="74693"/>
                                        </a:lnTo>
                                        <a:cubicBezTo>
                                          <a:pt x="64826" y="75911"/>
                                          <a:pt x="65359" y="77043"/>
                                          <a:pt x="66196" y="77928"/>
                                        </a:cubicBezTo>
                                        <a:lnTo>
                                          <a:pt x="139188" y="150903"/>
                                        </a:lnTo>
                                        <a:lnTo>
                                          <a:pt x="147278" y="142816"/>
                                        </a:lnTo>
                                        <a:lnTo>
                                          <a:pt x="74285" y="69936"/>
                                        </a:lnTo>
                                        <a:cubicBezTo>
                                          <a:pt x="73419" y="69061"/>
                                          <a:pt x="72277" y="68519"/>
                                          <a:pt x="71049" y="68414"/>
                                        </a:cubicBezTo>
                                        <a:lnTo>
                                          <a:pt x="93794" y="45675"/>
                                        </a:lnTo>
                                        <a:cubicBezTo>
                                          <a:pt x="95031" y="44419"/>
                                          <a:pt x="95621" y="42668"/>
                                          <a:pt x="95412" y="40918"/>
                                        </a:cubicBezTo>
                                        <a:cubicBezTo>
                                          <a:pt x="95222" y="39186"/>
                                          <a:pt x="94242" y="37635"/>
                                          <a:pt x="92748" y="36731"/>
                                        </a:cubicBezTo>
                                        <a:lnTo>
                                          <a:pt x="33744" y="862"/>
                                        </a:lnTo>
                                        <a:cubicBezTo>
                                          <a:pt x="31537" y="-527"/>
                                          <a:pt x="28653" y="-213"/>
                                          <a:pt x="26797" y="1623"/>
                                        </a:cubicBezTo>
                                        <a:lnTo>
                                          <a:pt x="1673" y="26646"/>
                                        </a:lnTo>
                                        <a:cubicBezTo>
                                          <a:pt x="-182" y="28530"/>
                                          <a:pt x="-534" y="31422"/>
                                          <a:pt x="817" y="33687"/>
                                        </a:cubicBezTo>
                                        <a:lnTo>
                                          <a:pt x="36790" y="92580"/>
                                        </a:lnTo>
                                        <a:cubicBezTo>
                                          <a:pt x="37675" y="94103"/>
                                          <a:pt x="39226" y="95130"/>
                                          <a:pt x="40977" y="95339"/>
                                        </a:cubicBezTo>
                                        <a:close/>
                                      </a:path>
                                    </a:pathLst>
                                  </a:custGeom>
                                  <a:grpFill/>
                                  <a:ln w="9512" cap="flat">
                                    <a:noFill/>
                                    <a:prstDash val="solid"/>
                                    <a:miter/>
                                  </a:ln>
                                </wps:spPr>
                                <wps:bodyPr rtlCol="0" anchor="ctr"/>
                              </wps:wsp>
                            </wpg:grpSp>
                          </wpg:wgp>
                        </a:graphicData>
                      </a:graphic>
                    </wp:anchor>
                  </w:drawing>
                </mc:Choice>
                <mc:Fallback>
                  <w:pict>
                    <v:group w14:anchorId="28EEAECD" id="Group 99" o:spid="_x0000_s1026" alt="P1359L8C14T15#y1" style="position:absolute;margin-left:97.25pt;margin-top:1.1pt;width:18.1pt;height:18.1pt;z-index:251658267" coordsize="230306,23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">
                      <v:oval id="Oval 191382271" o:spid="_x0000_s1027" style="position:absolute;width:230306;height:230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" fillcolor="white [3215]" stroked="f" strokeweight="2pt"/>
                      <v:group id="Group 191382284" o:spid="_x0000_s1028" style="position:absolute;left:33591;top:32150;width:169209;height:166675" coordorigin="33591,32150" coordsize="367939,362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">
                        <v:shape id="Freeform 773" o:spid="_x0000_s1029" style="position:absolute;left:43811;top:32150;width:357719;height:357752;visibility:visible;mso-wrap-style:square;v-text-anchor:middle" coordsize="357719,35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" path="m278284,158318v43786,95,79350,-35317,79436,-79092c357739,71509,356625,63822,354417,56420l329769,81062,314448,96380,293511,90767,272574,85153,266960,64222,261345,43290,276666,27972,301315,3330c293930,1132,286269,10,278570,,234841,28,199420,35498,199449,79216v9,6394,780,12768,2322,18972l11438,288474v-15674,16279,-15179,42177,1113,57847c28397,361563,53454,361563,69299,346321l259632,156035v6110,1484,12371,2255,18652,2283xe" filled="f" stroked="f" strokeweight=".26422mm">
                          <v:stroke joinstyle="miter"/>
                          <v:path arrowok="t" o:connecttype="custom" o:connectlocs="278284,158318;357720,79226;354417,56420;329769,81062;314448,96380;293511,90767;272574,85153;266960,64222;261345,43290;276666,27972;301315,3330;278570,0;199449,79216;201771,98188;11438,288474;12551,346321;69299,346321;259632,156035;278284,158318" o:connectangles="0,0,0,0,0,0,0,0,0,0,0,0,0,0,0,0,0,0,0"/>
                        </v:shape>
                        <v:shape id="Freeform 774" o:spid="_x0000_s1030" style="position:absolute;left:244439;top:250399;width:144159;height:144180;visibility:visible;mso-wrap-style:square;v-text-anchor:middle" coordsize="144159,14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" path="m67569,1722c65418,-514,61868,-581,59632,1570v-57,47,-105,104,-153,152l34641,26554,10279,2388,2189,10475,26552,34832,1618,59474c581,60587,,62043,,63565v-18,1494,571,2930,1618,3996l65761,131687v18852,17545,48363,16479,65902,-2369c148307,111441,148327,83754,131711,65849l67569,1722xe" filled="f" stroked="f" strokeweight=".26422mm">
                          <v:stroke joinstyle="miter"/>
                          <v:path arrowok="t" o:connecttype="custom" o:connectlocs="67569,1722;59632,1570;59479,1722;34641,26554;10279,2388;2189,10475;26552,34832;1618,59474;0,63565;1618,67561;65761,131687;131663,129318;131711,65849" o:connectangles="0,0,0,0,0,0,0,0,0,0,0,0,0"/>
                        </v:shape>
                        <v:shape id="Freeform 775" o:spid="_x0000_s1031" style="position:absolute;left:33591;top:35855;width:147277;height:150903;visibility:visible;mso-wrap-style:square;v-text-anchor:middle" coordsize="147277,150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" path="m40977,95339r666,c43137,95349,44574,94769,45640,93722l64673,74693v153,1218,686,2350,1523,3235l139188,150903r8090,-8087l74285,69936v-866,-875,-2008,-1417,-3236,-1522l93794,45675v1237,-1256,1827,-3007,1618,-4757c95222,39186,94242,37635,92748,36731l33744,862c31537,-527,28653,-213,26797,1623l1673,26646c-182,28530,-534,31422,817,33687l36790,92580v885,1523,2436,2550,4187,2759xe" filled="f" stroked="f" strokeweight=".26422mm">
                          <v:stroke joinstyle="miter"/>
                          <v:path arrowok="t" o:connecttype="custom" o:connectlocs="40977,95339;41643,95339;45640,93722;64673,74693;66196,77928;139188,150903;147278,142816;74285,69936;71049,68414;93794,45675;95412,40918;92748,36731;33744,862;26797,1623;1673,26646;817,33687;36790,92580;40977,95339" o:connectangles="0,0,0,0,0,0,0,0,0,0,0,0,0,0,0,0,0,0"/>
                        </v:shape>
                      </v:group>
                    </v:group>
                  </w:pict>
                </mc:Fallback>
              </mc:AlternateContent>
            </w:r>
            <w:r w:rsidRPr="005C7C83">
              <w:t>Summary of Skills, Tools, and Technologies</w:t>
            </w:r>
          </w:p>
        </w:tc>
        <w:tc>
          <w:tcPr>
            <w:tcW w:w="7964" w:type="dxa"/>
            <w:gridSpan w:val="2"/>
            <w:tcBorders>
              <w:top w:val="nil"/>
              <w:left w:val="single" w:sz="12" w:space="0" w:color="DA291C" w:themeColor="accent5"/>
              <w:bottom w:val="nil"/>
              <w:right w:val="nil"/>
            </w:tcBorders>
            <w:tcMar>
              <w:top w:w="216" w:type="dxa"/>
              <w:left w:w="288" w:type="dxa"/>
              <w:right w:w="14" w:type="dxa"/>
            </w:tcMar>
          </w:tcPr>
          <w:p w14:paraId="614876C3" w14:textId="30A38419" w:rsidR="00344096" w:rsidRPr="00344096" w:rsidRDefault="00451F55" w:rsidP="00344096">
            <w:pPr>
              <w:pStyle w:val="1-ResumeBodyText"/>
              <w:rPr>
                <w:bCs w:val="0"/>
              </w:rPr>
            </w:pPr>
            <w:r w:rsidRPr="00C30FE4">
              <w:rPr>
                <w:b/>
              </w:rPr>
              <w:t>Frameworks</w:t>
            </w:r>
            <w:r w:rsidR="00344096">
              <w:rPr>
                <w:b/>
              </w:rPr>
              <w:t xml:space="preserve">: </w:t>
            </w:r>
            <w:r w:rsidR="00344096">
              <w:rPr>
                <w:bCs w:val="0"/>
              </w:rPr>
              <w:t>Agile</w:t>
            </w:r>
          </w:p>
          <w:p w14:paraId="7F8671D2" w14:textId="4371A727" w:rsidR="00344096" w:rsidRDefault="00451F55" w:rsidP="00344096">
            <w:pPr>
              <w:pStyle w:val="1-ResumeBodyText"/>
              <w:rPr>
                <w:rFonts w:cs="Calibri"/>
                <w:szCs w:val="20"/>
              </w:rPr>
            </w:pPr>
            <w:r w:rsidRPr="00C30FE4">
              <w:rPr>
                <w:b/>
              </w:rPr>
              <w:t>Software/COTS:</w:t>
            </w:r>
            <w:r>
              <w:t xml:space="preserve"> </w:t>
            </w:r>
            <w:r w:rsidR="00344096">
              <w:rPr>
                <w:rFonts w:cs="Calibri"/>
                <w:szCs w:val="20"/>
              </w:rPr>
              <w:t xml:space="preserve">Python, SQL, MS Office, </w:t>
            </w:r>
            <w:proofErr w:type="spellStart"/>
            <w:r w:rsidR="00344096">
              <w:rPr>
                <w:rFonts w:cs="Calibri"/>
                <w:szCs w:val="20"/>
              </w:rPr>
              <w:t>GitKraken</w:t>
            </w:r>
            <w:proofErr w:type="spellEnd"/>
            <w:r w:rsidR="002075A1">
              <w:rPr>
                <w:rFonts w:cs="Calibri"/>
                <w:szCs w:val="20"/>
              </w:rPr>
              <w:t>/ GitHub</w:t>
            </w:r>
            <w:r w:rsidR="00344096">
              <w:rPr>
                <w:rFonts w:cs="Calibri"/>
                <w:szCs w:val="20"/>
              </w:rPr>
              <w:t>, J</w:t>
            </w:r>
            <w:r w:rsidR="00580E32">
              <w:rPr>
                <w:rFonts w:cs="Calibri"/>
                <w:szCs w:val="20"/>
              </w:rPr>
              <w:t>ira</w:t>
            </w:r>
            <w:r w:rsidR="00344096">
              <w:rPr>
                <w:rFonts w:cs="Calibri"/>
                <w:szCs w:val="20"/>
              </w:rPr>
              <w:t xml:space="preserve">, </w:t>
            </w:r>
            <w:proofErr w:type="spellStart"/>
            <w:r w:rsidR="00344096">
              <w:rPr>
                <w:rFonts w:cs="Calibri"/>
                <w:szCs w:val="20"/>
              </w:rPr>
              <w:t>J</w:t>
            </w:r>
            <w:r w:rsidR="00344096" w:rsidRPr="001069D2">
              <w:rPr>
                <w:rFonts w:cs="Calibri"/>
                <w:szCs w:val="20"/>
              </w:rPr>
              <w:t>upyter</w:t>
            </w:r>
            <w:proofErr w:type="spellEnd"/>
            <w:r w:rsidR="00344096">
              <w:rPr>
                <w:rFonts w:cs="Calibri"/>
                <w:szCs w:val="20"/>
              </w:rPr>
              <w:t xml:space="preserve"> notebooks</w:t>
            </w:r>
            <w:r w:rsidR="00C95797">
              <w:rPr>
                <w:rFonts w:cs="Calibri"/>
                <w:szCs w:val="20"/>
              </w:rPr>
              <w:t xml:space="preserve">, </w:t>
            </w:r>
            <w:r w:rsidR="002075A1">
              <w:rPr>
                <w:rFonts w:cs="Calibri"/>
                <w:szCs w:val="20"/>
              </w:rPr>
              <w:t>D</w:t>
            </w:r>
            <w:r w:rsidR="00C95797">
              <w:rPr>
                <w:rFonts w:cs="Calibri"/>
                <w:szCs w:val="20"/>
              </w:rPr>
              <w:t>ocker</w:t>
            </w:r>
          </w:p>
          <w:p w14:paraId="0656C3B7" w14:textId="380E7456" w:rsidR="00CD36EC" w:rsidRPr="00CD36EC" w:rsidRDefault="00CD36EC" w:rsidP="00344096">
            <w:pPr>
              <w:pStyle w:val="1-ResumeBodyText"/>
              <w:rPr>
                <w:rFonts w:cs="Calibri"/>
                <w:bCs w:val="0"/>
                <w:szCs w:val="20"/>
              </w:rPr>
            </w:pPr>
            <w:r>
              <w:rPr>
                <w:rFonts w:cs="Calibri"/>
                <w:b/>
                <w:bCs w:val="0"/>
                <w:szCs w:val="20"/>
              </w:rPr>
              <w:t xml:space="preserve">IDE’s: </w:t>
            </w:r>
            <w:r>
              <w:rPr>
                <w:rFonts w:cs="Calibri"/>
                <w:szCs w:val="20"/>
              </w:rPr>
              <w:t>E</w:t>
            </w:r>
            <w:r>
              <w:rPr>
                <w:rFonts w:cs="Calibri"/>
                <w:bCs w:val="0"/>
                <w:szCs w:val="20"/>
              </w:rPr>
              <w:t xml:space="preserve">clipse, visual studios, </w:t>
            </w:r>
          </w:p>
          <w:p w14:paraId="1C57412C" w14:textId="1480E6A6" w:rsidR="00344096" w:rsidRPr="00344096" w:rsidRDefault="00344096" w:rsidP="00344096">
            <w:pPr>
              <w:pStyle w:val="1-ResumeBodyText"/>
              <w:rPr>
                <w:rFonts w:cs="Calibri"/>
                <w:bCs w:val="0"/>
                <w:szCs w:val="20"/>
              </w:rPr>
            </w:pPr>
            <w:r>
              <w:rPr>
                <w:rFonts w:cs="Calibri"/>
                <w:b/>
                <w:bCs w:val="0"/>
                <w:szCs w:val="20"/>
              </w:rPr>
              <w:t xml:space="preserve">Operating Systems: </w:t>
            </w:r>
            <w:r>
              <w:rPr>
                <w:rFonts w:cs="Calibri"/>
                <w:bCs w:val="0"/>
                <w:szCs w:val="20"/>
              </w:rPr>
              <w:t>Windows, Linux, Mac</w:t>
            </w:r>
          </w:p>
        </w:tc>
      </w:tr>
      <w:tr w:rsidR="00451F55" w14:paraId="2F899BC1" w14:textId="77777777" w:rsidTr="67CA406C">
        <w:trPr>
          <w:trHeight w:val="90"/>
        </w:trPr>
        <w:tc>
          <w:tcPr>
            <w:tcW w:w="10214" w:type="dxa"/>
            <w:gridSpan w:val="3"/>
            <w:tcBorders>
              <w:top w:val="nil"/>
              <w:left w:val="nil"/>
              <w:bottom w:val="nil"/>
              <w:right w:val="nil"/>
            </w:tcBorders>
            <w:tcMar>
              <w:top w:w="0" w:type="dxa"/>
              <w:left w:w="115" w:type="dxa"/>
              <w:right w:w="115" w:type="dxa"/>
            </w:tcMar>
          </w:tcPr>
          <w:p w14:paraId="781DEFE8" w14:textId="77777777" w:rsidR="00451F55" w:rsidRPr="00C30FE4" w:rsidRDefault="00451F55" w:rsidP="000A30C6">
            <w:pPr>
              <w:pStyle w:val="1-TableText"/>
              <w:spacing w:before="0" w:after="0"/>
              <w:rPr>
                <w:b/>
                <w:bCs w:val="0"/>
              </w:rPr>
            </w:pPr>
          </w:p>
        </w:tc>
      </w:tr>
      <w:tr w:rsidR="00451F55" w:rsidRPr="000A5A77" w14:paraId="3CE49D00" w14:textId="77777777" w:rsidTr="67CA406C">
        <w:trPr>
          <w:trHeight w:val="117"/>
        </w:trPr>
        <w:tc>
          <w:tcPr>
            <w:tcW w:w="10214" w:type="dxa"/>
            <w:gridSpan w:val="3"/>
            <w:tcBorders>
              <w:top w:val="nil"/>
              <w:left w:val="nil"/>
              <w:bottom w:val="single" w:sz="12" w:space="0" w:color="DA291C" w:themeColor="accent5"/>
              <w:right w:val="nil"/>
            </w:tcBorders>
            <w:shd w:val="clear" w:color="auto" w:fill="auto"/>
            <w:tcMar>
              <w:top w:w="0" w:type="dxa"/>
              <w:left w:w="115" w:type="dxa"/>
              <w:right w:w="115" w:type="dxa"/>
            </w:tcMar>
            <w:vAlign w:val="center"/>
          </w:tcPr>
          <w:p w14:paraId="4D291A59" w14:textId="77777777" w:rsidR="00451F55" w:rsidRPr="000A5A77" w:rsidRDefault="00451F55" w:rsidP="000A30C6">
            <w:pPr>
              <w:pStyle w:val="1-ResumeHeading"/>
              <w:jc w:val="left"/>
              <w:rPr>
                <w:b/>
              </w:rPr>
            </w:pPr>
            <w:r w:rsidRPr="00CC55D3">
              <w:rPr>
                <w:rFonts w:ascii="Oswald" w:hAnsi="Oswald" w:cs="Segoe UI"/>
                <w:bCs w:val="0"/>
                <w:noProof/>
                <w:color w:val="004B87"/>
                <w:sz w:val="22"/>
                <w:szCs w:val="22"/>
              </w:rPr>
              <w:drawing>
                <wp:anchor distT="0" distB="0" distL="114300" distR="114300" simplePos="0" relativeHeight="251658590" behindDoc="0" locked="0" layoutInCell="1" allowOverlap="1" wp14:anchorId="69718744" wp14:editId="0F7491D1">
                  <wp:simplePos x="0" y="0"/>
                  <wp:positionH relativeFrom="leftMargin">
                    <wp:posOffset>1839595</wp:posOffset>
                  </wp:positionH>
                  <wp:positionV relativeFrom="paragraph">
                    <wp:posOffset>4445</wp:posOffset>
                  </wp:positionV>
                  <wp:extent cx="180975" cy="180340"/>
                  <wp:effectExtent l="0" t="0" r="9525" b="0"/>
                  <wp:wrapNone/>
                  <wp:docPr id="85" name="Picture 85" descr="P1365L8C17T1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P1365L8C17T15#y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340"/>
                          </a:xfrm>
                          <a:prstGeom prst="rect">
                            <a:avLst/>
                          </a:prstGeom>
                          <a:noFill/>
                        </pic:spPr>
                      </pic:pic>
                    </a:graphicData>
                  </a:graphic>
                  <wp14:sizeRelH relativeFrom="margin">
                    <wp14:pctWidth>0</wp14:pctWidth>
                  </wp14:sizeRelH>
                  <wp14:sizeRelV relativeFrom="margin">
                    <wp14:pctHeight>0</wp14:pctHeight>
                  </wp14:sizeRelV>
                </wp:anchor>
              </w:drawing>
            </w:r>
            <w:r w:rsidRPr="000A5A77">
              <w:t>Work Experience Highlights</w:t>
            </w:r>
          </w:p>
        </w:tc>
      </w:tr>
      <w:tr w:rsidR="00451F55" w14:paraId="093595E7" w14:textId="77777777" w:rsidTr="67CA406C">
        <w:trPr>
          <w:trHeight w:val="90"/>
        </w:trPr>
        <w:tc>
          <w:tcPr>
            <w:tcW w:w="10214" w:type="dxa"/>
            <w:gridSpan w:val="3"/>
            <w:tcBorders>
              <w:top w:val="nil"/>
              <w:left w:val="nil"/>
              <w:bottom w:val="single" w:sz="12" w:space="0" w:color="DA291C" w:themeColor="accent5"/>
              <w:right w:val="nil"/>
            </w:tcBorders>
            <w:shd w:val="clear" w:color="auto" w:fill="auto"/>
            <w:tcMar>
              <w:top w:w="144" w:type="dxa"/>
              <w:left w:w="115" w:type="dxa"/>
              <w:right w:w="115" w:type="dxa"/>
            </w:tcMar>
          </w:tcPr>
          <w:p w14:paraId="399ABB60" w14:textId="5177ED42" w:rsidR="00344096" w:rsidRPr="001069D2" w:rsidRDefault="00344096" w:rsidP="00344096">
            <w:pPr>
              <w:tabs>
                <w:tab w:val="right" w:pos="10800"/>
              </w:tabs>
              <w:spacing w:line="276" w:lineRule="auto"/>
              <w:textAlignment w:val="baseline"/>
            </w:pPr>
            <w:r w:rsidRPr="001069D2">
              <w:t>Programming</w:t>
            </w:r>
          </w:p>
          <w:p w14:paraId="00132FD7" w14:textId="77777777" w:rsidR="00344096" w:rsidRPr="00344096" w:rsidRDefault="00344096" w:rsidP="00344096">
            <w:pPr>
              <w:pStyle w:val="ListParagraph"/>
              <w:numPr>
                <w:ilvl w:val="0"/>
                <w:numId w:val="34"/>
              </w:numPr>
              <w:tabs>
                <w:tab w:val="right" w:pos="10800"/>
              </w:tabs>
              <w:spacing w:before="160" w:line="276" w:lineRule="auto"/>
              <w:jc w:val="both"/>
              <w:textAlignment w:val="baseline"/>
              <w:rPr>
                <w:rFonts w:cs="Calibri"/>
                <w:b/>
                <w:color w:val="auto"/>
                <w:szCs w:val="20"/>
              </w:rPr>
            </w:pPr>
            <w:r w:rsidRPr="00344096">
              <w:rPr>
                <w:rFonts w:cs="Calibri"/>
                <w:color w:val="auto"/>
                <w:szCs w:val="20"/>
              </w:rPr>
              <w:t xml:space="preserve">At </w:t>
            </w:r>
            <w:proofErr w:type="spellStart"/>
            <w:r w:rsidRPr="00344096">
              <w:rPr>
                <w:rFonts w:cs="Calibri"/>
                <w:color w:val="auto"/>
                <w:szCs w:val="20"/>
              </w:rPr>
              <w:t>Code@TACC</w:t>
            </w:r>
            <w:proofErr w:type="spellEnd"/>
            <w:r w:rsidRPr="00344096">
              <w:rPr>
                <w:rFonts w:cs="Calibri"/>
                <w:color w:val="auto"/>
                <w:szCs w:val="20"/>
              </w:rPr>
              <w:t xml:space="preserve"> Ms. House would teach high school students basic coding concepts such as variables, loops, functions, etc.… using python. </w:t>
            </w:r>
          </w:p>
          <w:p w14:paraId="7B1EF609" w14:textId="5ED22932" w:rsidR="00344096" w:rsidRPr="00344096" w:rsidRDefault="00344096" w:rsidP="00344096">
            <w:pPr>
              <w:pStyle w:val="ListParagraph"/>
              <w:numPr>
                <w:ilvl w:val="0"/>
                <w:numId w:val="34"/>
              </w:numPr>
              <w:tabs>
                <w:tab w:val="right" w:pos="10800"/>
              </w:tabs>
              <w:spacing w:before="160" w:line="276" w:lineRule="auto"/>
              <w:jc w:val="both"/>
              <w:textAlignment w:val="baseline"/>
              <w:rPr>
                <w:rFonts w:cs="Calibri"/>
                <w:b/>
                <w:color w:val="auto"/>
                <w:szCs w:val="20"/>
              </w:rPr>
            </w:pPr>
            <w:r w:rsidRPr="00344096">
              <w:rPr>
                <w:rFonts w:cs="Calibri"/>
                <w:color w:val="auto"/>
                <w:szCs w:val="20"/>
              </w:rPr>
              <w:t xml:space="preserve">During Ms. House’s time with </w:t>
            </w:r>
            <w:proofErr w:type="spellStart"/>
            <w:r w:rsidRPr="00344096">
              <w:rPr>
                <w:rFonts w:cs="Calibri"/>
                <w:color w:val="auto"/>
                <w:szCs w:val="20"/>
              </w:rPr>
              <w:t>Code@TACC</w:t>
            </w:r>
            <w:proofErr w:type="spellEnd"/>
            <w:r w:rsidRPr="00344096">
              <w:rPr>
                <w:rFonts w:cs="Calibri"/>
                <w:color w:val="auto"/>
                <w:szCs w:val="20"/>
              </w:rPr>
              <w:t xml:space="preserve"> she taught various groups of </w:t>
            </w:r>
            <w:proofErr w:type="spellStart"/>
            <w:r w:rsidRPr="00344096">
              <w:rPr>
                <w:rFonts w:cs="Calibri"/>
                <w:color w:val="auto"/>
                <w:szCs w:val="20"/>
              </w:rPr>
              <w:t>highschool</w:t>
            </w:r>
            <w:proofErr w:type="spellEnd"/>
            <w:r w:rsidRPr="00344096">
              <w:rPr>
                <w:rFonts w:cs="Calibri"/>
                <w:color w:val="auto"/>
                <w:szCs w:val="20"/>
              </w:rPr>
              <w:t xml:space="preserve"> students how to navigate through </w:t>
            </w:r>
            <w:r w:rsidR="00E251E4">
              <w:rPr>
                <w:rFonts w:cs="Calibri"/>
                <w:color w:val="auto"/>
                <w:szCs w:val="20"/>
              </w:rPr>
              <w:t>L</w:t>
            </w:r>
            <w:r w:rsidRPr="00344096">
              <w:rPr>
                <w:rFonts w:cs="Calibri"/>
                <w:color w:val="auto"/>
                <w:szCs w:val="20"/>
              </w:rPr>
              <w:t xml:space="preserve">inux using the command line tools. </w:t>
            </w:r>
          </w:p>
          <w:p w14:paraId="6DD1BA8B" w14:textId="77777777" w:rsidR="00344096" w:rsidRPr="00344096" w:rsidRDefault="00344096" w:rsidP="00344096">
            <w:pPr>
              <w:pStyle w:val="ListParagraph"/>
              <w:numPr>
                <w:ilvl w:val="0"/>
                <w:numId w:val="34"/>
              </w:numPr>
              <w:tabs>
                <w:tab w:val="right" w:pos="10800"/>
              </w:tabs>
              <w:spacing w:before="160" w:line="276" w:lineRule="auto"/>
              <w:jc w:val="both"/>
              <w:textAlignment w:val="baseline"/>
              <w:rPr>
                <w:rFonts w:cs="Calibri"/>
                <w:b/>
                <w:color w:val="auto"/>
                <w:szCs w:val="20"/>
              </w:rPr>
            </w:pPr>
            <w:r w:rsidRPr="00344096">
              <w:rPr>
                <w:rFonts w:cs="Calibri"/>
                <w:color w:val="auto"/>
                <w:szCs w:val="20"/>
              </w:rPr>
              <w:t xml:space="preserve">During the Cybersecurity camp at </w:t>
            </w:r>
            <w:proofErr w:type="spellStart"/>
            <w:r w:rsidRPr="00344096">
              <w:rPr>
                <w:rFonts w:cs="Calibri"/>
                <w:color w:val="auto"/>
                <w:szCs w:val="20"/>
              </w:rPr>
              <w:t>Code@TACC</w:t>
            </w:r>
            <w:proofErr w:type="spellEnd"/>
            <w:r w:rsidRPr="00344096">
              <w:rPr>
                <w:rFonts w:cs="Calibri"/>
                <w:color w:val="auto"/>
                <w:szCs w:val="20"/>
              </w:rPr>
              <w:t xml:space="preserve"> Ms. House lead student through various python coding exercises in cyber range using the Kali Linux’s line text editor Nano. Such exercises include making a simple a password cracker, creating a program that hashes a user’s input with md5, and through a controlled environment practices using SQL Injection attacks on a vulnerable website.</w:t>
            </w:r>
          </w:p>
          <w:p w14:paraId="21EE571E" w14:textId="77777777" w:rsidR="00344096" w:rsidRDefault="00344096" w:rsidP="00344096">
            <w:pPr>
              <w:pStyle w:val="ListParagraph"/>
              <w:numPr>
                <w:ilvl w:val="0"/>
                <w:numId w:val="34"/>
              </w:numPr>
              <w:tabs>
                <w:tab w:val="right" w:pos="10800"/>
              </w:tabs>
              <w:spacing w:line="276" w:lineRule="auto"/>
              <w:ind w:right="-720"/>
              <w:textAlignment w:val="baseline"/>
              <w:rPr>
                <w:rFonts w:cs="Calibri"/>
                <w:color w:val="auto"/>
                <w:szCs w:val="20"/>
              </w:rPr>
            </w:pPr>
            <w:r>
              <w:rPr>
                <w:rFonts w:cs="Calibri"/>
                <w:color w:val="auto"/>
                <w:szCs w:val="20"/>
              </w:rPr>
              <w:t xml:space="preserve">At </w:t>
            </w:r>
            <w:proofErr w:type="spellStart"/>
            <w:r>
              <w:rPr>
                <w:rFonts w:cs="Calibri"/>
                <w:color w:val="auto"/>
                <w:szCs w:val="20"/>
              </w:rPr>
              <w:t>Code@TACC</w:t>
            </w:r>
            <w:proofErr w:type="spellEnd"/>
            <w:r>
              <w:rPr>
                <w:rFonts w:cs="Calibri"/>
                <w:color w:val="auto"/>
                <w:szCs w:val="20"/>
              </w:rPr>
              <w:t xml:space="preserve"> Robotics camp, Ms. House assisted in teaching students how to program robotic cars using python to recognize objects in their surroundings and avoid such objects. Ms. House taught the students how to use pre-existing libraries in python in conjunction with their own code to connect, control, and create behaviors for a robotic car. </w:t>
            </w:r>
          </w:p>
          <w:p w14:paraId="4F90CDAC" w14:textId="77777777" w:rsidR="00344096" w:rsidRPr="00157C81" w:rsidRDefault="00344096" w:rsidP="00344096">
            <w:pPr>
              <w:tabs>
                <w:tab w:val="right" w:pos="10800"/>
              </w:tabs>
              <w:spacing w:line="276" w:lineRule="auto"/>
              <w:ind w:right="-720"/>
              <w:textAlignment w:val="baseline"/>
              <w:rPr>
                <w:rFonts w:cs="Calibri"/>
                <w:szCs w:val="20"/>
              </w:rPr>
            </w:pPr>
            <w:r>
              <w:rPr>
                <w:rFonts w:cs="Calibri"/>
                <w:szCs w:val="20"/>
              </w:rPr>
              <w:t xml:space="preserve">Data Analytics </w:t>
            </w:r>
          </w:p>
          <w:p w14:paraId="012F2D09" w14:textId="5AD38F33" w:rsidR="00344096" w:rsidRDefault="00344096" w:rsidP="00344096">
            <w:pPr>
              <w:pStyle w:val="ListParagraph"/>
              <w:numPr>
                <w:ilvl w:val="0"/>
                <w:numId w:val="34"/>
              </w:numPr>
              <w:tabs>
                <w:tab w:val="right" w:pos="10800"/>
              </w:tabs>
              <w:spacing w:line="276" w:lineRule="auto"/>
              <w:ind w:right="-720"/>
              <w:textAlignment w:val="baseline"/>
              <w:rPr>
                <w:rFonts w:cs="Calibri"/>
                <w:color w:val="auto"/>
                <w:szCs w:val="20"/>
              </w:rPr>
            </w:pPr>
            <w:r>
              <w:rPr>
                <w:rFonts w:cs="Calibri"/>
                <w:color w:val="auto"/>
                <w:szCs w:val="20"/>
              </w:rPr>
              <w:t xml:space="preserve">During the </w:t>
            </w:r>
            <w:proofErr w:type="spellStart"/>
            <w:r>
              <w:rPr>
                <w:rFonts w:cs="Calibri"/>
                <w:color w:val="auto"/>
                <w:szCs w:val="20"/>
              </w:rPr>
              <w:t>Code@TACC</w:t>
            </w:r>
            <w:proofErr w:type="spellEnd"/>
            <w:r>
              <w:rPr>
                <w:rFonts w:cs="Calibri"/>
                <w:color w:val="auto"/>
                <w:szCs w:val="20"/>
              </w:rPr>
              <w:t xml:space="preserve"> Connected Camp Ms. House taught students how to use </w:t>
            </w:r>
            <w:proofErr w:type="spellStart"/>
            <w:r>
              <w:rPr>
                <w:rFonts w:cs="Calibri"/>
                <w:color w:val="auto"/>
                <w:szCs w:val="20"/>
              </w:rPr>
              <w:t>J</w:t>
            </w:r>
            <w:r w:rsidRPr="001069D2">
              <w:rPr>
                <w:rFonts w:cs="Calibri"/>
                <w:color w:val="auto"/>
                <w:szCs w:val="20"/>
              </w:rPr>
              <w:t>upyter</w:t>
            </w:r>
            <w:proofErr w:type="spellEnd"/>
            <w:r>
              <w:rPr>
                <w:rFonts w:cs="Calibri"/>
                <w:color w:val="auto"/>
                <w:szCs w:val="20"/>
              </w:rPr>
              <w:t xml:space="preserve"> Notebooks in conjunction with an </w:t>
            </w:r>
            <w:proofErr w:type="spellStart"/>
            <w:r>
              <w:rPr>
                <w:rFonts w:cs="Calibri"/>
                <w:color w:val="auto"/>
                <w:szCs w:val="20"/>
              </w:rPr>
              <w:t>envirogaurd</w:t>
            </w:r>
            <w:proofErr w:type="spellEnd"/>
            <w:r>
              <w:rPr>
                <w:rFonts w:cs="Calibri"/>
                <w:color w:val="auto"/>
                <w:szCs w:val="20"/>
              </w:rPr>
              <w:t xml:space="preserve">+ attachment, a sensor, to collect data about the environment such as temperature, humidity, </w:t>
            </w:r>
            <w:proofErr w:type="spellStart"/>
            <w:r w:rsidR="00E251E4">
              <w:rPr>
                <w:rFonts w:cs="Calibri"/>
                <w:color w:val="auto"/>
                <w:szCs w:val="20"/>
              </w:rPr>
              <w:t>etc</w:t>
            </w:r>
            <w:proofErr w:type="spellEnd"/>
            <w:r w:rsidR="00E251E4">
              <w:rPr>
                <w:rFonts w:cs="Calibri"/>
                <w:color w:val="auto"/>
                <w:szCs w:val="20"/>
              </w:rPr>
              <w:t>…</w:t>
            </w:r>
            <w:r>
              <w:rPr>
                <w:rFonts w:cs="Calibri"/>
                <w:color w:val="auto"/>
                <w:szCs w:val="20"/>
              </w:rPr>
              <w:t xml:space="preserve"> In </w:t>
            </w:r>
            <w:proofErr w:type="spellStart"/>
            <w:r>
              <w:rPr>
                <w:rFonts w:cs="Calibri"/>
                <w:color w:val="auto"/>
                <w:szCs w:val="20"/>
              </w:rPr>
              <w:t>J</w:t>
            </w:r>
            <w:r w:rsidRPr="00E9504A">
              <w:rPr>
                <w:rFonts w:cs="Calibri"/>
                <w:color w:val="auto"/>
                <w:szCs w:val="20"/>
              </w:rPr>
              <w:t>upyter</w:t>
            </w:r>
            <w:proofErr w:type="spellEnd"/>
            <w:r>
              <w:rPr>
                <w:rFonts w:cs="Calibri"/>
                <w:color w:val="auto"/>
                <w:szCs w:val="20"/>
              </w:rPr>
              <w:t xml:space="preserve"> notebooks take that data and using python scripts to present the data in a readable way. After making the data readable Ms. House would then lead students through activities on how to set up a LED lights, using a bread board and wires, to react to the data depending on set conditions created by a Python Scrips in </w:t>
            </w:r>
            <w:proofErr w:type="spellStart"/>
            <w:r>
              <w:rPr>
                <w:rFonts w:cs="Calibri"/>
                <w:color w:val="auto"/>
                <w:szCs w:val="20"/>
              </w:rPr>
              <w:t>Jupyter</w:t>
            </w:r>
            <w:proofErr w:type="spellEnd"/>
            <w:r>
              <w:rPr>
                <w:rFonts w:cs="Calibri"/>
                <w:color w:val="auto"/>
                <w:szCs w:val="20"/>
              </w:rPr>
              <w:t xml:space="preserve"> No</w:t>
            </w:r>
            <w:r w:rsidR="00025941">
              <w:rPr>
                <w:rFonts w:cs="Calibri"/>
                <w:color w:val="auto"/>
                <w:szCs w:val="20"/>
              </w:rPr>
              <w:t>te</w:t>
            </w:r>
            <w:r>
              <w:rPr>
                <w:rFonts w:cs="Calibri"/>
                <w:color w:val="auto"/>
                <w:szCs w:val="20"/>
              </w:rPr>
              <w:t xml:space="preserve">books. For example, if you run through the data anytime the humidity is above 30% then a LED would turn on or off. </w:t>
            </w:r>
          </w:p>
          <w:p w14:paraId="09DF54D1" w14:textId="77777777" w:rsidR="00344096" w:rsidRPr="009C08C1" w:rsidRDefault="00344096" w:rsidP="00344096">
            <w:pPr>
              <w:pStyle w:val="ListParagraph"/>
              <w:tabs>
                <w:tab w:val="right" w:pos="10800"/>
              </w:tabs>
              <w:spacing w:line="276" w:lineRule="auto"/>
              <w:textAlignment w:val="baseline"/>
              <w:rPr>
                <w:rFonts w:cs="Calibri"/>
                <w:b/>
                <w:color w:val="004B87"/>
                <w:szCs w:val="20"/>
              </w:rPr>
            </w:pPr>
          </w:p>
          <w:p w14:paraId="57C57F49" w14:textId="77777777" w:rsidR="00344096" w:rsidRPr="001069D2" w:rsidRDefault="00344096" w:rsidP="00344096">
            <w:pPr>
              <w:tabs>
                <w:tab w:val="right" w:pos="10800"/>
              </w:tabs>
              <w:spacing w:line="276" w:lineRule="auto"/>
              <w:textAlignment w:val="baseline"/>
              <w:rPr>
                <w:rFonts w:cs="Calibri"/>
                <w:bCs w:val="0"/>
                <w:szCs w:val="20"/>
              </w:rPr>
            </w:pPr>
            <w:r w:rsidRPr="001069D2">
              <w:rPr>
                <w:rFonts w:cs="Calibri"/>
                <w:szCs w:val="20"/>
              </w:rPr>
              <w:t>Cybersecurity</w:t>
            </w:r>
          </w:p>
          <w:p w14:paraId="4EB1030D" w14:textId="65A2233F" w:rsidR="00344096" w:rsidRPr="00344096" w:rsidRDefault="00344096" w:rsidP="00344096">
            <w:pPr>
              <w:pStyle w:val="ListParagraph"/>
              <w:numPr>
                <w:ilvl w:val="0"/>
                <w:numId w:val="35"/>
              </w:numPr>
              <w:tabs>
                <w:tab w:val="right" w:pos="10800"/>
              </w:tabs>
              <w:spacing w:before="160" w:line="276" w:lineRule="auto"/>
              <w:jc w:val="both"/>
              <w:textAlignment w:val="baseline"/>
              <w:rPr>
                <w:rFonts w:cs="Calibri"/>
                <w:bCs w:val="0"/>
                <w:color w:val="auto"/>
                <w:szCs w:val="20"/>
              </w:rPr>
            </w:pPr>
            <w:r w:rsidRPr="00344096">
              <w:rPr>
                <w:rFonts w:cs="Calibri"/>
                <w:bCs w:val="0"/>
                <w:color w:val="auto"/>
                <w:szCs w:val="20"/>
              </w:rPr>
              <w:t>At</w:t>
            </w:r>
            <w:r w:rsidR="00E251E4">
              <w:rPr>
                <w:rFonts w:cs="Calibri"/>
                <w:bCs w:val="0"/>
                <w:color w:val="auto"/>
                <w:szCs w:val="20"/>
              </w:rPr>
              <w:t xml:space="preserve"> </w:t>
            </w:r>
            <w:proofErr w:type="spellStart"/>
            <w:r w:rsidRPr="00344096">
              <w:rPr>
                <w:rFonts w:cs="Calibri"/>
                <w:bCs w:val="0"/>
                <w:color w:val="auto"/>
                <w:szCs w:val="20"/>
              </w:rPr>
              <w:t>Code@TACC</w:t>
            </w:r>
            <w:proofErr w:type="spellEnd"/>
            <w:r w:rsidRPr="00344096">
              <w:rPr>
                <w:rFonts w:cs="Calibri"/>
                <w:bCs w:val="0"/>
                <w:color w:val="auto"/>
                <w:szCs w:val="20"/>
              </w:rPr>
              <w:t xml:space="preserve"> Ms. House taught high school students about what cybersecurity is, why it is important, and how it is affecting them and the world around. During the camp Ms. House thoroughly talked about the CIA triad and how it would be used to create a security strategy depending on a business’s needs. Taught students about various threats and best practices to prevent and defend against these attacks. </w:t>
            </w:r>
          </w:p>
          <w:p w14:paraId="77CEDEB0" w14:textId="467A28ED" w:rsidR="00344096" w:rsidRDefault="00344096" w:rsidP="00344096">
            <w:pPr>
              <w:pStyle w:val="ListParagraph"/>
              <w:numPr>
                <w:ilvl w:val="0"/>
                <w:numId w:val="34"/>
              </w:numPr>
              <w:tabs>
                <w:tab w:val="right" w:pos="10800"/>
              </w:tabs>
              <w:spacing w:line="276" w:lineRule="auto"/>
              <w:ind w:right="-720"/>
              <w:textAlignment w:val="baseline"/>
              <w:rPr>
                <w:rFonts w:cs="Calibri"/>
                <w:color w:val="auto"/>
                <w:szCs w:val="20"/>
              </w:rPr>
            </w:pPr>
            <w:r>
              <w:rPr>
                <w:rFonts w:cs="Calibri"/>
                <w:color w:val="auto"/>
                <w:szCs w:val="20"/>
              </w:rPr>
              <w:lastRenderedPageBreak/>
              <w:t xml:space="preserve">At </w:t>
            </w:r>
            <w:proofErr w:type="spellStart"/>
            <w:r>
              <w:rPr>
                <w:rFonts w:cs="Calibri"/>
                <w:color w:val="auto"/>
                <w:szCs w:val="20"/>
              </w:rPr>
              <w:t>Code@TACC</w:t>
            </w:r>
            <w:proofErr w:type="spellEnd"/>
            <w:r>
              <w:rPr>
                <w:rFonts w:cs="Calibri"/>
                <w:color w:val="auto"/>
                <w:szCs w:val="20"/>
              </w:rPr>
              <w:t xml:space="preserve"> CompTIA Secu</w:t>
            </w:r>
            <w:r w:rsidR="00E251E4">
              <w:rPr>
                <w:rFonts w:cs="Calibri"/>
                <w:color w:val="auto"/>
                <w:szCs w:val="20"/>
              </w:rPr>
              <w:t>ri</w:t>
            </w:r>
            <w:r>
              <w:rPr>
                <w:rFonts w:cs="Calibri"/>
                <w:color w:val="auto"/>
                <w:szCs w:val="20"/>
              </w:rPr>
              <w:t xml:space="preserve">ty+, Ms. House led in teaching sessions to adults’ cybersecurity concepts to pass the CompTIA Security+ certification. Over the course of 3 months Ms. House created slides over the course material in the CompTIA Security+ guidebook, to present those slides to adults, to set them up with all the information needed to pass the certification exam. </w:t>
            </w:r>
          </w:p>
          <w:p w14:paraId="5780E8A2" w14:textId="446213C0" w:rsidR="00110F8C" w:rsidRDefault="00110F8C" w:rsidP="00110F8C">
            <w:pPr>
              <w:tabs>
                <w:tab w:val="right" w:pos="10800"/>
              </w:tabs>
              <w:spacing w:line="276" w:lineRule="auto"/>
              <w:ind w:right="-720"/>
              <w:textAlignment w:val="baseline"/>
              <w:rPr>
                <w:rFonts w:cs="Calibri"/>
                <w:szCs w:val="20"/>
              </w:rPr>
            </w:pPr>
            <w:r w:rsidRPr="00110F8C">
              <w:rPr>
                <w:rFonts w:cs="Calibri"/>
                <w:szCs w:val="20"/>
              </w:rPr>
              <w:t>Management</w:t>
            </w:r>
          </w:p>
          <w:p w14:paraId="0B0AF0FE" w14:textId="2C641831" w:rsidR="00110F8C" w:rsidRPr="00110F8C" w:rsidRDefault="00110F8C" w:rsidP="00110F8C">
            <w:pPr>
              <w:pStyle w:val="ListParagraph"/>
              <w:numPr>
                <w:ilvl w:val="0"/>
                <w:numId w:val="34"/>
              </w:numPr>
              <w:tabs>
                <w:tab w:val="right" w:pos="10800"/>
              </w:tabs>
              <w:spacing w:line="276" w:lineRule="auto"/>
              <w:ind w:right="-720"/>
              <w:textAlignment w:val="baseline"/>
              <w:rPr>
                <w:rFonts w:cs="Calibri"/>
                <w:szCs w:val="20"/>
              </w:rPr>
            </w:pPr>
            <w:r>
              <w:rPr>
                <w:rFonts w:cs="Calibri"/>
                <w:color w:val="101820" w:themeColor="background1"/>
                <w:szCs w:val="20"/>
              </w:rPr>
              <w:t xml:space="preserve">At the Veteran’s Affairs Office Ms. House maintained accurate accountability of files and reports. </w:t>
            </w:r>
            <w:r w:rsidR="001F2057">
              <w:rPr>
                <w:rFonts w:cs="Calibri"/>
                <w:color w:val="101820" w:themeColor="background1"/>
                <w:szCs w:val="20"/>
              </w:rPr>
              <w:t xml:space="preserve">Ms. House was responsible for managing the office, and dealing with and directing clients who called or walked in. </w:t>
            </w:r>
          </w:p>
          <w:p w14:paraId="64C37635" w14:textId="77777777" w:rsidR="00344096" w:rsidRDefault="00344096" w:rsidP="000A30C6">
            <w:pPr>
              <w:pStyle w:val="1-ResumeHeading"/>
              <w:jc w:val="left"/>
            </w:pPr>
          </w:p>
          <w:p w14:paraId="0A877238" w14:textId="730A148E" w:rsidR="00451F55" w:rsidRPr="00E0439A" w:rsidRDefault="00451F55" w:rsidP="000A30C6">
            <w:pPr>
              <w:pStyle w:val="1-ResumeHeading"/>
              <w:jc w:val="left"/>
            </w:pPr>
            <w:r w:rsidRPr="00CC55D3">
              <w:rPr>
                <w:rFonts w:ascii="Oswald" w:hAnsi="Oswald" w:cs="Segoe UI"/>
                <w:bCs w:val="0"/>
                <w:noProof/>
                <w:color w:val="004B87"/>
                <w:sz w:val="22"/>
                <w:szCs w:val="22"/>
              </w:rPr>
              <mc:AlternateContent>
                <mc:Choice Requires="wpg">
                  <w:drawing>
                    <wp:anchor distT="0" distB="0" distL="114300" distR="114300" simplePos="0" relativeHeight="251658266" behindDoc="0" locked="0" layoutInCell="1" allowOverlap="1" wp14:anchorId="340C0D2D" wp14:editId="060AC4D6">
                      <wp:simplePos x="0" y="0"/>
                      <wp:positionH relativeFrom="leftMargin">
                        <wp:posOffset>1375313</wp:posOffset>
                      </wp:positionH>
                      <wp:positionV relativeFrom="paragraph">
                        <wp:posOffset>1855</wp:posOffset>
                      </wp:positionV>
                      <wp:extent cx="173355" cy="173355"/>
                      <wp:effectExtent l="38100" t="0" r="36195" b="17145"/>
                      <wp:wrapNone/>
                      <wp:docPr id="81" name="Group 78" descr="P1391L8C19T15#y1"/>
                      <wp:cNvGraphicFramePr/>
                      <a:graphic xmlns:a="http://schemas.openxmlformats.org/drawingml/2006/main">
                        <a:graphicData uri="http://schemas.microsoft.com/office/word/2010/wordprocessingGroup">
                          <wpg:wgp>
                            <wpg:cNvGrpSpPr/>
                            <wpg:grpSpPr>
                              <a:xfrm>
                                <a:off x="0" y="0"/>
                                <a:ext cx="173355" cy="173355"/>
                                <a:chOff x="0" y="0"/>
                                <a:chExt cx="326661" cy="329784"/>
                              </a:xfrm>
                              <a:solidFill>
                                <a:srgbClr val="DA291C"/>
                              </a:solidFill>
                            </wpg:grpSpPr>
                            <wps:wsp>
                              <wps:cNvPr id="82" name="Freeform 419"/>
                              <wps:cNvSpPr/>
                              <wps:spPr>
                                <a:xfrm>
                                  <a:off x="0" y="0"/>
                                  <a:ext cx="219359" cy="329689"/>
                                </a:xfrm>
                                <a:custGeom>
                                  <a:avLst/>
                                  <a:gdLst>
                                    <a:gd name="connsiteX0" fmla="*/ 82188 w 219359"/>
                                    <a:gd name="connsiteY0" fmla="*/ 254695 h 329689"/>
                                    <a:gd name="connsiteX1" fmla="*/ 87896 w 219359"/>
                                    <a:gd name="connsiteY1" fmla="*/ 249000 h 329689"/>
                                    <a:gd name="connsiteX2" fmla="*/ 142878 w 219359"/>
                                    <a:gd name="connsiteY2" fmla="*/ 249000 h 329689"/>
                                    <a:gd name="connsiteX3" fmla="*/ 148586 w 219359"/>
                                    <a:gd name="connsiteY3" fmla="*/ 254695 h 329689"/>
                                    <a:gd name="connsiteX4" fmla="*/ 148586 w 219359"/>
                                    <a:gd name="connsiteY4" fmla="*/ 329689 h 329689"/>
                                    <a:gd name="connsiteX5" fmla="*/ 219359 w 219359"/>
                                    <a:gd name="connsiteY5" fmla="*/ 329689 h 329689"/>
                                    <a:gd name="connsiteX6" fmla="*/ 219359 w 219359"/>
                                    <a:gd name="connsiteY6" fmla="*/ 0 h 329689"/>
                                    <a:gd name="connsiteX7" fmla="*/ 5708 w 219359"/>
                                    <a:gd name="connsiteY7" fmla="*/ 0 h 329689"/>
                                    <a:gd name="connsiteX8" fmla="*/ 0 w 219359"/>
                                    <a:gd name="connsiteY8" fmla="*/ 5696 h 329689"/>
                                    <a:gd name="connsiteX9" fmla="*/ 0 w 219359"/>
                                    <a:gd name="connsiteY9" fmla="*/ 324089 h 329689"/>
                                    <a:gd name="connsiteX10" fmla="*/ 5611 w 219359"/>
                                    <a:gd name="connsiteY10" fmla="*/ 329689 h 329689"/>
                                    <a:gd name="connsiteX11" fmla="*/ 5708 w 219359"/>
                                    <a:gd name="connsiteY11" fmla="*/ 329689 h 329689"/>
                                    <a:gd name="connsiteX12" fmla="*/ 81808 w 219359"/>
                                    <a:gd name="connsiteY12" fmla="*/ 329689 h 329689"/>
                                    <a:gd name="connsiteX13" fmla="*/ 24067 w 219359"/>
                                    <a:gd name="connsiteY13" fmla="*/ 36832 h 329689"/>
                                    <a:gd name="connsiteX14" fmla="*/ 29774 w 219359"/>
                                    <a:gd name="connsiteY14" fmla="*/ 31137 h 329689"/>
                                    <a:gd name="connsiteX15" fmla="*/ 201000 w 219359"/>
                                    <a:gd name="connsiteY15" fmla="*/ 31137 h 329689"/>
                                    <a:gd name="connsiteX16" fmla="*/ 206708 w 219359"/>
                                    <a:gd name="connsiteY16" fmla="*/ 36832 h 329689"/>
                                    <a:gd name="connsiteX17" fmla="*/ 206708 w 219359"/>
                                    <a:gd name="connsiteY17" fmla="*/ 63318 h 329689"/>
                                    <a:gd name="connsiteX18" fmla="*/ 201000 w 219359"/>
                                    <a:gd name="connsiteY18" fmla="*/ 69013 h 329689"/>
                                    <a:gd name="connsiteX19" fmla="*/ 29774 w 219359"/>
                                    <a:gd name="connsiteY19" fmla="*/ 69013 h 329689"/>
                                    <a:gd name="connsiteX20" fmla="*/ 24067 w 219359"/>
                                    <a:gd name="connsiteY20" fmla="*/ 63318 h 329689"/>
                                    <a:gd name="connsiteX21" fmla="*/ 24067 w 219359"/>
                                    <a:gd name="connsiteY21" fmla="*/ 90752 h 329689"/>
                                    <a:gd name="connsiteX22" fmla="*/ 29774 w 219359"/>
                                    <a:gd name="connsiteY22" fmla="*/ 85057 h 329689"/>
                                    <a:gd name="connsiteX23" fmla="*/ 201000 w 219359"/>
                                    <a:gd name="connsiteY23" fmla="*/ 85057 h 329689"/>
                                    <a:gd name="connsiteX24" fmla="*/ 206708 w 219359"/>
                                    <a:gd name="connsiteY24" fmla="*/ 90752 h 329689"/>
                                    <a:gd name="connsiteX25" fmla="*/ 206708 w 219359"/>
                                    <a:gd name="connsiteY25" fmla="*/ 117143 h 329689"/>
                                    <a:gd name="connsiteX26" fmla="*/ 201000 w 219359"/>
                                    <a:gd name="connsiteY26" fmla="*/ 122839 h 329689"/>
                                    <a:gd name="connsiteX27" fmla="*/ 29774 w 219359"/>
                                    <a:gd name="connsiteY27" fmla="*/ 122839 h 329689"/>
                                    <a:gd name="connsiteX28" fmla="*/ 24067 w 219359"/>
                                    <a:gd name="connsiteY28" fmla="*/ 117143 h 329689"/>
                                    <a:gd name="connsiteX29" fmla="*/ 24067 w 219359"/>
                                    <a:gd name="connsiteY29" fmla="*/ 144672 h 329689"/>
                                    <a:gd name="connsiteX30" fmla="*/ 29774 w 219359"/>
                                    <a:gd name="connsiteY30" fmla="*/ 138976 h 329689"/>
                                    <a:gd name="connsiteX31" fmla="*/ 201000 w 219359"/>
                                    <a:gd name="connsiteY31" fmla="*/ 138976 h 329689"/>
                                    <a:gd name="connsiteX32" fmla="*/ 206708 w 219359"/>
                                    <a:gd name="connsiteY32" fmla="*/ 144672 h 329689"/>
                                    <a:gd name="connsiteX33" fmla="*/ 206708 w 219359"/>
                                    <a:gd name="connsiteY33" fmla="*/ 171062 h 329689"/>
                                    <a:gd name="connsiteX34" fmla="*/ 201000 w 219359"/>
                                    <a:gd name="connsiteY34" fmla="*/ 176758 h 329689"/>
                                    <a:gd name="connsiteX35" fmla="*/ 29774 w 219359"/>
                                    <a:gd name="connsiteY35" fmla="*/ 176758 h 329689"/>
                                    <a:gd name="connsiteX36" fmla="*/ 24067 w 219359"/>
                                    <a:gd name="connsiteY36" fmla="*/ 171062 h 329689"/>
                                    <a:gd name="connsiteX37" fmla="*/ 24067 w 219359"/>
                                    <a:gd name="connsiteY37" fmla="*/ 224888 h 329689"/>
                                    <a:gd name="connsiteX38" fmla="*/ 24067 w 219359"/>
                                    <a:gd name="connsiteY38" fmla="*/ 198497 h 329689"/>
                                    <a:gd name="connsiteX39" fmla="*/ 29774 w 219359"/>
                                    <a:gd name="connsiteY39" fmla="*/ 192801 h 329689"/>
                                    <a:gd name="connsiteX40" fmla="*/ 201000 w 219359"/>
                                    <a:gd name="connsiteY40" fmla="*/ 192801 h 329689"/>
                                    <a:gd name="connsiteX41" fmla="*/ 206708 w 219359"/>
                                    <a:gd name="connsiteY41" fmla="*/ 198497 h 329689"/>
                                    <a:gd name="connsiteX42" fmla="*/ 206708 w 219359"/>
                                    <a:gd name="connsiteY42" fmla="*/ 224888 h 329689"/>
                                    <a:gd name="connsiteX43" fmla="*/ 201192 w 219359"/>
                                    <a:gd name="connsiteY43" fmla="*/ 230583 h 329689"/>
                                    <a:gd name="connsiteX44" fmla="*/ 201000 w 219359"/>
                                    <a:gd name="connsiteY44" fmla="*/ 230583 h 329689"/>
                                    <a:gd name="connsiteX45" fmla="*/ 29774 w 219359"/>
                                    <a:gd name="connsiteY45" fmla="*/ 230583 h 329689"/>
                                    <a:gd name="connsiteX46" fmla="*/ 24067 w 219359"/>
                                    <a:gd name="connsiteY46" fmla="*/ 224888 h 3296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Lst>
                                  <a:rect l="l" t="t" r="r" b="b"/>
                                  <a:pathLst>
                                    <a:path w="219359" h="329689">
                                      <a:moveTo>
                                        <a:pt x="82188" y="254695"/>
                                      </a:moveTo>
                                      <a:cubicBezTo>
                                        <a:pt x="82188" y="251553"/>
                                        <a:pt x="84743" y="249000"/>
                                        <a:pt x="87896" y="249000"/>
                                      </a:cubicBezTo>
                                      <a:lnTo>
                                        <a:pt x="142878" y="249000"/>
                                      </a:lnTo>
                                      <a:cubicBezTo>
                                        <a:pt x="146031" y="249000"/>
                                        <a:pt x="148586" y="251553"/>
                                        <a:pt x="148586" y="254695"/>
                                      </a:cubicBezTo>
                                      <a:lnTo>
                                        <a:pt x="148586" y="329689"/>
                                      </a:lnTo>
                                      <a:lnTo>
                                        <a:pt x="219359" y="329689"/>
                                      </a:lnTo>
                                      <a:lnTo>
                                        <a:pt x="219359" y="0"/>
                                      </a:lnTo>
                                      <a:lnTo>
                                        <a:pt x="5708" y="0"/>
                                      </a:lnTo>
                                      <a:cubicBezTo>
                                        <a:pt x="2555" y="0"/>
                                        <a:pt x="0" y="2554"/>
                                        <a:pt x="0" y="5696"/>
                                      </a:cubicBezTo>
                                      <a:lnTo>
                                        <a:pt x="0" y="324089"/>
                                      </a:lnTo>
                                      <a:cubicBezTo>
                                        <a:pt x="0" y="327183"/>
                                        <a:pt x="2512" y="329689"/>
                                        <a:pt x="5611" y="329689"/>
                                      </a:cubicBezTo>
                                      <a:cubicBezTo>
                                        <a:pt x="5644" y="329689"/>
                                        <a:pt x="5675" y="329689"/>
                                        <a:pt x="5708" y="329689"/>
                                      </a:cubicBezTo>
                                      <a:lnTo>
                                        <a:pt x="81808" y="329689"/>
                                      </a:lnTo>
                                      <a:close/>
                                      <a:moveTo>
                                        <a:pt x="24067" y="36832"/>
                                      </a:moveTo>
                                      <a:cubicBezTo>
                                        <a:pt x="24067" y="33690"/>
                                        <a:pt x="26622" y="31137"/>
                                        <a:pt x="29774" y="31137"/>
                                      </a:cubicBezTo>
                                      <a:lnTo>
                                        <a:pt x="201000" y="31137"/>
                                      </a:lnTo>
                                      <a:cubicBezTo>
                                        <a:pt x="204153" y="31137"/>
                                        <a:pt x="206708" y="33690"/>
                                        <a:pt x="206708" y="36832"/>
                                      </a:cubicBezTo>
                                      <a:lnTo>
                                        <a:pt x="206708" y="63318"/>
                                      </a:lnTo>
                                      <a:cubicBezTo>
                                        <a:pt x="206708" y="66460"/>
                                        <a:pt x="204153" y="69013"/>
                                        <a:pt x="201000" y="69013"/>
                                      </a:cubicBezTo>
                                      <a:lnTo>
                                        <a:pt x="29774" y="69013"/>
                                      </a:lnTo>
                                      <a:cubicBezTo>
                                        <a:pt x="26622" y="69013"/>
                                        <a:pt x="24067" y="66460"/>
                                        <a:pt x="24067" y="63318"/>
                                      </a:cubicBezTo>
                                      <a:close/>
                                      <a:moveTo>
                                        <a:pt x="24067" y="90752"/>
                                      </a:moveTo>
                                      <a:cubicBezTo>
                                        <a:pt x="24067" y="87610"/>
                                        <a:pt x="26622" y="85057"/>
                                        <a:pt x="29774" y="85057"/>
                                      </a:cubicBezTo>
                                      <a:lnTo>
                                        <a:pt x="201000" y="85057"/>
                                      </a:lnTo>
                                      <a:cubicBezTo>
                                        <a:pt x="204153" y="85057"/>
                                        <a:pt x="206708" y="87610"/>
                                        <a:pt x="206708" y="90752"/>
                                      </a:cubicBezTo>
                                      <a:lnTo>
                                        <a:pt x="206708" y="117143"/>
                                      </a:lnTo>
                                      <a:cubicBezTo>
                                        <a:pt x="206708" y="120285"/>
                                        <a:pt x="204153" y="122839"/>
                                        <a:pt x="201000" y="122839"/>
                                      </a:cubicBezTo>
                                      <a:lnTo>
                                        <a:pt x="29774" y="122839"/>
                                      </a:lnTo>
                                      <a:cubicBezTo>
                                        <a:pt x="26622" y="122839"/>
                                        <a:pt x="24067" y="120285"/>
                                        <a:pt x="24067" y="117143"/>
                                      </a:cubicBezTo>
                                      <a:close/>
                                      <a:moveTo>
                                        <a:pt x="24067" y="144672"/>
                                      </a:moveTo>
                                      <a:cubicBezTo>
                                        <a:pt x="24067" y="141530"/>
                                        <a:pt x="26622" y="138976"/>
                                        <a:pt x="29774" y="138976"/>
                                      </a:cubicBezTo>
                                      <a:lnTo>
                                        <a:pt x="201000" y="138976"/>
                                      </a:lnTo>
                                      <a:cubicBezTo>
                                        <a:pt x="204153" y="138976"/>
                                        <a:pt x="206708" y="141530"/>
                                        <a:pt x="206708" y="144672"/>
                                      </a:cubicBezTo>
                                      <a:lnTo>
                                        <a:pt x="206708" y="171062"/>
                                      </a:lnTo>
                                      <a:cubicBezTo>
                                        <a:pt x="206708" y="174205"/>
                                        <a:pt x="204153" y="176758"/>
                                        <a:pt x="201000" y="176758"/>
                                      </a:cubicBezTo>
                                      <a:lnTo>
                                        <a:pt x="29774" y="176758"/>
                                      </a:lnTo>
                                      <a:cubicBezTo>
                                        <a:pt x="26622" y="176758"/>
                                        <a:pt x="24067" y="174205"/>
                                        <a:pt x="24067" y="171062"/>
                                      </a:cubicBezTo>
                                      <a:close/>
                                      <a:moveTo>
                                        <a:pt x="24067" y="224888"/>
                                      </a:moveTo>
                                      <a:lnTo>
                                        <a:pt x="24067" y="198497"/>
                                      </a:lnTo>
                                      <a:cubicBezTo>
                                        <a:pt x="24067" y="195355"/>
                                        <a:pt x="26622" y="192801"/>
                                        <a:pt x="29774" y="192801"/>
                                      </a:cubicBezTo>
                                      <a:lnTo>
                                        <a:pt x="201000" y="192801"/>
                                      </a:lnTo>
                                      <a:cubicBezTo>
                                        <a:pt x="204153" y="192801"/>
                                        <a:pt x="206708" y="195355"/>
                                        <a:pt x="206708" y="198497"/>
                                      </a:cubicBezTo>
                                      <a:lnTo>
                                        <a:pt x="206708" y="224888"/>
                                      </a:lnTo>
                                      <a:cubicBezTo>
                                        <a:pt x="206761" y="227982"/>
                                        <a:pt x="204292" y="230526"/>
                                        <a:pt x="201192" y="230583"/>
                                      </a:cubicBezTo>
                                      <a:cubicBezTo>
                                        <a:pt x="201128" y="230583"/>
                                        <a:pt x="201064" y="230583"/>
                                        <a:pt x="201000" y="230583"/>
                                      </a:cubicBezTo>
                                      <a:lnTo>
                                        <a:pt x="29774" y="230583"/>
                                      </a:lnTo>
                                      <a:cubicBezTo>
                                        <a:pt x="26622" y="230583"/>
                                        <a:pt x="24067" y="228030"/>
                                        <a:pt x="24067" y="224888"/>
                                      </a:cubicBezTo>
                                      <a:close/>
                                    </a:path>
                                  </a:pathLst>
                                </a:custGeom>
                                <a:grpFill/>
                                <a:ln w="9513" cap="flat">
                                  <a:noFill/>
                                  <a:prstDash val="solid"/>
                                  <a:miter/>
                                </a:ln>
                              </wps:spPr>
                              <wps:bodyPr rtlCol="0" anchor="ctr"/>
                            </wps:wsp>
                            <wps:wsp>
                              <wps:cNvPr id="83" name="Freeform 420"/>
                              <wps:cNvSpPr/>
                              <wps:spPr>
                                <a:xfrm>
                                  <a:off x="93604" y="260391"/>
                                  <a:ext cx="43567" cy="69393"/>
                                </a:xfrm>
                                <a:custGeom>
                                  <a:avLst/>
                                  <a:gdLst>
                                    <a:gd name="connsiteX0" fmla="*/ 0 w 43567"/>
                                    <a:gd name="connsiteY0" fmla="*/ 0 h 69393"/>
                                    <a:gd name="connsiteX1" fmla="*/ 43567 w 43567"/>
                                    <a:gd name="connsiteY1" fmla="*/ 0 h 69393"/>
                                    <a:gd name="connsiteX2" fmla="*/ 43567 w 43567"/>
                                    <a:gd name="connsiteY2" fmla="*/ 69393 h 69393"/>
                                    <a:gd name="connsiteX3" fmla="*/ 0 w 43567"/>
                                    <a:gd name="connsiteY3" fmla="*/ 69393 h 69393"/>
                                  </a:gdLst>
                                  <a:ahLst/>
                                  <a:cxnLst>
                                    <a:cxn ang="0">
                                      <a:pos x="connsiteX0" y="connsiteY0"/>
                                    </a:cxn>
                                    <a:cxn ang="0">
                                      <a:pos x="connsiteX1" y="connsiteY1"/>
                                    </a:cxn>
                                    <a:cxn ang="0">
                                      <a:pos x="connsiteX2" y="connsiteY2"/>
                                    </a:cxn>
                                    <a:cxn ang="0">
                                      <a:pos x="connsiteX3" y="connsiteY3"/>
                                    </a:cxn>
                                  </a:cxnLst>
                                  <a:rect l="l" t="t" r="r" b="b"/>
                                  <a:pathLst>
                                    <a:path w="43567" h="69393">
                                      <a:moveTo>
                                        <a:pt x="0" y="0"/>
                                      </a:moveTo>
                                      <a:lnTo>
                                        <a:pt x="43567" y="0"/>
                                      </a:lnTo>
                                      <a:lnTo>
                                        <a:pt x="43567" y="69393"/>
                                      </a:lnTo>
                                      <a:lnTo>
                                        <a:pt x="0" y="69393"/>
                                      </a:lnTo>
                                      <a:close/>
                                    </a:path>
                                  </a:pathLst>
                                </a:custGeom>
                                <a:grpFill/>
                                <a:ln w="9513" cap="flat">
                                  <a:noFill/>
                                  <a:prstDash val="solid"/>
                                  <a:miter/>
                                </a:ln>
                              </wps:spPr>
                              <wps:bodyPr rtlCol="0" anchor="ctr"/>
                            </wps:wsp>
                            <wps:wsp>
                              <wps:cNvPr id="84" name="Freeform 421"/>
                              <wps:cNvSpPr/>
                              <wps:spPr>
                                <a:xfrm>
                                  <a:off x="230775" y="81260"/>
                                  <a:ext cx="95886" cy="248430"/>
                                </a:xfrm>
                                <a:custGeom>
                                  <a:avLst/>
                                  <a:gdLst>
                                    <a:gd name="connsiteX0" fmla="*/ 90179 w 95886"/>
                                    <a:gd name="connsiteY0" fmla="*/ 0 h 248430"/>
                                    <a:gd name="connsiteX1" fmla="*/ 0 w 95886"/>
                                    <a:gd name="connsiteY1" fmla="*/ 0 h 248430"/>
                                    <a:gd name="connsiteX2" fmla="*/ 0 w 95886"/>
                                    <a:gd name="connsiteY2" fmla="*/ 248430 h 248430"/>
                                    <a:gd name="connsiteX3" fmla="*/ 90179 w 95886"/>
                                    <a:gd name="connsiteY3" fmla="*/ 248430 h 248430"/>
                                    <a:gd name="connsiteX4" fmla="*/ 95885 w 95886"/>
                                    <a:gd name="connsiteY4" fmla="*/ 242924 h 248430"/>
                                    <a:gd name="connsiteX5" fmla="*/ 95887 w 95886"/>
                                    <a:gd name="connsiteY5" fmla="*/ 242829 h 248430"/>
                                    <a:gd name="connsiteX6" fmla="*/ 95887 w 95886"/>
                                    <a:gd name="connsiteY6" fmla="*/ 5506 h 248430"/>
                                    <a:gd name="connsiteX7" fmla="*/ 90179 w 95886"/>
                                    <a:gd name="connsiteY7" fmla="*/ 0 h 248430"/>
                                    <a:gd name="connsiteX8" fmla="*/ 64210 w 95886"/>
                                    <a:gd name="connsiteY8" fmla="*/ 189859 h 248430"/>
                                    <a:gd name="connsiteX9" fmla="*/ 58502 w 95886"/>
                                    <a:gd name="connsiteY9" fmla="*/ 195554 h 248430"/>
                                    <a:gd name="connsiteX10" fmla="*/ 28252 w 95886"/>
                                    <a:gd name="connsiteY10" fmla="*/ 195554 h 248430"/>
                                    <a:gd name="connsiteX11" fmla="*/ 22545 w 95886"/>
                                    <a:gd name="connsiteY11" fmla="*/ 189859 h 248430"/>
                                    <a:gd name="connsiteX12" fmla="*/ 22545 w 95886"/>
                                    <a:gd name="connsiteY12" fmla="*/ 163468 h 248430"/>
                                    <a:gd name="connsiteX13" fmla="*/ 28252 w 95886"/>
                                    <a:gd name="connsiteY13" fmla="*/ 157772 h 248430"/>
                                    <a:gd name="connsiteX14" fmla="*/ 58502 w 95886"/>
                                    <a:gd name="connsiteY14" fmla="*/ 157772 h 248430"/>
                                    <a:gd name="connsiteX15" fmla="*/ 64210 w 95886"/>
                                    <a:gd name="connsiteY15" fmla="*/ 163468 h 248430"/>
                                    <a:gd name="connsiteX16" fmla="*/ 64210 w 95886"/>
                                    <a:gd name="connsiteY16" fmla="*/ 133660 h 248430"/>
                                    <a:gd name="connsiteX17" fmla="*/ 58502 w 95886"/>
                                    <a:gd name="connsiteY17" fmla="*/ 139356 h 248430"/>
                                    <a:gd name="connsiteX18" fmla="*/ 28252 w 95886"/>
                                    <a:gd name="connsiteY18" fmla="*/ 139356 h 248430"/>
                                    <a:gd name="connsiteX19" fmla="*/ 22545 w 95886"/>
                                    <a:gd name="connsiteY19" fmla="*/ 133660 h 248430"/>
                                    <a:gd name="connsiteX20" fmla="*/ 22545 w 95886"/>
                                    <a:gd name="connsiteY20" fmla="*/ 107270 h 248430"/>
                                    <a:gd name="connsiteX21" fmla="*/ 28252 w 95886"/>
                                    <a:gd name="connsiteY21" fmla="*/ 101574 h 248430"/>
                                    <a:gd name="connsiteX22" fmla="*/ 58502 w 95886"/>
                                    <a:gd name="connsiteY22" fmla="*/ 101574 h 248430"/>
                                    <a:gd name="connsiteX23" fmla="*/ 64210 w 95886"/>
                                    <a:gd name="connsiteY23" fmla="*/ 107270 h 248430"/>
                                    <a:gd name="connsiteX24" fmla="*/ 64210 w 95886"/>
                                    <a:gd name="connsiteY24" fmla="*/ 77557 h 248430"/>
                                    <a:gd name="connsiteX25" fmla="*/ 58502 w 95886"/>
                                    <a:gd name="connsiteY25" fmla="*/ 83253 h 248430"/>
                                    <a:gd name="connsiteX26" fmla="*/ 28252 w 95886"/>
                                    <a:gd name="connsiteY26" fmla="*/ 83253 h 248430"/>
                                    <a:gd name="connsiteX27" fmla="*/ 22545 w 95886"/>
                                    <a:gd name="connsiteY27" fmla="*/ 77557 h 248430"/>
                                    <a:gd name="connsiteX28" fmla="*/ 22545 w 95886"/>
                                    <a:gd name="connsiteY28" fmla="*/ 51072 h 248430"/>
                                    <a:gd name="connsiteX29" fmla="*/ 28252 w 95886"/>
                                    <a:gd name="connsiteY29" fmla="*/ 45376 h 248430"/>
                                    <a:gd name="connsiteX30" fmla="*/ 58502 w 95886"/>
                                    <a:gd name="connsiteY30" fmla="*/ 45376 h 248430"/>
                                    <a:gd name="connsiteX31" fmla="*/ 64210 w 95886"/>
                                    <a:gd name="connsiteY31" fmla="*/ 51072 h 2484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Lst>
                                  <a:rect l="l" t="t" r="r" b="b"/>
                                  <a:pathLst>
                                    <a:path w="95886" h="248430">
                                      <a:moveTo>
                                        <a:pt x="90179" y="0"/>
                                      </a:moveTo>
                                      <a:lnTo>
                                        <a:pt x="0" y="0"/>
                                      </a:lnTo>
                                      <a:lnTo>
                                        <a:pt x="0" y="248430"/>
                                      </a:lnTo>
                                      <a:lnTo>
                                        <a:pt x="90179" y="248430"/>
                                      </a:lnTo>
                                      <a:cubicBezTo>
                                        <a:pt x="93278" y="248487"/>
                                        <a:pt x="95833" y="246019"/>
                                        <a:pt x="95885" y="242924"/>
                                      </a:cubicBezTo>
                                      <a:cubicBezTo>
                                        <a:pt x="95887" y="242896"/>
                                        <a:pt x="95887" y="242858"/>
                                        <a:pt x="95887" y="242829"/>
                                      </a:cubicBezTo>
                                      <a:lnTo>
                                        <a:pt x="95887" y="5506"/>
                                      </a:lnTo>
                                      <a:cubicBezTo>
                                        <a:pt x="95784" y="2430"/>
                                        <a:pt x="93258" y="0"/>
                                        <a:pt x="90179" y="0"/>
                                      </a:cubicBezTo>
                                      <a:close/>
                                      <a:moveTo>
                                        <a:pt x="64210" y="189859"/>
                                      </a:moveTo>
                                      <a:cubicBezTo>
                                        <a:pt x="64210" y="193001"/>
                                        <a:pt x="61655" y="195554"/>
                                        <a:pt x="58502" y="195554"/>
                                      </a:cubicBezTo>
                                      <a:lnTo>
                                        <a:pt x="28252" y="195554"/>
                                      </a:lnTo>
                                      <a:cubicBezTo>
                                        <a:pt x="25100" y="195554"/>
                                        <a:pt x="22545" y="193001"/>
                                        <a:pt x="22545" y="189859"/>
                                      </a:cubicBezTo>
                                      <a:lnTo>
                                        <a:pt x="22545" y="163468"/>
                                      </a:lnTo>
                                      <a:cubicBezTo>
                                        <a:pt x="22545" y="160326"/>
                                        <a:pt x="25100" y="157772"/>
                                        <a:pt x="28252" y="157772"/>
                                      </a:cubicBezTo>
                                      <a:lnTo>
                                        <a:pt x="58502" y="157772"/>
                                      </a:lnTo>
                                      <a:cubicBezTo>
                                        <a:pt x="61655" y="157772"/>
                                        <a:pt x="64210" y="160326"/>
                                        <a:pt x="64210" y="163468"/>
                                      </a:cubicBezTo>
                                      <a:close/>
                                      <a:moveTo>
                                        <a:pt x="64210" y="133660"/>
                                      </a:moveTo>
                                      <a:cubicBezTo>
                                        <a:pt x="64210" y="136803"/>
                                        <a:pt x="61655" y="139356"/>
                                        <a:pt x="58502" y="139356"/>
                                      </a:cubicBezTo>
                                      <a:lnTo>
                                        <a:pt x="28252" y="139356"/>
                                      </a:lnTo>
                                      <a:cubicBezTo>
                                        <a:pt x="25100" y="139356"/>
                                        <a:pt x="22545" y="136803"/>
                                        <a:pt x="22545" y="133660"/>
                                      </a:cubicBezTo>
                                      <a:lnTo>
                                        <a:pt x="22545" y="107270"/>
                                      </a:lnTo>
                                      <a:cubicBezTo>
                                        <a:pt x="22545" y="104128"/>
                                        <a:pt x="25100" y="101574"/>
                                        <a:pt x="28252" y="101574"/>
                                      </a:cubicBezTo>
                                      <a:lnTo>
                                        <a:pt x="58502" y="101574"/>
                                      </a:lnTo>
                                      <a:cubicBezTo>
                                        <a:pt x="61655" y="101574"/>
                                        <a:pt x="64210" y="104128"/>
                                        <a:pt x="64210" y="107270"/>
                                      </a:cubicBezTo>
                                      <a:close/>
                                      <a:moveTo>
                                        <a:pt x="64210" y="77557"/>
                                      </a:moveTo>
                                      <a:cubicBezTo>
                                        <a:pt x="64210" y="80699"/>
                                        <a:pt x="61655" y="83253"/>
                                        <a:pt x="58502" y="83253"/>
                                      </a:cubicBezTo>
                                      <a:lnTo>
                                        <a:pt x="28252" y="83253"/>
                                      </a:lnTo>
                                      <a:cubicBezTo>
                                        <a:pt x="25100" y="83253"/>
                                        <a:pt x="22545" y="80699"/>
                                        <a:pt x="22545" y="77557"/>
                                      </a:cubicBezTo>
                                      <a:lnTo>
                                        <a:pt x="22545" y="51072"/>
                                      </a:lnTo>
                                      <a:cubicBezTo>
                                        <a:pt x="22545" y="47930"/>
                                        <a:pt x="25100" y="45376"/>
                                        <a:pt x="28252" y="45376"/>
                                      </a:cubicBezTo>
                                      <a:lnTo>
                                        <a:pt x="58502" y="45376"/>
                                      </a:lnTo>
                                      <a:cubicBezTo>
                                        <a:pt x="61655" y="45376"/>
                                        <a:pt x="64210" y="47930"/>
                                        <a:pt x="64210" y="51072"/>
                                      </a:cubicBezTo>
                                      <a:close/>
                                    </a:path>
                                  </a:pathLst>
                                </a:custGeom>
                                <a:grpFill/>
                                <a:ln w="9513"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3483EC03" id="Group 78" o:spid="_x0000_s1026" alt="P1391L8C19T15#y1" style="position:absolute;margin-left:108.3pt;margin-top:.15pt;width:13.65pt;height:13.65pt;z-index:251658266;mso-position-horizontal-relative:left-margin-area;mso-width-relative:margin;mso-height-relative:margin" coordsize="326661,32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">
                      <v:shape id="Freeform 419" o:spid="_x0000_s1027" style="position:absolute;width:219359;height:329689;visibility:visible;mso-wrap-style:square;v-text-anchor:middle" coordsize="219359,329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" path="m82188,254695v,-3142,2555,-5695,5708,-5695l142878,249000v3153,,5708,2553,5708,5695l148586,329689r70773,l219359,,5708,c2555,,,2554,,5696l,324089v,3094,2512,5600,5611,5600c5644,329689,5675,329689,5708,329689r76100,l82188,254695xm24067,36832v,-3142,2555,-5695,5707,-5695l201000,31137v3153,,5708,2553,5708,5695l206708,63318v,3142,-2555,5695,-5708,5695l29774,69013v-3152,,-5707,-2553,-5707,-5695l24067,36832xm24067,90752v,-3142,2555,-5695,5707,-5695l201000,85057v3153,,5708,2553,5708,5695l206708,117143v,3142,-2555,5696,-5708,5696l29774,122839v-3152,,-5707,-2554,-5707,-5696l24067,90752xm24067,144672v,-3142,2555,-5696,5707,-5696l201000,138976v3153,,5708,2554,5708,5696l206708,171062v,3143,-2555,5696,-5708,5696l29774,176758v-3152,,-5707,-2553,-5707,-5696l24067,144672xm24067,224888r,-26391c24067,195355,26622,192801,29774,192801r171226,c204153,192801,206708,195355,206708,198497r,26391c206761,227982,204292,230526,201192,230583v-64,,-128,,-192,l29774,230583v-3152,,-5707,-2553,-5707,-5695xe" filled="f" stroked="f" strokeweight=".26425mm">
                        <v:stroke joinstyle="miter"/>
                        <v:path arrowok="t" o:connecttype="custom" o:connectlocs="82188,254695;87896,249000;142878,249000;148586,254695;148586,329689;219359,329689;219359,0;5708,0;0,5696;0,324089;5611,329689;5708,329689;81808,329689;24067,36832;29774,31137;201000,31137;206708,36832;206708,63318;201000,69013;29774,69013;24067,63318;24067,90752;29774,85057;201000,85057;206708,90752;206708,117143;201000,122839;29774,122839;24067,117143;24067,144672;29774,138976;201000,138976;206708,144672;206708,171062;201000,176758;29774,176758;24067,171062;24067,224888;24067,198497;29774,192801;201000,192801;206708,198497;206708,224888;201192,230583;201000,230583;29774,230583;24067,224888" o:connectangles="0,0,0,0,0,0,0,0,0,0,0,0,0,0,0,0,0,0,0,0,0,0,0,0,0,0,0,0,0,0,0,0,0,0,0,0,0,0,0,0,0,0,0,0,0,0,0"/>
                      </v:shape>
                      <v:shape id="Freeform 420" o:spid="_x0000_s1028" style="position:absolute;left:93604;top:260391;width:43567;height:69393;visibility:visible;mso-wrap-style:square;v-text-anchor:middle" coordsize="43567,69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" path="m,l43567,r,69393l,69393,,xe" filled="f" stroked="f" strokeweight=".26425mm">
                        <v:stroke joinstyle="miter"/>
                        <v:path arrowok="t" o:connecttype="custom" o:connectlocs="0,0;43567,0;43567,69393;0,69393" o:connectangles="0,0,0,0"/>
                      </v:shape>
                      <v:shape id="Freeform 421" o:spid="_x0000_s1029" style="position:absolute;left:230775;top:81260;width:95886;height:248430;visibility:visible;mso-wrap-style:square;v-text-anchor:middle" coordsize="95886,24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" path="m90179,l,,,248430r90179,c93278,248487,95833,246019,95885,242924v2,-28,2,-66,2,-95l95887,5506c95784,2430,93258,,90179,xm64210,189859v,3142,-2555,5695,-5708,5695l28252,195554v-3152,,-5707,-2553,-5707,-5695l22545,163468v,-3142,2555,-5696,5707,-5696l58502,157772v3153,,5708,2554,5708,5696l64210,189859xm64210,133660v,3143,-2555,5696,-5708,5696l28252,139356v-3152,,-5707,-2553,-5707,-5696l22545,107270v,-3142,2555,-5696,5707,-5696l58502,101574v3153,,5708,2554,5708,5696l64210,133660xm64210,77557v,3142,-2555,5696,-5708,5696l28252,83253v-3152,,-5707,-2554,-5707,-5696l22545,51072v,-3142,2555,-5696,5707,-5696l58502,45376v3153,,5708,2554,5708,5696l64210,77557xe" filled="f" stroked="f" strokeweight=".26425mm">
                        <v:stroke joinstyle="miter"/>
                        <v:path arrowok="t" o:connecttype="custom" o:connectlocs="90179,0;0,0;0,248430;90179,248430;95885,242924;95887,242829;95887,5506;90179,0;64210,189859;58502,195554;28252,195554;22545,189859;22545,163468;28252,157772;58502,157772;64210,163468;64210,133660;58502,139356;28252,139356;22545,133660;22545,107270;28252,101574;58502,101574;64210,107270;64210,77557;58502,83253;28252,83253;22545,77557;22545,51072;28252,45376;58502,45376;64210,51072" o:connectangles="0,0,0,0,0,0,0,0,0,0,0,0,0,0,0,0,0,0,0,0,0,0,0,0,0,0,0,0,0,0,0,0"/>
                      </v:shape>
                      <w10:wrap anchorx="margin"/>
                    </v:group>
                  </w:pict>
                </mc:Fallback>
              </mc:AlternateContent>
            </w:r>
            <w:r>
              <w:t xml:space="preserve">Employment History </w:t>
            </w:r>
          </w:p>
        </w:tc>
      </w:tr>
      <w:tr w:rsidR="00451F55" w14:paraId="2F5A7F4D" w14:textId="77777777" w:rsidTr="67CA406C">
        <w:trPr>
          <w:trHeight w:val="1335"/>
        </w:trPr>
        <w:tc>
          <w:tcPr>
            <w:tcW w:w="10214" w:type="dxa"/>
            <w:gridSpan w:val="3"/>
            <w:tcBorders>
              <w:top w:val="single" w:sz="12" w:space="0" w:color="DA291C" w:themeColor="accent5"/>
              <w:left w:val="nil"/>
              <w:bottom w:val="nil"/>
              <w:right w:val="nil"/>
            </w:tcBorders>
            <w:tcMar>
              <w:top w:w="0" w:type="dxa"/>
              <w:left w:w="115" w:type="dxa"/>
              <w:right w:w="115" w:type="dxa"/>
            </w:tcMar>
          </w:tcPr>
          <w:p w14:paraId="2541DF39" w14:textId="5B63D8F4" w:rsidR="00344096" w:rsidRDefault="003979CF" w:rsidP="00344096">
            <w:pPr>
              <w:spacing w:before="40" w:afterLines="40" w:after="96" w:line="276" w:lineRule="auto"/>
              <w:textAlignment w:val="baseline"/>
              <w:rPr>
                <w:rFonts w:cstheme="minorHAnsi"/>
                <w:b/>
                <w:bCs w:val="0"/>
                <w:color w:val="auto"/>
                <w:szCs w:val="20"/>
              </w:rPr>
            </w:pPr>
            <w:r w:rsidRPr="00344096">
              <w:rPr>
                <w:rFonts w:cstheme="minorHAnsi"/>
                <w:b/>
                <w:bCs w:val="0"/>
                <w:color w:val="auto"/>
                <w:szCs w:val="20"/>
              </w:rPr>
              <w:lastRenderedPageBreak/>
              <w:t>Booz Allen Hamilton</w:t>
            </w:r>
            <w:r w:rsidRPr="00344096">
              <w:rPr>
                <w:rFonts w:cstheme="minorHAnsi"/>
                <w:color w:val="auto"/>
                <w:szCs w:val="20"/>
              </w:rPr>
              <w:t xml:space="preserve"> </w:t>
            </w:r>
            <w:r w:rsidRPr="00344096">
              <w:rPr>
                <w:rFonts w:cstheme="minorHAnsi"/>
                <w:color w:val="auto"/>
                <w:szCs w:val="20"/>
              </w:rPr>
              <w:tab/>
            </w:r>
            <w:r w:rsidRPr="00344096">
              <w:rPr>
                <w:rFonts w:cstheme="minorHAnsi"/>
                <w:color w:val="auto"/>
                <w:szCs w:val="20"/>
              </w:rPr>
              <w:tab/>
            </w:r>
            <w:r w:rsidRPr="00344096">
              <w:rPr>
                <w:rFonts w:cstheme="minorHAnsi"/>
                <w:color w:val="auto"/>
                <w:szCs w:val="20"/>
              </w:rPr>
              <w:tab/>
            </w:r>
            <w:r w:rsidRPr="00344096">
              <w:rPr>
                <w:rFonts w:cstheme="minorHAnsi"/>
                <w:color w:val="auto"/>
                <w:szCs w:val="20"/>
              </w:rPr>
              <w:tab/>
              <w:t>Morrisville, NC</w:t>
            </w:r>
            <w:r w:rsidRPr="00344096">
              <w:rPr>
                <w:rFonts w:cstheme="minorHAnsi"/>
                <w:color w:val="auto"/>
                <w:szCs w:val="20"/>
              </w:rPr>
              <w:tab/>
            </w:r>
            <w:r w:rsidRPr="00344096">
              <w:rPr>
                <w:rFonts w:cstheme="minorHAnsi"/>
                <w:color w:val="auto"/>
                <w:szCs w:val="20"/>
              </w:rPr>
              <w:tab/>
              <w:t>07/2022 – present</w:t>
            </w:r>
            <w:r w:rsidRPr="00344096">
              <w:rPr>
                <w:rFonts w:cstheme="minorHAnsi"/>
                <w:color w:val="auto"/>
                <w:szCs w:val="20"/>
              </w:rPr>
              <w:tab/>
              <w:t>Cybersecurity Consultant</w:t>
            </w:r>
          </w:p>
          <w:p w14:paraId="38B1B403" w14:textId="6CCA3AE2" w:rsidR="00344096" w:rsidRPr="00344096" w:rsidRDefault="00344096" w:rsidP="00344096">
            <w:pPr>
              <w:spacing w:before="40" w:afterLines="40" w:after="96" w:line="276" w:lineRule="auto"/>
              <w:textAlignment w:val="baseline"/>
              <w:rPr>
                <w:rFonts w:cstheme="minorHAnsi"/>
                <w:color w:val="auto"/>
                <w:szCs w:val="20"/>
              </w:rPr>
            </w:pPr>
            <w:proofErr w:type="spellStart"/>
            <w:r w:rsidRPr="00344096">
              <w:rPr>
                <w:rFonts w:cstheme="minorHAnsi"/>
                <w:b/>
                <w:bCs w:val="0"/>
                <w:color w:val="auto"/>
                <w:szCs w:val="20"/>
              </w:rPr>
              <w:t>Code@TACC</w:t>
            </w:r>
            <w:proofErr w:type="spellEnd"/>
            <w:r w:rsidRPr="00344096">
              <w:rPr>
                <w:rFonts w:cstheme="minorHAnsi"/>
                <w:b/>
                <w:bCs w:val="0"/>
                <w:color w:val="auto"/>
                <w:szCs w:val="20"/>
              </w:rPr>
              <w:t xml:space="preserve"> Cybersecurity CompTIA Security+</w:t>
            </w:r>
            <w:r>
              <w:rPr>
                <w:rFonts w:cstheme="minorHAnsi"/>
                <w:b/>
                <w:color w:val="auto"/>
                <w:szCs w:val="20"/>
              </w:rPr>
              <w:t xml:space="preserve">    </w:t>
            </w:r>
            <w:r w:rsidRPr="00344096">
              <w:rPr>
                <w:rFonts w:cstheme="minorHAnsi"/>
                <w:color w:val="auto"/>
                <w:szCs w:val="20"/>
              </w:rPr>
              <w:t>Austin TX</w:t>
            </w:r>
            <w:r w:rsidRPr="00344096">
              <w:rPr>
                <w:rFonts w:cstheme="minorHAnsi"/>
                <w:color w:val="auto"/>
                <w:szCs w:val="20"/>
              </w:rPr>
              <w:tab/>
            </w:r>
            <w:r w:rsidRPr="00344096">
              <w:rPr>
                <w:rFonts w:cstheme="minorHAnsi"/>
                <w:color w:val="auto"/>
                <w:szCs w:val="20"/>
              </w:rPr>
              <w:tab/>
              <w:t>06/2020-08/2020</w:t>
            </w:r>
            <w:r w:rsidRPr="00344096">
              <w:rPr>
                <w:rFonts w:cstheme="minorHAnsi"/>
                <w:color w:val="auto"/>
                <w:szCs w:val="20"/>
              </w:rPr>
              <w:tab/>
            </w:r>
            <w:r w:rsidRPr="00344096">
              <w:rPr>
                <w:rFonts w:cstheme="minorHAnsi"/>
                <w:color w:val="auto"/>
                <w:szCs w:val="20"/>
              </w:rPr>
              <w:tab/>
              <w:t>Technical Counselor</w:t>
            </w:r>
          </w:p>
          <w:p w14:paraId="14539D4D" w14:textId="77777777" w:rsidR="00344096" w:rsidRPr="00344096" w:rsidRDefault="00344096" w:rsidP="00344096">
            <w:pPr>
              <w:spacing w:before="40" w:afterLines="40" w:after="96" w:line="276" w:lineRule="auto"/>
              <w:textAlignment w:val="baseline"/>
              <w:rPr>
                <w:rFonts w:cstheme="minorHAnsi"/>
                <w:color w:val="auto"/>
                <w:szCs w:val="20"/>
              </w:rPr>
            </w:pPr>
            <w:proofErr w:type="spellStart"/>
            <w:r w:rsidRPr="00344096">
              <w:rPr>
                <w:rFonts w:cstheme="minorHAnsi"/>
                <w:b/>
                <w:bCs w:val="0"/>
                <w:color w:val="auto"/>
                <w:szCs w:val="20"/>
              </w:rPr>
              <w:t>Code@TACC</w:t>
            </w:r>
            <w:proofErr w:type="spellEnd"/>
            <w:r w:rsidRPr="00344096">
              <w:rPr>
                <w:rFonts w:cstheme="minorHAnsi"/>
                <w:b/>
                <w:bCs w:val="0"/>
                <w:color w:val="auto"/>
                <w:szCs w:val="20"/>
              </w:rPr>
              <w:t xml:space="preserve"> Cybersecurity &amp; Connected</w:t>
            </w:r>
            <w:r w:rsidRPr="00344096">
              <w:rPr>
                <w:rFonts w:cstheme="minorHAnsi"/>
                <w:color w:val="auto"/>
                <w:szCs w:val="20"/>
              </w:rPr>
              <w:t xml:space="preserve">         </w:t>
            </w:r>
            <w:r w:rsidRPr="00344096">
              <w:rPr>
                <w:rFonts w:cstheme="minorHAnsi"/>
                <w:color w:val="auto"/>
                <w:szCs w:val="20"/>
              </w:rPr>
              <w:tab/>
              <w:t>Austin TX</w:t>
            </w:r>
            <w:r w:rsidRPr="00344096">
              <w:rPr>
                <w:rFonts w:cstheme="minorHAnsi"/>
                <w:color w:val="auto"/>
                <w:szCs w:val="20"/>
              </w:rPr>
              <w:tab/>
            </w:r>
            <w:r w:rsidRPr="00344096">
              <w:rPr>
                <w:rFonts w:cstheme="minorHAnsi"/>
                <w:color w:val="auto"/>
                <w:szCs w:val="20"/>
              </w:rPr>
              <w:tab/>
              <w:t>07/2021-08/2021</w:t>
            </w:r>
            <w:r w:rsidRPr="00344096">
              <w:rPr>
                <w:rFonts w:cstheme="minorHAnsi"/>
                <w:color w:val="auto"/>
                <w:szCs w:val="20"/>
              </w:rPr>
              <w:tab/>
            </w:r>
            <w:r w:rsidRPr="00344096">
              <w:rPr>
                <w:rFonts w:cstheme="minorHAnsi"/>
                <w:color w:val="auto"/>
                <w:szCs w:val="20"/>
              </w:rPr>
              <w:tab/>
              <w:t>Technical Counselor</w:t>
            </w:r>
          </w:p>
          <w:p w14:paraId="66C64E04" w14:textId="0CA9C064" w:rsidR="00344096" w:rsidRDefault="00344096" w:rsidP="00344096">
            <w:pPr>
              <w:spacing w:before="40" w:afterLines="40" w:after="96" w:line="276" w:lineRule="auto"/>
              <w:textAlignment w:val="baseline"/>
              <w:rPr>
                <w:rFonts w:cstheme="minorHAnsi"/>
                <w:color w:val="auto"/>
                <w:szCs w:val="20"/>
              </w:rPr>
            </w:pPr>
            <w:proofErr w:type="spellStart"/>
            <w:r w:rsidRPr="00344096">
              <w:rPr>
                <w:rFonts w:cstheme="minorHAnsi"/>
                <w:b/>
                <w:bCs w:val="0"/>
                <w:color w:val="auto"/>
                <w:szCs w:val="20"/>
              </w:rPr>
              <w:t>Code@TACC</w:t>
            </w:r>
            <w:proofErr w:type="spellEnd"/>
            <w:r w:rsidRPr="00344096">
              <w:rPr>
                <w:rFonts w:cstheme="minorHAnsi"/>
                <w:b/>
                <w:bCs w:val="0"/>
                <w:color w:val="auto"/>
                <w:szCs w:val="20"/>
              </w:rPr>
              <w:t xml:space="preserve"> Cybersecurity &amp; Robotics</w:t>
            </w:r>
            <w:r w:rsidRPr="00344096">
              <w:rPr>
                <w:rFonts w:cstheme="minorHAnsi"/>
                <w:color w:val="auto"/>
                <w:szCs w:val="20"/>
              </w:rPr>
              <w:tab/>
            </w:r>
            <w:r w:rsidRPr="00344096">
              <w:rPr>
                <w:rFonts w:cstheme="minorHAnsi"/>
                <w:color w:val="auto"/>
                <w:szCs w:val="20"/>
              </w:rPr>
              <w:tab/>
              <w:t>Austin TX</w:t>
            </w:r>
            <w:r w:rsidRPr="00344096">
              <w:rPr>
                <w:rFonts w:cstheme="minorHAnsi"/>
                <w:color w:val="auto"/>
                <w:szCs w:val="20"/>
              </w:rPr>
              <w:tab/>
            </w:r>
            <w:r w:rsidRPr="00344096">
              <w:rPr>
                <w:rFonts w:cstheme="minorHAnsi"/>
                <w:color w:val="auto"/>
                <w:szCs w:val="20"/>
              </w:rPr>
              <w:tab/>
              <w:t>06/2022-07/2022</w:t>
            </w:r>
            <w:r w:rsidRPr="00344096">
              <w:rPr>
                <w:rFonts w:cstheme="minorHAnsi"/>
                <w:color w:val="auto"/>
                <w:szCs w:val="20"/>
              </w:rPr>
              <w:tab/>
            </w:r>
            <w:r w:rsidRPr="00344096">
              <w:rPr>
                <w:rFonts w:cstheme="minorHAnsi"/>
                <w:color w:val="auto"/>
                <w:szCs w:val="20"/>
              </w:rPr>
              <w:tab/>
              <w:t>Technical Counselor</w:t>
            </w:r>
          </w:p>
          <w:p w14:paraId="67467BB8" w14:textId="7BFA2569" w:rsidR="00110F8C" w:rsidRPr="00110F8C" w:rsidRDefault="00110F8C" w:rsidP="00110F8C">
            <w:pPr>
              <w:tabs>
                <w:tab w:val="left" w:pos="3845"/>
              </w:tabs>
              <w:spacing w:before="40" w:afterLines="40" w:after="96" w:line="276" w:lineRule="auto"/>
              <w:textAlignment w:val="baseline"/>
              <w:rPr>
                <w:rFonts w:cstheme="minorHAnsi"/>
                <w:color w:val="auto"/>
                <w:szCs w:val="20"/>
              </w:rPr>
            </w:pPr>
            <w:r w:rsidRPr="00110F8C">
              <w:rPr>
                <w:rFonts w:cstheme="minorHAnsi"/>
                <w:b/>
                <w:bCs w:val="0"/>
                <w:color w:val="auto"/>
                <w:szCs w:val="20"/>
              </w:rPr>
              <w:t>Veteran Affairs’ Office</w:t>
            </w:r>
            <w:r>
              <w:rPr>
                <w:rFonts w:cstheme="minorHAnsi"/>
                <w:b/>
                <w:bCs w:val="0"/>
                <w:color w:val="auto"/>
                <w:szCs w:val="20"/>
              </w:rPr>
              <w:tab/>
            </w:r>
            <w:r>
              <w:rPr>
                <w:rFonts w:cstheme="minorHAnsi"/>
                <w:color w:val="auto"/>
                <w:szCs w:val="20"/>
              </w:rPr>
              <w:t>San Marcos TX     08/2019-03/2020          Receptionist</w:t>
            </w:r>
          </w:p>
          <w:p w14:paraId="60ABCE63" w14:textId="0E123D66" w:rsidR="00344096" w:rsidRPr="00344096" w:rsidRDefault="00344096" w:rsidP="00344096">
            <w:pPr>
              <w:spacing w:before="40" w:afterLines="40" w:after="96" w:line="276" w:lineRule="auto"/>
              <w:textAlignment w:val="baseline"/>
              <w:rPr>
                <w:rFonts w:cstheme="minorHAnsi"/>
                <w:color w:val="auto"/>
                <w:szCs w:val="20"/>
              </w:rPr>
            </w:pPr>
          </w:p>
          <w:p w14:paraId="09056759" w14:textId="2FB00C42" w:rsidR="00451F55" w:rsidRPr="00C30FE4" w:rsidRDefault="00451F55" w:rsidP="000A30C6">
            <w:pPr>
              <w:pStyle w:val="1-ResumeBodyText"/>
              <w:rPr>
                <w:b/>
              </w:rPr>
            </w:pPr>
          </w:p>
        </w:tc>
      </w:tr>
    </w:tbl>
    <w:p w14:paraId="3DD268C4" w14:textId="77777777" w:rsidR="00451F55" w:rsidRDefault="00451F55" w:rsidP="000A30C6">
      <w:pPr>
        <w:rPr>
          <w:lang w:eastAsia="zh-CN"/>
        </w:rPr>
      </w:pPr>
    </w:p>
    <w:p w14:paraId="368C1808" w14:textId="483DF7B9" w:rsidR="00451F55" w:rsidRPr="009D568E" w:rsidRDefault="00451F55" w:rsidP="001D6802">
      <w:pPr>
        <w:pStyle w:val="HeadingAppendix2"/>
        <w:numPr>
          <w:ilvl w:val="0"/>
          <w:numId w:val="0"/>
        </w:numPr>
      </w:pPr>
    </w:p>
    <w:sectPr w:rsidR="00451F55" w:rsidRPr="009D568E" w:rsidSect="000A7BA9">
      <w:pgSz w:w="12240" w:h="15840" w:code="1"/>
      <w:pgMar w:top="1080" w:right="1008" w:bottom="1080" w:left="1008" w:header="634" w:footer="562" w:gutter="0"/>
      <w:pgNumType w:start="1" w:chapStyle="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AA58" w14:textId="77777777" w:rsidR="00DD251B" w:rsidRDefault="00DD251B" w:rsidP="000F2608">
      <w:r>
        <w:separator/>
      </w:r>
    </w:p>
    <w:p w14:paraId="7BADE342" w14:textId="77777777" w:rsidR="00DD251B" w:rsidRDefault="00DD251B" w:rsidP="000F2608"/>
    <w:p w14:paraId="58F44D64" w14:textId="77777777" w:rsidR="00DD251B" w:rsidRDefault="00DD251B" w:rsidP="000F2608"/>
    <w:p w14:paraId="2F49DD41" w14:textId="77777777" w:rsidR="00DD251B" w:rsidRDefault="00DD251B" w:rsidP="000F2608"/>
  </w:endnote>
  <w:endnote w:type="continuationSeparator" w:id="0">
    <w:p w14:paraId="5885B814" w14:textId="77777777" w:rsidR="00DD251B" w:rsidRDefault="00DD251B" w:rsidP="000F2608">
      <w:r>
        <w:continuationSeparator/>
      </w:r>
    </w:p>
    <w:p w14:paraId="1CF3C590" w14:textId="77777777" w:rsidR="00DD251B" w:rsidRDefault="00DD251B" w:rsidP="000F2608"/>
    <w:p w14:paraId="4EEEE72D" w14:textId="77777777" w:rsidR="00DD251B" w:rsidRDefault="00DD251B" w:rsidP="000F2608"/>
    <w:p w14:paraId="3E277639" w14:textId="77777777" w:rsidR="00DD251B" w:rsidRDefault="00DD251B" w:rsidP="000F2608"/>
  </w:endnote>
  <w:endnote w:type="continuationNotice" w:id="1">
    <w:p w14:paraId="19EF6E7B" w14:textId="77777777" w:rsidR="00DD251B" w:rsidRDefault="00DD25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Narrow Bold">
    <w:panose1 w:val="020B0706020202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Bahnschrift SemiLight SemiConde">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Oswald">
    <w:altName w:val="Arial Narrow"/>
    <w:panose1 w:val="02000303000000000000"/>
    <w:charset w:val="00"/>
    <w:family w:val="auto"/>
    <w:pitch w:val="variable"/>
    <w:sig w:usb0="A000006F" w:usb1="4000004B" w:usb2="00000000" w:usb3="00000000" w:csb0="00000093" w:csb1="00000000"/>
  </w:font>
  <w:font w:name="Oswald Light">
    <w:panose1 w:val="02000303000000000000"/>
    <w:charset w:val="00"/>
    <w:family w:val="auto"/>
    <w:pitch w:val="variable"/>
    <w:sig w:usb0="2000020F" w:usb1="00000000"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Times New Roman (Body 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Bahnschrift SemiBold SemiConden">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C95B" w14:textId="77777777" w:rsidR="00DD251B" w:rsidRPr="00633A74" w:rsidRDefault="00DD251B" w:rsidP="000F2608">
      <w:pPr>
        <w:rPr>
          <w:color w:val="auto"/>
        </w:rPr>
      </w:pPr>
      <w:r w:rsidRPr="00633A74">
        <w:rPr>
          <w:color w:val="auto"/>
        </w:rPr>
        <w:separator/>
      </w:r>
    </w:p>
  </w:footnote>
  <w:footnote w:type="continuationSeparator" w:id="0">
    <w:p w14:paraId="76D617AF" w14:textId="77777777" w:rsidR="00DD251B" w:rsidRDefault="00DD251B" w:rsidP="000F2608">
      <w:r>
        <w:continuationSeparator/>
      </w:r>
    </w:p>
  </w:footnote>
  <w:footnote w:type="continuationNotice" w:id="1">
    <w:p w14:paraId="4E0529DE" w14:textId="77777777" w:rsidR="00DD251B" w:rsidRDefault="00DD25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E015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C841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E9A8DD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C084E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BD241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6032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88FB4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34B4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FA94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36C91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00AE3"/>
    <w:multiLevelType w:val="hybridMultilevel"/>
    <w:tmpl w:val="FA7E5C30"/>
    <w:lvl w:ilvl="0" w:tplc="1C82F6E8">
      <w:start w:val="1"/>
      <w:numFmt w:val="bullet"/>
      <w:pStyle w:val="BulletSingle"/>
      <w:lvlText w:val="•"/>
      <w:lvlJc w:val="left"/>
      <w:pPr>
        <w:tabs>
          <w:tab w:val="num" w:pos="360"/>
        </w:tabs>
        <w:ind w:left="360" w:hanging="360"/>
      </w:pPr>
      <w:rPr>
        <w:rFonts w:ascii="Times New Roman" w:hAnsi="Times New Roman"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FA15A8"/>
    <w:multiLevelType w:val="multilevel"/>
    <w:tmpl w:val="F88EE77C"/>
    <w:lvl w:ilvl="0">
      <w:start w:val="1"/>
      <w:numFmt w:val="bullet"/>
      <w:pStyle w:val="1-TabelBullet3Circle"/>
      <w:lvlText w:val="o"/>
      <w:lvlJc w:val="left"/>
      <w:pPr>
        <w:ind w:left="360" w:firstLine="0"/>
      </w:pPr>
      <w:rPr>
        <w:rFonts w:ascii="Courier New" w:hAnsi="Courier New" w:cs="Courier New"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F3F0D6D"/>
    <w:multiLevelType w:val="hybridMultilevel"/>
    <w:tmpl w:val="7C4E3508"/>
    <w:styleLink w:val="BulletMultiLevelList2"/>
    <w:lvl w:ilvl="0" w:tplc="85E4F6D4">
      <w:start w:val="1"/>
      <w:numFmt w:val="bullet"/>
      <w:pStyle w:val="1-Bullet2dash"/>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861003"/>
    <w:multiLevelType w:val="hybridMultilevel"/>
    <w:tmpl w:val="1068E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AF0A4A"/>
    <w:multiLevelType w:val="hybridMultilevel"/>
    <w:tmpl w:val="B8369678"/>
    <w:lvl w:ilvl="0" w:tplc="F7C85736">
      <w:start w:val="1"/>
      <w:numFmt w:val="bullet"/>
      <w:pStyle w:val="1-Bullet1do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2F334A4"/>
    <w:multiLevelType w:val="multilevel"/>
    <w:tmpl w:val="11B22DEC"/>
    <w:styleLink w:val="BulletMultiLevelList21"/>
    <w:lvl w:ilvl="0">
      <w:start w:val="1"/>
      <w:numFmt w:val="bullet"/>
      <w:lvlText w:val=""/>
      <w:lvlJc w:val="left"/>
      <w:pPr>
        <w:ind w:left="432" w:hanging="216"/>
      </w:pPr>
      <w:rPr>
        <w:rFonts w:ascii="Symbol" w:hAnsi="Symbol" w:hint="default"/>
        <w:b w:val="0"/>
        <w:i w:val="0"/>
        <w:caps w:val="0"/>
        <w:strike w:val="0"/>
        <w:dstrike w:val="0"/>
        <w:vanish w:val="0"/>
        <w:color w:val="004B87" w:themeColor="text1"/>
        <w:sz w:val="20"/>
        <w:szCs w:val="24"/>
        <w:vertAlign w:val="baseline"/>
      </w:rPr>
    </w:lvl>
    <w:lvl w:ilvl="1">
      <w:start w:val="1"/>
      <w:numFmt w:val="bullet"/>
      <w:lvlText w:val=""/>
      <w:lvlJc w:val="left"/>
      <w:pPr>
        <w:tabs>
          <w:tab w:val="num" w:pos="432"/>
        </w:tabs>
        <w:ind w:left="648" w:hanging="216"/>
      </w:pPr>
      <w:rPr>
        <w:rFonts w:ascii="Symbol" w:hAnsi="Symbol" w:hint="default"/>
        <w:b w:val="0"/>
        <w:i w:val="0"/>
        <w:caps w:val="0"/>
        <w:strike w:val="0"/>
        <w:dstrike w:val="0"/>
        <w:vanish w:val="0"/>
        <w:color w:val="auto"/>
        <w:spacing w:val="0"/>
        <w:w w:val="100"/>
        <w:position w:val="0"/>
        <w:sz w:val="24"/>
        <w:szCs w:val="24"/>
        <w:vertAlign w:val="baseline"/>
      </w:rPr>
    </w:lvl>
    <w:lvl w:ilvl="2">
      <w:start w:val="1"/>
      <w:numFmt w:val="bullet"/>
      <w:lvlText w:val=""/>
      <w:lvlJc w:val="left"/>
      <w:pPr>
        <w:ind w:left="864" w:hanging="216"/>
      </w:pPr>
      <w:rPr>
        <w:rFonts w:ascii="Wingdings" w:hAnsi="Wingdings" w:hint="default"/>
        <w:caps w:val="0"/>
        <w:strike w:val="0"/>
        <w:dstrike w:val="0"/>
        <w:vanish w:val="0"/>
        <w:color w:val="D5D6D7"/>
        <w:sz w:val="24"/>
        <w:vertAlign w:val="baseline"/>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C744A67"/>
    <w:multiLevelType w:val="hybridMultilevel"/>
    <w:tmpl w:val="09623532"/>
    <w:styleLink w:val="BulletMultiLevelList"/>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C74141"/>
    <w:multiLevelType w:val="multilevel"/>
    <w:tmpl w:val="63EA9B44"/>
    <w:lvl w:ilvl="0">
      <w:start w:val="1"/>
      <w:numFmt w:val="bullet"/>
      <w:pStyle w:val="1-TableBullet2dash"/>
      <w:suff w:val="space"/>
      <w:lvlText w:val=""/>
      <w:lvlJc w:val="left"/>
      <w:pPr>
        <w:ind w:left="360" w:firstLine="0"/>
      </w:pPr>
      <w:rPr>
        <w:rFonts w:ascii="Symbol" w:hAnsi="Symbol" w:hint="default"/>
        <w:color w:val="auto"/>
      </w:rPr>
    </w:lvl>
    <w:lvl w:ilvl="1">
      <w:start w:val="1"/>
      <w:numFmt w:val="bullet"/>
      <w:pStyle w:val="1-PPHeading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0075D4E"/>
    <w:multiLevelType w:val="hybridMultilevel"/>
    <w:tmpl w:val="85BC0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9F3AA8"/>
    <w:multiLevelType w:val="hybridMultilevel"/>
    <w:tmpl w:val="8C309546"/>
    <w:lvl w:ilvl="0" w:tplc="C5A6FCD6">
      <w:start w:val="1"/>
      <w:numFmt w:val="lowerLetter"/>
      <w:pStyle w:val="1-BodyListabc"/>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CB2D1C"/>
    <w:multiLevelType w:val="hybridMultilevel"/>
    <w:tmpl w:val="6A384074"/>
    <w:lvl w:ilvl="0" w:tplc="61B02538">
      <w:start w:val="1"/>
      <w:numFmt w:val="bullet"/>
      <w:pStyle w:val="1-ResumeBulletWorkExperience"/>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675902"/>
    <w:multiLevelType w:val="hybridMultilevel"/>
    <w:tmpl w:val="24B46710"/>
    <w:lvl w:ilvl="0" w:tplc="55B2EACE">
      <w:start w:val="1"/>
      <w:numFmt w:val="decimal"/>
      <w:pStyle w:val="1-List123"/>
      <w:lvlText w:val="%1."/>
      <w:lvlJc w:val="left"/>
      <w:pPr>
        <w:ind w:left="360" w:hanging="360"/>
      </w:pPr>
      <w:rPr>
        <w:b w:val="0"/>
        <w:bCs/>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1F728C"/>
    <w:multiLevelType w:val="multilevel"/>
    <w:tmpl w:val="11B22DEC"/>
    <w:lvl w:ilvl="0">
      <w:start w:val="1"/>
      <w:numFmt w:val="bullet"/>
      <w:pStyle w:val="1-Bullet"/>
      <w:lvlText w:val=""/>
      <w:lvlJc w:val="left"/>
      <w:pPr>
        <w:ind w:left="432" w:hanging="216"/>
      </w:pPr>
      <w:rPr>
        <w:rFonts w:ascii="Symbol" w:hAnsi="Symbol" w:hint="default"/>
        <w:b w:val="0"/>
        <w:i w:val="0"/>
        <w:caps w:val="0"/>
        <w:strike w:val="0"/>
        <w:dstrike w:val="0"/>
        <w:vanish w:val="0"/>
        <w:color w:val="004B87" w:themeColor="text1"/>
        <w:sz w:val="20"/>
        <w:szCs w:val="24"/>
        <w:vertAlign w:val="baseline"/>
      </w:rPr>
    </w:lvl>
    <w:lvl w:ilvl="1">
      <w:start w:val="1"/>
      <w:numFmt w:val="bullet"/>
      <w:lvlText w:val=""/>
      <w:lvlJc w:val="left"/>
      <w:pPr>
        <w:tabs>
          <w:tab w:val="num" w:pos="432"/>
        </w:tabs>
        <w:ind w:left="648" w:hanging="216"/>
      </w:pPr>
      <w:rPr>
        <w:rFonts w:ascii="Symbol" w:hAnsi="Symbol" w:hint="default"/>
        <w:b w:val="0"/>
        <w:i w:val="0"/>
        <w:caps w:val="0"/>
        <w:strike w:val="0"/>
        <w:dstrike w:val="0"/>
        <w:vanish w:val="0"/>
        <w:color w:val="auto"/>
        <w:spacing w:val="0"/>
        <w:w w:val="100"/>
        <w:position w:val="0"/>
        <w:sz w:val="24"/>
        <w:szCs w:val="24"/>
        <w:vertAlign w:val="baseline"/>
      </w:rPr>
    </w:lvl>
    <w:lvl w:ilvl="2">
      <w:start w:val="1"/>
      <w:numFmt w:val="bullet"/>
      <w:lvlText w:val=""/>
      <w:lvlJc w:val="left"/>
      <w:pPr>
        <w:ind w:left="864" w:hanging="216"/>
      </w:pPr>
      <w:rPr>
        <w:rFonts w:ascii="Wingdings" w:hAnsi="Wingdings" w:hint="default"/>
        <w:caps w:val="0"/>
        <w:strike w:val="0"/>
        <w:dstrike w:val="0"/>
        <w:vanish w:val="0"/>
        <w:color w:val="D5D6D7"/>
        <w:sz w:val="24"/>
        <w:vertAlign w:val="baseline"/>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B8C092B"/>
    <w:multiLevelType w:val="hybridMultilevel"/>
    <w:tmpl w:val="C2DE416C"/>
    <w:lvl w:ilvl="0" w:tplc="4C526AF0">
      <w:start w:val="1"/>
      <w:numFmt w:val="bullet"/>
      <w:pStyle w:val="1-PPtextbullets"/>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4BD3"/>
    <w:multiLevelType w:val="hybridMultilevel"/>
    <w:tmpl w:val="303CEBC4"/>
    <w:lvl w:ilvl="0" w:tplc="2676EFCA">
      <w:start w:val="1"/>
      <w:numFmt w:val="lowerRoman"/>
      <w:pStyle w:val="1-BodyListii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11C39"/>
    <w:multiLevelType w:val="hybridMultilevel"/>
    <w:tmpl w:val="4BC2B090"/>
    <w:lvl w:ilvl="0" w:tplc="0F6ABBE2">
      <w:start w:val="1"/>
      <w:numFmt w:val="bullet"/>
      <w:pStyle w:val="1-PPtextbulletscrc"/>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8A1C8A"/>
    <w:multiLevelType w:val="hybridMultilevel"/>
    <w:tmpl w:val="2DA8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61EF8"/>
    <w:multiLevelType w:val="hybridMultilevel"/>
    <w:tmpl w:val="9BF8EFC6"/>
    <w:lvl w:ilvl="0" w:tplc="EACAD2AE">
      <w:start w:val="1"/>
      <w:numFmt w:val="bullet"/>
      <w:pStyle w:val="CalloutBullet1"/>
      <w:lvlText w:val=""/>
      <w:lvlJc w:val="left"/>
      <w:pPr>
        <w:ind w:left="720" w:hanging="360"/>
      </w:pPr>
      <w:rPr>
        <w:rFonts w:ascii="Symbol" w:hAnsi="Symbol" w:hint="default"/>
        <w:b w:val="0"/>
        <w:i w:val="0"/>
        <w:caps w:val="0"/>
        <w:strike w:val="0"/>
        <w:dstrike w:val="0"/>
        <w:vanish w:val="0"/>
        <w:color w:val="auto"/>
        <w:spacing w:val="0"/>
        <w:w w:val="1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FFFFFF"/>
          </w14:solidFill>
        </w14:textFil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4923D1"/>
    <w:multiLevelType w:val="hybridMultilevel"/>
    <w:tmpl w:val="1C507908"/>
    <w:lvl w:ilvl="0" w:tplc="B9E88B7A">
      <w:start w:val="1"/>
      <w:numFmt w:val="bullet"/>
      <w:pStyle w:val="CallOutBoxBullet"/>
      <w:lvlText w:val="•"/>
      <w:lvlJc w:val="left"/>
      <w:pPr>
        <w:ind w:left="360" w:hanging="360"/>
      </w:pPr>
      <w:rPr>
        <w:rFonts w:ascii="Times New Roman" w:hAnsi="Times New Roman" w:cs="Times New Roman" w:hint="default"/>
      </w:rPr>
    </w:lvl>
    <w:lvl w:ilvl="1" w:tplc="99ACF356" w:tentative="1">
      <w:start w:val="1"/>
      <w:numFmt w:val="bullet"/>
      <w:lvlText w:val="o"/>
      <w:lvlJc w:val="left"/>
      <w:pPr>
        <w:ind w:left="1080" w:hanging="360"/>
      </w:pPr>
      <w:rPr>
        <w:rFonts w:ascii="Courier New" w:hAnsi="Courier New" w:cs="Courier New" w:hint="default"/>
      </w:rPr>
    </w:lvl>
    <w:lvl w:ilvl="2" w:tplc="CE040E72" w:tentative="1">
      <w:start w:val="1"/>
      <w:numFmt w:val="bullet"/>
      <w:lvlText w:val=""/>
      <w:lvlJc w:val="left"/>
      <w:pPr>
        <w:ind w:left="1800" w:hanging="360"/>
      </w:pPr>
      <w:rPr>
        <w:rFonts w:ascii="Wingdings" w:hAnsi="Wingdings" w:hint="default"/>
      </w:rPr>
    </w:lvl>
    <w:lvl w:ilvl="3" w:tplc="999EA96A" w:tentative="1">
      <w:start w:val="1"/>
      <w:numFmt w:val="bullet"/>
      <w:lvlText w:val=""/>
      <w:lvlJc w:val="left"/>
      <w:pPr>
        <w:ind w:left="2520" w:hanging="360"/>
      </w:pPr>
      <w:rPr>
        <w:rFonts w:ascii="Symbol" w:hAnsi="Symbol" w:hint="default"/>
      </w:rPr>
    </w:lvl>
    <w:lvl w:ilvl="4" w:tplc="DEA866F4" w:tentative="1">
      <w:start w:val="1"/>
      <w:numFmt w:val="bullet"/>
      <w:lvlText w:val="o"/>
      <w:lvlJc w:val="left"/>
      <w:pPr>
        <w:ind w:left="3240" w:hanging="360"/>
      </w:pPr>
      <w:rPr>
        <w:rFonts w:ascii="Courier New" w:hAnsi="Courier New" w:cs="Courier New" w:hint="default"/>
      </w:rPr>
    </w:lvl>
    <w:lvl w:ilvl="5" w:tplc="2654B1A2" w:tentative="1">
      <w:start w:val="1"/>
      <w:numFmt w:val="bullet"/>
      <w:lvlText w:val=""/>
      <w:lvlJc w:val="left"/>
      <w:pPr>
        <w:ind w:left="3960" w:hanging="360"/>
      </w:pPr>
      <w:rPr>
        <w:rFonts w:ascii="Wingdings" w:hAnsi="Wingdings" w:hint="default"/>
      </w:rPr>
    </w:lvl>
    <w:lvl w:ilvl="6" w:tplc="18AA760C" w:tentative="1">
      <w:start w:val="1"/>
      <w:numFmt w:val="bullet"/>
      <w:lvlText w:val=""/>
      <w:lvlJc w:val="left"/>
      <w:pPr>
        <w:ind w:left="4680" w:hanging="360"/>
      </w:pPr>
      <w:rPr>
        <w:rFonts w:ascii="Symbol" w:hAnsi="Symbol" w:hint="default"/>
      </w:rPr>
    </w:lvl>
    <w:lvl w:ilvl="7" w:tplc="37FAFD32" w:tentative="1">
      <w:start w:val="1"/>
      <w:numFmt w:val="bullet"/>
      <w:lvlText w:val="o"/>
      <w:lvlJc w:val="left"/>
      <w:pPr>
        <w:ind w:left="5400" w:hanging="360"/>
      </w:pPr>
      <w:rPr>
        <w:rFonts w:ascii="Courier New" w:hAnsi="Courier New" w:cs="Courier New" w:hint="default"/>
      </w:rPr>
    </w:lvl>
    <w:lvl w:ilvl="8" w:tplc="F14448E8" w:tentative="1">
      <w:start w:val="1"/>
      <w:numFmt w:val="bullet"/>
      <w:lvlText w:val=""/>
      <w:lvlJc w:val="left"/>
      <w:pPr>
        <w:ind w:left="6120" w:hanging="360"/>
      </w:pPr>
      <w:rPr>
        <w:rFonts w:ascii="Wingdings" w:hAnsi="Wingdings" w:hint="default"/>
      </w:rPr>
    </w:lvl>
  </w:abstractNum>
  <w:abstractNum w:abstractNumId="29" w15:restartNumberingAfterBreak="0">
    <w:nsid w:val="646A01C5"/>
    <w:multiLevelType w:val="hybridMultilevel"/>
    <w:tmpl w:val="9D3EE94E"/>
    <w:styleLink w:val="BulletMultiLevelList1"/>
    <w:lvl w:ilvl="0" w:tplc="FFFFFFFF">
      <w:start w:val="1"/>
      <w:numFmt w:val="bullet"/>
      <w:pStyle w:val="1-TableBullet1dot"/>
      <w:lvlText w:val=""/>
      <w:lvlJc w:val="left"/>
      <w:pPr>
        <w:ind w:left="360" w:hanging="360"/>
      </w:pPr>
      <w:rPr>
        <w:rFonts w:ascii="Symbol" w:hAnsi="Symbol" w:hint="default"/>
        <w:color w:val="auto"/>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15:restartNumberingAfterBreak="0">
    <w:nsid w:val="6BD2372B"/>
    <w:multiLevelType w:val="multilevel"/>
    <w:tmpl w:val="114046BA"/>
    <w:lvl w:ilvl="0">
      <w:start w:val="1"/>
      <w:numFmt w:val="decimal"/>
      <w:pStyle w:val="Heading1"/>
      <w:lvlText w:val="%1.0"/>
      <w:lvlJc w:val="left"/>
      <w:pPr>
        <w:tabs>
          <w:tab w:val="num" w:pos="882"/>
        </w:tabs>
        <w:ind w:left="882" w:hanging="432"/>
      </w:pPr>
      <w:rPr>
        <w:rFonts w:hint="default"/>
        <w:specVanish w:val="0"/>
      </w:rPr>
    </w:lvl>
    <w:lvl w:ilvl="1">
      <w:start w:val="1"/>
      <w:numFmt w:val="decimal"/>
      <w:pStyle w:val="Heading2"/>
      <w:lvlText w:val="%1.%2"/>
      <w:lvlJc w:val="left"/>
      <w:pPr>
        <w:tabs>
          <w:tab w:val="num" w:pos="576"/>
        </w:tabs>
        <w:ind w:left="576" w:hanging="576"/>
      </w:pPr>
      <w:rPr>
        <w:rFonts w:hint="default"/>
        <w:specVanish w:val="0"/>
      </w:rPr>
    </w:lvl>
    <w:lvl w:ilvl="2">
      <w:start w:val="1"/>
      <w:numFmt w:val="decimal"/>
      <w:pStyle w:val="Heading3"/>
      <w:lvlText w:val="%1.%2.%3"/>
      <w:lvlJc w:val="left"/>
      <w:pPr>
        <w:tabs>
          <w:tab w:val="num" w:pos="720"/>
        </w:tabs>
        <w:ind w:left="720" w:hanging="720"/>
      </w:pPr>
      <w:rPr>
        <w:rFonts w:hint="default"/>
        <w:specVanish w:val="0"/>
      </w:rPr>
    </w:lvl>
    <w:lvl w:ilvl="3">
      <w:start w:val="1"/>
      <w:numFmt w:val="decimal"/>
      <w:pStyle w:val="Heading4"/>
      <w:lvlText w:val="%1.%2.%3.%4"/>
      <w:lvlJc w:val="left"/>
      <w:pPr>
        <w:tabs>
          <w:tab w:val="num" w:pos="864"/>
        </w:tabs>
        <w:ind w:left="864" w:hanging="864"/>
      </w:pPr>
      <w:rPr>
        <w:rFonts w:hint="default"/>
        <w:specVanish w:val="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b/>
        <w:i w:val="0"/>
      </w:rPr>
    </w:lvl>
    <w:lvl w:ilvl="6">
      <w:start w:val="1"/>
      <w:numFmt w:val="decimal"/>
      <w:lvlText w:val="%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7403740E"/>
    <w:multiLevelType w:val="hybridMultilevel"/>
    <w:tmpl w:val="8A0459A4"/>
    <w:lvl w:ilvl="0" w:tplc="FFFFFFFF">
      <w:start w:val="1"/>
      <w:numFmt w:val="bullet"/>
      <w:pStyle w:val="1-ResumeBullet1dot"/>
      <w:lvlText w:val=""/>
      <w:lvlJc w:val="left"/>
      <w:pPr>
        <w:ind w:left="360" w:hanging="360"/>
      </w:pPr>
      <w:rPr>
        <w:rFonts w:ascii="Symbol" w:hAnsi="Symbol" w:hint="default"/>
        <w:color w:val="auto"/>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799472F0"/>
    <w:multiLevelType w:val="multilevel"/>
    <w:tmpl w:val="61FC5A98"/>
    <w:lvl w:ilvl="0">
      <w:start w:val="1"/>
      <w:numFmt w:val="upperLetter"/>
      <w:pStyle w:val="Heading9"/>
      <w:suff w:val="space"/>
      <w:lvlText w:val="APPENDIX %1:"/>
      <w:lvlJc w:val="left"/>
      <w:pPr>
        <w:ind w:left="1530" w:hanging="1440"/>
      </w:pPr>
    </w:lvl>
    <w:lvl w:ilvl="1">
      <w:start w:val="1"/>
      <w:numFmt w:val="decimal"/>
      <w:pStyle w:val="HeadingAppendix2"/>
      <w:lvlText w:val="%1.%2"/>
      <w:lvlJc w:val="left"/>
      <w:pPr>
        <w:ind w:left="0" w:firstLine="0"/>
      </w:pPr>
      <w:rPr>
        <w:specVanish w:val="0"/>
      </w:rPr>
    </w:lvl>
    <w:lvl w:ilvl="2">
      <w:start w:val="1"/>
      <w:numFmt w:val="decimal"/>
      <w:pStyle w:val="HeadingAppendix3"/>
      <w:lvlText w:val="%1.%2.%3"/>
      <w:lvlJc w:val="left"/>
      <w:pPr>
        <w:ind w:left="0" w:firstLine="0"/>
      </w:pPr>
    </w:lvl>
    <w:lvl w:ilvl="3">
      <w:start w:val="1"/>
      <w:numFmt w:val="decimal"/>
      <w:pStyle w:val="HeadingAppendix4"/>
      <w:lvlText w:val="%1.%2.%3.%4"/>
      <w:lvlJc w:val="left"/>
      <w:pPr>
        <w:ind w:left="0" w:firstLine="0"/>
      </w:p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b/>
        <w:i w:val="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7E3F7DB3"/>
    <w:multiLevelType w:val="multilevel"/>
    <w:tmpl w:val="C4021F26"/>
    <w:lvl w:ilvl="0">
      <w:start w:val="1"/>
      <w:numFmt w:val="decimal"/>
      <w:pStyle w:val="Bullet"/>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4" w15:restartNumberingAfterBreak="0">
    <w:nsid w:val="7E9E4C66"/>
    <w:multiLevelType w:val="hybridMultilevel"/>
    <w:tmpl w:val="BA7811E8"/>
    <w:lvl w:ilvl="0" w:tplc="311ED242">
      <w:start w:val="1"/>
      <w:numFmt w:val="decimal"/>
      <w:pStyle w:val="PropNumbered"/>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4"/>
  </w:num>
  <w:num w:numId="3">
    <w:abstractNumId w:val="17"/>
  </w:num>
  <w:num w:numId="4">
    <w:abstractNumId w:val="27"/>
  </w:num>
  <w:num w:numId="5">
    <w:abstractNumId w:val="28"/>
  </w:num>
  <w:num w:numId="6">
    <w:abstractNumId w:val="30"/>
  </w:num>
  <w:num w:numId="7">
    <w:abstractNumId w:val="32"/>
  </w:num>
  <w:num w:numId="8">
    <w:abstractNumId w:val="21"/>
  </w:num>
  <w:num w:numId="9">
    <w:abstractNumId w:val="14"/>
  </w:num>
  <w:num w:numId="10">
    <w:abstractNumId w:val="16"/>
  </w:num>
  <w:num w:numId="11">
    <w:abstractNumId w:val="12"/>
  </w:num>
  <w:num w:numId="12">
    <w:abstractNumId w:val="33"/>
  </w:num>
  <w:num w:numId="13">
    <w:abstractNumId w:val="10"/>
  </w:num>
  <w:num w:numId="14">
    <w:abstractNumId w:val="31"/>
  </w:num>
  <w:num w:numId="15">
    <w:abstractNumId w:val="22"/>
  </w:num>
  <w:num w:numId="16">
    <w:abstractNumId w:val="29"/>
  </w:num>
  <w:num w:numId="17">
    <w:abstractNumId w:val="15"/>
  </w:num>
  <w:num w:numId="18">
    <w:abstractNumId w:val="11"/>
  </w:num>
  <w:num w:numId="19">
    <w:abstractNumId w:val="34"/>
  </w:num>
  <w:num w:numId="20">
    <w:abstractNumId w:val="23"/>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0"/>
  </w:num>
  <w:num w:numId="33">
    <w:abstractNumId w:val="18"/>
  </w:num>
  <w:num w:numId="34">
    <w:abstractNumId w:val="26"/>
  </w:num>
  <w:num w:numId="35">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activeWritingStyle w:appName="MSWord" w:lang="en-US" w:vendorID="64" w:dllVersion="0" w:nlCheck="1"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432"/>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4CC"/>
    <w:rsid w:val="0000001C"/>
    <w:rsid w:val="000000E7"/>
    <w:rsid w:val="00000259"/>
    <w:rsid w:val="000003D2"/>
    <w:rsid w:val="0000065A"/>
    <w:rsid w:val="0000072B"/>
    <w:rsid w:val="000007C4"/>
    <w:rsid w:val="00000DD9"/>
    <w:rsid w:val="00000F0E"/>
    <w:rsid w:val="0000116E"/>
    <w:rsid w:val="00001658"/>
    <w:rsid w:val="00001661"/>
    <w:rsid w:val="0000178F"/>
    <w:rsid w:val="00001A94"/>
    <w:rsid w:val="00001C85"/>
    <w:rsid w:val="00002495"/>
    <w:rsid w:val="00002527"/>
    <w:rsid w:val="000029B3"/>
    <w:rsid w:val="00002B2A"/>
    <w:rsid w:val="00002EF3"/>
    <w:rsid w:val="00003295"/>
    <w:rsid w:val="00003689"/>
    <w:rsid w:val="000036B0"/>
    <w:rsid w:val="000036B1"/>
    <w:rsid w:val="00003E9F"/>
    <w:rsid w:val="0000412F"/>
    <w:rsid w:val="000042DF"/>
    <w:rsid w:val="000043A0"/>
    <w:rsid w:val="00004403"/>
    <w:rsid w:val="00004573"/>
    <w:rsid w:val="00004ADD"/>
    <w:rsid w:val="00004AE2"/>
    <w:rsid w:val="00004B74"/>
    <w:rsid w:val="00004CEB"/>
    <w:rsid w:val="00004E57"/>
    <w:rsid w:val="00004ED2"/>
    <w:rsid w:val="00005312"/>
    <w:rsid w:val="00005677"/>
    <w:rsid w:val="0000586A"/>
    <w:rsid w:val="000058D1"/>
    <w:rsid w:val="00005BA2"/>
    <w:rsid w:val="00005FDB"/>
    <w:rsid w:val="000060E4"/>
    <w:rsid w:val="0000619A"/>
    <w:rsid w:val="000061EB"/>
    <w:rsid w:val="00006261"/>
    <w:rsid w:val="00006562"/>
    <w:rsid w:val="000065BB"/>
    <w:rsid w:val="00006829"/>
    <w:rsid w:val="00006874"/>
    <w:rsid w:val="000070B4"/>
    <w:rsid w:val="00007853"/>
    <w:rsid w:val="00007A09"/>
    <w:rsid w:val="00007A82"/>
    <w:rsid w:val="00010562"/>
    <w:rsid w:val="0001059C"/>
    <w:rsid w:val="00010763"/>
    <w:rsid w:val="00010964"/>
    <w:rsid w:val="00010B34"/>
    <w:rsid w:val="00010BDF"/>
    <w:rsid w:val="00010CA7"/>
    <w:rsid w:val="00010EA1"/>
    <w:rsid w:val="000112E0"/>
    <w:rsid w:val="0001155D"/>
    <w:rsid w:val="0001177B"/>
    <w:rsid w:val="000118A7"/>
    <w:rsid w:val="00011948"/>
    <w:rsid w:val="00011BA6"/>
    <w:rsid w:val="00011C1F"/>
    <w:rsid w:val="00011D14"/>
    <w:rsid w:val="00011F8A"/>
    <w:rsid w:val="00011FB4"/>
    <w:rsid w:val="00012368"/>
    <w:rsid w:val="00012BB3"/>
    <w:rsid w:val="00012F3C"/>
    <w:rsid w:val="000131F4"/>
    <w:rsid w:val="00013376"/>
    <w:rsid w:val="000136A6"/>
    <w:rsid w:val="000136CD"/>
    <w:rsid w:val="00013A04"/>
    <w:rsid w:val="00013A0D"/>
    <w:rsid w:val="00013DD9"/>
    <w:rsid w:val="00013DE1"/>
    <w:rsid w:val="00013F7B"/>
    <w:rsid w:val="00013F99"/>
    <w:rsid w:val="00013FD5"/>
    <w:rsid w:val="00013FFA"/>
    <w:rsid w:val="000141B0"/>
    <w:rsid w:val="00014322"/>
    <w:rsid w:val="000143A2"/>
    <w:rsid w:val="00014463"/>
    <w:rsid w:val="00014602"/>
    <w:rsid w:val="00014619"/>
    <w:rsid w:val="00014AB2"/>
    <w:rsid w:val="00014BBC"/>
    <w:rsid w:val="00014C1B"/>
    <w:rsid w:val="00014C48"/>
    <w:rsid w:val="00014CAF"/>
    <w:rsid w:val="00014F67"/>
    <w:rsid w:val="00015067"/>
    <w:rsid w:val="000150B5"/>
    <w:rsid w:val="00015163"/>
    <w:rsid w:val="000151F6"/>
    <w:rsid w:val="0001530B"/>
    <w:rsid w:val="000153E0"/>
    <w:rsid w:val="00015583"/>
    <w:rsid w:val="000155FE"/>
    <w:rsid w:val="000159E3"/>
    <w:rsid w:val="00015BEA"/>
    <w:rsid w:val="00015C00"/>
    <w:rsid w:val="00015D8A"/>
    <w:rsid w:val="00015E55"/>
    <w:rsid w:val="00015F9E"/>
    <w:rsid w:val="0001650C"/>
    <w:rsid w:val="00016BF7"/>
    <w:rsid w:val="00016D9B"/>
    <w:rsid w:val="00016DE2"/>
    <w:rsid w:val="00016E06"/>
    <w:rsid w:val="00017176"/>
    <w:rsid w:val="000171AB"/>
    <w:rsid w:val="00017372"/>
    <w:rsid w:val="00017388"/>
    <w:rsid w:val="000174EE"/>
    <w:rsid w:val="00017872"/>
    <w:rsid w:val="000178F3"/>
    <w:rsid w:val="00017C86"/>
    <w:rsid w:val="00017D11"/>
    <w:rsid w:val="00017E58"/>
    <w:rsid w:val="00020011"/>
    <w:rsid w:val="00020091"/>
    <w:rsid w:val="00020184"/>
    <w:rsid w:val="000205A5"/>
    <w:rsid w:val="00020702"/>
    <w:rsid w:val="00020A2B"/>
    <w:rsid w:val="00020E64"/>
    <w:rsid w:val="00020FF2"/>
    <w:rsid w:val="000210B0"/>
    <w:rsid w:val="000216C8"/>
    <w:rsid w:val="00021B67"/>
    <w:rsid w:val="00021BD2"/>
    <w:rsid w:val="00021DC8"/>
    <w:rsid w:val="0002213A"/>
    <w:rsid w:val="000221F9"/>
    <w:rsid w:val="00022379"/>
    <w:rsid w:val="0002250B"/>
    <w:rsid w:val="000225EA"/>
    <w:rsid w:val="00022851"/>
    <w:rsid w:val="00022A33"/>
    <w:rsid w:val="00022BC3"/>
    <w:rsid w:val="00022D66"/>
    <w:rsid w:val="00022E4A"/>
    <w:rsid w:val="00022EA7"/>
    <w:rsid w:val="00022F90"/>
    <w:rsid w:val="000232C5"/>
    <w:rsid w:val="000233F8"/>
    <w:rsid w:val="000234AD"/>
    <w:rsid w:val="0002360C"/>
    <w:rsid w:val="00023613"/>
    <w:rsid w:val="000236E7"/>
    <w:rsid w:val="0002379C"/>
    <w:rsid w:val="000238FF"/>
    <w:rsid w:val="00023AED"/>
    <w:rsid w:val="00024158"/>
    <w:rsid w:val="00024256"/>
    <w:rsid w:val="00024454"/>
    <w:rsid w:val="000248DB"/>
    <w:rsid w:val="00024B2C"/>
    <w:rsid w:val="00024BCF"/>
    <w:rsid w:val="00025038"/>
    <w:rsid w:val="0002512D"/>
    <w:rsid w:val="00025271"/>
    <w:rsid w:val="0002528C"/>
    <w:rsid w:val="0002550D"/>
    <w:rsid w:val="0002561E"/>
    <w:rsid w:val="00025790"/>
    <w:rsid w:val="000257C8"/>
    <w:rsid w:val="000258C8"/>
    <w:rsid w:val="00025941"/>
    <w:rsid w:val="000259E1"/>
    <w:rsid w:val="00025B99"/>
    <w:rsid w:val="00025C5A"/>
    <w:rsid w:val="00026053"/>
    <w:rsid w:val="000265C8"/>
    <w:rsid w:val="00026626"/>
    <w:rsid w:val="000267AB"/>
    <w:rsid w:val="00026822"/>
    <w:rsid w:val="0002692E"/>
    <w:rsid w:val="00026B52"/>
    <w:rsid w:val="00026EF7"/>
    <w:rsid w:val="00026F01"/>
    <w:rsid w:val="00026F7A"/>
    <w:rsid w:val="0002711D"/>
    <w:rsid w:val="0002739A"/>
    <w:rsid w:val="0002745D"/>
    <w:rsid w:val="000276F9"/>
    <w:rsid w:val="000277CA"/>
    <w:rsid w:val="000279D9"/>
    <w:rsid w:val="00027B3D"/>
    <w:rsid w:val="00027CE3"/>
    <w:rsid w:val="00027F39"/>
    <w:rsid w:val="000300D9"/>
    <w:rsid w:val="000301A4"/>
    <w:rsid w:val="000301EE"/>
    <w:rsid w:val="000304AA"/>
    <w:rsid w:val="000305DE"/>
    <w:rsid w:val="0003065E"/>
    <w:rsid w:val="00030B0C"/>
    <w:rsid w:val="00030B6B"/>
    <w:rsid w:val="00030B81"/>
    <w:rsid w:val="00030C07"/>
    <w:rsid w:val="00030DD5"/>
    <w:rsid w:val="0003163C"/>
    <w:rsid w:val="000316C5"/>
    <w:rsid w:val="00031BDC"/>
    <w:rsid w:val="0003259F"/>
    <w:rsid w:val="00032B68"/>
    <w:rsid w:val="00032FE4"/>
    <w:rsid w:val="0003309F"/>
    <w:rsid w:val="000330D1"/>
    <w:rsid w:val="000339B7"/>
    <w:rsid w:val="00033D3B"/>
    <w:rsid w:val="0003418C"/>
    <w:rsid w:val="0003440D"/>
    <w:rsid w:val="00034471"/>
    <w:rsid w:val="0003450D"/>
    <w:rsid w:val="00034724"/>
    <w:rsid w:val="000348A7"/>
    <w:rsid w:val="00034BA4"/>
    <w:rsid w:val="00034DFA"/>
    <w:rsid w:val="00034FAF"/>
    <w:rsid w:val="00035236"/>
    <w:rsid w:val="00035318"/>
    <w:rsid w:val="000353E7"/>
    <w:rsid w:val="000358D5"/>
    <w:rsid w:val="00035EB1"/>
    <w:rsid w:val="000360FB"/>
    <w:rsid w:val="000367EE"/>
    <w:rsid w:val="0003688E"/>
    <w:rsid w:val="0003690F"/>
    <w:rsid w:val="000369D3"/>
    <w:rsid w:val="00036DC2"/>
    <w:rsid w:val="00036E32"/>
    <w:rsid w:val="00036E4D"/>
    <w:rsid w:val="00036FB0"/>
    <w:rsid w:val="00037303"/>
    <w:rsid w:val="00037389"/>
    <w:rsid w:val="000373E1"/>
    <w:rsid w:val="0003773F"/>
    <w:rsid w:val="0003790D"/>
    <w:rsid w:val="0003792F"/>
    <w:rsid w:val="000379C5"/>
    <w:rsid w:val="00037F07"/>
    <w:rsid w:val="00037F28"/>
    <w:rsid w:val="00037FA3"/>
    <w:rsid w:val="000401CD"/>
    <w:rsid w:val="0004026C"/>
    <w:rsid w:val="0004033B"/>
    <w:rsid w:val="0004067B"/>
    <w:rsid w:val="00040AFA"/>
    <w:rsid w:val="00040BAE"/>
    <w:rsid w:val="00040C26"/>
    <w:rsid w:val="00040E27"/>
    <w:rsid w:val="00040EF5"/>
    <w:rsid w:val="00041362"/>
    <w:rsid w:val="000415D3"/>
    <w:rsid w:val="00041815"/>
    <w:rsid w:val="00041823"/>
    <w:rsid w:val="00041B3B"/>
    <w:rsid w:val="00041C87"/>
    <w:rsid w:val="00041DDE"/>
    <w:rsid w:val="00042405"/>
    <w:rsid w:val="00042524"/>
    <w:rsid w:val="00042A89"/>
    <w:rsid w:val="00042B0E"/>
    <w:rsid w:val="00042BB4"/>
    <w:rsid w:val="000430B0"/>
    <w:rsid w:val="000435A2"/>
    <w:rsid w:val="000439E9"/>
    <w:rsid w:val="00043A2E"/>
    <w:rsid w:val="00043E24"/>
    <w:rsid w:val="00043E5C"/>
    <w:rsid w:val="00044178"/>
    <w:rsid w:val="000441F2"/>
    <w:rsid w:val="000443F0"/>
    <w:rsid w:val="00044431"/>
    <w:rsid w:val="00044943"/>
    <w:rsid w:val="00044A30"/>
    <w:rsid w:val="000451BA"/>
    <w:rsid w:val="0004535E"/>
    <w:rsid w:val="00045674"/>
    <w:rsid w:val="00045814"/>
    <w:rsid w:val="000459C0"/>
    <w:rsid w:val="00045A2E"/>
    <w:rsid w:val="00045A45"/>
    <w:rsid w:val="00045A75"/>
    <w:rsid w:val="00045B6D"/>
    <w:rsid w:val="00045DB6"/>
    <w:rsid w:val="00045DE8"/>
    <w:rsid w:val="00045E30"/>
    <w:rsid w:val="00045ECD"/>
    <w:rsid w:val="0004619A"/>
    <w:rsid w:val="000461B9"/>
    <w:rsid w:val="000462CA"/>
    <w:rsid w:val="000462D6"/>
    <w:rsid w:val="0004643E"/>
    <w:rsid w:val="000464C3"/>
    <w:rsid w:val="00046A30"/>
    <w:rsid w:val="00046FA0"/>
    <w:rsid w:val="00047165"/>
    <w:rsid w:val="0004719A"/>
    <w:rsid w:val="00047439"/>
    <w:rsid w:val="000474C1"/>
    <w:rsid w:val="000474F1"/>
    <w:rsid w:val="0004759A"/>
    <w:rsid w:val="000475D8"/>
    <w:rsid w:val="00047788"/>
    <w:rsid w:val="00047793"/>
    <w:rsid w:val="0004786A"/>
    <w:rsid w:val="00047CB8"/>
    <w:rsid w:val="00047CDE"/>
    <w:rsid w:val="00050073"/>
    <w:rsid w:val="000501F2"/>
    <w:rsid w:val="00050594"/>
    <w:rsid w:val="00050625"/>
    <w:rsid w:val="00050BC1"/>
    <w:rsid w:val="00050E8A"/>
    <w:rsid w:val="00050EAA"/>
    <w:rsid w:val="00051083"/>
    <w:rsid w:val="000512EA"/>
    <w:rsid w:val="00051307"/>
    <w:rsid w:val="000514B0"/>
    <w:rsid w:val="000515D7"/>
    <w:rsid w:val="000516AB"/>
    <w:rsid w:val="00051E24"/>
    <w:rsid w:val="000520C9"/>
    <w:rsid w:val="0005223C"/>
    <w:rsid w:val="00052316"/>
    <w:rsid w:val="00052548"/>
    <w:rsid w:val="000526BB"/>
    <w:rsid w:val="000527F7"/>
    <w:rsid w:val="00052917"/>
    <w:rsid w:val="00052A5B"/>
    <w:rsid w:val="00052BC2"/>
    <w:rsid w:val="000532F6"/>
    <w:rsid w:val="0005335E"/>
    <w:rsid w:val="000533DB"/>
    <w:rsid w:val="0005343A"/>
    <w:rsid w:val="000535C9"/>
    <w:rsid w:val="0005372B"/>
    <w:rsid w:val="000539FD"/>
    <w:rsid w:val="00053CBC"/>
    <w:rsid w:val="00053FE3"/>
    <w:rsid w:val="000543AC"/>
    <w:rsid w:val="000544EE"/>
    <w:rsid w:val="00054567"/>
    <w:rsid w:val="0005481B"/>
    <w:rsid w:val="00054BAE"/>
    <w:rsid w:val="00054E59"/>
    <w:rsid w:val="00055480"/>
    <w:rsid w:val="0005565B"/>
    <w:rsid w:val="000559CF"/>
    <w:rsid w:val="00055B11"/>
    <w:rsid w:val="00056058"/>
    <w:rsid w:val="00056567"/>
    <w:rsid w:val="00056723"/>
    <w:rsid w:val="000567F5"/>
    <w:rsid w:val="00056914"/>
    <w:rsid w:val="0005695B"/>
    <w:rsid w:val="00056967"/>
    <w:rsid w:val="000569F7"/>
    <w:rsid w:val="00056D6A"/>
    <w:rsid w:val="00056E5A"/>
    <w:rsid w:val="00056EAB"/>
    <w:rsid w:val="00056FBA"/>
    <w:rsid w:val="000570E1"/>
    <w:rsid w:val="00057255"/>
    <w:rsid w:val="00057317"/>
    <w:rsid w:val="000573ED"/>
    <w:rsid w:val="00057A64"/>
    <w:rsid w:val="000600BB"/>
    <w:rsid w:val="0006016E"/>
    <w:rsid w:val="000602DD"/>
    <w:rsid w:val="0006050D"/>
    <w:rsid w:val="0006053B"/>
    <w:rsid w:val="00060942"/>
    <w:rsid w:val="00060AA7"/>
    <w:rsid w:val="00060C22"/>
    <w:rsid w:val="00060CB6"/>
    <w:rsid w:val="00060E23"/>
    <w:rsid w:val="00061003"/>
    <w:rsid w:val="000610BE"/>
    <w:rsid w:val="000613EE"/>
    <w:rsid w:val="0006160B"/>
    <w:rsid w:val="0006166A"/>
    <w:rsid w:val="0006171E"/>
    <w:rsid w:val="0006175E"/>
    <w:rsid w:val="00061764"/>
    <w:rsid w:val="00061C4B"/>
    <w:rsid w:val="00062025"/>
    <w:rsid w:val="000622FB"/>
    <w:rsid w:val="00062387"/>
    <w:rsid w:val="000624B9"/>
    <w:rsid w:val="000628D9"/>
    <w:rsid w:val="00062C50"/>
    <w:rsid w:val="00062CEB"/>
    <w:rsid w:val="00062F1E"/>
    <w:rsid w:val="0006310E"/>
    <w:rsid w:val="0006338E"/>
    <w:rsid w:val="000637C4"/>
    <w:rsid w:val="00064180"/>
    <w:rsid w:val="00064591"/>
    <w:rsid w:val="00064989"/>
    <w:rsid w:val="00064BAA"/>
    <w:rsid w:val="00064C4F"/>
    <w:rsid w:val="000650F2"/>
    <w:rsid w:val="000652CF"/>
    <w:rsid w:val="00065574"/>
    <w:rsid w:val="00065834"/>
    <w:rsid w:val="000659B3"/>
    <w:rsid w:val="00065AE7"/>
    <w:rsid w:val="00065B9C"/>
    <w:rsid w:val="00065CA0"/>
    <w:rsid w:val="00065ECD"/>
    <w:rsid w:val="000662A7"/>
    <w:rsid w:val="000665A4"/>
    <w:rsid w:val="000665B9"/>
    <w:rsid w:val="0006678D"/>
    <w:rsid w:val="0006683D"/>
    <w:rsid w:val="00066A9A"/>
    <w:rsid w:val="00066D4E"/>
    <w:rsid w:val="00066FEB"/>
    <w:rsid w:val="000670B5"/>
    <w:rsid w:val="00067132"/>
    <w:rsid w:val="00067791"/>
    <w:rsid w:val="0006779E"/>
    <w:rsid w:val="0006783D"/>
    <w:rsid w:val="00067928"/>
    <w:rsid w:val="00070207"/>
    <w:rsid w:val="00070639"/>
    <w:rsid w:val="0007068D"/>
    <w:rsid w:val="000709CF"/>
    <w:rsid w:val="00070DD7"/>
    <w:rsid w:val="00070F38"/>
    <w:rsid w:val="000710E5"/>
    <w:rsid w:val="00071338"/>
    <w:rsid w:val="000713EC"/>
    <w:rsid w:val="00071590"/>
    <w:rsid w:val="000719F3"/>
    <w:rsid w:val="00071D26"/>
    <w:rsid w:val="00071D38"/>
    <w:rsid w:val="00071EB0"/>
    <w:rsid w:val="00071ED5"/>
    <w:rsid w:val="00071FBF"/>
    <w:rsid w:val="00072225"/>
    <w:rsid w:val="00072621"/>
    <w:rsid w:val="00072655"/>
    <w:rsid w:val="000726CE"/>
    <w:rsid w:val="0007295B"/>
    <w:rsid w:val="00072AC0"/>
    <w:rsid w:val="00072C27"/>
    <w:rsid w:val="00072D43"/>
    <w:rsid w:val="00072E90"/>
    <w:rsid w:val="00073165"/>
    <w:rsid w:val="000731D5"/>
    <w:rsid w:val="00073216"/>
    <w:rsid w:val="00073235"/>
    <w:rsid w:val="00073636"/>
    <w:rsid w:val="00073658"/>
    <w:rsid w:val="0007389F"/>
    <w:rsid w:val="000738BA"/>
    <w:rsid w:val="00073A87"/>
    <w:rsid w:val="00073AFA"/>
    <w:rsid w:val="00073BBB"/>
    <w:rsid w:val="00073D0F"/>
    <w:rsid w:val="00073D34"/>
    <w:rsid w:val="00074687"/>
    <w:rsid w:val="00074771"/>
    <w:rsid w:val="00074781"/>
    <w:rsid w:val="0007479A"/>
    <w:rsid w:val="00074888"/>
    <w:rsid w:val="000748E7"/>
    <w:rsid w:val="00074ABC"/>
    <w:rsid w:val="00074BDF"/>
    <w:rsid w:val="00074DEB"/>
    <w:rsid w:val="00074FD8"/>
    <w:rsid w:val="00075320"/>
    <w:rsid w:val="00075429"/>
    <w:rsid w:val="00075671"/>
    <w:rsid w:val="00075828"/>
    <w:rsid w:val="00075882"/>
    <w:rsid w:val="000758F6"/>
    <w:rsid w:val="00075953"/>
    <w:rsid w:val="00075E13"/>
    <w:rsid w:val="0007606D"/>
    <w:rsid w:val="0007610C"/>
    <w:rsid w:val="000762F3"/>
    <w:rsid w:val="0007662D"/>
    <w:rsid w:val="0007663F"/>
    <w:rsid w:val="000767C2"/>
    <w:rsid w:val="00076814"/>
    <w:rsid w:val="0007691B"/>
    <w:rsid w:val="000769A6"/>
    <w:rsid w:val="00076F30"/>
    <w:rsid w:val="00077070"/>
    <w:rsid w:val="0007708C"/>
    <w:rsid w:val="00077384"/>
    <w:rsid w:val="000774EE"/>
    <w:rsid w:val="00077509"/>
    <w:rsid w:val="000775A2"/>
    <w:rsid w:val="00077608"/>
    <w:rsid w:val="00077666"/>
    <w:rsid w:val="0007791A"/>
    <w:rsid w:val="00077959"/>
    <w:rsid w:val="00077A0E"/>
    <w:rsid w:val="00077A30"/>
    <w:rsid w:val="00077B48"/>
    <w:rsid w:val="00077D7A"/>
    <w:rsid w:val="000801E4"/>
    <w:rsid w:val="0008039A"/>
    <w:rsid w:val="0008040E"/>
    <w:rsid w:val="00080566"/>
    <w:rsid w:val="00080AF1"/>
    <w:rsid w:val="00080F2C"/>
    <w:rsid w:val="00080FF5"/>
    <w:rsid w:val="00081466"/>
    <w:rsid w:val="000817BC"/>
    <w:rsid w:val="000820F9"/>
    <w:rsid w:val="00082341"/>
    <w:rsid w:val="000827D9"/>
    <w:rsid w:val="00082817"/>
    <w:rsid w:val="000828F2"/>
    <w:rsid w:val="00082902"/>
    <w:rsid w:val="00082A09"/>
    <w:rsid w:val="00082B26"/>
    <w:rsid w:val="00082DA1"/>
    <w:rsid w:val="00082DA7"/>
    <w:rsid w:val="00082E7B"/>
    <w:rsid w:val="00082F7D"/>
    <w:rsid w:val="00083151"/>
    <w:rsid w:val="00083756"/>
    <w:rsid w:val="0008377A"/>
    <w:rsid w:val="000837C0"/>
    <w:rsid w:val="0008390A"/>
    <w:rsid w:val="00083A0D"/>
    <w:rsid w:val="00084019"/>
    <w:rsid w:val="0008404C"/>
    <w:rsid w:val="000842E7"/>
    <w:rsid w:val="0008438D"/>
    <w:rsid w:val="00084451"/>
    <w:rsid w:val="0008448A"/>
    <w:rsid w:val="0008456E"/>
    <w:rsid w:val="00084595"/>
    <w:rsid w:val="000845DC"/>
    <w:rsid w:val="00084602"/>
    <w:rsid w:val="0008466E"/>
    <w:rsid w:val="000846A2"/>
    <w:rsid w:val="000848BE"/>
    <w:rsid w:val="00084D1E"/>
    <w:rsid w:val="00084F3D"/>
    <w:rsid w:val="0008543C"/>
    <w:rsid w:val="000854AE"/>
    <w:rsid w:val="000854DC"/>
    <w:rsid w:val="000855A4"/>
    <w:rsid w:val="000855C9"/>
    <w:rsid w:val="00085758"/>
    <w:rsid w:val="00085823"/>
    <w:rsid w:val="000859FF"/>
    <w:rsid w:val="00085B64"/>
    <w:rsid w:val="00085CB5"/>
    <w:rsid w:val="00085E11"/>
    <w:rsid w:val="000860C7"/>
    <w:rsid w:val="00086380"/>
    <w:rsid w:val="00086634"/>
    <w:rsid w:val="00086689"/>
    <w:rsid w:val="00086913"/>
    <w:rsid w:val="000869B1"/>
    <w:rsid w:val="00086AA7"/>
    <w:rsid w:val="00086B73"/>
    <w:rsid w:val="00086BBB"/>
    <w:rsid w:val="00086BD1"/>
    <w:rsid w:val="00086C06"/>
    <w:rsid w:val="00086D5D"/>
    <w:rsid w:val="00086E01"/>
    <w:rsid w:val="00086F35"/>
    <w:rsid w:val="00086FDC"/>
    <w:rsid w:val="00087244"/>
    <w:rsid w:val="000872F9"/>
    <w:rsid w:val="0008736A"/>
    <w:rsid w:val="00087378"/>
    <w:rsid w:val="0008740B"/>
    <w:rsid w:val="00087599"/>
    <w:rsid w:val="000876E4"/>
    <w:rsid w:val="00087B26"/>
    <w:rsid w:val="00087E80"/>
    <w:rsid w:val="00090058"/>
    <w:rsid w:val="0009006B"/>
    <w:rsid w:val="0009012C"/>
    <w:rsid w:val="0009022D"/>
    <w:rsid w:val="00090325"/>
    <w:rsid w:val="000904F1"/>
    <w:rsid w:val="0009074C"/>
    <w:rsid w:val="00090D58"/>
    <w:rsid w:val="00090D80"/>
    <w:rsid w:val="00090F50"/>
    <w:rsid w:val="00090F70"/>
    <w:rsid w:val="000911C7"/>
    <w:rsid w:val="00091222"/>
    <w:rsid w:val="0009126B"/>
    <w:rsid w:val="0009127C"/>
    <w:rsid w:val="000912A0"/>
    <w:rsid w:val="00091648"/>
    <w:rsid w:val="00091DDC"/>
    <w:rsid w:val="00091F7C"/>
    <w:rsid w:val="00092167"/>
    <w:rsid w:val="00092232"/>
    <w:rsid w:val="000926D1"/>
    <w:rsid w:val="0009278F"/>
    <w:rsid w:val="0009281A"/>
    <w:rsid w:val="000929B6"/>
    <w:rsid w:val="00092AB7"/>
    <w:rsid w:val="00092C5E"/>
    <w:rsid w:val="00092DB9"/>
    <w:rsid w:val="00092EE6"/>
    <w:rsid w:val="00093150"/>
    <w:rsid w:val="00093369"/>
    <w:rsid w:val="00093459"/>
    <w:rsid w:val="00093514"/>
    <w:rsid w:val="00093726"/>
    <w:rsid w:val="00093C79"/>
    <w:rsid w:val="00093D62"/>
    <w:rsid w:val="000943FE"/>
    <w:rsid w:val="0009456F"/>
    <w:rsid w:val="00094C11"/>
    <w:rsid w:val="0009501B"/>
    <w:rsid w:val="0009523B"/>
    <w:rsid w:val="00095388"/>
    <w:rsid w:val="00095444"/>
    <w:rsid w:val="000954A9"/>
    <w:rsid w:val="000956A6"/>
    <w:rsid w:val="000957B0"/>
    <w:rsid w:val="00095AD4"/>
    <w:rsid w:val="00095E8E"/>
    <w:rsid w:val="0009615A"/>
    <w:rsid w:val="0009656F"/>
    <w:rsid w:val="000965B2"/>
    <w:rsid w:val="00096E4D"/>
    <w:rsid w:val="00096E85"/>
    <w:rsid w:val="00096EFC"/>
    <w:rsid w:val="00096FB0"/>
    <w:rsid w:val="00097348"/>
    <w:rsid w:val="000973A0"/>
    <w:rsid w:val="000973AC"/>
    <w:rsid w:val="00097786"/>
    <w:rsid w:val="0009781E"/>
    <w:rsid w:val="00097947"/>
    <w:rsid w:val="00097DA0"/>
    <w:rsid w:val="00097E16"/>
    <w:rsid w:val="000A0325"/>
    <w:rsid w:val="000A0459"/>
    <w:rsid w:val="000A06C2"/>
    <w:rsid w:val="000A0A0F"/>
    <w:rsid w:val="000A0EA3"/>
    <w:rsid w:val="000A114D"/>
    <w:rsid w:val="000A1349"/>
    <w:rsid w:val="000A1686"/>
    <w:rsid w:val="000A16C4"/>
    <w:rsid w:val="000A19C1"/>
    <w:rsid w:val="000A1AD8"/>
    <w:rsid w:val="000A201D"/>
    <w:rsid w:val="000A2228"/>
    <w:rsid w:val="000A22A6"/>
    <w:rsid w:val="000A2A4C"/>
    <w:rsid w:val="000A2C38"/>
    <w:rsid w:val="000A2CD3"/>
    <w:rsid w:val="000A305A"/>
    <w:rsid w:val="000A30C6"/>
    <w:rsid w:val="000A3107"/>
    <w:rsid w:val="000A310D"/>
    <w:rsid w:val="000A31B3"/>
    <w:rsid w:val="000A36F7"/>
    <w:rsid w:val="000A3AC9"/>
    <w:rsid w:val="000A3C46"/>
    <w:rsid w:val="000A3E54"/>
    <w:rsid w:val="000A3EA3"/>
    <w:rsid w:val="000A4063"/>
    <w:rsid w:val="000A4275"/>
    <w:rsid w:val="000A44D3"/>
    <w:rsid w:val="000A44EE"/>
    <w:rsid w:val="000A44FA"/>
    <w:rsid w:val="000A46D3"/>
    <w:rsid w:val="000A48A0"/>
    <w:rsid w:val="000A4FE0"/>
    <w:rsid w:val="000A5129"/>
    <w:rsid w:val="000A546F"/>
    <w:rsid w:val="000A5524"/>
    <w:rsid w:val="000A55FC"/>
    <w:rsid w:val="000A59D6"/>
    <w:rsid w:val="000A5EFA"/>
    <w:rsid w:val="000A61B9"/>
    <w:rsid w:val="000A67D0"/>
    <w:rsid w:val="000A6A3E"/>
    <w:rsid w:val="000A6E87"/>
    <w:rsid w:val="000A7052"/>
    <w:rsid w:val="000A7439"/>
    <w:rsid w:val="000A7580"/>
    <w:rsid w:val="000A7BA9"/>
    <w:rsid w:val="000A7BB2"/>
    <w:rsid w:val="000A7BD3"/>
    <w:rsid w:val="000A7D7E"/>
    <w:rsid w:val="000B010B"/>
    <w:rsid w:val="000B04D7"/>
    <w:rsid w:val="000B057D"/>
    <w:rsid w:val="000B0866"/>
    <w:rsid w:val="000B0CD3"/>
    <w:rsid w:val="000B0EC6"/>
    <w:rsid w:val="000B0FFC"/>
    <w:rsid w:val="000B132F"/>
    <w:rsid w:val="000B1968"/>
    <w:rsid w:val="000B1BC0"/>
    <w:rsid w:val="000B1C25"/>
    <w:rsid w:val="000B1F36"/>
    <w:rsid w:val="000B1FAB"/>
    <w:rsid w:val="000B205F"/>
    <w:rsid w:val="000B23B6"/>
    <w:rsid w:val="000B2C62"/>
    <w:rsid w:val="000B2D8D"/>
    <w:rsid w:val="000B30D1"/>
    <w:rsid w:val="000B3494"/>
    <w:rsid w:val="000B35CB"/>
    <w:rsid w:val="000B3AC8"/>
    <w:rsid w:val="000B3B2D"/>
    <w:rsid w:val="000B3BA0"/>
    <w:rsid w:val="000B4002"/>
    <w:rsid w:val="000B4394"/>
    <w:rsid w:val="000B43CC"/>
    <w:rsid w:val="000B4467"/>
    <w:rsid w:val="000B4472"/>
    <w:rsid w:val="000B4478"/>
    <w:rsid w:val="000B4548"/>
    <w:rsid w:val="000B46D7"/>
    <w:rsid w:val="000B4720"/>
    <w:rsid w:val="000B4776"/>
    <w:rsid w:val="000B47AE"/>
    <w:rsid w:val="000B47FE"/>
    <w:rsid w:val="000B48E4"/>
    <w:rsid w:val="000B48FB"/>
    <w:rsid w:val="000B4989"/>
    <w:rsid w:val="000B5350"/>
    <w:rsid w:val="000B598B"/>
    <w:rsid w:val="000B5A7C"/>
    <w:rsid w:val="000B5AC2"/>
    <w:rsid w:val="000B6788"/>
    <w:rsid w:val="000B6ABD"/>
    <w:rsid w:val="000B6CED"/>
    <w:rsid w:val="000B6D73"/>
    <w:rsid w:val="000B6EA3"/>
    <w:rsid w:val="000B710B"/>
    <w:rsid w:val="000B7541"/>
    <w:rsid w:val="000B7579"/>
    <w:rsid w:val="000B76CC"/>
    <w:rsid w:val="000B787C"/>
    <w:rsid w:val="000B7A19"/>
    <w:rsid w:val="000C0051"/>
    <w:rsid w:val="000C00C9"/>
    <w:rsid w:val="000C03C3"/>
    <w:rsid w:val="000C0742"/>
    <w:rsid w:val="000C0A77"/>
    <w:rsid w:val="000C0ADA"/>
    <w:rsid w:val="000C0AF3"/>
    <w:rsid w:val="000C0DEE"/>
    <w:rsid w:val="000C0EB7"/>
    <w:rsid w:val="000C1139"/>
    <w:rsid w:val="000C115A"/>
    <w:rsid w:val="000C1211"/>
    <w:rsid w:val="000C1213"/>
    <w:rsid w:val="000C139F"/>
    <w:rsid w:val="000C1414"/>
    <w:rsid w:val="000C1486"/>
    <w:rsid w:val="000C1545"/>
    <w:rsid w:val="000C177C"/>
    <w:rsid w:val="000C1A61"/>
    <w:rsid w:val="000C1E84"/>
    <w:rsid w:val="000C2201"/>
    <w:rsid w:val="000C2483"/>
    <w:rsid w:val="000C280D"/>
    <w:rsid w:val="000C29D8"/>
    <w:rsid w:val="000C2A99"/>
    <w:rsid w:val="000C2CA4"/>
    <w:rsid w:val="000C2D69"/>
    <w:rsid w:val="000C2E6E"/>
    <w:rsid w:val="000C3104"/>
    <w:rsid w:val="000C310E"/>
    <w:rsid w:val="000C326F"/>
    <w:rsid w:val="000C3363"/>
    <w:rsid w:val="000C358A"/>
    <w:rsid w:val="000C39A0"/>
    <w:rsid w:val="000C39D1"/>
    <w:rsid w:val="000C3A4C"/>
    <w:rsid w:val="000C3CF1"/>
    <w:rsid w:val="000C3D91"/>
    <w:rsid w:val="000C4084"/>
    <w:rsid w:val="000C4154"/>
    <w:rsid w:val="000C4241"/>
    <w:rsid w:val="000C4911"/>
    <w:rsid w:val="000C4EB8"/>
    <w:rsid w:val="000C5438"/>
    <w:rsid w:val="000C558C"/>
    <w:rsid w:val="000C577A"/>
    <w:rsid w:val="000C5852"/>
    <w:rsid w:val="000C594E"/>
    <w:rsid w:val="000C5F8B"/>
    <w:rsid w:val="000C6032"/>
    <w:rsid w:val="000C61ED"/>
    <w:rsid w:val="000C64B7"/>
    <w:rsid w:val="000C68E0"/>
    <w:rsid w:val="000C6901"/>
    <w:rsid w:val="000C6DE8"/>
    <w:rsid w:val="000C6EF2"/>
    <w:rsid w:val="000C70DF"/>
    <w:rsid w:val="000C710F"/>
    <w:rsid w:val="000C76C2"/>
    <w:rsid w:val="000C77E0"/>
    <w:rsid w:val="000C7AA9"/>
    <w:rsid w:val="000C7BD6"/>
    <w:rsid w:val="000C7C7F"/>
    <w:rsid w:val="000C7CA8"/>
    <w:rsid w:val="000C7D33"/>
    <w:rsid w:val="000D0042"/>
    <w:rsid w:val="000D02F0"/>
    <w:rsid w:val="000D077F"/>
    <w:rsid w:val="000D09FA"/>
    <w:rsid w:val="000D0B88"/>
    <w:rsid w:val="000D0C4A"/>
    <w:rsid w:val="000D0DD8"/>
    <w:rsid w:val="000D0DF3"/>
    <w:rsid w:val="000D0E4B"/>
    <w:rsid w:val="000D0EAF"/>
    <w:rsid w:val="000D11E1"/>
    <w:rsid w:val="000D1210"/>
    <w:rsid w:val="000D12DE"/>
    <w:rsid w:val="000D1932"/>
    <w:rsid w:val="000D1DF8"/>
    <w:rsid w:val="000D1E33"/>
    <w:rsid w:val="000D1EF6"/>
    <w:rsid w:val="000D233D"/>
    <w:rsid w:val="000D234A"/>
    <w:rsid w:val="000D249C"/>
    <w:rsid w:val="000D24B1"/>
    <w:rsid w:val="000D2A65"/>
    <w:rsid w:val="000D2AF4"/>
    <w:rsid w:val="000D2B4E"/>
    <w:rsid w:val="000D2B68"/>
    <w:rsid w:val="000D2BC3"/>
    <w:rsid w:val="000D2D69"/>
    <w:rsid w:val="000D327A"/>
    <w:rsid w:val="000D335B"/>
    <w:rsid w:val="000D3B7D"/>
    <w:rsid w:val="000D3C5B"/>
    <w:rsid w:val="000D4462"/>
    <w:rsid w:val="000D4774"/>
    <w:rsid w:val="000D47F4"/>
    <w:rsid w:val="000D4995"/>
    <w:rsid w:val="000D4B28"/>
    <w:rsid w:val="000D4B79"/>
    <w:rsid w:val="000D4BDC"/>
    <w:rsid w:val="000D5141"/>
    <w:rsid w:val="000D5146"/>
    <w:rsid w:val="000D53D7"/>
    <w:rsid w:val="000D5528"/>
    <w:rsid w:val="000D556A"/>
    <w:rsid w:val="000D55DD"/>
    <w:rsid w:val="000D6296"/>
    <w:rsid w:val="000D6F50"/>
    <w:rsid w:val="000D7262"/>
    <w:rsid w:val="000D7401"/>
    <w:rsid w:val="000D7768"/>
    <w:rsid w:val="000D7AC1"/>
    <w:rsid w:val="000D7FEF"/>
    <w:rsid w:val="000E00D8"/>
    <w:rsid w:val="000E0160"/>
    <w:rsid w:val="000E01DF"/>
    <w:rsid w:val="000E0272"/>
    <w:rsid w:val="000E044E"/>
    <w:rsid w:val="000E06E4"/>
    <w:rsid w:val="000E07B8"/>
    <w:rsid w:val="000E091A"/>
    <w:rsid w:val="000E094B"/>
    <w:rsid w:val="000E0B89"/>
    <w:rsid w:val="000E108F"/>
    <w:rsid w:val="000E129E"/>
    <w:rsid w:val="000E134E"/>
    <w:rsid w:val="000E139A"/>
    <w:rsid w:val="000E18B9"/>
    <w:rsid w:val="000E193C"/>
    <w:rsid w:val="000E1A40"/>
    <w:rsid w:val="000E1AB7"/>
    <w:rsid w:val="000E1B7A"/>
    <w:rsid w:val="000E212E"/>
    <w:rsid w:val="000E21CF"/>
    <w:rsid w:val="000E24FF"/>
    <w:rsid w:val="000E266E"/>
    <w:rsid w:val="000E2929"/>
    <w:rsid w:val="000E2D0E"/>
    <w:rsid w:val="000E2D31"/>
    <w:rsid w:val="000E2FB8"/>
    <w:rsid w:val="000E33B4"/>
    <w:rsid w:val="000E3666"/>
    <w:rsid w:val="000E3741"/>
    <w:rsid w:val="000E3830"/>
    <w:rsid w:val="000E3863"/>
    <w:rsid w:val="000E3880"/>
    <w:rsid w:val="000E38F2"/>
    <w:rsid w:val="000E39BE"/>
    <w:rsid w:val="000E3B7B"/>
    <w:rsid w:val="000E3BBA"/>
    <w:rsid w:val="000E3C26"/>
    <w:rsid w:val="000E3EE1"/>
    <w:rsid w:val="000E4024"/>
    <w:rsid w:val="000E41F1"/>
    <w:rsid w:val="000E43EB"/>
    <w:rsid w:val="000E47E3"/>
    <w:rsid w:val="000E48B0"/>
    <w:rsid w:val="000E491E"/>
    <w:rsid w:val="000E4969"/>
    <w:rsid w:val="000E4B78"/>
    <w:rsid w:val="000E4CBE"/>
    <w:rsid w:val="000E4EDD"/>
    <w:rsid w:val="000E4EEB"/>
    <w:rsid w:val="000E509F"/>
    <w:rsid w:val="000E53DF"/>
    <w:rsid w:val="000E5973"/>
    <w:rsid w:val="000E5B5B"/>
    <w:rsid w:val="000E5C13"/>
    <w:rsid w:val="000E5C47"/>
    <w:rsid w:val="000E5D32"/>
    <w:rsid w:val="000E5ECD"/>
    <w:rsid w:val="000E5F92"/>
    <w:rsid w:val="000E621E"/>
    <w:rsid w:val="000E62A4"/>
    <w:rsid w:val="000E6CB9"/>
    <w:rsid w:val="000E6D20"/>
    <w:rsid w:val="000E72CA"/>
    <w:rsid w:val="000E7313"/>
    <w:rsid w:val="000E76A7"/>
    <w:rsid w:val="000E79D2"/>
    <w:rsid w:val="000E7B27"/>
    <w:rsid w:val="000E7BE0"/>
    <w:rsid w:val="000F006F"/>
    <w:rsid w:val="000F0DF7"/>
    <w:rsid w:val="000F0EBF"/>
    <w:rsid w:val="000F0F37"/>
    <w:rsid w:val="000F0F9B"/>
    <w:rsid w:val="000F124A"/>
    <w:rsid w:val="000F14E0"/>
    <w:rsid w:val="000F16A6"/>
    <w:rsid w:val="000F19B6"/>
    <w:rsid w:val="000F1AC3"/>
    <w:rsid w:val="000F1AD5"/>
    <w:rsid w:val="000F1B68"/>
    <w:rsid w:val="000F1BF8"/>
    <w:rsid w:val="000F1C07"/>
    <w:rsid w:val="000F2020"/>
    <w:rsid w:val="000F2594"/>
    <w:rsid w:val="000F2608"/>
    <w:rsid w:val="000F280B"/>
    <w:rsid w:val="000F2A6B"/>
    <w:rsid w:val="000F2DC8"/>
    <w:rsid w:val="000F2F37"/>
    <w:rsid w:val="000F32A5"/>
    <w:rsid w:val="000F330C"/>
    <w:rsid w:val="000F38BD"/>
    <w:rsid w:val="000F3A19"/>
    <w:rsid w:val="000F3B2E"/>
    <w:rsid w:val="000F3BAE"/>
    <w:rsid w:val="000F3BCE"/>
    <w:rsid w:val="000F3D49"/>
    <w:rsid w:val="000F415C"/>
    <w:rsid w:val="000F438D"/>
    <w:rsid w:val="000F4392"/>
    <w:rsid w:val="000F45C7"/>
    <w:rsid w:val="000F4D85"/>
    <w:rsid w:val="000F4E6B"/>
    <w:rsid w:val="000F527A"/>
    <w:rsid w:val="000F542B"/>
    <w:rsid w:val="000F54BE"/>
    <w:rsid w:val="000F5A3E"/>
    <w:rsid w:val="000F5BCF"/>
    <w:rsid w:val="000F5C26"/>
    <w:rsid w:val="000F5DCB"/>
    <w:rsid w:val="000F60A1"/>
    <w:rsid w:val="000F6FCB"/>
    <w:rsid w:val="000F72BA"/>
    <w:rsid w:val="000F72C8"/>
    <w:rsid w:val="000F74DC"/>
    <w:rsid w:val="000F75BC"/>
    <w:rsid w:val="000F760F"/>
    <w:rsid w:val="000F7A95"/>
    <w:rsid w:val="000F7F24"/>
    <w:rsid w:val="000F7F4D"/>
    <w:rsid w:val="0010001C"/>
    <w:rsid w:val="00100268"/>
    <w:rsid w:val="00100404"/>
    <w:rsid w:val="00100448"/>
    <w:rsid w:val="001005DB"/>
    <w:rsid w:val="00100B5A"/>
    <w:rsid w:val="00100C06"/>
    <w:rsid w:val="00100CF1"/>
    <w:rsid w:val="00100D24"/>
    <w:rsid w:val="00100E67"/>
    <w:rsid w:val="00101138"/>
    <w:rsid w:val="00101243"/>
    <w:rsid w:val="00101260"/>
    <w:rsid w:val="00101532"/>
    <w:rsid w:val="0010153B"/>
    <w:rsid w:val="001017A3"/>
    <w:rsid w:val="001019A6"/>
    <w:rsid w:val="001019B1"/>
    <w:rsid w:val="00101A16"/>
    <w:rsid w:val="00101A63"/>
    <w:rsid w:val="00101B34"/>
    <w:rsid w:val="00101D74"/>
    <w:rsid w:val="00101E46"/>
    <w:rsid w:val="00101F9C"/>
    <w:rsid w:val="00102016"/>
    <w:rsid w:val="001020D5"/>
    <w:rsid w:val="00102167"/>
    <w:rsid w:val="001021E5"/>
    <w:rsid w:val="00102371"/>
    <w:rsid w:val="001024F2"/>
    <w:rsid w:val="00102551"/>
    <w:rsid w:val="00102755"/>
    <w:rsid w:val="00102A59"/>
    <w:rsid w:val="00102B6F"/>
    <w:rsid w:val="00102EC5"/>
    <w:rsid w:val="00103455"/>
    <w:rsid w:val="0010370D"/>
    <w:rsid w:val="001037BF"/>
    <w:rsid w:val="00103838"/>
    <w:rsid w:val="00103909"/>
    <w:rsid w:val="00103F1A"/>
    <w:rsid w:val="00104016"/>
    <w:rsid w:val="0010422C"/>
    <w:rsid w:val="001042C6"/>
    <w:rsid w:val="00104371"/>
    <w:rsid w:val="001045D7"/>
    <w:rsid w:val="001048B3"/>
    <w:rsid w:val="001049E8"/>
    <w:rsid w:val="00104AFB"/>
    <w:rsid w:val="00104CDA"/>
    <w:rsid w:val="00104D57"/>
    <w:rsid w:val="00104E3C"/>
    <w:rsid w:val="00104FE7"/>
    <w:rsid w:val="0010502F"/>
    <w:rsid w:val="0010545A"/>
    <w:rsid w:val="0010559E"/>
    <w:rsid w:val="0010568B"/>
    <w:rsid w:val="00105704"/>
    <w:rsid w:val="00105843"/>
    <w:rsid w:val="0010585E"/>
    <w:rsid w:val="00105CEC"/>
    <w:rsid w:val="00105D62"/>
    <w:rsid w:val="00105FF9"/>
    <w:rsid w:val="0010667F"/>
    <w:rsid w:val="001067AD"/>
    <w:rsid w:val="001067F2"/>
    <w:rsid w:val="00106B9D"/>
    <w:rsid w:val="00106D79"/>
    <w:rsid w:val="00106EEE"/>
    <w:rsid w:val="0010700B"/>
    <w:rsid w:val="0010736D"/>
    <w:rsid w:val="00107540"/>
    <w:rsid w:val="00107688"/>
    <w:rsid w:val="00107718"/>
    <w:rsid w:val="00107739"/>
    <w:rsid w:val="00107780"/>
    <w:rsid w:val="001078AD"/>
    <w:rsid w:val="00107971"/>
    <w:rsid w:val="0011037D"/>
    <w:rsid w:val="001104BB"/>
    <w:rsid w:val="00110613"/>
    <w:rsid w:val="00110653"/>
    <w:rsid w:val="001109D5"/>
    <w:rsid w:val="00110D2E"/>
    <w:rsid w:val="00110D89"/>
    <w:rsid w:val="00110F7A"/>
    <w:rsid w:val="00110F8C"/>
    <w:rsid w:val="00111010"/>
    <w:rsid w:val="0011101C"/>
    <w:rsid w:val="0011101E"/>
    <w:rsid w:val="00111180"/>
    <w:rsid w:val="00111260"/>
    <w:rsid w:val="0011174C"/>
    <w:rsid w:val="001118B1"/>
    <w:rsid w:val="00111E6F"/>
    <w:rsid w:val="00111FB9"/>
    <w:rsid w:val="00112040"/>
    <w:rsid w:val="00112051"/>
    <w:rsid w:val="0011226E"/>
    <w:rsid w:val="0011262E"/>
    <w:rsid w:val="00112963"/>
    <w:rsid w:val="00112C99"/>
    <w:rsid w:val="001130A6"/>
    <w:rsid w:val="0011322F"/>
    <w:rsid w:val="00113273"/>
    <w:rsid w:val="0011333D"/>
    <w:rsid w:val="00113707"/>
    <w:rsid w:val="0011375D"/>
    <w:rsid w:val="00113876"/>
    <w:rsid w:val="00113BF7"/>
    <w:rsid w:val="00113DB6"/>
    <w:rsid w:val="00113E0E"/>
    <w:rsid w:val="00113FC0"/>
    <w:rsid w:val="0011403D"/>
    <w:rsid w:val="0011428F"/>
    <w:rsid w:val="0011430C"/>
    <w:rsid w:val="001144E5"/>
    <w:rsid w:val="00114717"/>
    <w:rsid w:val="00114D1A"/>
    <w:rsid w:val="00114D5F"/>
    <w:rsid w:val="00114D98"/>
    <w:rsid w:val="00114DB6"/>
    <w:rsid w:val="001152D2"/>
    <w:rsid w:val="001152DC"/>
    <w:rsid w:val="00115542"/>
    <w:rsid w:val="00115892"/>
    <w:rsid w:val="00115B71"/>
    <w:rsid w:val="00115CF1"/>
    <w:rsid w:val="0011602D"/>
    <w:rsid w:val="001161E1"/>
    <w:rsid w:val="001163E5"/>
    <w:rsid w:val="00116458"/>
    <w:rsid w:val="00116582"/>
    <w:rsid w:val="001166A4"/>
    <w:rsid w:val="0011672A"/>
    <w:rsid w:val="001168A4"/>
    <w:rsid w:val="001168C3"/>
    <w:rsid w:val="001169FC"/>
    <w:rsid w:val="00116A19"/>
    <w:rsid w:val="00116B0E"/>
    <w:rsid w:val="00116B75"/>
    <w:rsid w:val="00116D0F"/>
    <w:rsid w:val="00116E5D"/>
    <w:rsid w:val="00116EA1"/>
    <w:rsid w:val="001172F1"/>
    <w:rsid w:val="00117770"/>
    <w:rsid w:val="00117798"/>
    <w:rsid w:val="00117F6D"/>
    <w:rsid w:val="001201D2"/>
    <w:rsid w:val="00120545"/>
    <w:rsid w:val="001208D2"/>
    <w:rsid w:val="00120A53"/>
    <w:rsid w:val="00120B2F"/>
    <w:rsid w:val="00120B45"/>
    <w:rsid w:val="0012106E"/>
    <w:rsid w:val="001215CF"/>
    <w:rsid w:val="001217AA"/>
    <w:rsid w:val="0012182C"/>
    <w:rsid w:val="00121839"/>
    <w:rsid w:val="00121BC1"/>
    <w:rsid w:val="00121C21"/>
    <w:rsid w:val="0012214F"/>
    <w:rsid w:val="00122252"/>
    <w:rsid w:val="00122628"/>
    <w:rsid w:val="001228D7"/>
    <w:rsid w:val="0012299D"/>
    <w:rsid w:val="00122BC4"/>
    <w:rsid w:val="001230EC"/>
    <w:rsid w:val="001231D0"/>
    <w:rsid w:val="001233F5"/>
    <w:rsid w:val="001234A9"/>
    <w:rsid w:val="001234DA"/>
    <w:rsid w:val="001237DB"/>
    <w:rsid w:val="00123865"/>
    <w:rsid w:val="001238D8"/>
    <w:rsid w:val="001239BF"/>
    <w:rsid w:val="00123C39"/>
    <w:rsid w:val="00123D5A"/>
    <w:rsid w:val="00123DE3"/>
    <w:rsid w:val="00124174"/>
    <w:rsid w:val="00124604"/>
    <w:rsid w:val="00124A06"/>
    <w:rsid w:val="00124B14"/>
    <w:rsid w:val="00124CB4"/>
    <w:rsid w:val="00125168"/>
    <w:rsid w:val="0012557A"/>
    <w:rsid w:val="001257B5"/>
    <w:rsid w:val="00125E5A"/>
    <w:rsid w:val="00125E87"/>
    <w:rsid w:val="00126039"/>
    <w:rsid w:val="00126090"/>
    <w:rsid w:val="001261A4"/>
    <w:rsid w:val="00126398"/>
    <w:rsid w:val="001266D3"/>
    <w:rsid w:val="001268BC"/>
    <w:rsid w:val="00126A1F"/>
    <w:rsid w:val="00126B54"/>
    <w:rsid w:val="00126B8E"/>
    <w:rsid w:val="00126D16"/>
    <w:rsid w:val="00126E5B"/>
    <w:rsid w:val="00126F38"/>
    <w:rsid w:val="00126F43"/>
    <w:rsid w:val="001274FF"/>
    <w:rsid w:val="00127978"/>
    <w:rsid w:val="001302A9"/>
    <w:rsid w:val="001303FE"/>
    <w:rsid w:val="00130567"/>
    <w:rsid w:val="00130611"/>
    <w:rsid w:val="00130689"/>
    <w:rsid w:val="001309D3"/>
    <w:rsid w:val="001310C6"/>
    <w:rsid w:val="001310EC"/>
    <w:rsid w:val="00131111"/>
    <w:rsid w:val="00131538"/>
    <w:rsid w:val="001317A0"/>
    <w:rsid w:val="00131C4F"/>
    <w:rsid w:val="00131EE2"/>
    <w:rsid w:val="00132138"/>
    <w:rsid w:val="00132550"/>
    <w:rsid w:val="00132632"/>
    <w:rsid w:val="001329B3"/>
    <w:rsid w:val="00132DC9"/>
    <w:rsid w:val="00132EFD"/>
    <w:rsid w:val="0013352E"/>
    <w:rsid w:val="001338F8"/>
    <w:rsid w:val="00133B27"/>
    <w:rsid w:val="00133C94"/>
    <w:rsid w:val="00133C95"/>
    <w:rsid w:val="00133D73"/>
    <w:rsid w:val="00133DD0"/>
    <w:rsid w:val="00133E0C"/>
    <w:rsid w:val="00133E6E"/>
    <w:rsid w:val="00133F5F"/>
    <w:rsid w:val="00133FBE"/>
    <w:rsid w:val="0013422D"/>
    <w:rsid w:val="00134626"/>
    <w:rsid w:val="00134E19"/>
    <w:rsid w:val="00135292"/>
    <w:rsid w:val="00135553"/>
    <w:rsid w:val="001355A9"/>
    <w:rsid w:val="00135691"/>
    <w:rsid w:val="001356F5"/>
    <w:rsid w:val="001358FE"/>
    <w:rsid w:val="00135940"/>
    <w:rsid w:val="001359F1"/>
    <w:rsid w:val="00135A5C"/>
    <w:rsid w:val="00135D64"/>
    <w:rsid w:val="00135D9E"/>
    <w:rsid w:val="00135DF3"/>
    <w:rsid w:val="00136109"/>
    <w:rsid w:val="001363AC"/>
    <w:rsid w:val="00136455"/>
    <w:rsid w:val="00136596"/>
    <w:rsid w:val="001367AB"/>
    <w:rsid w:val="00136820"/>
    <w:rsid w:val="001368D4"/>
    <w:rsid w:val="00136ED5"/>
    <w:rsid w:val="001375A7"/>
    <w:rsid w:val="001376D6"/>
    <w:rsid w:val="00137858"/>
    <w:rsid w:val="00137896"/>
    <w:rsid w:val="00137944"/>
    <w:rsid w:val="00137AB7"/>
    <w:rsid w:val="00137CA8"/>
    <w:rsid w:val="00137E25"/>
    <w:rsid w:val="00140627"/>
    <w:rsid w:val="00140776"/>
    <w:rsid w:val="00140B35"/>
    <w:rsid w:val="00140BDA"/>
    <w:rsid w:val="00141058"/>
    <w:rsid w:val="001410B3"/>
    <w:rsid w:val="00141255"/>
    <w:rsid w:val="001412E0"/>
    <w:rsid w:val="00141302"/>
    <w:rsid w:val="001416AD"/>
    <w:rsid w:val="00141BD9"/>
    <w:rsid w:val="00141F96"/>
    <w:rsid w:val="00142088"/>
    <w:rsid w:val="0014228C"/>
    <w:rsid w:val="00142433"/>
    <w:rsid w:val="001427A8"/>
    <w:rsid w:val="001428CA"/>
    <w:rsid w:val="00142C91"/>
    <w:rsid w:val="00142F71"/>
    <w:rsid w:val="00143142"/>
    <w:rsid w:val="00143225"/>
    <w:rsid w:val="0014328F"/>
    <w:rsid w:val="00143668"/>
    <w:rsid w:val="00143680"/>
    <w:rsid w:val="001436A2"/>
    <w:rsid w:val="00143752"/>
    <w:rsid w:val="00143A1F"/>
    <w:rsid w:val="00143BB4"/>
    <w:rsid w:val="00143C1F"/>
    <w:rsid w:val="00143C4D"/>
    <w:rsid w:val="00143D9F"/>
    <w:rsid w:val="00143F6F"/>
    <w:rsid w:val="0014456E"/>
    <w:rsid w:val="0014459D"/>
    <w:rsid w:val="00144E8B"/>
    <w:rsid w:val="00144ED2"/>
    <w:rsid w:val="00144F1E"/>
    <w:rsid w:val="00144F24"/>
    <w:rsid w:val="0014538C"/>
    <w:rsid w:val="0014551E"/>
    <w:rsid w:val="00145568"/>
    <w:rsid w:val="001455E5"/>
    <w:rsid w:val="00145732"/>
    <w:rsid w:val="00145990"/>
    <w:rsid w:val="00145E9E"/>
    <w:rsid w:val="00145EFB"/>
    <w:rsid w:val="00146757"/>
    <w:rsid w:val="00146926"/>
    <w:rsid w:val="00146C58"/>
    <w:rsid w:val="00146CE7"/>
    <w:rsid w:val="00146F4D"/>
    <w:rsid w:val="001470F5"/>
    <w:rsid w:val="0014715B"/>
    <w:rsid w:val="0014723C"/>
    <w:rsid w:val="001472C4"/>
    <w:rsid w:val="001472F6"/>
    <w:rsid w:val="00147348"/>
    <w:rsid w:val="001473C8"/>
    <w:rsid w:val="00147436"/>
    <w:rsid w:val="001479C5"/>
    <w:rsid w:val="00147B92"/>
    <w:rsid w:val="00147BA1"/>
    <w:rsid w:val="00147D1B"/>
    <w:rsid w:val="00147E0D"/>
    <w:rsid w:val="00147F3B"/>
    <w:rsid w:val="001502CB"/>
    <w:rsid w:val="00150388"/>
    <w:rsid w:val="00150436"/>
    <w:rsid w:val="001505F6"/>
    <w:rsid w:val="0015062C"/>
    <w:rsid w:val="0015074C"/>
    <w:rsid w:val="001509EA"/>
    <w:rsid w:val="0015138C"/>
    <w:rsid w:val="001518D3"/>
    <w:rsid w:val="00151EC5"/>
    <w:rsid w:val="00151F4B"/>
    <w:rsid w:val="0015257C"/>
    <w:rsid w:val="00152888"/>
    <w:rsid w:val="00152BBD"/>
    <w:rsid w:val="00152BF4"/>
    <w:rsid w:val="00152D69"/>
    <w:rsid w:val="00152DEB"/>
    <w:rsid w:val="00152F4A"/>
    <w:rsid w:val="00152F57"/>
    <w:rsid w:val="00152F86"/>
    <w:rsid w:val="00153123"/>
    <w:rsid w:val="0015318C"/>
    <w:rsid w:val="001531B1"/>
    <w:rsid w:val="001534AE"/>
    <w:rsid w:val="0015395D"/>
    <w:rsid w:val="00153AC1"/>
    <w:rsid w:val="00153AF3"/>
    <w:rsid w:val="00153B8D"/>
    <w:rsid w:val="00153FED"/>
    <w:rsid w:val="00154071"/>
    <w:rsid w:val="0015428D"/>
    <w:rsid w:val="001544D4"/>
    <w:rsid w:val="001545FB"/>
    <w:rsid w:val="00154675"/>
    <w:rsid w:val="00154880"/>
    <w:rsid w:val="00154B16"/>
    <w:rsid w:val="00154BB4"/>
    <w:rsid w:val="00155060"/>
    <w:rsid w:val="0015510F"/>
    <w:rsid w:val="0015513C"/>
    <w:rsid w:val="001551EA"/>
    <w:rsid w:val="00155322"/>
    <w:rsid w:val="0015547A"/>
    <w:rsid w:val="0015552A"/>
    <w:rsid w:val="00155797"/>
    <w:rsid w:val="00156846"/>
    <w:rsid w:val="00156891"/>
    <w:rsid w:val="0015695E"/>
    <w:rsid w:val="00156A28"/>
    <w:rsid w:val="00156B0C"/>
    <w:rsid w:val="00156CE4"/>
    <w:rsid w:val="001570C0"/>
    <w:rsid w:val="001575B8"/>
    <w:rsid w:val="00157630"/>
    <w:rsid w:val="00157714"/>
    <w:rsid w:val="0015772B"/>
    <w:rsid w:val="00157F5A"/>
    <w:rsid w:val="00160172"/>
    <w:rsid w:val="00160403"/>
    <w:rsid w:val="001604BE"/>
    <w:rsid w:val="001606C5"/>
    <w:rsid w:val="001607DB"/>
    <w:rsid w:val="0016086B"/>
    <w:rsid w:val="00160882"/>
    <w:rsid w:val="0016088E"/>
    <w:rsid w:val="001609FD"/>
    <w:rsid w:val="00160BE8"/>
    <w:rsid w:val="00160D5E"/>
    <w:rsid w:val="00160E9B"/>
    <w:rsid w:val="00160EB5"/>
    <w:rsid w:val="00160F09"/>
    <w:rsid w:val="00161068"/>
    <w:rsid w:val="0016182D"/>
    <w:rsid w:val="00161AB9"/>
    <w:rsid w:val="00161C22"/>
    <w:rsid w:val="00161E0C"/>
    <w:rsid w:val="0016218B"/>
    <w:rsid w:val="00162510"/>
    <w:rsid w:val="00162761"/>
    <w:rsid w:val="00162972"/>
    <w:rsid w:val="00163225"/>
    <w:rsid w:val="00163317"/>
    <w:rsid w:val="0016348B"/>
    <w:rsid w:val="00163610"/>
    <w:rsid w:val="00164428"/>
    <w:rsid w:val="0016475A"/>
    <w:rsid w:val="0016484C"/>
    <w:rsid w:val="001648DF"/>
    <w:rsid w:val="00164998"/>
    <w:rsid w:val="001649DA"/>
    <w:rsid w:val="00164B41"/>
    <w:rsid w:val="00164DFF"/>
    <w:rsid w:val="00164E57"/>
    <w:rsid w:val="00165119"/>
    <w:rsid w:val="0016512F"/>
    <w:rsid w:val="00165339"/>
    <w:rsid w:val="001655F2"/>
    <w:rsid w:val="001656C7"/>
    <w:rsid w:val="00165DB3"/>
    <w:rsid w:val="0016613F"/>
    <w:rsid w:val="001663B4"/>
    <w:rsid w:val="00166793"/>
    <w:rsid w:val="001667C7"/>
    <w:rsid w:val="0016684F"/>
    <w:rsid w:val="00166A8B"/>
    <w:rsid w:val="00166AB1"/>
    <w:rsid w:val="00166B48"/>
    <w:rsid w:val="00166DC1"/>
    <w:rsid w:val="001670B7"/>
    <w:rsid w:val="0016725F"/>
    <w:rsid w:val="0016738A"/>
    <w:rsid w:val="001673BD"/>
    <w:rsid w:val="00167A22"/>
    <w:rsid w:val="00167A51"/>
    <w:rsid w:val="00167C62"/>
    <w:rsid w:val="00167D63"/>
    <w:rsid w:val="00167DD6"/>
    <w:rsid w:val="00167E96"/>
    <w:rsid w:val="00167EC2"/>
    <w:rsid w:val="00170392"/>
    <w:rsid w:val="001705C6"/>
    <w:rsid w:val="0017099D"/>
    <w:rsid w:val="001709F8"/>
    <w:rsid w:val="00170B09"/>
    <w:rsid w:val="00170CE4"/>
    <w:rsid w:val="00170FCD"/>
    <w:rsid w:val="0017138F"/>
    <w:rsid w:val="00171788"/>
    <w:rsid w:val="00171C24"/>
    <w:rsid w:val="00171D41"/>
    <w:rsid w:val="00171DF6"/>
    <w:rsid w:val="00171EB6"/>
    <w:rsid w:val="0017208F"/>
    <w:rsid w:val="001720BB"/>
    <w:rsid w:val="001722BD"/>
    <w:rsid w:val="00172417"/>
    <w:rsid w:val="0017256A"/>
    <w:rsid w:val="00172607"/>
    <w:rsid w:val="00172A55"/>
    <w:rsid w:val="00172D03"/>
    <w:rsid w:val="00172D5E"/>
    <w:rsid w:val="00173482"/>
    <w:rsid w:val="0017395C"/>
    <w:rsid w:val="00173B98"/>
    <w:rsid w:val="00173D30"/>
    <w:rsid w:val="0017407B"/>
    <w:rsid w:val="0017439C"/>
    <w:rsid w:val="001744E8"/>
    <w:rsid w:val="0017489E"/>
    <w:rsid w:val="00174967"/>
    <w:rsid w:val="00174970"/>
    <w:rsid w:val="00174D5B"/>
    <w:rsid w:val="00175345"/>
    <w:rsid w:val="00175548"/>
    <w:rsid w:val="00175788"/>
    <w:rsid w:val="001757CC"/>
    <w:rsid w:val="0017588A"/>
    <w:rsid w:val="00175AD2"/>
    <w:rsid w:val="00175AFF"/>
    <w:rsid w:val="001763C1"/>
    <w:rsid w:val="00176400"/>
    <w:rsid w:val="001767BF"/>
    <w:rsid w:val="0017694F"/>
    <w:rsid w:val="00176958"/>
    <w:rsid w:val="00176965"/>
    <w:rsid w:val="00176A69"/>
    <w:rsid w:val="00176A90"/>
    <w:rsid w:val="00176DB0"/>
    <w:rsid w:val="00176F9C"/>
    <w:rsid w:val="00177070"/>
    <w:rsid w:val="0017715C"/>
    <w:rsid w:val="00177453"/>
    <w:rsid w:val="00177476"/>
    <w:rsid w:val="00177693"/>
    <w:rsid w:val="0017795B"/>
    <w:rsid w:val="00177A3C"/>
    <w:rsid w:val="00177F36"/>
    <w:rsid w:val="001800A9"/>
    <w:rsid w:val="001803EF"/>
    <w:rsid w:val="001805A0"/>
    <w:rsid w:val="001808C6"/>
    <w:rsid w:val="00180989"/>
    <w:rsid w:val="00180DA4"/>
    <w:rsid w:val="001810F5"/>
    <w:rsid w:val="00181280"/>
    <w:rsid w:val="001812E2"/>
    <w:rsid w:val="0018197E"/>
    <w:rsid w:val="00181D77"/>
    <w:rsid w:val="00181EFB"/>
    <w:rsid w:val="0018203F"/>
    <w:rsid w:val="00182495"/>
    <w:rsid w:val="001827AD"/>
    <w:rsid w:val="001827F6"/>
    <w:rsid w:val="00182ED3"/>
    <w:rsid w:val="001830FC"/>
    <w:rsid w:val="00183694"/>
    <w:rsid w:val="00183821"/>
    <w:rsid w:val="00183965"/>
    <w:rsid w:val="00183A80"/>
    <w:rsid w:val="00184000"/>
    <w:rsid w:val="00184209"/>
    <w:rsid w:val="00184882"/>
    <w:rsid w:val="0018496C"/>
    <w:rsid w:val="00184993"/>
    <w:rsid w:val="00184C2F"/>
    <w:rsid w:val="00184CA8"/>
    <w:rsid w:val="00184DCF"/>
    <w:rsid w:val="00184F26"/>
    <w:rsid w:val="0018503A"/>
    <w:rsid w:val="00185153"/>
    <w:rsid w:val="001851A0"/>
    <w:rsid w:val="0018525A"/>
    <w:rsid w:val="001852B0"/>
    <w:rsid w:val="00185306"/>
    <w:rsid w:val="00185BA1"/>
    <w:rsid w:val="00185C37"/>
    <w:rsid w:val="00185C3A"/>
    <w:rsid w:val="001860DA"/>
    <w:rsid w:val="0018611C"/>
    <w:rsid w:val="0018676B"/>
    <w:rsid w:val="001869CB"/>
    <w:rsid w:val="00186C04"/>
    <w:rsid w:val="00186E16"/>
    <w:rsid w:val="00186E22"/>
    <w:rsid w:val="001870D7"/>
    <w:rsid w:val="00187178"/>
    <w:rsid w:val="0018718E"/>
    <w:rsid w:val="001872BF"/>
    <w:rsid w:val="001874DA"/>
    <w:rsid w:val="001874EA"/>
    <w:rsid w:val="001875C4"/>
    <w:rsid w:val="001876CE"/>
    <w:rsid w:val="001878C3"/>
    <w:rsid w:val="00187D20"/>
    <w:rsid w:val="0019027B"/>
    <w:rsid w:val="0019037D"/>
    <w:rsid w:val="00190509"/>
    <w:rsid w:val="0019058B"/>
    <w:rsid w:val="00190761"/>
    <w:rsid w:val="00190B90"/>
    <w:rsid w:val="00190E5E"/>
    <w:rsid w:val="001910C6"/>
    <w:rsid w:val="00191367"/>
    <w:rsid w:val="00191690"/>
    <w:rsid w:val="001916E3"/>
    <w:rsid w:val="00191841"/>
    <w:rsid w:val="0019194D"/>
    <w:rsid w:val="001919AC"/>
    <w:rsid w:val="00191A35"/>
    <w:rsid w:val="00191CAE"/>
    <w:rsid w:val="00191D93"/>
    <w:rsid w:val="00191E76"/>
    <w:rsid w:val="0019202B"/>
    <w:rsid w:val="00192151"/>
    <w:rsid w:val="00192699"/>
    <w:rsid w:val="001927F5"/>
    <w:rsid w:val="001929CC"/>
    <w:rsid w:val="00192F6E"/>
    <w:rsid w:val="001933D2"/>
    <w:rsid w:val="00193504"/>
    <w:rsid w:val="00193523"/>
    <w:rsid w:val="001936AF"/>
    <w:rsid w:val="001936D1"/>
    <w:rsid w:val="00193714"/>
    <w:rsid w:val="00193913"/>
    <w:rsid w:val="00193AD3"/>
    <w:rsid w:val="00193DCC"/>
    <w:rsid w:val="0019401E"/>
    <w:rsid w:val="001940BA"/>
    <w:rsid w:val="00194103"/>
    <w:rsid w:val="001946F9"/>
    <w:rsid w:val="00194765"/>
    <w:rsid w:val="00194772"/>
    <w:rsid w:val="00194BE7"/>
    <w:rsid w:val="00195057"/>
    <w:rsid w:val="001950D2"/>
    <w:rsid w:val="0019513F"/>
    <w:rsid w:val="00195157"/>
    <w:rsid w:val="00195160"/>
    <w:rsid w:val="001951BC"/>
    <w:rsid w:val="0019528D"/>
    <w:rsid w:val="00195488"/>
    <w:rsid w:val="0019577D"/>
    <w:rsid w:val="00195814"/>
    <w:rsid w:val="00195BC3"/>
    <w:rsid w:val="00195C7B"/>
    <w:rsid w:val="00195D15"/>
    <w:rsid w:val="001961F7"/>
    <w:rsid w:val="00196301"/>
    <w:rsid w:val="00196309"/>
    <w:rsid w:val="0019669B"/>
    <w:rsid w:val="0019677B"/>
    <w:rsid w:val="001967D4"/>
    <w:rsid w:val="0019690C"/>
    <w:rsid w:val="00196AE6"/>
    <w:rsid w:val="00196BEE"/>
    <w:rsid w:val="00196FFD"/>
    <w:rsid w:val="001971A5"/>
    <w:rsid w:val="001971C9"/>
    <w:rsid w:val="00197425"/>
    <w:rsid w:val="00197561"/>
    <w:rsid w:val="001978AF"/>
    <w:rsid w:val="00197936"/>
    <w:rsid w:val="00197A18"/>
    <w:rsid w:val="00197AF2"/>
    <w:rsid w:val="00197C71"/>
    <w:rsid w:val="00197D98"/>
    <w:rsid w:val="00197E4C"/>
    <w:rsid w:val="001A002D"/>
    <w:rsid w:val="001A009B"/>
    <w:rsid w:val="001A01EB"/>
    <w:rsid w:val="001A02E1"/>
    <w:rsid w:val="001A038C"/>
    <w:rsid w:val="001A03FE"/>
    <w:rsid w:val="001A041C"/>
    <w:rsid w:val="001A0516"/>
    <w:rsid w:val="001A0B09"/>
    <w:rsid w:val="001A0D74"/>
    <w:rsid w:val="001A10AD"/>
    <w:rsid w:val="001A12AE"/>
    <w:rsid w:val="001A17DD"/>
    <w:rsid w:val="001A1C6E"/>
    <w:rsid w:val="001A1CF1"/>
    <w:rsid w:val="001A217E"/>
    <w:rsid w:val="001A22F7"/>
    <w:rsid w:val="001A258F"/>
    <w:rsid w:val="001A2A3C"/>
    <w:rsid w:val="001A2B7A"/>
    <w:rsid w:val="001A2D4C"/>
    <w:rsid w:val="001A2DC4"/>
    <w:rsid w:val="001A2E24"/>
    <w:rsid w:val="001A2E5F"/>
    <w:rsid w:val="001A2EC4"/>
    <w:rsid w:val="001A380C"/>
    <w:rsid w:val="001A3827"/>
    <w:rsid w:val="001A3D4B"/>
    <w:rsid w:val="001A3D71"/>
    <w:rsid w:val="001A3FFD"/>
    <w:rsid w:val="001A466E"/>
    <w:rsid w:val="001A4673"/>
    <w:rsid w:val="001A46C3"/>
    <w:rsid w:val="001A4A51"/>
    <w:rsid w:val="001A4CE3"/>
    <w:rsid w:val="001A4EE4"/>
    <w:rsid w:val="001A4F36"/>
    <w:rsid w:val="001A501E"/>
    <w:rsid w:val="001A5285"/>
    <w:rsid w:val="001A5AB0"/>
    <w:rsid w:val="001A5BA9"/>
    <w:rsid w:val="001A5D5E"/>
    <w:rsid w:val="001A5E1F"/>
    <w:rsid w:val="001A5F21"/>
    <w:rsid w:val="001A601B"/>
    <w:rsid w:val="001A6079"/>
    <w:rsid w:val="001A61CC"/>
    <w:rsid w:val="001A63E3"/>
    <w:rsid w:val="001A6529"/>
    <w:rsid w:val="001A6898"/>
    <w:rsid w:val="001A6AED"/>
    <w:rsid w:val="001A6C65"/>
    <w:rsid w:val="001A6D57"/>
    <w:rsid w:val="001A7122"/>
    <w:rsid w:val="001A71AD"/>
    <w:rsid w:val="001A7436"/>
    <w:rsid w:val="001A76C3"/>
    <w:rsid w:val="001A7BE8"/>
    <w:rsid w:val="001A7C02"/>
    <w:rsid w:val="001A7E3F"/>
    <w:rsid w:val="001B00AD"/>
    <w:rsid w:val="001B01EC"/>
    <w:rsid w:val="001B049D"/>
    <w:rsid w:val="001B069F"/>
    <w:rsid w:val="001B06DD"/>
    <w:rsid w:val="001B0A1A"/>
    <w:rsid w:val="001B0A80"/>
    <w:rsid w:val="001B0AD9"/>
    <w:rsid w:val="001B0D75"/>
    <w:rsid w:val="001B0E2A"/>
    <w:rsid w:val="001B10D8"/>
    <w:rsid w:val="001B1128"/>
    <w:rsid w:val="001B127F"/>
    <w:rsid w:val="001B12B6"/>
    <w:rsid w:val="001B16B9"/>
    <w:rsid w:val="001B173B"/>
    <w:rsid w:val="001B1B31"/>
    <w:rsid w:val="001B1C13"/>
    <w:rsid w:val="001B2260"/>
    <w:rsid w:val="001B26E0"/>
    <w:rsid w:val="001B2769"/>
    <w:rsid w:val="001B297C"/>
    <w:rsid w:val="001B2A01"/>
    <w:rsid w:val="001B2AA4"/>
    <w:rsid w:val="001B2B4D"/>
    <w:rsid w:val="001B2B95"/>
    <w:rsid w:val="001B2C49"/>
    <w:rsid w:val="001B2DB7"/>
    <w:rsid w:val="001B31B4"/>
    <w:rsid w:val="001B324B"/>
    <w:rsid w:val="001B3288"/>
    <w:rsid w:val="001B337D"/>
    <w:rsid w:val="001B346E"/>
    <w:rsid w:val="001B3502"/>
    <w:rsid w:val="001B3C01"/>
    <w:rsid w:val="001B3DAC"/>
    <w:rsid w:val="001B408F"/>
    <w:rsid w:val="001B4334"/>
    <w:rsid w:val="001B46BE"/>
    <w:rsid w:val="001B47B8"/>
    <w:rsid w:val="001B4DA9"/>
    <w:rsid w:val="001B5112"/>
    <w:rsid w:val="001B5205"/>
    <w:rsid w:val="001B526C"/>
    <w:rsid w:val="001B5868"/>
    <w:rsid w:val="001B58C7"/>
    <w:rsid w:val="001B5B44"/>
    <w:rsid w:val="001B5F74"/>
    <w:rsid w:val="001B692E"/>
    <w:rsid w:val="001B7199"/>
    <w:rsid w:val="001B720D"/>
    <w:rsid w:val="001B750A"/>
    <w:rsid w:val="001C0350"/>
    <w:rsid w:val="001C0354"/>
    <w:rsid w:val="001C04EA"/>
    <w:rsid w:val="001C088F"/>
    <w:rsid w:val="001C08FD"/>
    <w:rsid w:val="001C0AA4"/>
    <w:rsid w:val="001C0BF8"/>
    <w:rsid w:val="001C0D66"/>
    <w:rsid w:val="001C0DDB"/>
    <w:rsid w:val="001C0E1C"/>
    <w:rsid w:val="001C1515"/>
    <w:rsid w:val="001C1B7E"/>
    <w:rsid w:val="001C1CBE"/>
    <w:rsid w:val="001C22A0"/>
    <w:rsid w:val="001C2495"/>
    <w:rsid w:val="001C2658"/>
    <w:rsid w:val="001C26F2"/>
    <w:rsid w:val="001C2E9F"/>
    <w:rsid w:val="001C323F"/>
    <w:rsid w:val="001C34AB"/>
    <w:rsid w:val="001C34DE"/>
    <w:rsid w:val="001C364D"/>
    <w:rsid w:val="001C380D"/>
    <w:rsid w:val="001C3992"/>
    <w:rsid w:val="001C3AF5"/>
    <w:rsid w:val="001C3B78"/>
    <w:rsid w:val="001C3F6E"/>
    <w:rsid w:val="001C3F81"/>
    <w:rsid w:val="001C407D"/>
    <w:rsid w:val="001C445A"/>
    <w:rsid w:val="001C46D4"/>
    <w:rsid w:val="001C488D"/>
    <w:rsid w:val="001C4BBD"/>
    <w:rsid w:val="001C4D76"/>
    <w:rsid w:val="001C4E1D"/>
    <w:rsid w:val="001C516F"/>
    <w:rsid w:val="001C541D"/>
    <w:rsid w:val="001C560C"/>
    <w:rsid w:val="001C575A"/>
    <w:rsid w:val="001C5961"/>
    <w:rsid w:val="001C5AA7"/>
    <w:rsid w:val="001C5BCC"/>
    <w:rsid w:val="001C5DCA"/>
    <w:rsid w:val="001C5EE1"/>
    <w:rsid w:val="001C6092"/>
    <w:rsid w:val="001C6136"/>
    <w:rsid w:val="001C6320"/>
    <w:rsid w:val="001C6370"/>
    <w:rsid w:val="001C645E"/>
    <w:rsid w:val="001C66BD"/>
    <w:rsid w:val="001C66D9"/>
    <w:rsid w:val="001C6A28"/>
    <w:rsid w:val="001C6D57"/>
    <w:rsid w:val="001C6EA9"/>
    <w:rsid w:val="001C716E"/>
    <w:rsid w:val="001C74EF"/>
    <w:rsid w:val="001C778D"/>
    <w:rsid w:val="001C7C26"/>
    <w:rsid w:val="001C7F90"/>
    <w:rsid w:val="001D068A"/>
    <w:rsid w:val="001D0A63"/>
    <w:rsid w:val="001D0C06"/>
    <w:rsid w:val="001D0E7C"/>
    <w:rsid w:val="001D0F5B"/>
    <w:rsid w:val="001D124E"/>
    <w:rsid w:val="001D14A1"/>
    <w:rsid w:val="001D14CE"/>
    <w:rsid w:val="001D1504"/>
    <w:rsid w:val="001D16DB"/>
    <w:rsid w:val="001D1821"/>
    <w:rsid w:val="001D18DE"/>
    <w:rsid w:val="001D1AE3"/>
    <w:rsid w:val="001D1DFD"/>
    <w:rsid w:val="001D24F6"/>
    <w:rsid w:val="001D274D"/>
    <w:rsid w:val="001D27F5"/>
    <w:rsid w:val="001D2B45"/>
    <w:rsid w:val="001D2BE4"/>
    <w:rsid w:val="001D2E4B"/>
    <w:rsid w:val="001D310B"/>
    <w:rsid w:val="001D34CB"/>
    <w:rsid w:val="001D3558"/>
    <w:rsid w:val="001D39EE"/>
    <w:rsid w:val="001D3A9E"/>
    <w:rsid w:val="001D3AF8"/>
    <w:rsid w:val="001D3BDA"/>
    <w:rsid w:val="001D3C8A"/>
    <w:rsid w:val="001D3D74"/>
    <w:rsid w:val="001D3DE8"/>
    <w:rsid w:val="001D41DE"/>
    <w:rsid w:val="001D4696"/>
    <w:rsid w:val="001D46CA"/>
    <w:rsid w:val="001D47DB"/>
    <w:rsid w:val="001D4A0E"/>
    <w:rsid w:val="001D4A22"/>
    <w:rsid w:val="001D4A24"/>
    <w:rsid w:val="001D4AA3"/>
    <w:rsid w:val="001D4AC6"/>
    <w:rsid w:val="001D4C35"/>
    <w:rsid w:val="001D4C99"/>
    <w:rsid w:val="001D4CB5"/>
    <w:rsid w:val="001D59E3"/>
    <w:rsid w:val="001D5EC0"/>
    <w:rsid w:val="001D616D"/>
    <w:rsid w:val="001D6802"/>
    <w:rsid w:val="001D6D32"/>
    <w:rsid w:val="001D7187"/>
    <w:rsid w:val="001D77C3"/>
    <w:rsid w:val="001D7ADB"/>
    <w:rsid w:val="001D7F23"/>
    <w:rsid w:val="001E0002"/>
    <w:rsid w:val="001E00C7"/>
    <w:rsid w:val="001E0172"/>
    <w:rsid w:val="001E03A9"/>
    <w:rsid w:val="001E0AD0"/>
    <w:rsid w:val="001E0BB1"/>
    <w:rsid w:val="001E110E"/>
    <w:rsid w:val="001E159E"/>
    <w:rsid w:val="001E16F5"/>
    <w:rsid w:val="001E1C96"/>
    <w:rsid w:val="001E1D13"/>
    <w:rsid w:val="001E1F5D"/>
    <w:rsid w:val="001E216B"/>
    <w:rsid w:val="001E26E3"/>
    <w:rsid w:val="001E2774"/>
    <w:rsid w:val="001E2967"/>
    <w:rsid w:val="001E2AFB"/>
    <w:rsid w:val="001E2EA2"/>
    <w:rsid w:val="001E30F3"/>
    <w:rsid w:val="001E34A2"/>
    <w:rsid w:val="001E363A"/>
    <w:rsid w:val="001E3680"/>
    <w:rsid w:val="001E3919"/>
    <w:rsid w:val="001E3ACB"/>
    <w:rsid w:val="001E3BCD"/>
    <w:rsid w:val="001E3BDC"/>
    <w:rsid w:val="001E3FCE"/>
    <w:rsid w:val="001E49D8"/>
    <w:rsid w:val="001E4DFC"/>
    <w:rsid w:val="001E5116"/>
    <w:rsid w:val="001E5150"/>
    <w:rsid w:val="001E51C2"/>
    <w:rsid w:val="001E51C3"/>
    <w:rsid w:val="001E51D4"/>
    <w:rsid w:val="001E5334"/>
    <w:rsid w:val="001E5510"/>
    <w:rsid w:val="001E5562"/>
    <w:rsid w:val="001E5898"/>
    <w:rsid w:val="001E5A8A"/>
    <w:rsid w:val="001E604C"/>
    <w:rsid w:val="001E673D"/>
    <w:rsid w:val="001E6D66"/>
    <w:rsid w:val="001E6FC7"/>
    <w:rsid w:val="001E72D1"/>
    <w:rsid w:val="001E75C3"/>
    <w:rsid w:val="001E75CF"/>
    <w:rsid w:val="001E7712"/>
    <w:rsid w:val="001E7C44"/>
    <w:rsid w:val="001F0045"/>
    <w:rsid w:val="001F008C"/>
    <w:rsid w:val="001F05AC"/>
    <w:rsid w:val="001F0644"/>
    <w:rsid w:val="001F06B5"/>
    <w:rsid w:val="001F0A7B"/>
    <w:rsid w:val="001F0CC2"/>
    <w:rsid w:val="001F0D48"/>
    <w:rsid w:val="001F0FB3"/>
    <w:rsid w:val="001F1BA8"/>
    <w:rsid w:val="001F1E78"/>
    <w:rsid w:val="001F1F5B"/>
    <w:rsid w:val="001F2057"/>
    <w:rsid w:val="001F23BC"/>
    <w:rsid w:val="001F2433"/>
    <w:rsid w:val="001F26B4"/>
    <w:rsid w:val="001F2733"/>
    <w:rsid w:val="001F286E"/>
    <w:rsid w:val="001F299C"/>
    <w:rsid w:val="001F2AED"/>
    <w:rsid w:val="001F2B0C"/>
    <w:rsid w:val="001F2C23"/>
    <w:rsid w:val="001F2F2C"/>
    <w:rsid w:val="001F33C0"/>
    <w:rsid w:val="001F33D6"/>
    <w:rsid w:val="001F3690"/>
    <w:rsid w:val="001F3704"/>
    <w:rsid w:val="001F3B7A"/>
    <w:rsid w:val="001F3E4A"/>
    <w:rsid w:val="001F3EDB"/>
    <w:rsid w:val="001F4023"/>
    <w:rsid w:val="001F4062"/>
    <w:rsid w:val="001F407E"/>
    <w:rsid w:val="001F460C"/>
    <w:rsid w:val="001F4624"/>
    <w:rsid w:val="001F478D"/>
    <w:rsid w:val="001F479F"/>
    <w:rsid w:val="001F491B"/>
    <w:rsid w:val="001F4BDB"/>
    <w:rsid w:val="001F4CDB"/>
    <w:rsid w:val="001F4E72"/>
    <w:rsid w:val="001F4F95"/>
    <w:rsid w:val="001F53A6"/>
    <w:rsid w:val="001F56EA"/>
    <w:rsid w:val="001F58E5"/>
    <w:rsid w:val="001F5946"/>
    <w:rsid w:val="001F6000"/>
    <w:rsid w:val="001F623F"/>
    <w:rsid w:val="001F6361"/>
    <w:rsid w:val="001F6464"/>
    <w:rsid w:val="001F68BD"/>
    <w:rsid w:val="001F6BA5"/>
    <w:rsid w:val="001F6D3F"/>
    <w:rsid w:val="001F6E96"/>
    <w:rsid w:val="001F6F8B"/>
    <w:rsid w:val="001F7333"/>
    <w:rsid w:val="001F7400"/>
    <w:rsid w:val="001F754B"/>
    <w:rsid w:val="001F7767"/>
    <w:rsid w:val="001F797D"/>
    <w:rsid w:val="001F7AD4"/>
    <w:rsid w:val="001F7B37"/>
    <w:rsid w:val="001F7BDB"/>
    <w:rsid w:val="001F7D0B"/>
    <w:rsid w:val="001F7F3F"/>
    <w:rsid w:val="001F7FFC"/>
    <w:rsid w:val="0020004B"/>
    <w:rsid w:val="002001E9"/>
    <w:rsid w:val="0020020B"/>
    <w:rsid w:val="002002AB"/>
    <w:rsid w:val="002005E7"/>
    <w:rsid w:val="00200869"/>
    <w:rsid w:val="00200A9D"/>
    <w:rsid w:val="00200B1C"/>
    <w:rsid w:val="00200DB1"/>
    <w:rsid w:val="00200ECC"/>
    <w:rsid w:val="00200FCC"/>
    <w:rsid w:val="0020107A"/>
    <w:rsid w:val="002015F6"/>
    <w:rsid w:val="002016F8"/>
    <w:rsid w:val="0020183B"/>
    <w:rsid w:val="00201AAC"/>
    <w:rsid w:val="00201B2D"/>
    <w:rsid w:val="00201BBF"/>
    <w:rsid w:val="00201CF8"/>
    <w:rsid w:val="00201EF6"/>
    <w:rsid w:val="00201F5D"/>
    <w:rsid w:val="00201FC7"/>
    <w:rsid w:val="002028BA"/>
    <w:rsid w:val="00202AD1"/>
    <w:rsid w:val="00202F30"/>
    <w:rsid w:val="002033D5"/>
    <w:rsid w:val="002037FA"/>
    <w:rsid w:val="00203AA5"/>
    <w:rsid w:val="00203AC1"/>
    <w:rsid w:val="00203B65"/>
    <w:rsid w:val="00203C12"/>
    <w:rsid w:val="00203D7E"/>
    <w:rsid w:val="00203E49"/>
    <w:rsid w:val="002040DF"/>
    <w:rsid w:val="0020459E"/>
    <w:rsid w:val="002045C2"/>
    <w:rsid w:val="002046BB"/>
    <w:rsid w:val="00204933"/>
    <w:rsid w:val="00204BBF"/>
    <w:rsid w:val="00204BC5"/>
    <w:rsid w:val="00204CA6"/>
    <w:rsid w:val="00204FC0"/>
    <w:rsid w:val="00205202"/>
    <w:rsid w:val="0020528D"/>
    <w:rsid w:val="0020551F"/>
    <w:rsid w:val="00205E76"/>
    <w:rsid w:val="0020610B"/>
    <w:rsid w:val="0020621E"/>
    <w:rsid w:val="002062EC"/>
    <w:rsid w:val="0020662E"/>
    <w:rsid w:val="002069FC"/>
    <w:rsid w:val="002069FD"/>
    <w:rsid w:val="00206CE7"/>
    <w:rsid w:val="00206E69"/>
    <w:rsid w:val="002071B9"/>
    <w:rsid w:val="00207387"/>
    <w:rsid w:val="002075A1"/>
    <w:rsid w:val="0020765C"/>
    <w:rsid w:val="0020798D"/>
    <w:rsid w:val="00207BCC"/>
    <w:rsid w:val="00207CBF"/>
    <w:rsid w:val="00207D1B"/>
    <w:rsid w:val="00207EAF"/>
    <w:rsid w:val="00210036"/>
    <w:rsid w:val="002104B7"/>
    <w:rsid w:val="002104C5"/>
    <w:rsid w:val="002105D8"/>
    <w:rsid w:val="002107E6"/>
    <w:rsid w:val="002109F8"/>
    <w:rsid w:val="00210CDF"/>
    <w:rsid w:val="00210F4D"/>
    <w:rsid w:val="00210FD6"/>
    <w:rsid w:val="00211282"/>
    <w:rsid w:val="0021146D"/>
    <w:rsid w:val="0021182C"/>
    <w:rsid w:val="002119C1"/>
    <w:rsid w:val="00211D25"/>
    <w:rsid w:val="00212213"/>
    <w:rsid w:val="00212A5F"/>
    <w:rsid w:val="00212B09"/>
    <w:rsid w:val="00212C3F"/>
    <w:rsid w:val="00213227"/>
    <w:rsid w:val="00213340"/>
    <w:rsid w:val="00213481"/>
    <w:rsid w:val="00213850"/>
    <w:rsid w:val="00213C76"/>
    <w:rsid w:val="00213DE2"/>
    <w:rsid w:val="0021413D"/>
    <w:rsid w:val="0021424E"/>
    <w:rsid w:val="00214287"/>
    <w:rsid w:val="0021443B"/>
    <w:rsid w:val="002144A2"/>
    <w:rsid w:val="002145E9"/>
    <w:rsid w:val="002147D1"/>
    <w:rsid w:val="00214D87"/>
    <w:rsid w:val="0021542F"/>
    <w:rsid w:val="002155FC"/>
    <w:rsid w:val="002159A0"/>
    <w:rsid w:val="00215A5C"/>
    <w:rsid w:val="0021601B"/>
    <w:rsid w:val="002161E2"/>
    <w:rsid w:val="0021624B"/>
    <w:rsid w:val="00216319"/>
    <w:rsid w:val="00216787"/>
    <w:rsid w:val="00216931"/>
    <w:rsid w:val="00216B12"/>
    <w:rsid w:val="00216B48"/>
    <w:rsid w:val="00216C6A"/>
    <w:rsid w:val="00216C9D"/>
    <w:rsid w:val="00216DE8"/>
    <w:rsid w:val="00216FA6"/>
    <w:rsid w:val="00217162"/>
    <w:rsid w:val="0021759E"/>
    <w:rsid w:val="00217662"/>
    <w:rsid w:val="00217713"/>
    <w:rsid w:val="00217B11"/>
    <w:rsid w:val="00217B15"/>
    <w:rsid w:val="00217B26"/>
    <w:rsid w:val="00217D7A"/>
    <w:rsid w:val="00217D90"/>
    <w:rsid w:val="00217FA1"/>
    <w:rsid w:val="00217FBA"/>
    <w:rsid w:val="00217FCB"/>
    <w:rsid w:val="00220342"/>
    <w:rsid w:val="00220349"/>
    <w:rsid w:val="00220415"/>
    <w:rsid w:val="00220859"/>
    <w:rsid w:val="002208EF"/>
    <w:rsid w:val="0022137F"/>
    <w:rsid w:val="0022179E"/>
    <w:rsid w:val="002218A3"/>
    <w:rsid w:val="00221917"/>
    <w:rsid w:val="00221CF9"/>
    <w:rsid w:val="00221F6C"/>
    <w:rsid w:val="00222141"/>
    <w:rsid w:val="002224C3"/>
    <w:rsid w:val="00222563"/>
    <w:rsid w:val="00222686"/>
    <w:rsid w:val="00222A55"/>
    <w:rsid w:val="00222A9F"/>
    <w:rsid w:val="00222C27"/>
    <w:rsid w:val="002231B5"/>
    <w:rsid w:val="002231D8"/>
    <w:rsid w:val="00223639"/>
    <w:rsid w:val="00223825"/>
    <w:rsid w:val="002238D0"/>
    <w:rsid w:val="002238D2"/>
    <w:rsid w:val="00223D5C"/>
    <w:rsid w:val="00223ED4"/>
    <w:rsid w:val="00223F76"/>
    <w:rsid w:val="0022447E"/>
    <w:rsid w:val="0022483A"/>
    <w:rsid w:val="00224C76"/>
    <w:rsid w:val="00224CF4"/>
    <w:rsid w:val="00224E52"/>
    <w:rsid w:val="0022527A"/>
    <w:rsid w:val="002252A8"/>
    <w:rsid w:val="0022549A"/>
    <w:rsid w:val="002255AF"/>
    <w:rsid w:val="00225759"/>
    <w:rsid w:val="00225CD1"/>
    <w:rsid w:val="00225FF7"/>
    <w:rsid w:val="0022610D"/>
    <w:rsid w:val="002264A6"/>
    <w:rsid w:val="0022650F"/>
    <w:rsid w:val="0022659C"/>
    <w:rsid w:val="002266C0"/>
    <w:rsid w:val="00226957"/>
    <w:rsid w:val="00226CC1"/>
    <w:rsid w:val="00226EA8"/>
    <w:rsid w:val="00226FC6"/>
    <w:rsid w:val="002274C6"/>
    <w:rsid w:val="00227B0E"/>
    <w:rsid w:val="00227CB7"/>
    <w:rsid w:val="00227F48"/>
    <w:rsid w:val="00227F66"/>
    <w:rsid w:val="002300B1"/>
    <w:rsid w:val="002301F5"/>
    <w:rsid w:val="00230824"/>
    <w:rsid w:val="00230C27"/>
    <w:rsid w:val="00230FDA"/>
    <w:rsid w:val="00231186"/>
    <w:rsid w:val="00231436"/>
    <w:rsid w:val="0023143E"/>
    <w:rsid w:val="0023143F"/>
    <w:rsid w:val="0023147E"/>
    <w:rsid w:val="0023158F"/>
    <w:rsid w:val="00231612"/>
    <w:rsid w:val="0023165E"/>
    <w:rsid w:val="0023169D"/>
    <w:rsid w:val="0023196A"/>
    <w:rsid w:val="00231DB9"/>
    <w:rsid w:val="002322E5"/>
    <w:rsid w:val="00232388"/>
    <w:rsid w:val="00232480"/>
    <w:rsid w:val="00232588"/>
    <w:rsid w:val="00232619"/>
    <w:rsid w:val="00232988"/>
    <w:rsid w:val="00232A2A"/>
    <w:rsid w:val="00232C7C"/>
    <w:rsid w:val="00232E22"/>
    <w:rsid w:val="00232EC1"/>
    <w:rsid w:val="002330C3"/>
    <w:rsid w:val="0023330F"/>
    <w:rsid w:val="002337E8"/>
    <w:rsid w:val="002339FE"/>
    <w:rsid w:val="00233B06"/>
    <w:rsid w:val="00233C83"/>
    <w:rsid w:val="00233D0E"/>
    <w:rsid w:val="00233DE4"/>
    <w:rsid w:val="00233E4C"/>
    <w:rsid w:val="00233F47"/>
    <w:rsid w:val="002343B3"/>
    <w:rsid w:val="0023451E"/>
    <w:rsid w:val="002349A4"/>
    <w:rsid w:val="00234E1F"/>
    <w:rsid w:val="00234FDC"/>
    <w:rsid w:val="00235233"/>
    <w:rsid w:val="00235756"/>
    <w:rsid w:val="002357D0"/>
    <w:rsid w:val="002358E0"/>
    <w:rsid w:val="00235ABD"/>
    <w:rsid w:val="00235F33"/>
    <w:rsid w:val="002360EE"/>
    <w:rsid w:val="002363BA"/>
    <w:rsid w:val="00236641"/>
    <w:rsid w:val="00236818"/>
    <w:rsid w:val="00236A18"/>
    <w:rsid w:val="00236BAE"/>
    <w:rsid w:val="00236D11"/>
    <w:rsid w:val="002370B9"/>
    <w:rsid w:val="0023720D"/>
    <w:rsid w:val="00237ED7"/>
    <w:rsid w:val="00237EF1"/>
    <w:rsid w:val="00240071"/>
    <w:rsid w:val="002401C9"/>
    <w:rsid w:val="00240375"/>
    <w:rsid w:val="00240421"/>
    <w:rsid w:val="0024077B"/>
    <w:rsid w:val="00240783"/>
    <w:rsid w:val="002407FE"/>
    <w:rsid w:val="002408B5"/>
    <w:rsid w:val="002408EF"/>
    <w:rsid w:val="00240944"/>
    <w:rsid w:val="00240A0A"/>
    <w:rsid w:val="00240A44"/>
    <w:rsid w:val="00240AF3"/>
    <w:rsid w:val="00241087"/>
    <w:rsid w:val="002411CA"/>
    <w:rsid w:val="0024130F"/>
    <w:rsid w:val="0024170C"/>
    <w:rsid w:val="0024173D"/>
    <w:rsid w:val="00241991"/>
    <w:rsid w:val="00241A15"/>
    <w:rsid w:val="00241C9E"/>
    <w:rsid w:val="00241D8F"/>
    <w:rsid w:val="002420B2"/>
    <w:rsid w:val="00242106"/>
    <w:rsid w:val="002421D2"/>
    <w:rsid w:val="0024245E"/>
    <w:rsid w:val="00242563"/>
    <w:rsid w:val="00242C3B"/>
    <w:rsid w:val="00242ED6"/>
    <w:rsid w:val="00242F1E"/>
    <w:rsid w:val="00242FBA"/>
    <w:rsid w:val="00243263"/>
    <w:rsid w:val="00243408"/>
    <w:rsid w:val="00243509"/>
    <w:rsid w:val="002435BD"/>
    <w:rsid w:val="002437E4"/>
    <w:rsid w:val="0024392E"/>
    <w:rsid w:val="00243B37"/>
    <w:rsid w:val="00243B3B"/>
    <w:rsid w:val="00243BEE"/>
    <w:rsid w:val="00243FBC"/>
    <w:rsid w:val="0024429B"/>
    <w:rsid w:val="00244342"/>
    <w:rsid w:val="002444EA"/>
    <w:rsid w:val="0024452C"/>
    <w:rsid w:val="0024462C"/>
    <w:rsid w:val="0024478A"/>
    <w:rsid w:val="002447CC"/>
    <w:rsid w:val="002447E6"/>
    <w:rsid w:val="0024484C"/>
    <w:rsid w:val="00244890"/>
    <w:rsid w:val="00244A2E"/>
    <w:rsid w:val="00244C43"/>
    <w:rsid w:val="00244E98"/>
    <w:rsid w:val="00245151"/>
    <w:rsid w:val="00245442"/>
    <w:rsid w:val="002456AF"/>
    <w:rsid w:val="002456D5"/>
    <w:rsid w:val="00245F28"/>
    <w:rsid w:val="002460B5"/>
    <w:rsid w:val="002462ED"/>
    <w:rsid w:val="00246321"/>
    <w:rsid w:val="002468ED"/>
    <w:rsid w:val="00246BA2"/>
    <w:rsid w:val="00246CFA"/>
    <w:rsid w:val="002471C4"/>
    <w:rsid w:val="00247B1C"/>
    <w:rsid w:val="00247B53"/>
    <w:rsid w:val="00247F3D"/>
    <w:rsid w:val="002500D1"/>
    <w:rsid w:val="002501A8"/>
    <w:rsid w:val="002502C2"/>
    <w:rsid w:val="0025045A"/>
    <w:rsid w:val="002505DD"/>
    <w:rsid w:val="0025079F"/>
    <w:rsid w:val="00250B87"/>
    <w:rsid w:val="00250E8F"/>
    <w:rsid w:val="002511D1"/>
    <w:rsid w:val="00251258"/>
    <w:rsid w:val="002514D6"/>
    <w:rsid w:val="00251544"/>
    <w:rsid w:val="00251600"/>
    <w:rsid w:val="0025164A"/>
    <w:rsid w:val="00251B74"/>
    <w:rsid w:val="00251EA9"/>
    <w:rsid w:val="00251FB0"/>
    <w:rsid w:val="0025235F"/>
    <w:rsid w:val="00252528"/>
    <w:rsid w:val="0025263A"/>
    <w:rsid w:val="002526BD"/>
    <w:rsid w:val="0025288A"/>
    <w:rsid w:val="002529FB"/>
    <w:rsid w:val="00252A65"/>
    <w:rsid w:val="00252D9A"/>
    <w:rsid w:val="00252E17"/>
    <w:rsid w:val="002532E0"/>
    <w:rsid w:val="00253457"/>
    <w:rsid w:val="00253481"/>
    <w:rsid w:val="002536CC"/>
    <w:rsid w:val="00253880"/>
    <w:rsid w:val="002539E1"/>
    <w:rsid w:val="00253AD2"/>
    <w:rsid w:val="00253C34"/>
    <w:rsid w:val="00253CFD"/>
    <w:rsid w:val="00253EA5"/>
    <w:rsid w:val="00253FC1"/>
    <w:rsid w:val="00254137"/>
    <w:rsid w:val="00254626"/>
    <w:rsid w:val="0025463A"/>
    <w:rsid w:val="0025496E"/>
    <w:rsid w:val="0025497F"/>
    <w:rsid w:val="002549B0"/>
    <w:rsid w:val="00255204"/>
    <w:rsid w:val="0025522C"/>
    <w:rsid w:val="00255351"/>
    <w:rsid w:val="0025537B"/>
    <w:rsid w:val="002553BE"/>
    <w:rsid w:val="00255474"/>
    <w:rsid w:val="002555F8"/>
    <w:rsid w:val="00255661"/>
    <w:rsid w:val="002558B7"/>
    <w:rsid w:val="00255B17"/>
    <w:rsid w:val="00255F8C"/>
    <w:rsid w:val="00256288"/>
    <w:rsid w:val="0025628B"/>
    <w:rsid w:val="00256627"/>
    <w:rsid w:val="002569B7"/>
    <w:rsid w:val="00256CA4"/>
    <w:rsid w:val="00256CD5"/>
    <w:rsid w:val="00256ECA"/>
    <w:rsid w:val="00257257"/>
    <w:rsid w:val="00257341"/>
    <w:rsid w:val="0025747D"/>
    <w:rsid w:val="0025759F"/>
    <w:rsid w:val="002577D6"/>
    <w:rsid w:val="00257944"/>
    <w:rsid w:val="00257960"/>
    <w:rsid w:val="002579E1"/>
    <w:rsid w:val="00257ADF"/>
    <w:rsid w:val="00257B6B"/>
    <w:rsid w:val="00257D30"/>
    <w:rsid w:val="00257FC8"/>
    <w:rsid w:val="002603B0"/>
    <w:rsid w:val="002608E4"/>
    <w:rsid w:val="00260AD0"/>
    <w:rsid w:val="00260FD0"/>
    <w:rsid w:val="0026154D"/>
    <w:rsid w:val="002615BB"/>
    <w:rsid w:val="00261980"/>
    <w:rsid w:val="00261AC6"/>
    <w:rsid w:val="00261B24"/>
    <w:rsid w:val="0026219F"/>
    <w:rsid w:val="0026227B"/>
    <w:rsid w:val="00262426"/>
    <w:rsid w:val="00262510"/>
    <w:rsid w:val="0026257C"/>
    <w:rsid w:val="0026269F"/>
    <w:rsid w:val="002626BF"/>
    <w:rsid w:val="00262721"/>
    <w:rsid w:val="0026287C"/>
    <w:rsid w:val="002628AA"/>
    <w:rsid w:val="00262968"/>
    <w:rsid w:val="002629F4"/>
    <w:rsid w:val="00262B31"/>
    <w:rsid w:val="00262E17"/>
    <w:rsid w:val="00262FF5"/>
    <w:rsid w:val="0026310F"/>
    <w:rsid w:val="0026349F"/>
    <w:rsid w:val="002637F9"/>
    <w:rsid w:val="00263E6D"/>
    <w:rsid w:val="00263F37"/>
    <w:rsid w:val="00264232"/>
    <w:rsid w:val="00264699"/>
    <w:rsid w:val="002647E2"/>
    <w:rsid w:val="0026481F"/>
    <w:rsid w:val="00264E91"/>
    <w:rsid w:val="002651BC"/>
    <w:rsid w:val="00265247"/>
    <w:rsid w:val="0026542F"/>
    <w:rsid w:val="00265510"/>
    <w:rsid w:val="00265696"/>
    <w:rsid w:val="00265782"/>
    <w:rsid w:val="002657BE"/>
    <w:rsid w:val="00265951"/>
    <w:rsid w:val="00265F46"/>
    <w:rsid w:val="002663C9"/>
    <w:rsid w:val="0026695D"/>
    <w:rsid w:val="00266967"/>
    <w:rsid w:val="00266CF4"/>
    <w:rsid w:val="00266D3C"/>
    <w:rsid w:val="00266DC0"/>
    <w:rsid w:val="002670DB"/>
    <w:rsid w:val="00267151"/>
    <w:rsid w:val="002671CE"/>
    <w:rsid w:val="002671EC"/>
    <w:rsid w:val="00267373"/>
    <w:rsid w:val="002673E9"/>
    <w:rsid w:val="00267916"/>
    <w:rsid w:val="00267B04"/>
    <w:rsid w:val="00267F8E"/>
    <w:rsid w:val="00267FF5"/>
    <w:rsid w:val="00270057"/>
    <w:rsid w:val="0027032E"/>
    <w:rsid w:val="00270340"/>
    <w:rsid w:val="00270379"/>
    <w:rsid w:val="002703A6"/>
    <w:rsid w:val="002704B8"/>
    <w:rsid w:val="002704C9"/>
    <w:rsid w:val="002706DB"/>
    <w:rsid w:val="00270935"/>
    <w:rsid w:val="00270B81"/>
    <w:rsid w:val="002710A2"/>
    <w:rsid w:val="002711F9"/>
    <w:rsid w:val="002713F6"/>
    <w:rsid w:val="00271840"/>
    <w:rsid w:val="002719DD"/>
    <w:rsid w:val="00271EBB"/>
    <w:rsid w:val="00272022"/>
    <w:rsid w:val="002722B4"/>
    <w:rsid w:val="0027235C"/>
    <w:rsid w:val="00272777"/>
    <w:rsid w:val="002727C1"/>
    <w:rsid w:val="00272961"/>
    <w:rsid w:val="00272A0A"/>
    <w:rsid w:val="00272DA1"/>
    <w:rsid w:val="00272F39"/>
    <w:rsid w:val="00272FE7"/>
    <w:rsid w:val="00272FFB"/>
    <w:rsid w:val="0027327F"/>
    <w:rsid w:val="002732D5"/>
    <w:rsid w:val="002733BA"/>
    <w:rsid w:val="00273447"/>
    <w:rsid w:val="00273476"/>
    <w:rsid w:val="00273639"/>
    <w:rsid w:val="002741B2"/>
    <w:rsid w:val="002741EB"/>
    <w:rsid w:val="0027442D"/>
    <w:rsid w:val="0027475B"/>
    <w:rsid w:val="00274851"/>
    <w:rsid w:val="0027490C"/>
    <w:rsid w:val="00274A6D"/>
    <w:rsid w:val="00274B99"/>
    <w:rsid w:val="00274D05"/>
    <w:rsid w:val="00274D9C"/>
    <w:rsid w:val="00274F31"/>
    <w:rsid w:val="002755E9"/>
    <w:rsid w:val="00275A1D"/>
    <w:rsid w:val="00275EC9"/>
    <w:rsid w:val="002767C7"/>
    <w:rsid w:val="00276852"/>
    <w:rsid w:val="00276966"/>
    <w:rsid w:val="00276AAB"/>
    <w:rsid w:val="00276BED"/>
    <w:rsid w:val="00276C92"/>
    <w:rsid w:val="00276CDD"/>
    <w:rsid w:val="002770D9"/>
    <w:rsid w:val="002771F1"/>
    <w:rsid w:val="0027729D"/>
    <w:rsid w:val="002776D1"/>
    <w:rsid w:val="00277BFF"/>
    <w:rsid w:val="00280811"/>
    <w:rsid w:val="00281235"/>
    <w:rsid w:val="0028132E"/>
    <w:rsid w:val="00281623"/>
    <w:rsid w:val="00281625"/>
    <w:rsid w:val="002816E9"/>
    <w:rsid w:val="00281773"/>
    <w:rsid w:val="002817FA"/>
    <w:rsid w:val="00281D55"/>
    <w:rsid w:val="002821A6"/>
    <w:rsid w:val="002822B0"/>
    <w:rsid w:val="002822D7"/>
    <w:rsid w:val="0028231F"/>
    <w:rsid w:val="0028233C"/>
    <w:rsid w:val="00282501"/>
    <w:rsid w:val="00282598"/>
    <w:rsid w:val="0028285C"/>
    <w:rsid w:val="002829A2"/>
    <w:rsid w:val="00282A21"/>
    <w:rsid w:val="00282B05"/>
    <w:rsid w:val="00282DDD"/>
    <w:rsid w:val="002838B1"/>
    <w:rsid w:val="00283920"/>
    <w:rsid w:val="00283C88"/>
    <w:rsid w:val="002840AA"/>
    <w:rsid w:val="002842A1"/>
    <w:rsid w:val="002844AD"/>
    <w:rsid w:val="002845F3"/>
    <w:rsid w:val="002847C2"/>
    <w:rsid w:val="00284824"/>
    <w:rsid w:val="00284A4B"/>
    <w:rsid w:val="00284A5A"/>
    <w:rsid w:val="00284AEE"/>
    <w:rsid w:val="00284B8C"/>
    <w:rsid w:val="00284CF7"/>
    <w:rsid w:val="00284D0B"/>
    <w:rsid w:val="00284E85"/>
    <w:rsid w:val="00284ECB"/>
    <w:rsid w:val="0028535E"/>
    <w:rsid w:val="002853A4"/>
    <w:rsid w:val="0028553E"/>
    <w:rsid w:val="0028568D"/>
    <w:rsid w:val="00285E52"/>
    <w:rsid w:val="00285E54"/>
    <w:rsid w:val="00285EBC"/>
    <w:rsid w:val="002866AC"/>
    <w:rsid w:val="002866F6"/>
    <w:rsid w:val="002868DF"/>
    <w:rsid w:val="00286AC9"/>
    <w:rsid w:val="00286FF2"/>
    <w:rsid w:val="00287019"/>
    <w:rsid w:val="0028713F"/>
    <w:rsid w:val="0028729E"/>
    <w:rsid w:val="00287348"/>
    <w:rsid w:val="0028736F"/>
    <w:rsid w:val="00287962"/>
    <w:rsid w:val="00287AA5"/>
    <w:rsid w:val="00287B62"/>
    <w:rsid w:val="002904AE"/>
    <w:rsid w:val="00290735"/>
    <w:rsid w:val="00290AB4"/>
    <w:rsid w:val="0029123C"/>
    <w:rsid w:val="002918C6"/>
    <w:rsid w:val="002918CE"/>
    <w:rsid w:val="0029196E"/>
    <w:rsid w:val="0029198F"/>
    <w:rsid w:val="00291AC8"/>
    <w:rsid w:val="00291DAF"/>
    <w:rsid w:val="00291F38"/>
    <w:rsid w:val="00291F91"/>
    <w:rsid w:val="00292036"/>
    <w:rsid w:val="00292097"/>
    <w:rsid w:val="002920C3"/>
    <w:rsid w:val="0029269E"/>
    <w:rsid w:val="002927CD"/>
    <w:rsid w:val="002927FD"/>
    <w:rsid w:val="00292A14"/>
    <w:rsid w:val="00292C9E"/>
    <w:rsid w:val="00292EDA"/>
    <w:rsid w:val="0029322D"/>
    <w:rsid w:val="00293397"/>
    <w:rsid w:val="0029341C"/>
    <w:rsid w:val="002939DE"/>
    <w:rsid w:val="00293BD6"/>
    <w:rsid w:val="00293CB2"/>
    <w:rsid w:val="002940CD"/>
    <w:rsid w:val="002946BE"/>
    <w:rsid w:val="0029470A"/>
    <w:rsid w:val="002948E1"/>
    <w:rsid w:val="00294B94"/>
    <w:rsid w:val="00294CE1"/>
    <w:rsid w:val="00294D26"/>
    <w:rsid w:val="00294D54"/>
    <w:rsid w:val="00294E3B"/>
    <w:rsid w:val="002951FF"/>
    <w:rsid w:val="00295676"/>
    <w:rsid w:val="002956C8"/>
    <w:rsid w:val="00295E3F"/>
    <w:rsid w:val="002963B6"/>
    <w:rsid w:val="00296400"/>
    <w:rsid w:val="0029648D"/>
    <w:rsid w:val="002966AA"/>
    <w:rsid w:val="0029676A"/>
    <w:rsid w:val="00296BCA"/>
    <w:rsid w:val="00296FFB"/>
    <w:rsid w:val="002970CF"/>
    <w:rsid w:val="0029734C"/>
    <w:rsid w:val="002974D3"/>
    <w:rsid w:val="00297BFF"/>
    <w:rsid w:val="00297D30"/>
    <w:rsid w:val="002A003A"/>
    <w:rsid w:val="002A008F"/>
    <w:rsid w:val="002A0129"/>
    <w:rsid w:val="002A0137"/>
    <w:rsid w:val="002A0159"/>
    <w:rsid w:val="002A0218"/>
    <w:rsid w:val="002A04D9"/>
    <w:rsid w:val="002A04FE"/>
    <w:rsid w:val="002A0A95"/>
    <w:rsid w:val="002A0AC5"/>
    <w:rsid w:val="002A0F6D"/>
    <w:rsid w:val="002A1075"/>
    <w:rsid w:val="002A1149"/>
    <w:rsid w:val="002A1159"/>
    <w:rsid w:val="002A1266"/>
    <w:rsid w:val="002A149B"/>
    <w:rsid w:val="002A1521"/>
    <w:rsid w:val="002A176B"/>
    <w:rsid w:val="002A1DFC"/>
    <w:rsid w:val="002A1E61"/>
    <w:rsid w:val="002A1EB2"/>
    <w:rsid w:val="002A25ED"/>
    <w:rsid w:val="002A2886"/>
    <w:rsid w:val="002A28B8"/>
    <w:rsid w:val="002A2AC5"/>
    <w:rsid w:val="002A2C39"/>
    <w:rsid w:val="002A2D2D"/>
    <w:rsid w:val="002A2DE6"/>
    <w:rsid w:val="002A2FB4"/>
    <w:rsid w:val="002A3031"/>
    <w:rsid w:val="002A321F"/>
    <w:rsid w:val="002A3529"/>
    <w:rsid w:val="002A3858"/>
    <w:rsid w:val="002A38BA"/>
    <w:rsid w:val="002A39D5"/>
    <w:rsid w:val="002A39F7"/>
    <w:rsid w:val="002A3A62"/>
    <w:rsid w:val="002A3A6C"/>
    <w:rsid w:val="002A3ADE"/>
    <w:rsid w:val="002A3C55"/>
    <w:rsid w:val="002A407F"/>
    <w:rsid w:val="002A4270"/>
    <w:rsid w:val="002A4528"/>
    <w:rsid w:val="002A4539"/>
    <w:rsid w:val="002A47A4"/>
    <w:rsid w:val="002A4885"/>
    <w:rsid w:val="002A4B0C"/>
    <w:rsid w:val="002A4C62"/>
    <w:rsid w:val="002A4D97"/>
    <w:rsid w:val="002A4E03"/>
    <w:rsid w:val="002A4F1A"/>
    <w:rsid w:val="002A5058"/>
    <w:rsid w:val="002A52E1"/>
    <w:rsid w:val="002A53DD"/>
    <w:rsid w:val="002A553A"/>
    <w:rsid w:val="002A57BF"/>
    <w:rsid w:val="002A5A5C"/>
    <w:rsid w:val="002A5AD5"/>
    <w:rsid w:val="002A5EA1"/>
    <w:rsid w:val="002A5EEE"/>
    <w:rsid w:val="002A625D"/>
    <w:rsid w:val="002A62DC"/>
    <w:rsid w:val="002A6982"/>
    <w:rsid w:val="002A6ADB"/>
    <w:rsid w:val="002A6DD3"/>
    <w:rsid w:val="002A6EEF"/>
    <w:rsid w:val="002A7469"/>
    <w:rsid w:val="002A7A05"/>
    <w:rsid w:val="002A7C40"/>
    <w:rsid w:val="002A7C8A"/>
    <w:rsid w:val="002A7CAF"/>
    <w:rsid w:val="002A7E9C"/>
    <w:rsid w:val="002B00C8"/>
    <w:rsid w:val="002B00DC"/>
    <w:rsid w:val="002B0289"/>
    <w:rsid w:val="002B0B2A"/>
    <w:rsid w:val="002B0B34"/>
    <w:rsid w:val="002B0EC0"/>
    <w:rsid w:val="002B0EDE"/>
    <w:rsid w:val="002B10A6"/>
    <w:rsid w:val="002B1131"/>
    <w:rsid w:val="002B1202"/>
    <w:rsid w:val="002B12DA"/>
    <w:rsid w:val="002B12F7"/>
    <w:rsid w:val="002B1A6F"/>
    <w:rsid w:val="002B1AB1"/>
    <w:rsid w:val="002B1B68"/>
    <w:rsid w:val="002B1BC0"/>
    <w:rsid w:val="002B1CA0"/>
    <w:rsid w:val="002B1E12"/>
    <w:rsid w:val="002B207C"/>
    <w:rsid w:val="002B2510"/>
    <w:rsid w:val="002B2BDE"/>
    <w:rsid w:val="002B2BF2"/>
    <w:rsid w:val="002B2C32"/>
    <w:rsid w:val="002B2CAB"/>
    <w:rsid w:val="002B2D55"/>
    <w:rsid w:val="002B2D5B"/>
    <w:rsid w:val="002B3084"/>
    <w:rsid w:val="002B34FB"/>
    <w:rsid w:val="002B359D"/>
    <w:rsid w:val="002B3CE4"/>
    <w:rsid w:val="002B3CE6"/>
    <w:rsid w:val="002B3E4E"/>
    <w:rsid w:val="002B3F08"/>
    <w:rsid w:val="002B3F21"/>
    <w:rsid w:val="002B4810"/>
    <w:rsid w:val="002B4D70"/>
    <w:rsid w:val="002B5011"/>
    <w:rsid w:val="002B5103"/>
    <w:rsid w:val="002B5119"/>
    <w:rsid w:val="002B5AC4"/>
    <w:rsid w:val="002B5BE6"/>
    <w:rsid w:val="002B5CD2"/>
    <w:rsid w:val="002B5F85"/>
    <w:rsid w:val="002B6005"/>
    <w:rsid w:val="002B6055"/>
    <w:rsid w:val="002B60C3"/>
    <w:rsid w:val="002B6151"/>
    <w:rsid w:val="002B666E"/>
    <w:rsid w:val="002B6A6B"/>
    <w:rsid w:val="002B6A97"/>
    <w:rsid w:val="002B6E1E"/>
    <w:rsid w:val="002B6E3E"/>
    <w:rsid w:val="002B6E8F"/>
    <w:rsid w:val="002B6F69"/>
    <w:rsid w:val="002B72E6"/>
    <w:rsid w:val="002B737D"/>
    <w:rsid w:val="002B73C1"/>
    <w:rsid w:val="002B73FB"/>
    <w:rsid w:val="002B774D"/>
    <w:rsid w:val="002B78FB"/>
    <w:rsid w:val="002B7F84"/>
    <w:rsid w:val="002C00E0"/>
    <w:rsid w:val="002C0209"/>
    <w:rsid w:val="002C028C"/>
    <w:rsid w:val="002C05F8"/>
    <w:rsid w:val="002C0656"/>
    <w:rsid w:val="002C074E"/>
    <w:rsid w:val="002C0894"/>
    <w:rsid w:val="002C0A55"/>
    <w:rsid w:val="002C0BBB"/>
    <w:rsid w:val="002C1126"/>
    <w:rsid w:val="002C152C"/>
    <w:rsid w:val="002C15A3"/>
    <w:rsid w:val="002C16E7"/>
    <w:rsid w:val="002C17D7"/>
    <w:rsid w:val="002C1C1D"/>
    <w:rsid w:val="002C1D49"/>
    <w:rsid w:val="002C2405"/>
    <w:rsid w:val="002C2998"/>
    <w:rsid w:val="002C29C8"/>
    <w:rsid w:val="002C2B9C"/>
    <w:rsid w:val="002C2D85"/>
    <w:rsid w:val="002C2E19"/>
    <w:rsid w:val="002C31F0"/>
    <w:rsid w:val="002C32FF"/>
    <w:rsid w:val="002C3456"/>
    <w:rsid w:val="002C3783"/>
    <w:rsid w:val="002C3A3C"/>
    <w:rsid w:val="002C3AE8"/>
    <w:rsid w:val="002C3AF5"/>
    <w:rsid w:val="002C3CD1"/>
    <w:rsid w:val="002C3D29"/>
    <w:rsid w:val="002C3FEC"/>
    <w:rsid w:val="002C4240"/>
    <w:rsid w:val="002C448F"/>
    <w:rsid w:val="002C46AC"/>
    <w:rsid w:val="002C4C54"/>
    <w:rsid w:val="002C4FB6"/>
    <w:rsid w:val="002C5246"/>
    <w:rsid w:val="002C55CC"/>
    <w:rsid w:val="002C5610"/>
    <w:rsid w:val="002C59C2"/>
    <w:rsid w:val="002C5B4C"/>
    <w:rsid w:val="002C5B63"/>
    <w:rsid w:val="002C5C92"/>
    <w:rsid w:val="002C5E48"/>
    <w:rsid w:val="002C5F3E"/>
    <w:rsid w:val="002C5F9D"/>
    <w:rsid w:val="002C63C7"/>
    <w:rsid w:val="002C64A9"/>
    <w:rsid w:val="002C6A15"/>
    <w:rsid w:val="002C6C0C"/>
    <w:rsid w:val="002C6E65"/>
    <w:rsid w:val="002C7063"/>
    <w:rsid w:val="002C71F1"/>
    <w:rsid w:val="002C77BE"/>
    <w:rsid w:val="002C7B5D"/>
    <w:rsid w:val="002C7D2F"/>
    <w:rsid w:val="002D00CF"/>
    <w:rsid w:val="002D057D"/>
    <w:rsid w:val="002D0634"/>
    <w:rsid w:val="002D0B17"/>
    <w:rsid w:val="002D0C68"/>
    <w:rsid w:val="002D0EDB"/>
    <w:rsid w:val="002D103C"/>
    <w:rsid w:val="002D12FA"/>
    <w:rsid w:val="002D1515"/>
    <w:rsid w:val="002D15B6"/>
    <w:rsid w:val="002D16B6"/>
    <w:rsid w:val="002D1790"/>
    <w:rsid w:val="002D1B8A"/>
    <w:rsid w:val="002D1DF8"/>
    <w:rsid w:val="002D1EC7"/>
    <w:rsid w:val="002D1F55"/>
    <w:rsid w:val="002D2282"/>
    <w:rsid w:val="002D285A"/>
    <w:rsid w:val="002D29D9"/>
    <w:rsid w:val="002D2A38"/>
    <w:rsid w:val="002D2A5E"/>
    <w:rsid w:val="002D2BD5"/>
    <w:rsid w:val="002D2D06"/>
    <w:rsid w:val="002D2D9C"/>
    <w:rsid w:val="002D30F8"/>
    <w:rsid w:val="002D32D2"/>
    <w:rsid w:val="002D3309"/>
    <w:rsid w:val="002D3909"/>
    <w:rsid w:val="002D3E4E"/>
    <w:rsid w:val="002D44E4"/>
    <w:rsid w:val="002D45F6"/>
    <w:rsid w:val="002D4647"/>
    <w:rsid w:val="002D4824"/>
    <w:rsid w:val="002D4A70"/>
    <w:rsid w:val="002D4AB4"/>
    <w:rsid w:val="002D4E63"/>
    <w:rsid w:val="002D50EE"/>
    <w:rsid w:val="002D53B4"/>
    <w:rsid w:val="002D5527"/>
    <w:rsid w:val="002D5591"/>
    <w:rsid w:val="002D566F"/>
    <w:rsid w:val="002D61CE"/>
    <w:rsid w:val="002D64C4"/>
    <w:rsid w:val="002D64F8"/>
    <w:rsid w:val="002D6F4D"/>
    <w:rsid w:val="002D6F7C"/>
    <w:rsid w:val="002D7006"/>
    <w:rsid w:val="002D7233"/>
    <w:rsid w:val="002D7302"/>
    <w:rsid w:val="002D7413"/>
    <w:rsid w:val="002D74C4"/>
    <w:rsid w:val="002D7526"/>
    <w:rsid w:val="002D7819"/>
    <w:rsid w:val="002D7A7F"/>
    <w:rsid w:val="002D7BE9"/>
    <w:rsid w:val="002D7BF7"/>
    <w:rsid w:val="002D7C77"/>
    <w:rsid w:val="002D7E97"/>
    <w:rsid w:val="002E0442"/>
    <w:rsid w:val="002E04BE"/>
    <w:rsid w:val="002E0649"/>
    <w:rsid w:val="002E0A18"/>
    <w:rsid w:val="002E0BC8"/>
    <w:rsid w:val="002E1120"/>
    <w:rsid w:val="002E16EB"/>
    <w:rsid w:val="002E1B2D"/>
    <w:rsid w:val="002E1BDD"/>
    <w:rsid w:val="002E1CAD"/>
    <w:rsid w:val="002E1E15"/>
    <w:rsid w:val="002E224D"/>
    <w:rsid w:val="002E227D"/>
    <w:rsid w:val="002E228E"/>
    <w:rsid w:val="002E235B"/>
    <w:rsid w:val="002E23BF"/>
    <w:rsid w:val="002E243C"/>
    <w:rsid w:val="002E2AB7"/>
    <w:rsid w:val="002E2D77"/>
    <w:rsid w:val="002E3291"/>
    <w:rsid w:val="002E333D"/>
    <w:rsid w:val="002E3393"/>
    <w:rsid w:val="002E3733"/>
    <w:rsid w:val="002E38F2"/>
    <w:rsid w:val="002E3B3A"/>
    <w:rsid w:val="002E3CBE"/>
    <w:rsid w:val="002E3D02"/>
    <w:rsid w:val="002E3E55"/>
    <w:rsid w:val="002E3EF9"/>
    <w:rsid w:val="002E3FAD"/>
    <w:rsid w:val="002E42B7"/>
    <w:rsid w:val="002E42E0"/>
    <w:rsid w:val="002E4349"/>
    <w:rsid w:val="002E462C"/>
    <w:rsid w:val="002E4A8F"/>
    <w:rsid w:val="002E4CBB"/>
    <w:rsid w:val="002E4D8B"/>
    <w:rsid w:val="002E4D93"/>
    <w:rsid w:val="002E5322"/>
    <w:rsid w:val="002E5901"/>
    <w:rsid w:val="002E5996"/>
    <w:rsid w:val="002E5C04"/>
    <w:rsid w:val="002E5ECF"/>
    <w:rsid w:val="002E5EDF"/>
    <w:rsid w:val="002E5F4B"/>
    <w:rsid w:val="002E6F12"/>
    <w:rsid w:val="002E7077"/>
    <w:rsid w:val="002E755A"/>
    <w:rsid w:val="002E7682"/>
    <w:rsid w:val="002E7849"/>
    <w:rsid w:val="002E7996"/>
    <w:rsid w:val="002E7BD4"/>
    <w:rsid w:val="002E7D12"/>
    <w:rsid w:val="002E7EAA"/>
    <w:rsid w:val="002F010A"/>
    <w:rsid w:val="002F05B9"/>
    <w:rsid w:val="002F071B"/>
    <w:rsid w:val="002F0794"/>
    <w:rsid w:val="002F08A7"/>
    <w:rsid w:val="002F0996"/>
    <w:rsid w:val="002F1012"/>
    <w:rsid w:val="002F10B8"/>
    <w:rsid w:val="002F1320"/>
    <w:rsid w:val="002F13D7"/>
    <w:rsid w:val="002F1444"/>
    <w:rsid w:val="002F1E7E"/>
    <w:rsid w:val="002F1EE1"/>
    <w:rsid w:val="002F1F12"/>
    <w:rsid w:val="002F24B6"/>
    <w:rsid w:val="002F29E9"/>
    <w:rsid w:val="002F2D14"/>
    <w:rsid w:val="002F32A2"/>
    <w:rsid w:val="002F32DA"/>
    <w:rsid w:val="002F35B9"/>
    <w:rsid w:val="002F3781"/>
    <w:rsid w:val="002F3799"/>
    <w:rsid w:val="002F3975"/>
    <w:rsid w:val="002F3A96"/>
    <w:rsid w:val="002F3AF7"/>
    <w:rsid w:val="002F3D45"/>
    <w:rsid w:val="002F3D9D"/>
    <w:rsid w:val="002F3FB8"/>
    <w:rsid w:val="002F45DA"/>
    <w:rsid w:val="002F48E1"/>
    <w:rsid w:val="002F491B"/>
    <w:rsid w:val="002F4927"/>
    <w:rsid w:val="002F4954"/>
    <w:rsid w:val="002F4ACE"/>
    <w:rsid w:val="002F4AFB"/>
    <w:rsid w:val="002F4CC0"/>
    <w:rsid w:val="002F4DA4"/>
    <w:rsid w:val="002F4E48"/>
    <w:rsid w:val="002F5202"/>
    <w:rsid w:val="002F5289"/>
    <w:rsid w:val="002F55DF"/>
    <w:rsid w:val="002F5A1D"/>
    <w:rsid w:val="002F5FE1"/>
    <w:rsid w:val="002F6180"/>
    <w:rsid w:val="002F63AF"/>
    <w:rsid w:val="002F6466"/>
    <w:rsid w:val="002F668C"/>
    <w:rsid w:val="002F6993"/>
    <w:rsid w:val="002F6B98"/>
    <w:rsid w:val="002F6B9C"/>
    <w:rsid w:val="002F7038"/>
    <w:rsid w:val="002F707A"/>
    <w:rsid w:val="002F711E"/>
    <w:rsid w:val="002F7170"/>
    <w:rsid w:val="002F718D"/>
    <w:rsid w:val="002F72DC"/>
    <w:rsid w:val="002F73C8"/>
    <w:rsid w:val="002F7881"/>
    <w:rsid w:val="002F7929"/>
    <w:rsid w:val="002F7C33"/>
    <w:rsid w:val="002F7C8C"/>
    <w:rsid w:val="002F7CB1"/>
    <w:rsid w:val="002F7E5B"/>
    <w:rsid w:val="00300198"/>
    <w:rsid w:val="00300728"/>
    <w:rsid w:val="003008C8"/>
    <w:rsid w:val="00300BA4"/>
    <w:rsid w:val="00300C50"/>
    <w:rsid w:val="00301069"/>
    <w:rsid w:val="003011C2"/>
    <w:rsid w:val="00301943"/>
    <w:rsid w:val="00301E60"/>
    <w:rsid w:val="00301F95"/>
    <w:rsid w:val="00302266"/>
    <w:rsid w:val="00302359"/>
    <w:rsid w:val="003023DD"/>
    <w:rsid w:val="00302823"/>
    <w:rsid w:val="00302C65"/>
    <w:rsid w:val="00302D60"/>
    <w:rsid w:val="00302E95"/>
    <w:rsid w:val="00302EAB"/>
    <w:rsid w:val="00302F77"/>
    <w:rsid w:val="00302FDC"/>
    <w:rsid w:val="00303044"/>
    <w:rsid w:val="00303415"/>
    <w:rsid w:val="0030345E"/>
    <w:rsid w:val="003036DA"/>
    <w:rsid w:val="003039B7"/>
    <w:rsid w:val="00303BE5"/>
    <w:rsid w:val="00303C80"/>
    <w:rsid w:val="00303FD9"/>
    <w:rsid w:val="0030427B"/>
    <w:rsid w:val="0030429A"/>
    <w:rsid w:val="003045E6"/>
    <w:rsid w:val="003046F6"/>
    <w:rsid w:val="003047E8"/>
    <w:rsid w:val="00304A3B"/>
    <w:rsid w:val="00304C18"/>
    <w:rsid w:val="00304C96"/>
    <w:rsid w:val="00304F02"/>
    <w:rsid w:val="00304FDD"/>
    <w:rsid w:val="003052E4"/>
    <w:rsid w:val="00305445"/>
    <w:rsid w:val="00305682"/>
    <w:rsid w:val="00305922"/>
    <w:rsid w:val="00305ACE"/>
    <w:rsid w:val="00305B14"/>
    <w:rsid w:val="00305C08"/>
    <w:rsid w:val="00305E80"/>
    <w:rsid w:val="00305F69"/>
    <w:rsid w:val="00306187"/>
    <w:rsid w:val="00306292"/>
    <w:rsid w:val="0030637F"/>
    <w:rsid w:val="00306424"/>
    <w:rsid w:val="003068D0"/>
    <w:rsid w:val="00307004"/>
    <w:rsid w:val="00307629"/>
    <w:rsid w:val="003077AB"/>
    <w:rsid w:val="00307A2A"/>
    <w:rsid w:val="003102CF"/>
    <w:rsid w:val="003102E2"/>
    <w:rsid w:val="00310479"/>
    <w:rsid w:val="00310496"/>
    <w:rsid w:val="003105DA"/>
    <w:rsid w:val="003108F9"/>
    <w:rsid w:val="00310B3F"/>
    <w:rsid w:val="00310F94"/>
    <w:rsid w:val="00310F9F"/>
    <w:rsid w:val="00310FB9"/>
    <w:rsid w:val="00311531"/>
    <w:rsid w:val="00311564"/>
    <w:rsid w:val="0031171E"/>
    <w:rsid w:val="00311827"/>
    <w:rsid w:val="003118A9"/>
    <w:rsid w:val="003118BA"/>
    <w:rsid w:val="00311F54"/>
    <w:rsid w:val="00312064"/>
    <w:rsid w:val="0031229D"/>
    <w:rsid w:val="003125B2"/>
    <w:rsid w:val="003126A6"/>
    <w:rsid w:val="003127E2"/>
    <w:rsid w:val="00312B7B"/>
    <w:rsid w:val="00312BCD"/>
    <w:rsid w:val="00313078"/>
    <w:rsid w:val="003131ED"/>
    <w:rsid w:val="003135FF"/>
    <w:rsid w:val="00313BD8"/>
    <w:rsid w:val="00313CE6"/>
    <w:rsid w:val="00313F52"/>
    <w:rsid w:val="00314152"/>
    <w:rsid w:val="003143AE"/>
    <w:rsid w:val="0031442A"/>
    <w:rsid w:val="0031454E"/>
    <w:rsid w:val="003145AD"/>
    <w:rsid w:val="00314CFD"/>
    <w:rsid w:val="00314E83"/>
    <w:rsid w:val="00315490"/>
    <w:rsid w:val="003157AA"/>
    <w:rsid w:val="00315AAF"/>
    <w:rsid w:val="00315BA7"/>
    <w:rsid w:val="0031603A"/>
    <w:rsid w:val="003160B2"/>
    <w:rsid w:val="003161A4"/>
    <w:rsid w:val="003161B5"/>
    <w:rsid w:val="003162BD"/>
    <w:rsid w:val="00316363"/>
    <w:rsid w:val="00316537"/>
    <w:rsid w:val="003169CA"/>
    <w:rsid w:val="00316EA0"/>
    <w:rsid w:val="00316ED7"/>
    <w:rsid w:val="00316FDF"/>
    <w:rsid w:val="003172E3"/>
    <w:rsid w:val="0031737D"/>
    <w:rsid w:val="003173C6"/>
    <w:rsid w:val="0031768E"/>
    <w:rsid w:val="003176C8"/>
    <w:rsid w:val="00317906"/>
    <w:rsid w:val="00317A5B"/>
    <w:rsid w:val="00317FAC"/>
    <w:rsid w:val="003201FA"/>
    <w:rsid w:val="00320373"/>
    <w:rsid w:val="00320463"/>
    <w:rsid w:val="0032066E"/>
    <w:rsid w:val="0032073D"/>
    <w:rsid w:val="00320771"/>
    <w:rsid w:val="0032077C"/>
    <w:rsid w:val="003208DD"/>
    <w:rsid w:val="00320BC3"/>
    <w:rsid w:val="00321089"/>
    <w:rsid w:val="003211D2"/>
    <w:rsid w:val="003212DC"/>
    <w:rsid w:val="00321BDE"/>
    <w:rsid w:val="00321BFA"/>
    <w:rsid w:val="00321CA3"/>
    <w:rsid w:val="00321D9D"/>
    <w:rsid w:val="003223AC"/>
    <w:rsid w:val="003223BD"/>
    <w:rsid w:val="0032253F"/>
    <w:rsid w:val="003226F5"/>
    <w:rsid w:val="00322E3F"/>
    <w:rsid w:val="00322E8C"/>
    <w:rsid w:val="00323048"/>
    <w:rsid w:val="003234A7"/>
    <w:rsid w:val="0032389D"/>
    <w:rsid w:val="003238BE"/>
    <w:rsid w:val="003238DC"/>
    <w:rsid w:val="00324123"/>
    <w:rsid w:val="003245F0"/>
    <w:rsid w:val="0032487D"/>
    <w:rsid w:val="003249CE"/>
    <w:rsid w:val="00324D90"/>
    <w:rsid w:val="00324DD7"/>
    <w:rsid w:val="00324F8D"/>
    <w:rsid w:val="003250FE"/>
    <w:rsid w:val="003251B4"/>
    <w:rsid w:val="003251B5"/>
    <w:rsid w:val="003254B8"/>
    <w:rsid w:val="00325571"/>
    <w:rsid w:val="003256C1"/>
    <w:rsid w:val="00325A44"/>
    <w:rsid w:val="00325B85"/>
    <w:rsid w:val="00325D8B"/>
    <w:rsid w:val="00325F39"/>
    <w:rsid w:val="00326088"/>
    <w:rsid w:val="00326714"/>
    <w:rsid w:val="00326AEC"/>
    <w:rsid w:val="00326C39"/>
    <w:rsid w:val="00326CEE"/>
    <w:rsid w:val="00326D39"/>
    <w:rsid w:val="00326EDE"/>
    <w:rsid w:val="00327031"/>
    <w:rsid w:val="003271AE"/>
    <w:rsid w:val="003274BA"/>
    <w:rsid w:val="00327ECA"/>
    <w:rsid w:val="00330148"/>
    <w:rsid w:val="00330164"/>
    <w:rsid w:val="003309BA"/>
    <w:rsid w:val="00330D3E"/>
    <w:rsid w:val="0033103A"/>
    <w:rsid w:val="003312AA"/>
    <w:rsid w:val="00331405"/>
    <w:rsid w:val="0033145D"/>
    <w:rsid w:val="003316B6"/>
    <w:rsid w:val="00331A3C"/>
    <w:rsid w:val="00331E06"/>
    <w:rsid w:val="00331E56"/>
    <w:rsid w:val="00332A4C"/>
    <w:rsid w:val="00332B05"/>
    <w:rsid w:val="00332C9F"/>
    <w:rsid w:val="00333098"/>
    <w:rsid w:val="0033315E"/>
    <w:rsid w:val="0033324F"/>
    <w:rsid w:val="0033341C"/>
    <w:rsid w:val="0033364B"/>
    <w:rsid w:val="00333828"/>
    <w:rsid w:val="00333C95"/>
    <w:rsid w:val="00333CA5"/>
    <w:rsid w:val="00333CC7"/>
    <w:rsid w:val="00334215"/>
    <w:rsid w:val="0033439B"/>
    <w:rsid w:val="003349EB"/>
    <w:rsid w:val="00334BE4"/>
    <w:rsid w:val="00334F40"/>
    <w:rsid w:val="003355D1"/>
    <w:rsid w:val="003359A0"/>
    <w:rsid w:val="00335B1B"/>
    <w:rsid w:val="00335F56"/>
    <w:rsid w:val="00335F76"/>
    <w:rsid w:val="0033639A"/>
    <w:rsid w:val="003364AD"/>
    <w:rsid w:val="00336505"/>
    <w:rsid w:val="00336572"/>
    <w:rsid w:val="00336DB9"/>
    <w:rsid w:val="00336E50"/>
    <w:rsid w:val="00336F48"/>
    <w:rsid w:val="00337062"/>
    <w:rsid w:val="003377D8"/>
    <w:rsid w:val="00337CEE"/>
    <w:rsid w:val="00337D6A"/>
    <w:rsid w:val="00337E47"/>
    <w:rsid w:val="00337F62"/>
    <w:rsid w:val="00340343"/>
    <w:rsid w:val="003404F7"/>
    <w:rsid w:val="00340727"/>
    <w:rsid w:val="003408A0"/>
    <w:rsid w:val="003408EC"/>
    <w:rsid w:val="00340A3A"/>
    <w:rsid w:val="00340BBD"/>
    <w:rsid w:val="00340F0E"/>
    <w:rsid w:val="0034132F"/>
    <w:rsid w:val="00341459"/>
    <w:rsid w:val="00341898"/>
    <w:rsid w:val="003418A4"/>
    <w:rsid w:val="00341B53"/>
    <w:rsid w:val="00341B56"/>
    <w:rsid w:val="00341CCA"/>
    <w:rsid w:val="00341E44"/>
    <w:rsid w:val="00342043"/>
    <w:rsid w:val="0034211D"/>
    <w:rsid w:val="0034223E"/>
    <w:rsid w:val="003422EB"/>
    <w:rsid w:val="00342578"/>
    <w:rsid w:val="00342588"/>
    <w:rsid w:val="0034278F"/>
    <w:rsid w:val="0034284D"/>
    <w:rsid w:val="00343674"/>
    <w:rsid w:val="003436B6"/>
    <w:rsid w:val="00343927"/>
    <w:rsid w:val="003439CC"/>
    <w:rsid w:val="003439F1"/>
    <w:rsid w:val="00343C72"/>
    <w:rsid w:val="00343CEC"/>
    <w:rsid w:val="00343FB8"/>
    <w:rsid w:val="00344096"/>
    <w:rsid w:val="003443CB"/>
    <w:rsid w:val="00344594"/>
    <w:rsid w:val="003445EA"/>
    <w:rsid w:val="00344BCF"/>
    <w:rsid w:val="00344BFF"/>
    <w:rsid w:val="00345064"/>
    <w:rsid w:val="00345071"/>
    <w:rsid w:val="003451D4"/>
    <w:rsid w:val="00345509"/>
    <w:rsid w:val="003455EA"/>
    <w:rsid w:val="0034565D"/>
    <w:rsid w:val="00345714"/>
    <w:rsid w:val="00345B22"/>
    <w:rsid w:val="00345E22"/>
    <w:rsid w:val="003464DD"/>
    <w:rsid w:val="0034658E"/>
    <w:rsid w:val="00346638"/>
    <w:rsid w:val="00346669"/>
    <w:rsid w:val="00346785"/>
    <w:rsid w:val="00346AB3"/>
    <w:rsid w:val="00346B3D"/>
    <w:rsid w:val="00346B91"/>
    <w:rsid w:val="00346D6D"/>
    <w:rsid w:val="00346E22"/>
    <w:rsid w:val="00346E2C"/>
    <w:rsid w:val="00346E5A"/>
    <w:rsid w:val="00346FC7"/>
    <w:rsid w:val="00347100"/>
    <w:rsid w:val="00347BE0"/>
    <w:rsid w:val="00350253"/>
    <w:rsid w:val="003503F7"/>
    <w:rsid w:val="00350579"/>
    <w:rsid w:val="00350A82"/>
    <w:rsid w:val="00350B64"/>
    <w:rsid w:val="00350EE2"/>
    <w:rsid w:val="00351078"/>
    <w:rsid w:val="0035138C"/>
    <w:rsid w:val="003513CB"/>
    <w:rsid w:val="003514F9"/>
    <w:rsid w:val="0035164C"/>
    <w:rsid w:val="003517E8"/>
    <w:rsid w:val="003518A4"/>
    <w:rsid w:val="00351928"/>
    <w:rsid w:val="00352369"/>
    <w:rsid w:val="003524F6"/>
    <w:rsid w:val="003525C3"/>
    <w:rsid w:val="003526AE"/>
    <w:rsid w:val="0035291A"/>
    <w:rsid w:val="00352A56"/>
    <w:rsid w:val="00352DC3"/>
    <w:rsid w:val="00353512"/>
    <w:rsid w:val="0035391B"/>
    <w:rsid w:val="00353BE9"/>
    <w:rsid w:val="00353CA8"/>
    <w:rsid w:val="00353CC8"/>
    <w:rsid w:val="003544A3"/>
    <w:rsid w:val="00354677"/>
    <w:rsid w:val="00354CB1"/>
    <w:rsid w:val="00354D35"/>
    <w:rsid w:val="00354EBD"/>
    <w:rsid w:val="00354EDA"/>
    <w:rsid w:val="00354F42"/>
    <w:rsid w:val="00354F6A"/>
    <w:rsid w:val="0035515D"/>
    <w:rsid w:val="0035576D"/>
    <w:rsid w:val="0035599F"/>
    <w:rsid w:val="00355C44"/>
    <w:rsid w:val="00355C60"/>
    <w:rsid w:val="00355DFB"/>
    <w:rsid w:val="00355FFF"/>
    <w:rsid w:val="003560C4"/>
    <w:rsid w:val="003562F8"/>
    <w:rsid w:val="0035657A"/>
    <w:rsid w:val="00356749"/>
    <w:rsid w:val="00356B1B"/>
    <w:rsid w:val="00356C65"/>
    <w:rsid w:val="00356C69"/>
    <w:rsid w:val="00356D18"/>
    <w:rsid w:val="00356F03"/>
    <w:rsid w:val="00357238"/>
    <w:rsid w:val="003573A7"/>
    <w:rsid w:val="0035782A"/>
    <w:rsid w:val="00357910"/>
    <w:rsid w:val="00357A67"/>
    <w:rsid w:val="00357E39"/>
    <w:rsid w:val="00357FE7"/>
    <w:rsid w:val="003600F3"/>
    <w:rsid w:val="0036039C"/>
    <w:rsid w:val="003604C9"/>
    <w:rsid w:val="003605A1"/>
    <w:rsid w:val="00360972"/>
    <w:rsid w:val="00360B4E"/>
    <w:rsid w:val="00360F23"/>
    <w:rsid w:val="0036110F"/>
    <w:rsid w:val="00361345"/>
    <w:rsid w:val="00361416"/>
    <w:rsid w:val="00361802"/>
    <w:rsid w:val="00361932"/>
    <w:rsid w:val="00361A50"/>
    <w:rsid w:val="00361AD2"/>
    <w:rsid w:val="00361B50"/>
    <w:rsid w:val="00361C47"/>
    <w:rsid w:val="00361EEA"/>
    <w:rsid w:val="0036200D"/>
    <w:rsid w:val="003620B5"/>
    <w:rsid w:val="003620EF"/>
    <w:rsid w:val="00362314"/>
    <w:rsid w:val="003623A0"/>
    <w:rsid w:val="00362444"/>
    <w:rsid w:val="003624DC"/>
    <w:rsid w:val="003626B5"/>
    <w:rsid w:val="00362A36"/>
    <w:rsid w:val="00362CEE"/>
    <w:rsid w:val="00362DAC"/>
    <w:rsid w:val="00362E43"/>
    <w:rsid w:val="00362F97"/>
    <w:rsid w:val="003635D1"/>
    <w:rsid w:val="0036395A"/>
    <w:rsid w:val="00363D09"/>
    <w:rsid w:val="00363D83"/>
    <w:rsid w:val="00364468"/>
    <w:rsid w:val="003644B0"/>
    <w:rsid w:val="0036453B"/>
    <w:rsid w:val="00364738"/>
    <w:rsid w:val="00364850"/>
    <w:rsid w:val="00364942"/>
    <w:rsid w:val="00364B16"/>
    <w:rsid w:val="00364BE4"/>
    <w:rsid w:val="00365376"/>
    <w:rsid w:val="00365573"/>
    <w:rsid w:val="00365619"/>
    <w:rsid w:val="0036599F"/>
    <w:rsid w:val="00365A03"/>
    <w:rsid w:val="00365A62"/>
    <w:rsid w:val="00365AE8"/>
    <w:rsid w:val="00366220"/>
    <w:rsid w:val="003664FB"/>
    <w:rsid w:val="00366504"/>
    <w:rsid w:val="003666E5"/>
    <w:rsid w:val="003668B6"/>
    <w:rsid w:val="00366A12"/>
    <w:rsid w:val="00366AC4"/>
    <w:rsid w:val="00366B75"/>
    <w:rsid w:val="00367291"/>
    <w:rsid w:val="0036761B"/>
    <w:rsid w:val="003676C4"/>
    <w:rsid w:val="00367724"/>
    <w:rsid w:val="00367958"/>
    <w:rsid w:val="00367A02"/>
    <w:rsid w:val="00367A16"/>
    <w:rsid w:val="00367C4E"/>
    <w:rsid w:val="00367CF1"/>
    <w:rsid w:val="00367CFF"/>
    <w:rsid w:val="00367EF9"/>
    <w:rsid w:val="00370204"/>
    <w:rsid w:val="00370208"/>
    <w:rsid w:val="003703A0"/>
    <w:rsid w:val="003703F9"/>
    <w:rsid w:val="0037051A"/>
    <w:rsid w:val="003707AA"/>
    <w:rsid w:val="003707CC"/>
    <w:rsid w:val="00370827"/>
    <w:rsid w:val="00370896"/>
    <w:rsid w:val="003709E2"/>
    <w:rsid w:val="00370C49"/>
    <w:rsid w:val="00370D34"/>
    <w:rsid w:val="00370DC6"/>
    <w:rsid w:val="00371242"/>
    <w:rsid w:val="0037141B"/>
    <w:rsid w:val="003714BB"/>
    <w:rsid w:val="003716CF"/>
    <w:rsid w:val="00371731"/>
    <w:rsid w:val="00372052"/>
    <w:rsid w:val="003724BB"/>
    <w:rsid w:val="003725D5"/>
    <w:rsid w:val="003726C5"/>
    <w:rsid w:val="00372978"/>
    <w:rsid w:val="003729A2"/>
    <w:rsid w:val="00372A24"/>
    <w:rsid w:val="00373072"/>
    <w:rsid w:val="00373210"/>
    <w:rsid w:val="00373298"/>
    <w:rsid w:val="00373321"/>
    <w:rsid w:val="003734ED"/>
    <w:rsid w:val="003736B2"/>
    <w:rsid w:val="0037371A"/>
    <w:rsid w:val="003738E8"/>
    <w:rsid w:val="00373B5B"/>
    <w:rsid w:val="00373B9D"/>
    <w:rsid w:val="00373C52"/>
    <w:rsid w:val="00373E8F"/>
    <w:rsid w:val="00373F2B"/>
    <w:rsid w:val="00373F3C"/>
    <w:rsid w:val="00374459"/>
    <w:rsid w:val="00374527"/>
    <w:rsid w:val="003746E4"/>
    <w:rsid w:val="0037478C"/>
    <w:rsid w:val="0037478E"/>
    <w:rsid w:val="00374AD8"/>
    <w:rsid w:val="00374BD8"/>
    <w:rsid w:val="00374DDD"/>
    <w:rsid w:val="00375334"/>
    <w:rsid w:val="00375543"/>
    <w:rsid w:val="003758C1"/>
    <w:rsid w:val="00375EA5"/>
    <w:rsid w:val="00376002"/>
    <w:rsid w:val="003762E9"/>
    <w:rsid w:val="003763AD"/>
    <w:rsid w:val="00376623"/>
    <w:rsid w:val="00376697"/>
    <w:rsid w:val="00376983"/>
    <w:rsid w:val="00376B1C"/>
    <w:rsid w:val="00376F6B"/>
    <w:rsid w:val="0037710C"/>
    <w:rsid w:val="00377384"/>
    <w:rsid w:val="0037739F"/>
    <w:rsid w:val="003773C0"/>
    <w:rsid w:val="00377437"/>
    <w:rsid w:val="00377565"/>
    <w:rsid w:val="00377986"/>
    <w:rsid w:val="00377B06"/>
    <w:rsid w:val="00377BD1"/>
    <w:rsid w:val="00377DAF"/>
    <w:rsid w:val="00380074"/>
    <w:rsid w:val="0038069D"/>
    <w:rsid w:val="0038076C"/>
    <w:rsid w:val="003807F4"/>
    <w:rsid w:val="00380A3A"/>
    <w:rsid w:val="00380B0D"/>
    <w:rsid w:val="00380CBC"/>
    <w:rsid w:val="00380ECD"/>
    <w:rsid w:val="003811AB"/>
    <w:rsid w:val="0038128E"/>
    <w:rsid w:val="003815F0"/>
    <w:rsid w:val="003816BA"/>
    <w:rsid w:val="00381829"/>
    <w:rsid w:val="0038191C"/>
    <w:rsid w:val="00381C87"/>
    <w:rsid w:val="00381D99"/>
    <w:rsid w:val="00381E6F"/>
    <w:rsid w:val="00382204"/>
    <w:rsid w:val="0038221D"/>
    <w:rsid w:val="00382C02"/>
    <w:rsid w:val="00382C98"/>
    <w:rsid w:val="00382E58"/>
    <w:rsid w:val="0038303E"/>
    <w:rsid w:val="003830D9"/>
    <w:rsid w:val="00383440"/>
    <w:rsid w:val="0038348F"/>
    <w:rsid w:val="003834EA"/>
    <w:rsid w:val="003836CE"/>
    <w:rsid w:val="0038385F"/>
    <w:rsid w:val="00383C2E"/>
    <w:rsid w:val="00383C7A"/>
    <w:rsid w:val="00383D8E"/>
    <w:rsid w:val="00383E9D"/>
    <w:rsid w:val="0038416B"/>
    <w:rsid w:val="0038484C"/>
    <w:rsid w:val="003848D1"/>
    <w:rsid w:val="003848E0"/>
    <w:rsid w:val="003849C3"/>
    <w:rsid w:val="00384A28"/>
    <w:rsid w:val="0038505B"/>
    <w:rsid w:val="003853D6"/>
    <w:rsid w:val="00385884"/>
    <w:rsid w:val="00385F0B"/>
    <w:rsid w:val="003860A2"/>
    <w:rsid w:val="003860E8"/>
    <w:rsid w:val="00386131"/>
    <w:rsid w:val="003861C2"/>
    <w:rsid w:val="0038621B"/>
    <w:rsid w:val="0038631D"/>
    <w:rsid w:val="00386381"/>
    <w:rsid w:val="00386524"/>
    <w:rsid w:val="00386696"/>
    <w:rsid w:val="003867D6"/>
    <w:rsid w:val="0038680E"/>
    <w:rsid w:val="00386C64"/>
    <w:rsid w:val="00386E94"/>
    <w:rsid w:val="00386F04"/>
    <w:rsid w:val="00386F98"/>
    <w:rsid w:val="003870CB"/>
    <w:rsid w:val="003870D0"/>
    <w:rsid w:val="003873F4"/>
    <w:rsid w:val="0038757E"/>
    <w:rsid w:val="00387718"/>
    <w:rsid w:val="00387899"/>
    <w:rsid w:val="0038789D"/>
    <w:rsid w:val="00387CA6"/>
    <w:rsid w:val="00387CB2"/>
    <w:rsid w:val="00390112"/>
    <w:rsid w:val="00390124"/>
    <w:rsid w:val="0039052A"/>
    <w:rsid w:val="00390843"/>
    <w:rsid w:val="003908E0"/>
    <w:rsid w:val="00390E60"/>
    <w:rsid w:val="00390F18"/>
    <w:rsid w:val="00391227"/>
    <w:rsid w:val="0039125E"/>
    <w:rsid w:val="0039141D"/>
    <w:rsid w:val="003917C2"/>
    <w:rsid w:val="00391BCF"/>
    <w:rsid w:val="0039227A"/>
    <w:rsid w:val="003923EE"/>
    <w:rsid w:val="003925CD"/>
    <w:rsid w:val="00392649"/>
    <w:rsid w:val="003927DA"/>
    <w:rsid w:val="00392831"/>
    <w:rsid w:val="00392B99"/>
    <w:rsid w:val="00393342"/>
    <w:rsid w:val="0039359B"/>
    <w:rsid w:val="003935BE"/>
    <w:rsid w:val="003937B0"/>
    <w:rsid w:val="003937EC"/>
    <w:rsid w:val="00393A84"/>
    <w:rsid w:val="00393E70"/>
    <w:rsid w:val="00393F22"/>
    <w:rsid w:val="003941DD"/>
    <w:rsid w:val="003945A7"/>
    <w:rsid w:val="00394B9B"/>
    <w:rsid w:val="00394F61"/>
    <w:rsid w:val="0039509F"/>
    <w:rsid w:val="003956B8"/>
    <w:rsid w:val="003956CE"/>
    <w:rsid w:val="00395816"/>
    <w:rsid w:val="00395C14"/>
    <w:rsid w:val="00395C2B"/>
    <w:rsid w:val="00395DD2"/>
    <w:rsid w:val="00396633"/>
    <w:rsid w:val="00396634"/>
    <w:rsid w:val="0039696F"/>
    <w:rsid w:val="00396B66"/>
    <w:rsid w:val="00396B99"/>
    <w:rsid w:val="00396FB4"/>
    <w:rsid w:val="003971DF"/>
    <w:rsid w:val="00397367"/>
    <w:rsid w:val="00397596"/>
    <w:rsid w:val="0039778E"/>
    <w:rsid w:val="003979CF"/>
    <w:rsid w:val="003979EC"/>
    <w:rsid w:val="00397C23"/>
    <w:rsid w:val="00397E01"/>
    <w:rsid w:val="00397FF1"/>
    <w:rsid w:val="003A0257"/>
    <w:rsid w:val="003A036C"/>
    <w:rsid w:val="003A0378"/>
    <w:rsid w:val="003A043F"/>
    <w:rsid w:val="003A055D"/>
    <w:rsid w:val="003A0944"/>
    <w:rsid w:val="003A09EB"/>
    <w:rsid w:val="003A0CF5"/>
    <w:rsid w:val="003A0EDA"/>
    <w:rsid w:val="003A1066"/>
    <w:rsid w:val="003A114D"/>
    <w:rsid w:val="003A125A"/>
    <w:rsid w:val="003A13E7"/>
    <w:rsid w:val="003A14D7"/>
    <w:rsid w:val="003A1613"/>
    <w:rsid w:val="003A1CDF"/>
    <w:rsid w:val="003A2044"/>
    <w:rsid w:val="003A2116"/>
    <w:rsid w:val="003A256E"/>
    <w:rsid w:val="003A258E"/>
    <w:rsid w:val="003A2714"/>
    <w:rsid w:val="003A27D5"/>
    <w:rsid w:val="003A28B8"/>
    <w:rsid w:val="003A2D51"/>
    <w:rsid w:val="003A2D60"/>
    <w:rsid w:val="003A2E66"/>
    <w:rsid w:val="003A2EE2"/>
    <w:rsid w:val="003A2F1F"/>
    <w:rsid w:val="003A2FC0"/>
    <w:rsid w:val="003A3142"/>
    <w:rsid w:val="003A375F"/>
    <w:rsid w:val="003A3855"/>
    <w:rsid w:val="003A39F6"/>
    <w:rsid w:val="003A3A5F"/>
    <w:rsid w:val="003A3AD5"/>
    <w:rsid w:val="003A3AFE"/>
    <w:rsid w:val="003A3B03"/>
    <w:rsid w:val="003A3CE9"/>
    <w:rsid w:val="003A3DA5"/>
    <w:rsid w:val="003A3E15"/>
    <w:rsid w:val="003A4237"/>
    <w:rsid w:val="003A44A0"/>
    <w:rsid w:val="003A4A6F"/>
    <w:rsid w:val="003A4C30"/>
    <w:rsid w:val="003A4C97"/>
    <w:rsid w:val="003A5471"/>
    <w:rsid w:val="003A5554"/>
    <w:rsid w:val="003A5596"/>
    <w:rsid w:val="003A55D1"/>
    <w:rsid w:val="003A5A7F"/>
    <w:rsid w:val="003A5AFF"/>
    <w:rsid w:val="003A5BF5"/>
    <w:rsid w:val="003A5D9F"/>
    <w:rsid w:val="003A5EF3"/>
    <w:rsid w:val="003A5FFB"/>
    <w:rsid w:val="003A60AA"/>
    <w:rsid w:val="003A60BA"/>
    <w:rsid w:val="003A63BB"/>
    <w:rsid w:val="003A6449"/>
    <w:rsid w:val="003A64BD"/>
    <w:rsid w:val="003A64EF"/>
    <w:rsid w:val="003A6539"/>
    <w:rsid w:val="003A67AA"/>
    <w:rsid w:val="003A6D14"/>
    <w:rsid w:val="003A6E7C"/>
    <w:rsid w:val="003A70E4"/>
    <w:rsid w:val="003A7487"/>
    <w:rsid w:val="003A7A1E"/>
    <w:rsid w:val="003A7C10"/>
    <w:rsid w:val="003A7DE5"/>
    <w:rsid w:val="003A7F91"/>
    <w:rsid w:val="003A7FD2"/>
    <w:rsid w:val="003B0074"/>
    <w:rsid w:val="003B03D0"/>
    <w:rsid w:val="003B0455"/>
    <w:rsid w:val="003B054F"/>
    <w:rsid w:val="003B0577"/>
    <w:rsid w:val="003B0852"/>
    <w:rsid w:val="003B0BBB"/>
    <w:rsid w:val="003B0DF1"/>
    <w:rsid w:val="003B0F8F"/>
    <w:rsid w:val="003B122E"/>
    <w:rsid w:val="003B129B"/>
    <w:rsid w:val="003B14F3"/>
    <w:rsid w:val="003B1673"/>
    <w:rsid w:val="003B1A22"/>
    <w:rsid w:val="003B1A4B"/>
    <w:rsid w:val="003B2128"/>
    <w:rsid w:val="003B21C2"/>
    <w:rsid w:val="003B26B1"/>
    <w:rsid w:val="003B26DA"/>
    <w:rsid w:val="003B2A8C"/>
    <w:rsid w:val="003B2C67"/>
    <w:rsid w:val="003B2C8B"/>
    <w:rsid w:val="003B2D5C"/>
    <w:rsid w:val="003B2F1F"/>
    <w:rsid w:val="003B2F8B"/>
    <w:rsid w:val="003B3098"/>
    <w:rsid w:val="003B317E"/>
    <w:rsid w:val="003B33A0"/>
    <w:rsid w:val="003B353F"/>
    <w:rsid w:val="003B397B"/>
    <w:rsid w:val="003B3E13"/>
    <w:rsid w:val="003B3F97"/>
    <w:rsid w:val="003B44BB"/>
    <w:rsid w:val="003B452E"/>
    <w:rsid w:val="003B4712"/>
    <w:rsid w:val="003B49C0"/>
    <w:rsid w:val="003B574C"/>
    <w:rsid w:val="003B584F"/>
    <w:rsid w:val="003B5972"/>
    <w:rsid w:val="003B5B42"/>
    <w:rsid w:val="003B5DAC"/>
    <w:rsid w:val="003B5EF9"/>
    <w:rsid w:val="003B5F99"/>
    <w:rsid w:val="003B6197"/>
    <w:rsid w:val="003B6316"/>
    <w:rsid w:val="003B63A8"/>
    <w:rsid w:val="003B652B"/>
    <w:rsid w:val="003B6548"/>
    <w:rsid w:val="003B6666"/>
    <w:rsid w:val="003B673B"/>
    <w:rsid w:val="003B67CC"/>
    <w:rsid w:val="003B67E5"/>
    <w:rsid w:val="003B6991"/>
    <w:rsid w:val="003B6ADE"/>
    <w:rsid w:val="003B6CBE"/>
    <w:rsid w:val="003B6F21"/>
    <w:rsid w:val="003B735A"/>
    <w:rsid w:val="003B73C1"/>
    <w:rsid w:val="003B7609"/>
    <w:rsid w:val="003B7AEF"/>
    <w:rsid w:val="003B7B00"/>
    <w:rsid w:val="003B7CDA"/>
    <w:rsid w:val="003B7F66"/>
    <w:rsid w:val="003C0578"/>
    <w:rsid w:val="003C0ABB"/>
    <w:rsid w:val="003C0DB2"/>
    <w:rsid w:val="003C10E1"/>
    <w:rsid w:val="003C18CD"/>
    <w:rsid w:val="003C1986"/>
    <w:rsid w:val="003C1BE8"/>
    <w:rsid w:val="003C1C07"/>
    <w:rsid w:val="003C1C73"/>
    <w:rsid w:val="003C1D94"/>
    <w:rsid w:val="003C218B"/>
    <w:rsid w:val="003C2A92"/>
    <w:rsid w:val="003C2C2B"/>
    <w:rsid w:val="003C2C4D"/>
    <w:rsid w:val="003C2CA1"/>
    <w:rsid w:val="003C3198"/>
    <w:rsid w:val="003C3254"/>
    <w:rsid w:val="003C32B4"/>
    <w:rsid w:val="003C3376"/>
    <w:rsid w:val="003C392E"/>
    <w:rsid w:val="003C394A"/>
    <w:rsid w:val="003C39B4"/>
    <w:rsid w:val="003C3E45"/>
    <w:rsid w:val="003C3F5A"/>
    <w:rsid w:val="003C40C9"/>
    <w:rsid w:val="003C4284"/>
    <w:rsid w:val="003C44AF"/>
    <w:rsid w:val="003C44FC"/>
    <w:rsid w:val="003C4672"/>
    <w:rsid w:val="003C4A25"/>
    <w:rsid w:val="003C503D"/>
    <w:rsid w:val="003C54BF"/>
    <w:rsid w:val="003C569C"/>
    <w:rsid w:val="003C60CF"/>
    <w:rsid w:val="003C6249"/>
    <w:rsid w:val="003C6256"/>
    <w:rsid w:val="003C6365"/>
    <w:rsid w:val="003C6381"/>
    <w:rsid w:val="003C6444"/>
    <w:rsid w:val="003C6556"/>
    <w:rsid w:val="003C6571"/>
    <w:rsid w:val="003C65B8"/>
    <w:rsid w:val="003C672B"/>
    <w:rsid w:val="003C6772"/>
    <w:rsid w:val="003C680D"/>
    <w:rsid w:val="003C6B0F"/>
    <w:rsid w:val="003C6B57"/>
    <w:rsid w:val="003C6C91"/>
    <w:rsid w:val="003C771C"/>
    <w:rsid w:val="003C7BEA"/>
    <w:rsid w:val="003C7E98"/>
    <w:rsid w:val="003D0603"/>
    <w:rsid w:val="003D07E9"/>
    <w:rsid w:val="003D097C"/>
    <w:rsid w:val="003D09EC"/>
    <w:rsid w:val="003D0A91"/>
    <w:rsid w:val="003D0B3D"/>
    <w:rsid w:val="003D0BE0"/>
    <w:rsid w:val="003D1126"/>
    <w:rsid w:val="003D12BD"/>
    <w:rsid w:val="003D1399"/>
    <w:rsid w:val="003D13A5"/>
    <w:rsid w:val="003D18C5"/>
    <w:rsid w:val="003D18D4"/>
    <w:rsid w:val="003D1BAD"/>
    <w:rsid w:val="003D1F84"/>
    <w:rsid w:val="003D211D"/>
    <w:rsid w:val="003D29D3"/>
    <w:rsid w:val="003D2AC7"/>
    <w:rsid w:val="003D2C02"/>
    <w:rsid w:val="003D2CC4"/>
    <w:rsid w:val="003D2F82"/>
    <w:rsid w:val="003D2FD7"/>
    <w:rsid w:val="003D3091"/>
    <w:rsid w:val="003D30AB"/>
    <w:rsid w:val="003D3226"/>
    <w:rsid w:val="003D335A"/>
    <w:rsid w:val="003D3389"/>
    <w:rsid w:val="003D397D"/>
    <w:rsid w:val="003D3BD7"/>
    <w:rsid w:val="003D3F88"/>
    <w:rsid w:val="003D3F90"/>
    <w:rsid w:val="003D44F7"/>
    <w:rsid w:val="003D450B"/>
    <w:rsid w:val="003D4802"/>
    <w:rsid w:val="003D496C"/>
    <w:rsid w:val="003D49FD"/>
    <w:rsid w:val="003D4A2E"/>
    <w:rsid w:val="003D4CED"/>
    <w:rsid w:val="003D4E82"/>
    <w:rsid w:val="003D4EB8"/>
    <w:rsid w:val="003D4F01"/>
    <w:rsid w:val="003D4F42"/>
    <w:rsid w:val="003D5244"/>
    <w:rsid w:val="003D52EB"/>
    <w:rsid w:val="003D5343"/>
    <w:rsid w:val="003D534F"/>
    <w:rsid w:val="003D5504"/>
    <w:rsid w:val="003D5615"/>
    <w:rsid w:val="003D57D6"/>
    <w:rsid w:val="003D581B"/>
    <w:rsid w:val="003D5840"/>
    <w:rsid w:val="003D595C"/>
    <w:rsid w:val="003D5B0A"/>
    <w:rsid w:val="003D5C9D"/>
    <w:rsid w:val="003D5DF2"/>
    <w:rsid w:val="003D60DD"/>
    <w:rsid w:val="003D613F"/>
    <w:rsid w:val="003D6267"/>
    <w:rsid w:val="003D62CB"/>
    <w:rsid w:val="003D63C9"/>
    <w:rsid w:val="003D6462"/>
    <w:rsid w:val="003D6710"/>
    <w:rsid w:val="003D67E2"/>
    <w:rsid w:val="003D6B42"/>
    <w:rsid w:val="003D6CC0"/>
    <w:rsid w:val="003D6ED1"/>
    <w:rsid w:val="003D7273"/>
    <w:rsid w:val="003D735D"/>
    <w:rsid w:val="003D740E"/>
    <w:rsid w:val="003D74FD"/>
    <w:rsid w:val="003D7BC6"/>
    <w:rsid w:val="003D7BDA"/>
    <w:rsid w:val="003D7BF3"/>
    <w:rsid w:val="003D7C14"/>
    <w:rsid w:val="003D7E42"/>
    <w:rsid w:val="003D7E85"/>
    <w:rsid w:val="003E0265"/>
    <w:rsid w:val="003E0503"/>
    <w:rsid w:val="003E0770"/>
    <w:rsid w:val="003E07C2"/>
    <w:rsid w:val="003E099D"/>
    <w:rsid w:val="003E0A8A"/>
    <w:rsid w:val="003E0AD4"/>
    <w:rsid w:val="003E0C5B"/>
    <w:rsid w:val="003E0EEB"/>
    <w:rsid w:val="003E1153"/>
    <w:rsid w:val="003E1177"/>
    <w:rsid w:val="003E175D"/>
    <w:rsid w:val="003E198A"/>
    <w:rsid w:val="003E1AFE"/>
    <w:rsid w:val="003E1B5C"/>
    <w:rsid w:val="003E1F5D"/>
    <w:rsid w:val="003E1F61"/>
    <w:rsid w:val="003E22BA"/>
    <w:rsid w:val="003E24A8"/>
    <w:rsid w:val="003E2507"/>
    <w:rsid w:val="003E2622"/>
    <w:rsid w:val="003E2695"/>
    <w:rsid w:val="003E26F1"/>
    <w:rsid w:val="003E2744"/>
    <w:rsid w:val="003E27BE"/>
    <w:rsid w:val="003E2AFE"/>
    <w:rsid w:val="003E2B7C"/>
    <w:rsid w:val="003E3568"/>
    <w:rsid w:val="003E3C02"/>
    <w:rsid w:val="003E3C2B"/>
    <w:rsid w:val="003E3ED9"/>
    <w:rsid w:val="003E3F75"/>
    <w:rsid w:val="003E4171"/>
    <w:rsid w:val="003E43DD"/>
    <w:rsid w:val="003E44A1"/>
    <w:rsid w:val="003E4546"/>
    <w:rsid w:val="003E466F"/>
    <w:rsid w:val="003E46C0"/>
    <w:rsid w:val="003E4786"/>
    <w:rsid w:val="003E4924"/>
    <w:rsid w:val="003E49DC"/>
    <w:rsid w:val="003E4A4E"/>
    <w:rsid w:val="003E4AB1"/>
    <w:rsid w:val="003E4EF5"/>
    <w:rsid w:val="003E52BC"/>
    <w:rsid w:val="003E5458"/>
    <w:rsid w:val="003E597A"/>
    <w:rsid w:val="003E5C96"/>
    <w:rsid w:val="003E6123"/>
    <w:rsid w:val="003E6190"/>
    <w:rsid w:val="003E63FC"/>
    <w:rsid w:val="003E651E"/>
    <w:rsid w:val="003E657B"/>
    <w:rsid w:val="003E6DEC"/>
    <w:rsid w:val="003E700F"/>
    <w:rsid w:val="003E710F"/>
    <w:rsid w:val="003E71C8"/>
    <w:rsid w:val="003E75F3"/>
    <w:rsid w:val="003E7A38"/>
    <w:rsid w:val="003E7E2B"/>
    <w:rsid w:val="003E7F3B"/>
    <w:rsid w:val="003E7FF2"/>
    <w:rsid w:val="003F01B9"/>
    <w:rsid w:val="003F0395"/>
    <w:rsid w:val="003F06D7"/>
    <w:rsid w:val="003F0768"/>
    <w:rsid w:val="003F0816"/>
    <w:rsid w:val="003F091E"/>
    <w:rsid w:val="003F09F3"/>
    <w:rsid w:val="003F0FA2"/>
    <w:rsid w:val="003F1019"/>
    <w:rsid w:val="003F121B"/>
    <w:rsid w:val="003F1AF0"/>
    <w:rsid w:val="003F1DA5"/>
    <w:rsid w:val="003F1ED3"/>
    <w:rsid w:val="003F2104"/>
    <w:rsid w:val="003F235B"/>
    <w:rsid w:val="003F25A0"/>
    <w:rsid w:val="003F2654"/>
    <w:rsid w:val="003F28E1"/>
    <w:rsid w:val="003F2A56"/>
    <w:rsid w:val="003F2B18"/>
    <w:rsid w:val="003F2BD6"/>
    <w:rsid w:val="003F2F7C"/>
    <w:rsid w:val="003F2FBC"/>
    <w:rsid w:val="003F302E"/>
    <w:rsid w:val="003F315C"/>
    <w:rsid w:val="003F3188"/>
    <w:rsid w:val="003F368E"/>
    <w:rsid w:val="003F36A5"/>
    <w:rsid w:val="003F36E8"/>
    <w:rsid w:val="003F3840"/>
    <w:rsid w:val="003F39D0"/>
    <w:rsid w:val="003F3AAE"/>
    <w:rsid w:val="003F3B3B"/>
    <w:rsid w:val="003F3C51"/>
    <w:rsid w:val="003F3CE6"/>
    <w:rsid w:val="003F3E7B"/>
    <w:rsid w:val="003F4114"/>
    <w:rsid w:val="003F433D"/>
    <w:rsid w:val="003F4550"/>
    <w:rsid w:val="003F49A4"/>
    <w:rsid w:val="003F4AEF"/>
    <w:rsid w:val="003F4B30"/>
    <w:rsid w:val="003F4B77"/>
    <w:rsid w:val="003F4E89"/>
    <w:rsid w:val="003F5123"/>
    <w:rsid w:val="003F5170"/>
    <w:rsid w:val="003F5575"/>
    <w:rsid w:val="003F564F"/>
    <w:rsid w:val="003F57BA"/>
    <w:rsid w:val="003F57DA"/>
    <w:rsid w:val="003F59EB"/>
    <w:rsid w:val="003F5A09"/>
    <w:rsid w:val="003F5D41"/>
    <w:rsid w:val="003F5DF8"/>
    <w:rsid w:val="003F660A"/>
    <w:rsid w:val="003F69E1"/>
    <w:rsid w:val="003F69FC"/>
    <w:rsid w:val="003F6BE9"/>
    <w:rsid w:val="003F6CF1"/>
    <w:rsid w:val="003F6D01"/>
    <w:rsid w:val="003F7018"/>
    <w:rsid w:val="003F7041"/>
    <w:rsid w:val="003F7364"/>
    <w:rsid w:val="003F741B"/>
    <w:rsid w:val="003F7A63"/>
    <w:rsid w:val="003F7B40"/>
    <w:rsid w:val="003F7E05"/>
    <w:rsid w:val="003F7F71"/>
    <w:rsid w:val="0040036D"/>
    <w:rsid w:val="00400498"/>
    <w:rsid w:val="00400674"/>
    <w:rsid w:val="00400934"/>
    <w:rsid w:val="00400BFA"/>
    <w:rsid w:val="00400E18"/>
    <w:rsid w:val="00401070"/>
    <w:rsid w:val="0040111C"/>
    <w:rsid w:val="0040119D"/>
    <w:rsid w:val="004011C0"/>
    <w:rsid w:val="004011C7"/>
    <w:rsid w:val="0040121B"/>
    <w:rsid w:val="00401425"/>
    <w:rsid w:val="004016E0"/>
    <w:rsid w:val="004018E4"/>
    <w:rsid w:val="00401995"/>
    <w:rsid w:val="00401FFC"/>
    <w:rsid w:val="0040208E"/>
    <w:rsid w:val="004024D2"/>
    <w:rsid w:val="00402988"/>
    <w:rsid w:val="00402A2F"/>
    <w:rsid w:val="00402A95"/>
    <w:rsid w:val="00402EB9"/>
    <w:rsid w:val="00403029"/>
    <w:rsid w:val="0040307C"/>
    <w:rsid w:val="00403249"/>
    <w:rsid w:val="00403BBC"/>
    <w:rsid w:val="00403CCF"/>
    <w:rsid w:val="00403DAE"/>
    <w:rsid w:val="00403E80"/>
    <w:rsid w:val="00403EB6"/>
    <w:rsid w:val="004040FB"/>
    <w:rsid w:val="00404377"/>
    <w:rsid w:val="00404390"/>
    <w:rsid w:val="00404567"/>
    <w:rsid w:val="00404A97"/>
    <w:rsid w:val="00404CC4"/>
    <w:rsid w:val="004050EE"/>
    <w:rsid w:val="00405144"/>
    <w:rsid w:val="004051BA"/>
    <w:rsid w:val="004051C6"/>
    <w:rsid w:val="00405308"/>
    <w:rsid w:val="004054F3"/>
    <w:rsid w:val="004056DC"/>
    <w:rsid w:val="004057E5"/>
    <w:rsid w:val="00405849"/>
    <w:rsid w:val="00405C66"/>
    <w:rsid w:val="00405D55"/>
    <w:rsid w:val="00405EB3"/>
    <w:rsid w:val="00405FBC"/>
    <w:rsid w:val="0040630B"/>
    <w:rsid w:val="0040637A"/>
    <w:rsid w:val="0040673D"/>
    <w:rsid w:val="00406AC4"/>
    <w:rsid w:val="00406C2A"/>
    <w:rsid w:val="00406D4B"/>
    <w:rsid w:val="00406E08"/>
    <w:rsid w:val="00406E25"/>
    <w:rsid w:val="0040700F"/>
    <w:rsid w:val="00407059"/>
    <w:rsid w:val="004070D5"/>
    <w:rsid w:val="00407505"/>
    <w:rsid w:val="00407B72"/>
    <w:rsid w:val="00407CD1"/>
    <w:rsid w:val="00410499"/>
    <w:rsid w:val="00410563"/>
    <w:rsid w:val="004105D9"/>
    <w:rsid w:val="004105F9"/>
    <w:rsid w:val="00410643"/>
    <w:rsid w:val="00410ADB"/>
    <w:rsid w:val="00410BD9"/>
    <w:rsid w:val="00410CDA"/>
    <w:rsid w:val="00410E82"/>
    <w:rsid w:val="00411154"/>
    <w:rsid w:val="00411204"/>
    <w:rsid w:val="00411F70"/>
    <w:rsid w:val="00411FCE"/>
    <w:rsid w:val="00412558"/>
    <w:rsid w:val="0041256D"/>
    <w:rsid w:val="00412C33"/>
    <w:rsid w:val="00412E0D"/>
    <w:rsid w:val="00413251"/>
    <w:rsid w:val="00413322"/>
    <w:rsid w:val="00413376"/>
    <w:rsid w:val="004133A4"/>
    <w:rsid w:val="0041343B"/>
    <w:rsid w:val="00413A2E"/>
    <w:rsid w:val="00413EC0"/>
    <w:rsid w:val="00414125"/>
    <w:rsid w:val="00414263"/>
    <w:rsid w:val="004142FB"/>
    <w:rsid w:val="0041431E"/>
    <w:rsid w:val="004143B4"/>
    <w:rsid w:val="0041452B"/>
    <w:rsid w:val="00414584"/>
    <w:rsid w:val="0041463E"/>
    <w:rsid w:val="004146EA"/>
    <w:rsid w:val="00414892"/>
    <w:rsid w:val="0041493C"/>
    <w:rsid w:val="00414968"/>
    <w:rsid w:val="004149F6"/>
    <w:rsid w:val="00414CCC"/>
    <w:rsid w:val="00414DFF"/>
    <w:rsid w:val="00415020"/>
    <w:rsid w:val="00415321"/>
    <w:rsid w:val="00415389"/>
    <w:rsid w:val="0041540B"/>
    <w:rsid w:val="004158B1"/>
    <w:rsid w:val="00415C03"/>
    <w:rsid w:val="00415CCA"/>
    <w:rsid w:val="00416051"/>
    <w:rsid w:val="0041625D"/>
    <w:rsid w:val="004163B2"/>
    <w:rsid w:val="00416A63"/>
    <w:rsid w:val="00416ECA"/>
    <w:rsid w:val="00417050"/>
    <w:rsid w:val="0041754A"/>
    <w:rsid w:val="00417637"/>
    <w:rsid w:val="004176A8"/>
    <w:rsid w:val="00417A7E"/>
    <w:rsid w:val="00417B10"/>
    <w:rsid w:val="00417BD4"/>
    <w:rsid w:val="00417EC5"/>
    <w:rsid w:val="004201EC"/>
    <w:rsid w:val="00420BF2"/>
    <w:rsid w:val="00420E27"/>
    <w:rsid w:val="00421065"/>
    <w:rsid w:val="00421227"/>
    <w:rsid w:val="00421367"/>
    <w:rsid w:val="0042148F"/>
    <w:rsid w:val="0042178A"/>
    <w:rsid w:val="004217CD"/>
    <w:rsid w:val="0042189C"/>
    <w:rsid w:val="00421D83"/>
    <w:rsid w:val="00421DCF"/>
    <w:rsid w:val="00421F56"/>
    <w:rsid w:val="00422060"/>
    <w:rsid w:val="004221BE"/>
    <w:rsid w:val="0042222E"/>
    <w:rsid w:val="004225E6"/>
    <w:rsid w:val="004227B3"/>
    <w:rsid w:val="00422A43"/>
    <w:rsid w:val="00422BD2"/>
    <w:rsid w:val="004238B1"/>
    <w:rsid w:val="004238F7"/>
    <w:rsid w:val="00423B80"/>
    <w:rsid w:val="00423CEE"/>
    <w:rsid w:val="00423F4C"/>
    <w:rsid w:val="00424262"/>
    <w:rsid w:val="00424512"/>
    <w:rsid w:val="00424579"/>
    <w:rsid w:val="004246D1"/>
    <w:rsid w:val="00425032"/>
    <w:rsid w:val="004250C0"/>
    <w:rsid w:val="004252EF"/>
    <w:rsid w:val="004255BF"/>
    <w:rsid w:val="004256C1"/>
    <w:rsid w:val="00425C0C"/>
    <w:rsid w:val="00425E88"/>
    <w:rsid w:val="00426346"/>
    <w:rsid w:val="00426378"/>
    <w:rsid w:val="0042651F"/>
    <w:rsid w:val="004267F6"/>
    <w:rsid w:val="0042690A"/>
    <w:rsid w:val="004273F9"/>
    <w:rsid w:val="00427547"/>
    <w:rsid w:val="00427E00"/>
    <w:rsid w:val="00427E53"/>
    <w:rsid w:val="00427E77"/>
    <w:rsid w:val="00427F6D"/>
    <w:rsid w:val="00427FC9"/>
    <w:rsid w:val="00427FEE"/>
    <w:rsid w:val="0043000D"/>
    <w:rsid w:val="004300DF"/>
    <w:rsid w:val="004303BA"/>
    <w:rsid w:val="0043051C"/>
    <w:rsid w:val="004305A6"/>
    <w:rsid w:val="00430B92"/>
    <w:rsid w:val="00430EAB"/>
    <w:rsid w:val="00430EB6"/>
    <w:rsid w:val="004313C8"/>
    <w:rsid w:val="0043148A"/>
    <w:rsid w:val="0043157E"/>
    <w:rsid w:val="00431A5E"/>
    <w:rsid w:val="00431A77"/>
    <w:rsid w:val="00431B2C"/>
    <w:rsid w:val="00431B3E"/>
    <w:rsid w:val="00431B89"/>
    <w:rsid w:val="00431DA5"/>
    <w:rsid w:val="00431FC7"/>
    <w:rsid w:val="00431FF9"/>
    <w:rsid w:val="00432278"/>
    <w:rsid w:val="0043233A"/>
    <w:rsid w:val="00432415"/>
    <w:rsid w:val="00432835"/>
    <w:rsid w:val="0043295C"/>
    <w:rsid w:val="00432A21"/>
    <w:rsid w:val="00433314"/>
    <w:rsid w:val="0043336F"/>
    <w:rsid w:val="004334C8"/>
    <w:rsid w:val="004335FC"/>
    <w:rsid w:val="004339A5"/>
    <w:rsid w:val="00433C7A"/>
    <w:rsid w:val="00433CC2"/>
    <w:rsid w:val="00433F86"/>
    <w:rsid w:val="004343C0"/>
    <w:rsid w:val="004344F5"/>
    <w:rsid w:val="00434517"/>
    <w:rsid w:val="00434595"/>
    <w:rsid w:val="00434803"/>
    <w:rsid w:val="00434A0D"/>
    <w:rsid w:val="00434A4C"/>
    <w:rsid w:val="00434DCE"/>
    <w:rsid w:val="004350B0"/>
    <w:rsid w:val="00435212"/>
    <w:rsid w:val="0043528A"/>
    <w:rsid w:val="0043583E"/>
    <w:rsid w:val="004358B5"/>
    <w:rsid w:val="0043593F"/>
    <w:rsid w:val="00435963"/>
    <w:rsid w:val="0043618A"/>
    <w:rsid w:val="00436537"/>
    <w:rsid w:val="004366A4"/>
    <w:rsid w:val="00436969"/>
    <w:rsid w:val="00436C15"/>
    <w:rsid w:val="00436C25"/>
    <w:rsid w:val="00436E6B"/>
    <w:rsid w:val="00436F29"/>
    <w:rsid w:val="00437008"/>
    <w:rsid w:val="00437110"/>
    <w:rsid w:val="00437373"/>
    <w:rsid w:val="0043742F"/>
    <w:rsid w:val="004376AC"/>
    <w:rsid w:val="004377E1"/>
    <w:rsid w:val="00437817"/>
    <w:rsid w:val="00437A25"/>
    <w:rsid w:val="00437AFE"/>
    <w:rsid w:val="00437D48"/>
    <w:rsid w:val="00437F06"/>
    <w:rsid w:val="004401CC"/>
    <w:rsid w:val="004402A5"/>
    <w:rsid w:val="0044032C"/>
    <w:rsid w:val="0044038E"/>
    <w:rsid w:val="004403EC"/>
    <w:rsid w:val="00440555"/>
    <w:rsid w:val="0044066C"/>
    <w:rsid w:val="0044078C"/>
    <w:rsid w:val="00440908"/>
    <w:rsid w:val="00440938"/>
    <w:rsid w:val="00440A6F"/>
    <w:rsid w:val="00440AFA"/>
    <w:rsid w:val="00440D1C"/>
    <w:rsid w:val="00440E56"/>
    <w:rsid w:val="0044117B"/>
    <w:rsid w:val="00441354"/>
    <w:rsid w:val="0044141A"/>
    <w:rsid w:val="00441D98"/>
    <w:rsid w:val="00441E75"/>
    <w:rsid w:val="00442200"/>
    <w:rsid w:val="00442773"/>
    <w:rsid w:val="00442ADD"/>
    <w:rsid w:val="00442B51"/>
    <w:rsid w:val="00442CC8"/>
    <w:rsid w:val="00442E97"/>
    <w:rsid w:val="00442F02"/>
    <w:rsid w:val="00442F1F"/>
    <w:rsid w:val="00443341"/>
    <w:rsid w:val="0044340C"/>
    <w:rsid w:val="00443716"/>
    <w:rsid w:val="00443C7D"/>
    <w:rsid w:val="00443D8A"/>
    <w:rsid w:val="00443E99"/>
    <w:rsid w:val="00443F16"/>
    <w:rsid w:val="00443FBD"/>
    <w:rsid w:val="004441B0"/>
    <w:rsid w:val="0044430D"/>
    <w:rsid w:val="004449E3"/>
    <w:rsid w:val="00445039"/>
    <w:rsid w:val="004450DD"/>
    <w:rsid w:val="0044565E"/>
    <w:rsid w:val="00445E77"/>
    <w:rsid w:val="00445FDB"/>
    <w:rsid w:val="004460D2"/>
    <w:rsid w:val="00446323"/>
    <w:rsid w:val="00446370"/>
    <w:rsid w:val="004463F7"/>
    <w:rsid w:val="00446609"/>
    <w:rsid w:val="004467BC"/>
    <w:rsid w:val="00446A34"/>
    <w:rsid w:val="00446A6C"/>
    <w:rsid w:val="00446C1D"/>
    <w:rsid w:val="00446D00"/>
    <w:rsid w:val="00446D73"/>
    <w:rsid w:val="00446E1C"/>
    <w:rsid w:val="0044717D"/>
    <w:rsid w:val="004473A8"/>
    <w:rsid w:val="00447497"/>
    <w:rsid w:val="00447A8C"/>
    <w:rsid w:val="00447B48"/>
    <w:rsid w:val="00447D5B"/>
    <w:rsid w:val="00450011"/>
    <w:rsid w:val="004504F9"/>
    <w:rsid w:val="00450856"/>
    <w:rsid w:val="004509D6"/>
    <w:rsid w:val="00450C39"/>
    <w:rsid w:val="00450DAF"/>
    <w:rsid w:val="00450F9C"/>
    <w:rsid w:val="00451000"/>
    <w:rsid w:val="00451284"/>
    <w:rsid w:val="004515B8"/>
    <w:rsid w:val="00451F55"/>
    <w:rsid w:val="00452207"/>
    <w:rsid w:val="0045221D"/>
    <w:rsid w:val="00452497"/>
    <w:rsid w:val="00452612"/>
    <w:rsid w:val="0045283F"/>
    <w:rsid w:val="0045286C"/>
    <w:rsid w:val="00452AB0"/>
    <w:rsid w:val="00452BBC"/>
    <w:rsid w:val="00452C78"/>
    <w:rsid w:val="00452ED2"/>
    <w:rsid w:val="004532A7"/>
    <w:rsid w:val="004533E3"/>
    <w:rsid w:val="0045391C"/>
    <w:rsid w:val="00453A2E"/>
    <w:rsid w:val="00453B1F"/>
    <w:rsid w:val="00453D20"/>
    <w:rsid w:val="00453E4E"/>
    <w:rsid w:val="00454149"/>
    <w:rsid w:val="0045467A"/>
    <w:rsid w:val="00454862"/>
    <w:rsid w:val="00454979"/>
    <w:rsid w:val="00454BF4"/>
    <w:rsid w:val="00454CF5"/>
    <w:rsid w:val="00454FC4"/>
    <w:rsid w:val="00455016"/>
    <w:rsid w:val="00455530"/>
    <w:rsid w:val="00455559"/>
    <w:rsid w:val="004556DB"/>
    <w:rsid w:val="00455B45"/>
    <w:rsid w:val="00455BBC"/>
    <w:rsid w:val="00455C75"/>
    <w:rsid w:val="00455D1A"/>
    <w:rsid w:val="00455DC7"/>
    <w:rsid w:val="00455DFF"/>
    <w:rsid w:val="00455E53"/>
    <w:rsid w:val="004562F3"/>
    <w:rsid w:val="0045648D"/>
    <w:rsid w:val="0045684A"/>
    <w:rsid w:val="004568D8"/>
    <w:rsid w:val="00456DFA"/>
    <w:rsid w:val="0045705E"/>
    <w:rsid w:val="0045718F"/>
    <w:rsid w:val="004571DB"/>
    <w:rsid w:val="00457205"/>
    <w:rsid w:val="004574A2"/>
    <w:rsid w:val="004574AE"/>
    <w:rsid w:val="004574D9"/>
    <w:rsid w:val="004574DF"/>
    <w:rsid w:val="004574EB"/>
    <w:rsid w:val="00457617"/>
    <w:rsid w:val="0045765B"/>
    <w:rsid w:val="00457867"/>
    <w:rsid w:val="00457AE9"/>
    <w:rsid w:val="00457AF9"/>
    <w:rsid w:val="0046030A"/>
    <w:rsid w:val="0046039A"/>
    <w:rsid w:val="00460476"/>
    <w:rsid w:val="00460575"/>
    <w:rsid w:val="00460D2B"/>
    <w:rsid w:val="00460E8D"/>
    <w:rsid w:val="00461196"/>
    <w:rsid w:val="004612C5"/>
    <w:rsid w:val="0046211B"/>
    <w:rsid w:val="00462466"/>
    <w:rsid w:val="00462536"/>
    <w:rsid w:val="0046260B"/>
    <w:rsid w:val="00462656"/>
    <w:rsid w:val="00462C9F"/>
    <w:rsid w:val="00462DFA"/>
    <w:rsid w:val="0046305B"/>
    <w:rsid w:val="00463152"/>
    <w:rsid w:val="00463348"/>
    <w:rsid w:val="00463467"/>
    <w:rsid w:val="0046375F"/>
    <w:rsid w:val="00463B02"/>
    <w:rsid w:val="00463C82"/>
    <w:rsid w:val="00463F8A"/>
    <w:rsid w:val="004641F8"/>
    <w:rsid w:val="004642C8"/>
    <w:rsid w:val="004642F1"/>
    <w:rsid w:val="004643F1"/>
    <w:rsid w:val="004644E8"/>
    <w:rsid w:val="0046465B"/>
    <w:rsid w:val="0046489D"/>
    <w:rsid w:val="00464B31"/>
    <w:rsid w:val="00464B57"/>
    <w:rsid w:val="00464B6D"/>
    <w:rsid w:val="00464B71"/>
    <w:rsid w:val="00464D4E"/>
    <w:rsid w:val="00464EE1"/>
    <w:rsid w:val="00464F0A"/>
    <w:rsid w:val="00464FE6"/>
    <w:rsid w:val="0046502D"/>
    <w:rsid w:val="004651C4"/>
    <w:rsid w:val="00465248"/>
    <w:rsid w:val="00465254"/>
    <w:rsid w:val="00465641"/>
    <w:rsid w:val="004657A5"/>
    <w:rsid w:val="004658E1"/>
    <w:rsid w:val="004658EB"/>
    <w:rsid w:val="004659FB"/>
    <w:rsid w:val="00465BB6"/>
    <w:rsid w:val="004661B0"/>
    <w:rsid w:val="004665C1"/>
    <w:rsid w:val="004665C9"/>
    <w:rsid w:val="00466C1D"/>
    <w:rsid w:val="00466EEF"/>
    <w:rsid w:val="00467A15"/>
    <w:rsid w:val="00467A52"/>
    <w:rsid w:val="00467A57"/>
    <w:rsid w:val="00467C61"/>
    <w:rsid w:val="00467CB3"/>
    <w:rsid w:val="00467CC9"/>
    <w:rsid w:val="00467D43"/>
    <w:rsid w:val="00467DE6"/>
    <w:rsid w:val="00470009"/>
    <w:rsid w:val="004700BA"/>
    <w:rsid w:val="0047066E"/>
    <w:rsid w:val="00470746"/>
    <w:rsid w:val="004707A4"/>
    <w:rsid w:val="00470A96"/>
    <w:rsid w:val="00470C04"/>
    <w:rsid w:val="0047110D"/>
    <w:rsid w:val="00471355"/>
    <w:rsid w:val="00471409"/>
    <w:rsid w:val="00471418"/>
    <w:rsid w:val="00471495"/>
    <w:rsid w:val="004715A6"/>
    <w:rsid w:val="0047168B"/>
    <w:rsid w:val="00471B42"/>
    <w:rsid w:val="00471C68"/>
    <w:rsid w:val="004720C2"/>
    <w:rsid w:val="004721BC"/>
    <w:rsid w:val="00472339"/>
    <w:rsid w:val="0047238A"/>
    <w:rsid w:val="00472403"/>
    <w:rsid w:val="004724D2"/>
    <w:rsid w:val="00472671"/>
    <w:rsid w:val="00472BB8"/>
    <w:rsid w:val="00472D61"/>
    <w:rsid w:val="00472FEC"/>
    <w:rsid w:val="00473033"/>
    <w:rsid w:val="00473114"/>
    <w:rsid w:val="004731AA"/>
    <w:rsid w:val="004735A7"/>
    <w:rsid w:val="004735C8"/>
    <w:rsid w:val="0047360A"/>
    <w:rsid w:val="004736AC"/>
    <w:rsid w:val="00473793"/>
    <w:rsid w:val="00473B36"/>
    <w:rsid w:val="00473ED6"/>
    <w:rsid w:val="00473F67"/>
    <w:rsid w:val="004740E1"/>
    <w:rsid w:val="00474107"/>
    <w:rsid w:val="0047422C"/>
    <w:rsid w:val="004743C8"/>
    <w:rsid w:val="00474591"/>
    <w:rsid w:val="004745D4"/>
    <w:rsid w:val="00474815"/>
    <w:rsid w:val="00474B27"/>
    <w:rsid w:val="004754D0"/>
    <w:rsid w:val="00475554"/>
    <w:rsid w:val="004755DB"/>
    <w:rsid w:val="00475610"/>
    <w:rsid w:val="00475676"/>
    <w:rsid w:val="00475AB3"/>
    <w:rsid w:val="00475BAB"/>
    <w:rsid w:val="00475C39"/>
    <w:rsid w:val="00475D8D"/>
    <w:rsid w:val="0047604B"/>
    <w:rsid w:val="00476205"/>
    <w:rsid w:val="0047642B"/>
    <w:rsid w:val="00476667"/>
    <w:rsid w:val="00476817"/>
    <w:rsid w:val="00476F7F"/>
    <w:rsid w:val="00477268"/>
    <w:rsid w:val="004773C7"/>
    <w:rsid w:val="004773E8"/>
    <w:rsid w:val="00477476"/>
    <w:rsid w:val="00477514"/>
    <w:rsid w:val="00477628"/>
    <w:rsid w:val="004776DA"/>
    <w:rsid w:val="00477906"/>
    <w:rsid w:val="00477C0C"/>
    <w:rsid w:val="00477EE6"/>
    <w:rsid w:val="0048082F"/>
    <w:rsid w:val="00480892"/>
    <w:rsid w:val="00480A87"/>
    <w:rsid w:val="00480DC3"/>
    <w:rsid w:val="00480E21"/>
    <w:rsid w:val="00480E67"/>
    <w:rsid w:val="00480F34"/>
    <w:rsid w:val="0048152A"/>
    <w:rsid w:val="004816BF"/>
    <w:rsid w:val="004818BA"/>
    <w:rsid w:val="00481999"/>
    <w:rsid w:val="00481A13"/>
    <w:rsid w:val="00482206"/>
    <w:rsid w:val="004822FA"/>
    <w:rsid w:val="004825F3"/>
    <w:rsid w:val="0048280A"/>
    <w:rsid w:val="00482A9A"/>
    <w:rsid w:val="00482B6B"/>
    <w:rsid w:val="00482E4B"/>
    <w:rsid w:val="00482F3C"/>
    <w:rsid w:val="004835D3"/>
    <w:rsid w:val="00483838"/>
    <w:rsid w:val="004838E4"/>
    <w:rsid w:val="00483D76"/>
    <w:rsid w:val="00484002"/>
    <w:rsid w:val="0048468C"/>
    <w:rsid w:val="0048496B"/>
    <w:rsid w:val="00484A6B"/>
    <w:rsid w:val="00484B17"/>
    <w:rsid w:val="00484B29"/>
    <w:rsid w:val="0048592D"/>
    <w:rsid w:val="00485AB1"/>
    <w:rsid w:val="00485C76"/>
    <w:rsid w:val="00485D00"/>
    <w:rsid w:val="00485EC3"/>
    <w:rsid w:val="0048627F"/>
    <w:rsid w:val="00486339"/>
    <w:rsid w:val="0048652F"/>
    <w:rsid w:val="00486759"/>
    <w:rsid w:val="004868D6"/>
    <w:rsid w:val="0048697E"/>
    <w:rsid w:val="00486A77"/>
    <w:rsid w:val="00486AE5"/>
    <w:rsid w:val="0048767F"/>
    <w:rsid w:val="004879C9"/>
    <w:rsid w:val="0049031C"/>
    <w:rsid w:val="00490422"/>
    <w:rsid w:val="0049053F"/>
    <w:rsid w:val="0049092F"/>
    <w:rsid w:val="00490C40"/>
    <w:rsid w:val="00490E6B"/>
    <w:rsid w:val="0049119E"/>
    <w:rsid w:val="00491507"/>
    <w:rsid w:val="0049186A"/>
    <w:rsid w:val="00491E85"/>
    <w:rsid w:val="004923CD"/>
    <w:rsid w:val="00492439"/>
    <w:rsid w:val="00492502"/>
    <w:rsid w:val="004926CD"/>
    <w:rsid w:val="00492849"/>
    <w:rsid w:val="00492BB2"/>
    <w:rsid w:val="00492C77"/>
    <w:rsid w:val="00492D2A"/>
    <w:rsid w:val="00493287"/>
    <w:rsid w:val="00493315"/>
    <w:rsid w:val="004933C8"/>
    <w:rsid w:val="004933E3"/>
    <w:rsid w:val="00493714"/>
    <w:rsid w:val="00493941"/>
    <w:rsid w:val="00493B24"/>
    <w:rsid w:val="0049410B"/>
    <w:rsid w:val="00494414"/>
    <w:rsid w:val="0049442E"/>
    <w:rsid w:val="0049495F"/>
    <w:rsid w:val="00494CFB"/>
    <w:rsid w:val="004950EB"/>
    <w:rsid w:val="0049529B"/>
    <w:rsid w:val="004954AF"/>
    <w:rsid w:val="004957CD"/>
    <w:rsid w:val="00495BC8"/>
    <w:rsid w:val="00495E4B"/>
    <w:rsid w:val="0049616C"/>
    <w:rsid w:val="004963BB"/>
    <w:rsid w:val="004965E5"/>
    <w:rsid w:val="0049669A"/>
    <w:rsid w:val="00496A16"/>
    <w:rsid w:val="00496B0F"/>
    <w:rsid w:val="00496CDF"/>
    <w:rsid w:val="004972E2"/>
    <w:rsid w:val="004972F8"/>
    <w:rsid w:val="0049730C"/>
    <w:rsid w:val="0049790F"/>
    <w:rsid w:val="00497D27"/>
    <w:rsid w:val="004A011C"/>
    <w:rsid w:val="004A04AE"/>
    <w:rsid w:val="004A05A3"/>
    <w:rsid w:val="004A0896"/>
    <w:rsid w:val="004A11B8"/>
    <w:rsid w:val="004A121D"/>
    <w:rsid w:val="004A19E8"/>
    <w:rsid w:val="004A1C21"/>
    <w:rsid w:val="004A1C70"/>
    <w:rsid w:val="004A1DBC"/>
    <w:rsid w:val="004A2091"/>
    <w:rsid w:val="004A20B3"/>
    <w:rsid w:val="004A246B"/>
    <w:rsid w:val="004A2520"/>
    <w:rsid w:val="004A2647"/>
    <w:rsid w:val="004A26E8"/>
    <w:rsid w:val="004A28E6"/>
    <w:rsid w:val="004A296C"/>
    <w:rsid w:val="004A29A6"/>
    <w:rsid w:val="004A29C9"/>
    <w:rsid w:val="004A2C26"/>
    <w:rsid w:val="004A2CA2"/>
    <w:rsid w:val="004A2D45"/>
    <w:rsid w:val="004A2EC9"/>
    <w:rsid w:val="004A32B4"/>
    <w:rsid w:val="004A337E"/>
    <w:rsid w:val="004A3553"/>
    <w:rsid w:val="004A3714"/>
    <w:rsid w:val="004A375B"/>
    <w:rsid w:val="004A39F2"/>
    <w:rsid w:val="004A3AB2"/>
    <w:rsid w:val="004A3E26"/>
    <w:rsid w:val="004A407B"/>
    <w:rsid w:val="004A453F"/>
    <w:rsid w:val="004A4640"/>
    <w:rsid w:val="004A479C"/>
    <w:rsid w:val="004A49AA"/>
    <w:rsid w:val="004A4D08"/>
    <w:rsid w:val="004A4D81"/>
    <w:rsid w:val="004A4DC7"/>
    <w:rsid w:val="004A4F64"/>
    <w:rsid w:val="004A4F7D"/>
    <w:rsid w:val="004A5074"/>
    <w:rsid w:val="004A54FC"/>
    <w:rsid w:val="004A583D"/>
    <w:rsid w:val="004A59D9"/>
    <w:rsid w:val="004A5C7C"/>
    <w:rsid w:val="004A60BD"/>
    <w:rsid w:val="004A61A3"/>
    <w:rsid w:val="004A6664"/>
    <w:rsid w:val="004A67BC"/>
    <w:rsid w:val="004A68C4"/>
    <w:rsid w:val="004A6DFB"/>
    <w:rsid w:val="004A6F70"/>
    <w:rsid w:val="004A71BD"/>
    <w:rsid w:val="004A744D"/>
    <w:rsid w:val="004A746D"/>
    <w:rsid w:val="004A7553"/>
    <w:rsid w:val="004A7628"/>
    <w:rsid w:val="004A7651"/>
    <w:rsid w:val="004A7801"/>
    <w:rsid w:val="004A7E5F"/>
    <w:rsid w:val="004B05B2"/>
    <w:rsid w:val="004B05BF"/>
    <w:rsid w:val="004B09BC"/>
    <w:rsid w:val="004B0A22"/>
    <w:rsid w:val="004B0C57"/>
    <w:rsid w:val="004B11EA"/>
    <w:rsid w:val="004B13AE"/>
    <w:rsid w:val="004B17A9"/>
    <w:rsid w:val="004B1B70"/>
    <w:rsid w:val="004B1BAB"/>
    <w:rsid w:val="004B1DC6"/>
    <w:rsid w:val="004B1E01"/>
    <w:rsid w:val="004B21F2"/>
    <w:rsid w:val="004B2211"/>
    <w:rsid w:val="004B23B3"/>
    <w:rsid w:val="004B249D"/>
    <w:rsid w:val="004B24AC"/>
    <w:rsid w:val="004B24E8"/>
    <w:rsid w:val="004B25FB"/>
    <w:rsid w:val="004B2801"/>
    <w:rsid w:val="004B2922"/>
    <w:rsid w:val="004B2BFF"/>
    <w:rsid w:val="004B2DD1"/>
    <w:rsid w:val="004B2E30"/>
    <w:rsid w:val="004B34D9"/>
    <w:rsid w:val="004B34E2"/>
    <w:rsid w:val="004B3592"/>
    <w:rsid w:val="004B3D22"/>
    <w:rsid w:val="004B3D7F"/>
    <w:rsid w:val="004B3DBD"/>
    <w:rsid w:val="004B460F"/>
    <w:rsid w:val="004B473C"/>
    <w:rsid w:val="004B484D"/>
    <w:rsid w:val="004B4883"/>
    <w:rsid w:val="004B4C0F"/>
    <w:rsid w:val="004B4DBF"/>
    <w:rsid w:val="004B52D4"/>
    <w:rsid w:val="004B5382"/>
    <w:rsid w:val="004B541F"/>
    <w:rsid w:val="004B5545"/>
    <w:rsid w:val="004B56CA"/>
    <w:rsid w:val="004B5A67"/>
    <w:rsid w:val="004B5AB1"/>
    <w:rsid w:val="004B5DD4"/>
    <w:rsid w:val="004B5F30"/>
    <w:rsid w:val="004B61CB"/>
    <w:rsid w:val="004B63E8"/>
    <w:rsid w:val="004B6480"/>
    <w:rsid w:val="004B669C"/>
    <w:rsid w:val="004B6782"/>
    <w:rsid w:val="004B68AD"/>
    <w:rsid w:val="004B6B12"/>
    <w:rsid w:val="004B6C09"/>
    <w:rsid w:val="004B6DAE"/>
    <w:rsid w:val="004B7016"/>
    <w:rsid w:val="004B71CF"/>
    <w:rsid w:val="004B7A73"/>
    <w:rsid w:val="004C02B4"/>
    <w:rsid w:val="004C035F"/>
    <w:rsid w:val="004C0743"/>
    <w:rsid w:val="004C0B8B"/>
    <w:rsid w:val="004C0C78"/>
    <w:rsid w:val="004C0C8C"/>
    <w:rsid w:val="004C0C9D"/>
    <w:rsid w:val="004C0E44"/>
    <w:rsid w:val="004C0F09"/>
    <w:rsid w:val="004C1380"/>
    <w:rsid w:val="004C1763"/>
    <w:rsid w:val="004C1881"/>
    <w:rsid w:val="004C1B45"/>
    <w:rsid w:val="004C1BD0"/>
    <w:rsid w:val="004C1D39"/>
    <w:rsid w:val="004C209E"/>
    <w:rsid w:val="004C2D4A"/>
    <w:rsid w:val="004C3026"/>
    <w:rsid w:val="004C3043"/>
    <w:rsid w:val="004C304E"/>
    <w:rsid w:val="004C3240"/>
    <w:rsid w:val="004C332A"/>
    <w:rsid w:val="004C34BD"/>
    <w:rsid w:val="004C352D"/>
    <w:rsid w:val="004C3864"/>
    <w:rsid w:val="004C39C6"/>
    <w:rsid w:val="004C3A80"/>
    <w:rsid w:val="004C3C6C"/>
    <w:rsid w:val="004C3DF9"/>
    <w:rsid w:val="004C3EF9"/>
    <w:rsid w:val="004C40E2"/>
    <w:rsid w:val="004C4322"/>
    <w:rsid w:val="004C4341"/>
    <w:rsid w:val="004C438A"/>
    <w:rsid w:val="004C456E"/>
    <w:rsid w:val="004C4650"/>
    <w:rsid w:val="004C49EE"/>
    <w:rsid w:val="004C4A34"/>
    <w:rsid w:val="004C4C4C"/>
    <w:rsid w:val="004C4F8E"/>
    <w:rsid w:val="004C5134"/>
    <w:rsid w:val="004C54A0"/>
    <w:rsid w:val="004C54C2"/>
    <w:rsid w:val="004C56F5"/>
    <w:rsid w:val="004C6624"/>
    <w:rsid w:val="004C68C8"/>
    <w:rsid w:val="004C6ADB"/>
    <w:rsid w:val="004C6C13"/>
    <w:rsid w:val="004C706F"/>
    <w:rsid w:val="004C713E"/>
    <w:rsid w:val="004C714E"/>
    <w:rsid w:val="004C78E5"/>
    <w:rsid w:val="004C7B2A"/>
    <w:rsid w:val="004C7B6B"/>
    <w:rsid w:val="004D00E2"/>
    <w:rsid w:val="004D0274"/>
    <w:rsid w:val="004D062C"/>
    <w:rsid w:val="004D06EF"/>
    <w:rsid w:val="004D097C"/>
    <w:rsid w:val="004D0A1F"/>
    <w:rsid w:val="004D0B0A"/>
    <w:rsid w:val="004D0B9A"/>
    <w:rsid w:val="004D12A5"/>
    <w:rsid w:val="004D1666"/>
    <w:rsid w:val="004D166F"/>
    <w:rsid w:val="004D17E6"/>
    <w:rsid w:val="004D19B2"/>
    <w:rsid w:val="004D1A2D"/>
    <w:rsid w:val="004D1A7D"/>
    <w:rsid w:val="004D1C7D"/>
    <w:rsid w:val="004D1E09"/>
    <w:rsid w:val="004D1EF6"/>
    <w:rsid w:val="004D2408"/>
    <w:rsid w:val="004D2967"/>
    <w:rsid w:val="004D2CF2"/>
    <w:rsid w:val="004D2DCE"/>
    <w:rsid w:val="004D2ED6"/>
    <w:rsid w:val="004D32C4"/>
    <w:rsid w:val="004D3502"/>
    <w:rsid w:val="004D351F"/>
    <w:rsid w:val="004D3783"/>
    <w:rsid w:val="004D37FC"/>
    <w:rsid w:val="004D3A65"/>
    <w:rsid w:val="004D3AB8"/>
    <w:rsid w:val="004D3D55"/>
    <w:rsid w:val="004D3E52"/>
    <w:rsid w:val="004D44A9"/>
    <w:rsid w:val="004D4BF8"/>
    <w:rsid w:val="004D4F1C"/>
    <w:rsid w:val="004D4F80"/>
    <w:rsid w:val="004D5054"/>
    <w:rsid w:val="004D514E"/>
    <w:rsid w:val="004D5476"/>
    <w:rsid w:val="004D5562"/>
    <w:rsid w:val="004D557E"/>
    <w:rsid w:val="004D55E3"/>
    <w:rsid w:val="004D56F5"/>
    <w:rsid w:val="004D5C9E"/>
    <w:rsid w:val="004D5D45"/>
    <w:rsid w:val="004D5D75"/>
    <w:rsid w:val="004D60AB"/>
    <w:rsid w:val="004D60E5"/>
    <w:rsid w:val="004D62A0"/>
    <w:rsid w:val="004D63CB"/>
    <w:rsid w:val="004D6B18"/>
    <w:rsid w:val="004D6B56"/>
    <w:rsid w:val="004D6D80"/>
    <w:rsid w:val="004D70FB"/>
    <w:rsid w:val="004D7179"/>
    <w:rsid w:val="004D71A2"/>
    <w:rsid w:val="004D7321"/>
    <w:rsid w:val="004D7411"/>
    <w:rsid w:val="004D7429"/>
    <w:rsid w:val="004D77DC"/>
    <w:rsid w:val="004D7843"/>
    <w:rsid w:val="004D79A1"/>
    <w:rsid w:val="004D79B0"/>
    <w:rsid w:val="004D7BBF"/>
    <w:rsid w:val="004D7E78"/>
    <w:rsid w:val="004D7F95"/>
    <w:rsid w:val="004E0084"/>
    <w:rsid w:val="004E0475"/>
    <w:rsid w:val="004E05CC"/>
    <w:rsid w:val="004E0705"/>
    <w:rsid w:val="004E0878"/>
    <w:rsid w:val="004E08BC"/>
    <w:rsid w:val="004E0BAB"/>
    <w:rsid w:val="004E0C07"/>
    <w:rsid w:val="004E0C7D"/>
    <w:rsid w:val="004E0E3A"/>
    <w:rsid w:val="004E0F26"/>
    <w:rsid w:val="004E1072"/>
    <w:rsid w:val="004E1073"/>
    <w:rsid w:val="004E109E"/>
    <w:rsid w:val="004E127E"/>
    <w:rsid w:val="004E1373"/>
    <w:rsid w:val="004E13C6"/>
    <w:rsid w:val="004E14B1"/>
    <w:rsid w:val="004E17F6"/>
    <w:rsid w:val="004E1940"/>
    <w:rsid w:val="004E1994"/>
    <w:rsid w:val="004E1A33"/>
    <w:rsid w:val="004E1CC9"/>
    <w:rsid w:val="004E1CCE"/>
    <w:rsid w:val="004E20E9"/>
    <w:rsid w:val="004E213B"/>
    <w:rsid w:val="004E24F8"/>
    <w:rsid w:val="004E2783"/>
    <w:rsid w:val="004E298D"/>
    <w:rsid w:val="004E2B41"/>
    <w:rsid w:val="004E2BDC"/>
    <w:rsid w:val="004E30A6"/>
    <w:rsid w:val="004E31B9"/>
    <w:rsid w:val="004E32B5"/>
    <w:rsid w:val="004E3328"/>
    <w:rsid w:val="004E375B"/>
    <w:rsid w:val="004E3AD0"/>
    <w:rsid w:val="004E3BF3"/>
    <w:rsid w:val="004E4341"/>
    <w:rsid w:val="004E43E7"/>
    <w:rsid w:val="004E4416"/>
    <w:rsid w:val="004E45EE"/>
    <w:rsid w:val="004E4696"/>
    <w:rsid w:val="004E4913"/>
    <w:rsid w:val="004E4C38"/>
    <w:rsid w:val="004E4FCE"/>
    <w:rsid w:val="004E54AB"/>
    <w:rsid w:val="004E598C"/>
    <w:rsid w:val="004E5A4D"/>
    <w:rsid w:val="004E5CBE"/>
    <w:rsid w:val="004E5CF6"/>
    <w:rsid w:val="004E5FA2"/>
    <w:rsid w:val="004E6176"/>
    <w:rsid w:val="004E620B"/>
    <w:rsid w:val="004E6333"/>
    <w:rsid w:val="004E66F4"/>
    <w:rsid w:val="004E6911"/>
    <w:rsid w:val="004E6C1F"/>
    <w:rsid w:val="004E6D83"/>
    <w:rsid w:val="004E6DA4"/>
    <w:rsid w:val="004E6E02"/>
    <w:rsid w:val="004E737E"/>
    <w:rsid w:val="004E7760"/>
    <w:rsid w:val="004E7C85"/>
    <w:rsid w:val="004E7EB2"/>
    <w:rsid w:val="004F032C"/>
    <w:rsid w:val="004F0415"/>
    <w:rsid w:val="004F047C"/>
    <w:rsid w:val="004F05BA"/>
    <w:rsid w:val="004F06A9"/>
    <w:rsid w:val="004F07B7"/>
    <w:rsid w:val="004F0F47"/>
    <w:rsid w:val="004F120F"/>
    <w:rsid w:val="004F142E"/>
    <w:rsid w:val="004F16C1"/>
    <w:rsid w:val="004F199A"/>
    <w:rsid w:val="004F1AA6"/>
    <w:rsid w:val="004F1D3C"/>
    <w:rsid w:val="004F1F38"/>
    <w:rsid w:val="004F2068"/>
    <w:rsid w:val="004F212C"/>
    <w:rsid w:val="004F25E3"/>
    <w:rsid w:val="004F25E7"/>
    <w:rsid w:val="004F2636"/>
    <w:rsid w:val="004F286C"/>
    <w:rsid w:val="004F29B8"/>
    <w:rsid w:val="004F313C"/>
    <w:rsid w:val="004F3521"/>
    <w:rsid w:val="004F360B"/>
    <w:rsid w:val="004F36C4"/>
    <w:rsid w:val="004F39C2"/>
    <w:rsid w:val="004F3A74"/>
    <w:rsid w:val="004F3C94"/>
    <w:rsid w:val="004F3D2E"/>
    <w:rsid w:val="004F3E1E"/>
    <w:rsid w:val="004F3EA6"/>
    <w:rsid w:val="004F40B4"/>
    <w:rsid w:val="004F41C8"/>
    <w:rsid w:val="004F41FF"/>
    <w:rsid w:val="004F4303"/>
    <w:rsid w:val="004F43FD"/>
    <w:rsid w:val="004F463D"/>
    <w:rsid w:val="004F46CC"/>
    <w:rsid w:val="004F471C"/>
    <w:rsid w:val="004F49BF"/>
    <w:rsid w:val="004F4B24"/>
    <w:rsid w:val="004F4B8B"/>
    <w:rsid w:val="004F4CBC"/>
    <w:rsid w:val="004F4EFF"/>
    <w:rsid w:val="004F5062"/>
    <w:rsid w:val="004F51EF"/>
    <w:rsid w:val="004F530D"/>
    <w:rsid w:val="004F54B9"/>
    <w:rsid w:val="004F614C"/>
    <w:rsid w:val="004F64D2"/>
    <w:rsid w:val="004F6570"/>
    <w:rsid w:val="004F65AB"/>
    <w:rsid w:val="004F6AE5"/>
    <w:rsid w:val="004F6D17"/>
    <w:rsid w:val="004F6DDA"/>
    <w:rsid w:val="004F7544"/>
    <w:rsid w:val="004F78CD"/>
    <w:rsid w:val="004F7B26"/>
    <w:rsid w:val="004F7BAA"/>
    <w:rsid w:val="004F7D0B"/>
    <w:rsid w:val="0050002F"/>
    <w:rsid w:val="00500285"/>
    <w:rsid w:val="00500377"/>
    <w:rsid w:val="00500414"/>
    <w:rsid w:val="005006D2"/>
    <w:rsid w:val="0050072C"/>
    <w:rsid w:val="00500CEB"/>
    <w:rsid w:val="005011DB"/>
    <w:rsid w:val="005012B7"/>
    <w:rsid w:val="00501462"/>
    <w:rsid w:val="005014F8"/>
    <w:rsid w:val="0050175B"/>
    <w:rsid w:val="00501A21"/>
    <w:rsid w:val="00501B41"/>
    <w:rsid w:val="005020C4"/>
    <w:rsid w:val="005020E3"/>
    <w:rsid w:val="005023CE"/>
    <w:rsid w:val="0050240D"/>
    <w:rsid w:val="005024D8"/>
    <w:rsid w:val="00502B3D"/>
    <w:rsid w:val="00502FAB"/>
    <w:rsid w:val="00503165"/>
    <w:rsid w:val="005032A8"/>
    <w:rsid w:val="0050347A"/>
    <w:rsid w:val="0050349F"/>
    <w:rsid w:val="00503647"/>
    <w:rsid w:val="0050374B"/>
    <w:rsid w:val="005038CD"/>
    <w:rsid w:val="00503BBB"/>
    <w:rsid w:val="00503CA6"/>
    <w:rsid w:val="00503D7D"/>
    <w:rsid w:val="00503DE2"/>
    <w:rsid w:val="00503E82"/>
    <w:rsid w:val="00503E99"/>
    <w:rsid w:val="00503F2A"/>
    <w:rsid w:val="005041F2"/>
    <w:rsid w:val="0050427D"/>
    <w:rsid w:val="0050438A"/>
    <w:rsid w:val="005043C7"/>
    <w:rsid w:val="005045CD"/>
    <w:rsid w:val="00504718"/>
    <w:rsid w:val="00504A57"/>
    <w:rsid w:val="00504A92"/>
    <w:rsid w:val="00504C77"/>
    <w:rsid w:val="00504CA8"/>
    <w:rsid w:val="00504D60"/>
    <w:rsid w:val="00504EB9"/>
    <w:rsid w:val="00504F0C"/>
    <w:rsid w:val="0050509B"/>
    <w:rsid w:val="00505516"/>
    <w:rsid w:val="005055E1"/>
    <w:rsid w:val="0050647A"/>
    <w:rsid w:val="00506639"/>
    <w:rsid w:val="005066FE"/>
    <w:rsid w:val="005069CC"/>
    <w:rsid w:val="00506B74"/>
    <w:rsid w:val="00506F47"/>
    <w:rsid w:val="005072F3"/>
    <w:rsid w:val="00507346"/>
    <w:rsid w:val="00507494"/>
    <w:rsid w:val="005075B9"/>
    <w:rsid w:val="00507B03"/>
    <w:rsid w:val="00507E37"/>
    <w:rsid w:val="00510119"/>
    <w:rsid w:val="0051028C"/>
    <w:rsid w:val="005102F8"/>
    <w:rsid w:val="00510398"/>
    <w:rsid w:val="005104F5"/>
    <w:rsid w:val="00510702"/>
    <w:rsid w:val="0051086B"/>
    <w:rsid w:val="00510886"/>
    <w:rsid w:val="0051089A"/>
    <w:rsid w:val="00510C08"/>
    <w:rsid w:val="00510D78"/>
    <w:rsid w:val="00511154"/>
    <w:rsid w:val="005111DF"/>
    <w:rsid w:val="00511952"/>
    <w:rsid w:val="00511956"/>
    <w:rsid w:val="00511BD1"/>
    <w:rsid w:val="00511D6D"/>
    <w:rsid w:val="00511E38"/>
    <w:rsid w:val="00511F6E"/>
    <w:rsid w:val="00511FE5"/>
    <w:rsid w:val="005120DF"/>
    <w:rsid w:val="00512208"/>
    <w:rsid w:val="00512316"/>
    <w:rsid w:val="005124E5"/>
    <w:rsid w:val="005127D0"/>
    <w:rsid w:val="00512A32"/>
    <w:rsid w:val="00512C5B"/>
    <w:rsid w:val="00512F88"/>
    <w:rsid w:val="00512FAC"/>
    <w:rsid w:val="0051313E"/>
    <w:rsid w:val="00513280"/>
    <w:rsid w:val="00513675"/>
    <w:rsid w:val="00513745"/>
    <w:rsid w:val="0051378A"/>
    <w:rsid w:val="005139E9"/>
    <w:rsid w:val="00513B3C"/>
    <w:rsid w:val="0051406B"/>
    <w:rsid w:val="00514154"/>
    <w:rsid w:val="00514193"/>
    <w:rsid w:val="0051489B"/>
    <w:rsid w:val="00514919"/>
    <w:rsid w:val="00514A55"/>
    <w:rsid w:val="00514AD2"/>
    <w:rsid w:val="00514C1F"/>
    <w:rsid w:val="00514EB0"/>
    <w:rsid w:val="005150F6"/>
    <w:rsid w:val="00515460"/>
    <w:rsid w:val="0051549F"/>
    <w:rsid w:val="005154CC"/>
    <w:rsid w:val="005157ED"/>
    <w:rsid w:val="00515838"/>
    <w:rsid w:val="005158CF"/>
    <w:rsid w:val="00515FA1"/>
    <w:rsid w:val="005166A7"/>
    <w:rsid w:val="00516C7D"/>
    <w:rsid w:val="00516DFC"/>
    <w:rsid w:val="00516F06"/>
    <w:rsid w:val="0051706E"/>
    <w:rsid w:val="0051717F"/>
    <w:rsid w:val="005171CE"/>
    <w:rsid w:val="00517458"/>
    <w:rsid w:val="005178F9"/>
    <w:rsid w:val="00517D3F"/>
    <w:rsid w:val="00517DF1"/>
    <w:rsid w:val="00517F1D"/>
    <w:rsid w:val="00517F8F"/>
    <w:rsid w:val="00520228"/>
    <w:rsid w:val="005202DC"/>
    <w:rsid w:val="005203CD"/>
    <w:rsid w:val="00520557"/>
    <w:rsid w:val="00520916"/>
    <w:rsid w:val="00520B55"/>
    <w:rsid w:val="00520B5C"/>
    <w:rsid w:val="00520B63"/>
    <w:rsid w:val="00520D4A"/>
    <w:rsid w:val="00520DA9"/>
    <w:rsid w:val="00520EC1"/>
    <w:rsid w:val="0052110D"/>
    <w:rsid w:val="00521A97"/>
    <w:rsid w:val="00521C44"/>
    <w:rsid w:val="00521DF9"/>
    <w:rsid w:val="00521E83"/>
    <w:rsid w:val="00522064"/>
    <w:rsid w:val="00522145"/>
    <w:rsid w:val="0052226E"/>
    <w:rsid w:val="00522371"/>
    <w:rsid w:val="0052267C"/>
    <w:rsid w:val="005226F5"/>
    <w:rsid w:val="005228F0"/>
    <w:rsid w:val="00522A5F"/>
    <w:rsid w:val="00522B90"/>
    <w:rsid w:val="00522BC3"/>
    <w:rsid w:val="00522FA6"/>
    <w:rsid w:val="0052301D"/>
    <w:rsid w:val="00523B77"/>
    <w:rsid w:val="00523F2A"/>
    <w:rsid w:val="00523F6A"/>
    <w:rsid w:val="00523F8A"/>
    <w:rsid w:val="005242A7"/>
    <w:rsid w:val="005242C3"/>
    <w:rsid w:val="005242C4"/>
    <w:rsid w:val="00524544"/>
    <w:rsid w:val="005245D5"/>
    <w:rsid w:val="005246BE"/>
    <w:rsid w:val="00524BE2"/>
    <w:rsid w:val="00524FC4"/>
    <w:rsid w:val="0052505E"/>
    <w:rsid w:val="00525080"/>
    <w:rsid w:val="00525177"/>
    <w:rsid w:val="005254A3"/>
    <w:rsid w:val="00525596"/>
    <w:rsid w:val="005256F9"/>
    <w:rsid w:val="005259C0"/>
    <w:rsid w:val="00525B13"/>
    <w:rsid w:val="00526391"/>
    <w:rsid w:val="005266F6"/>
    <w:rsid w:val="00526846"/>
    <w:rsid w:val="00526979"/>
    <w:rsid w:val="00526ACC"/>
    <w:rsid w:val="00526B99"/>
    <w:rsid w:val="00526E00"/>
    <w:rsid w:val="00526E7C"/>
    <w:rsid w:val="0052712B"/>
    <w:rsid w:val="005272AD"/>
    <w:rsid w:val="0052741E"/>
    <w:rsid w:val="00527570"/>
    <w:rsid w:val="00527733"/>
    <w:rsid w:val="005279D9"/>
    <w:rsid w:val="0053037C"/>
    <w:rsid w:val="0053091D"/>
    <w:rsid w:val="00530E86"/>
    <w:rsid w:val="0053120B"/>
    <w:rsid w:val="00531278"/>
    <w:rsid w:val="0053191F"/>
    <w:rsid w:val="00531927"/>
    <w:rsid w:val="00531C1E"/>
    <w:rsid w:val="005320CF"/>
    <w:rsid w:val="00532531"/>
    <w:rsid w:val="005326DE"/>
    <w:rsid w:val="00532B6B"/>
    <w:rsid w:val="00532C98"/>
    <w:rsid w:val="00532DE1"/>
    <w:rsid w:val="00532FFA"/>
    <w:rsid w:val="00533692"/>
    <w:rsid w:val="0053395C"/>
    <w:rsid w:val="00533BD2"/>
    <w:rsid w:val="00533E0B"/>
    <w:rsid w:val="00533F09"/>
    <w:rsid w:val="00533F26"/>
    <w:rsid w:val="00534092"/>
    <w:rsid w:val="005340CF"/>
    <w:rsid w:val="005341F6"/>
    <w:rsid w:val="0053475D"/>
    <w:rsid w:val="00534798"/>
    <w:rsid w:val="0053485B"/>
    <w:rsid w:val="00534C84"/>
    <w:rsid w:val="00534E62"/>
    <w:rsid w:val="0053517A"/>
    <w:rsid w:val="0053518C"/>
    <w:rsid w:val="00535560"/>
    <w:rsid w:val="0053624E"/>
    <w:rsid w:val="005362AC"/>
    <w:rsid w:val="005362C6"/>
    <w:rsid w:val="005362C8"/>
    <w:rsid w:val="0053651A"/>
    <w:rsid w:val="00536635"/>
    <w:rsid w:val="005366AF"/>
    <w:rsid w:val="00536A0F"/>
    <w:rsid w:val="00536AE9"/>
    <w:rsid w:val="00536BD1"/>
    <w:rsid w:val="00536FC0"/>
    <w:rsid w:val="005374B6"/>
    <w:rsid w:val="0053763B"/>
    <w:rsid w:val="00537A86"/>
    <w:rsid w:val="00537DA2"/>
    <w:rsid w:val="0054006D"/>
    <w:rsid w:val="0054046D"/>
    <w:rsid w:val="005408A2"/>
    <w:rsid w:val="005409A9"/>
    <w:rsid w:val="00540A77"/>
    <w:rsid w:val="00540B90"/>
    <w:rsid w:val="00540E37"/>
    <w:rsid w:val="00540E3F"/>
    <w:rsid w:val="0054167D"/>
    <w:rsid w:val="0054176D"/>
    <w:rsid w:val="00541A52"/>
    <w:rsid w:val="00541A8B"/>
    <w:rsid w:val="00541B6D"/>
    <w:rsid w:val="00541CEE"/>
    <w:rsid w:val="00541D40"/>
    <w:rsid w:val="00541DEA"/>
    <w:rsid w:val="00542462"/>
    <w:rsid w:val="00542584"/>
    <w:rsid w:val="0054261F"/>
    <w:rsid w:val="00542636"/>
    <w:rsid w:val="00542A3C"/>
    <w:rsid w:val="00542C2F"/>
    <w:rsid w:val="00542EEB"/>
    <w:rsid w:val="0054308C"/>
    <w:rsid w:val="00543305"/>
    <w:rsid w:val="0054347E"/>
    <w:rsid w:val="005439AF"/>
    <w:rsid w:val="00543B13"/>
    <w:rsid w:val="00543BD8"/>
    <w:rsid w:val="00543C78"/>
    <w:rsid w:val="00543CCE"/>
    <w:rsid w:val="00543D1A"/>
    <w:rsid w:val="00543ECC"/>
    <w:rsid w:val="00544345"/>
    <w:rsid w:val="0054438F"/>
    <w:rsid w:val="005445B7"/>
    <w:rsid w:val="00544621"/>
    <w:rsid w:val="0054465B"/>
    <w:rsid w:val="00544663"/>
    <w:rsid w:val="00544A2D"/>
    <w:rsid w:val="00544A91"/>
    <w:rsid w:val="00544DF7"/>
    <w:rsid w:val="0054515B"/>
    <w:rsid w:val="005451C8"/>
    <w:rsid w:val="0054538D"/>
    <w:rsid w:val="005453F1"/>
    <w:rsid w:val="00545448"/>
    <w:rsid w:val="00545835"/>
    <w:rsid w:val="0054641D"/>
    <w:rsid w:val="005469CA"/>
    <w:rsid w:val="00546B2F"/>
    <w:rsid w:val="00546BAA"/>
    <w:rsid w:val="00546CCD"/>
    <w:rsid w:val="00546F28"/>
    <w:rsid w:val="005471C9"/>
    <w:rsid w:val="00547211"/>
    <w:rsid w:val="005472DE"/>
    <w:rsid w:val="0054736E"/>
    <w:rsid w:val="00547847"/>
    <w:rsid w:val="00547A12"/>
    <w:rsid w:val="00547C1E"/>
    <w:rsid w:val="00547C21"/>
    <w:rsid w:val="00550173"/>
    <w:rsid w:val="005504B2"/>
    <w:rsid w:val="005507C1"/>
    <w:rsid w:val="005508F9"/>
    <w:rsid w:val="00550A22"/>
    <w:rsid w:val="00550ADD"/>
    <w:rsid w:val="00550CDD"/>
    <w:rsid w:val="00550D2B"/>
    <w:rsid w:val="00551295"/>
    <w:rsid w:val="005514DD"/>
    <w:rsid w:val="0055197F"/>
    <w:rsid w:val="00551BBA"/>
    <w:rsid w:val="00551E0F"/>
    <w:rsid w:val="005521DC"/>
    <w:rsid w:val="00552758"/>
    <w:rsid w:val="005529DE"/>
    <w:rsid w:val="00552C41"/>
    <w:rsid w:val="00552E79"/>
    <w:rsid w:val="005530B9"/>
    <w:rsid w:val="0055313D"/>
    <w:rsid w:val="0055344B"/>
    <w:rsid w:val="0055345B"/>
    <w:rsid w:val="005534D1"/>
    <w:rsid w:val="0055352D"/>
    <w:rsid w:val="00553653"/>
    <w:rsid w:val="00553E37"/>
    <w:rsid w:val="00553E81"/>
    <w:rsid w:val="0055404D"/>
    <w:rsid w:val="0055414A"/>
    <w:rsid w:val="005547FC"/>
    <w:rsid w:val="00554E59"/>
    <w:rsid w:val="005552AC"/>
    <w:rsid w:val="00555531"/>
    <w:rsid w:val="00555816"/>
    <w:rsid w:val="005559BC"/>
    <w:rsid w:val="00555C99"/>
    <w:rsid w:val="00555D10"/>
    <w:rsid w:val="0055628F"/>
    <w:rsid w:val="005569F9"/>
    <w:rsid w:val="00557154"/>
    <w:rsid w:val="00557186"/>
    <w:rsid w:val="00557367"/>
    <w:rsid w:val="0055757C"/>
    <w:rsid w:val="0055758C"/>
    <w:rsid w:val="00557714"/>
    <w:rsid w:val="00557C42"/>
    <w:rsid w:val="00560047"/>
    <w:rsid w:val="00560935"/>
    <w:rsid w:val="00560943"/>
    <w:rsid w:val="00560A05"/>
    <w:rsid w:val="00560A0F"/>
    <w:rsid w:val="00561457"/>
    <w:rsid w:val="00561677"/>
    <w:rsid w:val="00561805"/>
    <w:rsid w:val="00561A26"/>
    <w:rsid w:val="00561F73"/>
    <w:rsid w:val="0056209A"/>
    <w:rsid w:val="0056223D"/>
    <w:rsid w:val="005622AB"/>
    <w:rsid w:val="00562356"/>
    <w:rsid w:val="00562358"/>
    <w:rsid w:val="005623DA"/>
    <w:rsid w:val="005624D1"/>
    <w:rsid w:val="0056251B"/>
    <w:rsid w:val="00562541"/>
    <w:rsid w:val="005625C0"/>
    <w:rsid w:val="005628E3"/>
    <w:rsid w:val="005629DB"/>
    <w:rsid w:val="00562AE7"/>
    <w:rsid w:val="00562FBE"/>
    <w:rsid w:val="0056309F"/>
    <w:rsid w:val="005632EE"/>
    <w:rsid w:val="00563351"/>
    <w:rsid w:val="005634E5"/>
    <w:rsid w:val="00563669"/>
    <w:rsid w:val="0056390E"/>
    <w:rsid w:val="00563B0B"/>
    <w:rsid w:val="00563B33"/>
    <w:rsid w:val="00563DEE"/>
    <w:rsid w:val="005644E3"/>
    <w:rsid w:val="00564523"/>
    <w:rsid w:val="00564680"/>
    <w:rsid w:val="005649A5"/>
    <w:rsid w:val="00564BF2"/>
    <w:rsid w:val="00564C7C"/>
    <w:rsid w:val="00564CC7"/>
    <w:rsid w:val="00564EFA"/>
    <w:rsid w:val="00564F7E"/>
    <w:rsid w:val="00564FC8"/>
    <w:rsid w:val="0056504A"/>
    <w:rsid w:val="005657D8"/>
    <w:rsid w:val="0056580D"/>
    <w:rsid w:val="005659DD"/>
    <w:rsid w:val="00565B99"/>
    <w:rsid w:val="00565E39"/>
    <w:rsid w:val="00565EF0"/>
    <w:rsid w:val="0056601E"/>
    <w:rsid w:val="00566247"/>
    <w:rsid w:val="00566351"/>
    <w:rsid w:val="00566540"/>
    <w:rsid w:val="00566669"/>
    <w:rsid w:val="00566768"/>
    <w:rsid w:val="00566815"/>
    <w:rsid w:val="00566970"/>
    <w:rsid w:val="00566C7B"/>
    <w:rsid w:val="00566FA9"/>
    <w:rsid w:val="0056749A"/>
    <w:rsid w:val="005677D4"/>
    <w:rsid w:val="0056790D"/>
    <w:rsid w:val="00570044"/>
    <w:rsid w:val="005709FD"/>
    <w:rsid w:val="00570B38"/>
    <w:rsid w:val="00570C24"/>
    <w:rsid w:val="00570C4E"/>
    <w:rsid w:val="00570C80"/>
    <w:rsid w:val="00570CFC"/>
    <w:rsid w:val="00570D1B"/>
    <w:rsid w:val="00570DCC"/>
    <w:rsid w:val="00571089"/>
    <w:rsid w:val="005714AF"/>
    <w:rsid w:val="005715CC"/>
    <w:rsid w:val="00571644"/>
    <w:rsid w:val="005716E0"/>
    <w:rsid w:val="00571A72"/>
    <w:rsid w:val="00571AC7"/>
    <w:rsid w:val="00571B63"/>
    <w:rsid w:val="00571BB8"/>
    <w:rsid w:val="00571D98"/>
    <w:rsid w:val="00572282"/>
    <w:rsid w:val="0057235D"/>
    <w:rsid w:val="00572713"/>
    <w:rsid w:val="005728E6"/>
    <w:rsid w:val="005729C6"/>
    <w:rsid w:val="00572A29"/>
    <w:rsid w:val="00572A6A"/>
    <w:rsid w:val="00572AA0"/>
    <w:rsid w:val="00572E52"/>
    <w:rsid w:val="0057338C"/>
    <w:rsid w:val="005734DE"/>
    <w:rsid w:val="0057360E"/>
    <w:rsid w:val="00573616"/>
    <w:rsid w:val="0057370A"/>
    <w:rsid w:val="005738DD"/>
    <w:rsid w:val="00573C77"/>
    <w:rsid w:val="00573CDD"/>
    <w:rsid w:val="00573EB9"/>
    <w:rsid w:val="00573F3E"/>
    <w:rsid w:val="00573F9B"/>
    <w:rsid w:val="00574492"/>
    <w:rsid w:val="005745D3"/>
    <w:rsid w:val="00574ADE"/>
    <w:rsid w:val="00574DB7"/>
    <w:rsid w:val="00574F95"/>
    <w:rsid w:val="005753C5"/>
    <w:rsid w:val="00575421"/>
    <w:rsid w:val="00575857"/>
    <w:rsid w:val="00575E70"/>
    <w:rsid w:val="00575F6E"/>
    <w:rsid w:val="005761E2"/>
    <w:rsid w:val="005763B7"/>
    <w:rsid w:val="005763E0"/>
    <w:rsid w:val="0057658A"/>
    <w:rsid w:val="00576620"/>
    <w:rsid w:val="00576878"/>
    <w:rsid w:val="00576E4C"/>
    <w:rsid w:val="00577066"/>
    <w:rsid w:val="005773A6"/>
    <w:rsid w:val="005774D5"/>
    <w:rsid w:val="005774DA"/>
    <w:rsid w:val="005774F1"/>
    <w:rsid w:val="005775CA"/>
    <w:rsid w:val="005776E0"/>
    <w:rsid w:val="0057779C"/>
    <w:rsid w:val="005778D3"/>
    <w:rsid w:val="0057793F"/>
    <w:rsid w:val="00577DCE"/>
    <w:rsid w:val="005802F4"/>
    <w:rsid w:val="005803E9"/>
    <w:rsid w:val="005806CF"/>
    <w:rsid w:val="005808BF"/>
    <w:rsid w:val="00580A60"/>
    <w:rsid w:val="00580A8E"/>
    <w:rsid w:val="00580ADE"/>
    <w:rsid w:val="00580DE4"/>
    <w:rsid w:val="00580E32"/>
    <w:rsid w:val="00580E97"/>
    <w:rsid w:val="005810B5"/>
    <w:rsid w:val="005813FA"/>
    <w:rsid w:val="0058147C"/>
    <w:rsid w:val="00581602"/>
    <w:rsid w:val="00581733"/>
    <w:rsid w:val="00581A58"/>
    <w:rsid w:val="00581B2A"/>
    <w:rsid w:val="005821E5"/>
    <w:rsid w:val="00582414"/>
    <w:rsid w:val="005826C6"/>
    <w:rsid w:val="0058292D"/>
    <w:rsid w:val="00582981"/>
    <w:rsid w:val="005829BF"/>
    <w:rsid w:val="00582BCC"/>
    <w:rsid w:val="00582F94"/>
    <w:rsid w:val="00582FF1"/>
    <w:rsid w:val="00583346"/>
    <w:rsid w:val="005834D6"/>
    <w:rsid w:val="005836CD"/>
    <w:rsid w:val="005836CE"/>
    <w:rsid w:val="00583781"/>
    <w:rsid w:val="005838B2"/>
    <w:rsid w:val="005841D8"/>
    <w:rsid w:val="00584B11"/>
    <w:rsid w:val="00584C2A"/>
    <w:rsid w:val="00584C50"/>
    <w:rsid w:val="00584D49"/>
    <w:rsid w:val="0058530A"/>
    <w:rsid w:val="005856A7"/>
    <w:rsid w:val="00585E16"/>
    <w:rsid w:val="00586169"/>
    <w:rsid w:val="005861AA"/>
    <w:rsid w:val="00586386"/>
    <w:rsid w:val="00586468"/>
    <w:rsid w:val="00586471"/>
    <w:rsid w:val="005866F9"/>
    <w:rsid w:val="00586703"/>
    <w:rsid w:val="0058684C"/>
    <w:rsid w:val="00586862"/>
    <w:rsid w:val="0058690D"/>
    <w:rsid w:val="00586D28"/>
    <w:rsid w:val="00586F98"/>
    <w:rsid w:val="00587214"/>
    <w:rsid w:val="005874AB"/>
    <w:rsid w:val="0058760C"/>
    <w:rsid w:val="0058762B"/>
    <w:rsid w:val="0058770F"/>
    <w:rsid w:val="00587903"/>
    <w:rsid w:val="005879F2"/>
    <w:rsid w:val="00587AB5"/>
    <w:rsid w:val="00587CD5"/>
    <w:rsid w:val="00587DAC"/>
    <w:rsid w:val="005900E0"/>
    <w:rsid w:val="005901E0"/>
    <w:rsid w:val="00590353"/>
    <w:rsid w:val="0059042A"/>
    <w:rsid w:val="005905A7"/>
    <w:rsid w:val="005909F4"/>
    <w:rsid w:val="00590A75"/>
    <w:rsid w:val="00590B66"/>
    <w:rsid w:val="00590C0D"/>
    <w:rsid w:val="00591356"/>
    <w:rsid w:val="005914EA"/>
    <w:rsid w:val="0059177E"/>
    <w:rsid w:val="005918C2"/>
    <w:rsid w:val="005919ED"/>
    <w:rsid w:val="00591B01"/>
    <w:rsid w:val="00591D69"/>
    <w:rsid w:val="00591D8D"/>
    <w:rsid w:val="0059254C"/>
    <w:rsid w:val="00592904"/>
    <w:rsid w:val="00592C41"/>
    <w:rsid w:val="00592D74"/>
    <w:rsid w:val="0059302E"/>
    <w:rsid w:val="005930F0"/>
    <w:rsid w:val="0059333E"/>
    <w:rsid w:val="00593582"/>
    <w:rsid w:val="0059372F"/>
    <w:rsid w:val="005937AC"/>
    <w:rsid w:val="00593877"/>
    <w:rsid w:val="00593A5B"/>
    <w:rsid w:val="00593CCC"/>
    <w:rsid w:val="00594158"/>
    <w:rsid w:val="005941CB"/>
    <w:rsid w:val="005943CF"/>
    <w:rsid w:val="00594559"/>
    <w:rsid w:val="005949CE"/>
    <w:rsid w:val="00594A6E"/>
    <w:rsid w:val="00594C38"/>
    <w:rsid w:val="00594C82"/>
    <w:rsid w:val="00594F90"/>
    <w:rsid w:val="005950A9"/>
    <w:rsid w:val="005954D5"/>
    <w:rsid w:val="0059552C"/>
    <w:rsid w:val="005958BF"/>
    <w:rsid w:val="00595B5F"/>
    <w:rsid w:val="00595B60"/>
    <w:rsid w:val="00595BFA"/>
    <w:rsid w:val="00595E92"/>
    <w:rsid w:val="00596B24"/>
    <w:rsid w:val="00596F91"/>
    <w:rsid w:val="00597187"/>
    <w:rsid w:val="0059739A"/>
    <w:rsid w:val="005973AE"/>
    <w:rsid w:val="005973DE"/>
    <w:rsid w:val="00597642"/>
    <w:rsid w:val="00597651"/>
    <w:rsid w:val="0059769E"/>
    <w:rsid w:val="00597BF8"/>
    <w:rsid w:val="00597CE1"/>
    <w:rsid w:val="00597DC5"/>
    <w:rsid w:val="00597E43"/>
    <w:rsid w:val="00597E5D"/>
    <w:rsid w:val="005A067F"/>
    <w:rsid w:val="005A0CFF"/>
    <w:rsid w:val="005A0F7B"/>
    <w:rsid w:val="005A0FED"/>
    <w:rsid w:val="005A1426"/>
    <w:rsid w:val="005A1676"/>
    <w:rsid w:val="005A170A"/>
    <w:rsid w:val="005A171E"/>
    <w:rsid w:val="005A1754"/>
    <w:rsid w:val="005A1771"/>
    <w:rsid w:val="005A17E6"/>
    <w:rsid w:val="005A1BD6"/>
    <w:rsid w:val="005A1C87"/>
    <w:rsid w:val="005A1D71"/>
    <w:rsid w:val="005A1F43"/>
    <w:rsid w:val="005A24DD"/>
    <w:rsid w:val="005A2516"/>
    <w:rsid w:val="005A28D6"/>
    <w:rsid w:val="005A29ED"/>
    <w:rsid w:val="005A2EE3"/>
    <w:rsid w:val="005A3305"/>
    <w:rsid w:val="005A35B9"/>
    <w:rsid w:val="005A3F17"/>
    <w:rsid w:val="005A458C"/>
    <w:rsid w:val="005A4980"/>
    <w:rsid w:val="005A4BB5"/>
    <w:rsid w:val="005A4DB6"/>
    <w:rsid w:val="005A5271"/>
    <w:rsid w:val="005A5597"/>
    <w:rsid w:val="005A5874"/>
    <w:rsid w:val="005A592E"/>
    <w:rsid w:val="005A5CC0"/>
    <w:rsid w:val="005A5EBD"/>
    <w:rsid w:val="005A643B"/>
    <w:rsid w:val="005A6863"/>
    <w:rsid w:val="005A6E2C"/>
    <w:rsid w:val="005A71B2"/>
    <w:rsid w:val="005A72E1"/>
    <w:rsid w:val="005A7C1E"/>
    <w:rsid w:val="005A7EB1"/>
    <w:rsid w:val="005A7F76"/>
    <w:rsid w:val="005A7F80"/>
    <w:rsid w:val="005B012C"/>
    <w:rsid w:val="005B098B"/>
    <w:rsid w:val="005B09BA"/>
    <w:rsid w:val="005B09D9"/>
    <w:rsid w:val="005B0A19"/>
    <w:rsid w:val="005B0B01"/>
    <w:rsid w:val="005B0F31"/>
    <w:rsid w:val="005B1068"/>
    <w:rsid w:val="005B13B2"/>
    <w:rsid w:val="005B1A78"/>
    <w:rsid w:val="005B206D"/>
    <w:rsid w:val="005B282C"/>
    <w:rsid w:val="005B2A9D"/>
    <w:rsid w:val="005B2B71"/>
    <w:rsid w:val="005B308C"/>
    <w:rsid w:val="005B324D"/>
    <w:rsid w:val="005B3602"/>
    <w:rsid w:val="005B3696"/>
    <w:rsid w:val="005B3817"/>
    <w:rsid w:val="005B3E99"/>
    <w:rsid w:val="005B4492"/>
    <w:rsid w:val="005B4498"/>
    <w:rsid w:val="005B4509"/>
    <w:rsid w:val="005B4511"/>
    <w:rsid w:val="005B476A"/>
    <w:rsid w:val="005B4EEC"/>
    <w:rsid w:val="005B4FE9"/>
    <w:rsid w:val="005B51A4"/>
    <w:rsid w:val="005B51A6"/>
    <w:rsid w:val="005B5247"/>
    <w:rsid w:val="005B551C"/>
    <w:rsid w:val="005B5AA8"/>
    <w:rsid w:val="005B5CE4"/>
    <w:rsid w:val="005B5DD0"/>
    <w:rsid w:val="005B5F7C"/>
    <w:rsid w:val="005B6267"/>
    <w:rsid w:val="005B67DF"/>
    <w:rsid w:val="005B69EA"/>
    <w:rsid w:val="005B6A9C"/>
    <w:rsid w:val="005B6F84"/>
    <w:rsid w:val="005B7550"/>
    <w:rsid w:val="005B76EC"/>
    <w:rsid w:val="005B7CCA"/>
    <w:rsid w:val="005B7E59"/>
    <w:rsid w:val="005C0088"/>
    <w:rsid w:val="005C0093"/>
    <w:rsid w:val="005C0164"/>
    <w:rsid w:val="005C01EC"/>
    <w:rsid w:val="005C0431"/>
    <w:rsid w:val="005C0652"/>
    <w:rsid w:val="005C0754"/>
    <w:rsid w:val="005C08D1"/>
    <w:rsid w:val="005C0F2E"/>
    <w:rsid w:val="005C0FD5"/>
    <w:rsid w:val="005C1010"/>
    <w:rsid w:val="005C12FA"/>
    <w:rsid w:val="005C1478"/>
    <w:rsid w:val="005C1684"/>
    <w:rsid w:val="005C1A30"/>
    <w:rsid w:val="005C1BB2"/>
    <w:rsid w:val="005C1BE1"/>
    <w:rsid w:val="005C1F53"/>
    <w:rsid w:val="005C2202"/>
    <w:rsid w:val="005C2318"/>
    <w:rsid w:val="005C2336"/>
    <w:rsid w:val="005C2442"/>
    <w:rsid w:val="005C2615"/>
    <w:rsid w:val="005C266B"/>
    <w:rsid w:val="005C26BC"/>
    <w:rsid w:val="005C26F6"/>
    <w:rsid w:val="005C2741"/>
    <w:rsid w:val="005C2933"/>
    <w:rsid w:val="005C2D76"/>
    <w:rsid w:val="005C32DB"/>
    <w:rsid w:val="005C3408"/>
    <w:rsid w:val="005C35B7"/>
    <w:rsid w:val="005C3915"/>
    <w:rsid w:val="005C3C6C"/>
    <w:rsid w:val="005C40DF"/>
    <w:rsid w:val="005C421A"/>
    <w:rsid w:val="005C44D2"/>
    <w:rsid w:val="005C4635"/>
    <w:rsid w:val="005C46CF"/>
    <w:rsid w:val="005C4B83"/>
    <w:rsid w:val="005C4C28"/>
    <w:rsid w:val="005C4D62"/>
    <w:rsid w:val="005C4EF9"/>
    <w:rsid w:val="005C5543"/>
    <w:rsid w:val="005C56A2"/>
    <w:rsid w:val="005C577D"/>
    <w:rsid w:val="005C592D"/>
    <w:rsid w:val="005C5F71"/>
    <w:rsid w:val="005C6091"/>
    <w:rsid w:val="005C616A"/>
    <w:rsid w:val="005C67E2"/>
    <w:rsid w:val="005C6872"/>
    <w:rsid w:val="005C7179"/>
    <w:rsid w:val="005C7295"/>
    <w:rsid w:val="005C7344"/>
    <w:rsid w:val="005C73C9"/>
    <w:rsid w:val="005C7499"/>
    <w:rsid w:val="005C76A5"/>
    <w:rsid w:val="005C7A0E"/>
    <w:rsid w:val="005C7B19"/>
    <w:rsid w:val="005C7C0B"/>
    <w:rsid w:val="005C7C28"/>
    <w:rsid w:val="005C7E80"/>
    <w:rsid w:val="005D0056"/>
    <w:rsid w:val="005D0144"/>
    <w:rsid w:val="005D0176"/>
    <w:rsid w:val="005D0203"/>
    <w:rsid w:val="005D04A3"/>
    <w:rsid w:val="005D04D8"/>
    <w:rsid w:val="005D0502"/>
    <w:rsid w:val="005D079E"/>
    <w:rsid w:val="005D0A7A"/>
    <w:rsid w:val="005D0B32"/>
    <w:rsid w:val="005D0B5C"/>
    <w:rsid w:val="005D0CA2"/>
    <w:rsid w:val="005D1130"/>
    <w:rsid w:val="005D1440"/>
    <w:rsid w:val="005D1835"/>
    <w:rsid w:val="005D1B7C"/>
    <w:rsid w:val="005D1EF8"/>
    <w:rsid w:val="005D1FCF"/>
    <w:rsid w:val="005D203C"/>
    <w:rsid w:val="005D2213"/>
    <w:rsid w:val="005D234A"/>
    <w:rsid w:val="005D24D8"/>
    <w:rsid w:val="005D2545"/>
    <w:rsid w:val="005D2925"/>
    <w:rsid w:val="005D2BC7"/>
    <w:rsid w:val="005D2D16"/>
    <w:rsid w:val="005D2D24"/>
    <w:rsid w:val="005D3097"/>
    <w:rsid w:val="005D34F5"/>
    <w:rsid w:val="005D36ED"/>
    <w:rsid w:val="005D37F7"/>
    <w:rsid w:val="005D3850"/>
    <w:rsid w:val="005D39FE"/>
    <w:rsid w:val="005D3D36"/>
    <w:rsid w:val="005D4018"/>
    <w:rsid w:val="005D40E9"/>
    <w:rsid w:val="005D414B"/>
    <w:rsid w:val="005D42E6"/>
    <w:rsid w:val="005D4304"/>
    <w:rsid w:val="005D4678"/>
    <w:rsid w:val="005D4A79"/>
    <w:rsid w:val="005D4DA5"/>
    <w:rsid w:val="005D4E39"/>
    <w:rsid w:val="005D4E6C"/>
    <w:rsid w:val="005D4E9D"/>
    <w:rsid w:val="005D4FD9"/>
    <w:rsid w:val="005D5014"/>
    <w:rsid w:val="005D52BC"/>
    <w:rsid w:val="005D5323"/>
    <w:rsid w:val="005D55B7"/>
    <w:rsid w:val="005D5772"/>
    <w:rsid w:val="005D57AA"/>
    <w:rsid w:val="005D594B"/>
    <w:rsid w:val="005D5B3A"/>
    <w:rsid w:val="005D5D7E"/>
    <w:rsid w:val="005D5F92"/>
    <w:rsid w:val="005D64AD"/>
    <w:rsid w:val="005D64BE"/>
    <w:rsid w:val="005D658E"/>
    <w:rsid w:val="005D6779"/>
    <w:rsid w:val="005D6CA7"/>
    <w:rsid w:val="005D6D9B"/>
    <w:rsid w:val="005D6DDD"/>
    <w:rsid w:val="005D6F75"/>
    <w:rsid w:val="005D719C"/>
    <w:rsid w:val="005D7481"/>
    <w:rsid w:val="005D74C5"/>
    <w:rsid w:val="005D75D7"/>
    <w:rsid w:val="005D792B"/>
    <w:rsid w:val="005D7F99"/>
    <w:rsid w:val="005D7FB6"/>
    <w:rsid w:val="005D7FBB"/>
    <w:rsid w:val="005E0355"/>
    <w:rsid w:val="005E0846"/>
    <w:rsid w:val="005E089A"/>
    <w:rsid w:val="005E10D5"/>
    <w:rsid w:val="005E1792"/>
    <w:rsid w:val="005E17CB"/>
    <w:rsid w:val="005E1A22"/>
    <w:rsid w:val="005E1AD7"/>
    <w:rsid w:val="005E1B64"/>
    <w:rsid w:val="005E1F0F"/>
    <w:rsid w:val="005E2093"/>
    <w:rsid w:val="005E2806"/>
    <w:rsid w:val="005E2C6D"/>
    <w:rsid w:val="005E2E95"/>
    <w:rsid w:val="005E307E"/>
    <w:rsid w:val="005E3110"/>
    <w:rsid w:val="005E335A"/>
    <w:rsid w:val="005E359F"/>
    <w:rsid w:val="005E3732"/>
    <w:rsid w:val="005E39CF"/>
    <w:rsid w:val="005E3CEA"/>
    <w:rsid w:val="005E3EE5"/>
    <w:rsid w:val="005E3F11"/>
    <w:rsid w:val="005E4211"/>
    <w:rsid w:val="005E4279"/>
    <w:rsid w:val="005E47C1"/>
    <w:rsid w:val="005E48FD"/>
    <w:rsid w:val="005E494A"/>
    <w:rsid w:val="005E49F0"/>
    <w:rsid w:val="005E4FA8"/>
    <w:rsid w:val="005E4FD8"/>
    <w:rsid w:val="005E4FFA"/>
    <w:rsid w:val="005E5048"/>
    <w:rsid w:val="005E5171"/>
    <w:rsid w:val="005E59DE"/>
    <w:rsid w:val="005E5CE2"/>
    <w:rsid w:val="005E5D3C"/>
    <w:rsid w:val="005E5D4E"/>
    <w:rsid w:val="005E5E58"/>
    <w:rsid w:val="005E66D8"/>
    <w:rsid w:val="005E6904"/>
    <w:rsid w:val="005E6D93"/>
    <w:rsid w:val="005E6EB7"/>
    <w:rsid w:val="005E716E"/>
    <w:rsid w:val="005E728F"/>
    <w:rsid w:val="005E7712"/>
    <w:rsid w:val="005E78FD"/>
    <w:rsid w:val="005E7A10"/>
    <w:rsid w:val="005E7DB2"/>
    <w:rsid w:val="005E7FA6"/>
    <w:rsid w:val="005F010F"/>
    <w:rsid w:val="005F013F"/>
    <w:rsid w:val="005F0194"/>
    <w:rsid w:val="005F019F"/>
    <w:rsid w:val="005F0208"/>
    <w:rsid w:val="005F033E"/>
    <w:rsid w:val="005F04FD"/>
    <w:rsid w:val="005F05FD"/>
    <w:rsid w:val="005F0679"/>
    <w:rsid w:val="005F06A7"/>
    <w:rsid w:val="005F07EC"/>
    <w:rsid w:val="005F087A"/>
    <w:rsid w:val="005F0A62"/>
    <w:rsid w:val="005F1005"/>
    <w:rsid w:val="005F11CB"/>
    <w:rsid w:val="005F1214"/>
    <w:rsid w:val="005F133A"/>
    <w:rsid w:val="005F1371"/>
    <w:rsid w:val="005F17F0"/>
    <w:rsid w:val="005F18A9"/>
    <w:rsid w:val="005F1F28"/>
    <w:rsid w:val="005F2395"/>
    <w:rsid w:val="005F2478"/>
    <w:rsid w:val="005F2567"/>
    <w:rsid w:val="005F25FE"/>
    <w:rsid w:val="005F2606"/>
    <w:rsid w:val="005F27F0"/>
    <w:rsid w:val="005F29AC"/>
    <w:rsid w:val="005F2AE8"/>
    <w:rsid w:val="005F2CB3"/>
    <w:rsid w:val="005F3431"/>
    <w:rsid w:val="005F38A5"/>
    <w:rsid w:val="005F39DF"/>
    <w:rsid w:val="005F401B"/>
    <w:rsid w:val="005F42A9"/>
    <w:rsid w:val="005F4822"/>
    <w:rsid w:val="005F4888"/>
    <w:rsid w:val="005F4D44"/>
    <w:rsid w:val="005F4DB0"/>
    <w:rsid w:val="005F5552"/>
    <w:rsid w:val="005F56FC"/>
    <w:rsid w:val="005F5714"/>
    <w:rsid w:val="005F5AC4"/>
    <w:rsid w:val="005F5B23"/>
    <w:rsid w:val="005F5CBE"/>
    <w:rsid w:val="005F5CF6"/>
    <w:rsid w:val="005F5D5C"/>
    <w:rsid w:val="005F5E06"/>
    <w:rsid w:val="005F5E0D"/>
    <w:rsid w:val="005F6787"/>
    <w:rsid w:val="005F6936"/>
    <w:rsid w:val="005F6AAC"/>
    <w:rsid w:val="005F6BDE"/>
    <w:rsid w:val="005F6DB0"/>
    <w:rsid w:val="005F6F73"/>
    <w:rsid w:val="005F6FB8"/>
    <w:rsid w:val="005F71CD"/>
    <w:rsid w:val="005F7238"/>
    <w:rsid w:val="005F7A87"/>
    <w:rsid w:val="005F7C0F"/>
    <w:rsid w:val="005F7DC8"/>
    <w:rsid w:val="005F7E41"/>
    <w:rsid w:val="00600370"/>
    <w:rsid w:val="00600AB8"/>
    <w:rsid w:val="00600AB9"/>
    <w:rsid w:val="00600BEF"/>
    <w:rsid w:val="00600C98"/>
    <w:rsid w:val="00600EF8"/>
    <w:rsid w:val="00601079"/>
    <w:rsid w:val="00601211"/>
    <w:rsid w:val="006015B9"/>
    <w:rsid w:val="00601A5E"/>
    <w:rsid w:val="00601D4D"/>
    <w:rsid w:val="00601D60"/>
    <w:rsid w:val="00601E93"/>
    <w:rsid w:val="00602300"/>
    <w:rsid w:val="00602349"/>
    <w:rsid w:val="0060278E"/>
    <w:rsid w:val="00602A4F"/>
    <w:rsid w:val="00602DB3"/>
    <w:rsid w:val="00602E54"/>
    <w:rsid w:val="006031ED"/>
    <w:rsid w:val="006033A9"/>
    <w:rsid w:val="006033AC"/>
    <w:rsid w:val="006037C6"/>
    <w:rsid w:val="006038A9"/>
    <w:rsid w:val="006038DB"/>
    <w:rsid w:val="00603B90"/>
    <w:rsid w:val="00603CB2"/>
    <w:rsid w:val="00603D44"/>
    <w:rsid w:val="00604010"/>
    <w:rsid w:val="006042CF"/>
    <w:rsid w:val="0060432F"/>
    <w:rsid w:val="0060453B"/>
    <w:rsid w:val="006046B4"/>
    <w:rsid w:val="006046C9"/>
    <w:rsid w:val="0060479A"/>
    <w:rsid w:val="00604997"/>
    <w:rsid w:val="00604BC9"/>
    <w:rsid w:val="00604EC4"/>
    <w:rsid w:val="00605445"/>
    <w:rsid w:val="006057F9"/>
    <w:rsid w:val="00605868"/>
    <w:rsid w:val="006059EA"/>
    <w:rsid w:val="00605B7C"/>
    <w:rsid w:val="00605C4A"/>
    <w:rsid w:val="00605CF0"/>
    <w:rsid w:val="00605DF8"/>
    <w:rsid w:val="00605FA7"/>
    <w:rsid w:val="00605FD6"/>
    <w:rsid w:val="006060D9"/>
    <w:rsid w:val="006060FF"/>
    <w:rsid w:val="00606A89"/>
    <w:rsid w:val="00606AE2"/>
    <w:rsid w:val="00606CA3"/>
    <w:rsid w:val="00606CA8"/>
    <w:rsid w:val="00606CF0"/>
    <w:rsid w:val="00606EE3"/>
    <w:rsid w:val="0060708F"/>
    <w:rsid w:val="00607124"/>
    <w:rsid w:val="00607240"/>
    <w:rsid w:val="0060748F"/>
    <w:rsid w:val="00607596"/>
    <w:rsid w:val="006079C0"/>
    <w:rsid w:val="00607BA0"/>
    <w:rsid w:val="00607C36"/>
    <w:rsid w:val="00607C7C"/>
    <w:rsid w:val="0061000F"/>
    <w:rsid w:val="00610130"/>
    <w:rsid w:val="006103F6"/>
    <w:rsid w:val="006105A2"/>
    <w:rsid w:val="0061099B"/>
    <w:rsid w:val="00610CA5"/>
    <w:rsid w:val="00611072"/>
    <w:rsid w:val="0061114C"/>
    <w:rsid w:val="00611272"/>
    <w:rsid w:val="00611286"/>
    <w:rsid w:val="006113ED"/>
    <w:rsid w:val="006113F7"/>
    <w:rsid w:val="00611DFE"/>
    <w:rsid w:val="006123B0"/>
    <w:rsid w:val="00612473"/>
    <w:rsid w:val="00612772"/>
    <w:rsid w:val="0061282D"/>
    <w:rsid w:val="00612973"/>
    <w:rsid w:val="00612C99"/>
    <w:rsid w:val="00612EC6"/>
    <w:rsid w:val="00613360"/>
    <w:rsid w:val="006133ED"/>
    <w:rsid w:val="00613553"/>
    <w:rsid w:val="006136A6"/>
    <w:rsid w:val="0061376F"/>
    <w:rsid w:val="00613AC7"/>
    <w:rsid w:val="00613B4A"/>
    <w:rsid w:val="00613B90"/>
    <w:rsid w:val="0061407A"/>
    <w:rsid w:val="006140C8"/>
    <w:rsid w:val="006141EC"/>
    <w:rsid w:val="006142A5"/>
    <w:rsid w:val="0061436F"/>
    <w:rsid w:val="006143CA"/>
    <w:rsid w:val="00614961"/>
    <w:rsid w:val="006149BF"/>
    <w:rsid w:val="00615246"/>
    <w:rsid w:val="00615387"/>
    <w:rsid w:val="006157C2"/>
    <w:rsid w:val="00615944"/>
    <w:rsid w:val="00615B1D"/>
    <w:rsid w:val="00615B73"/>
    <w:rsid w:val="00616033"/>
    <w:rsid w:val="006163AE"/>
    <w:rsid w:val="006168EA"/>
    <w:rsid w:val="00616947"/>
    <w:rsid w:val="00616C7B"/>
    <w:rsid w:val="00617568"/>
    <w:rsid w:val="006176AC"/>
    <w:rsid w:val="0061774F"/>
    <w:rsid w:val="0061783C"/>
    <w:rsid w:val="00617945"/>
    <w:rsid w:val="0061798A"/>
    <w:rsid w:val="00617F43"/>
    <w:rsid w:val="00617F91"/>
    <w:rsid w:val="0062054D"/>
    <w:rsid w:val="00620559"/>
    <w:rsid w:val="00620625"/>
    <w:rsid w:val="0062075F"/>
    <w:rsid w:val="006208E1"/>
    <w:rsid w:val="00620A28"/>
    <w:rsid w:val="00620A36"/>
    <w:rsid w:val="00621838"/>
    <w:rsid w:val="00621CA6"/>
    <w:rsid w:val="00621DD2"/>
    <w:rsid w:val="00621E62"/>
    <w:rsid w:val="00622197"/>
    <w:rsid w:val="00622226"/>
    <w:rsid w:val="00622694"/>
    <w:rsid w:val="0062271D"/>
    <w:rsid w:val="00622BC8"/>
    <w:rsid w:val="00623301"/>
    <w:rsid w:val="00623334"/>
    <w:rsid w:val="006237C8"/>
    <w:rsid w:val="0062392D"/>
    <w:rsid w:val="00623A1B"/>
    <w:rsid w:val="0062429E"/>
    <w:rsid w:val="00624368"/>
    <w:rsid w:val="006245BB"/>
    <w:rsid w:val="006247EE"/>
    <w:rsid w:val="00624D19"/>
    <w:rsid w:val="0062512E"/>
    <w:rsid w:val="0062513D"/>
    <w:rsid w:val="006252CF"/>
    <w:rsid w:val="00625447"/>
    <w:rsid w:val="006254F0"/>
    <w:rsid w:val="00625527"/>
    <w:rsid w:val="0062583A"/>
    <w:rsid w:val="00626190"/>
    <w:rsid w:val="006261D3"/>
    <w:rsid w:val="006265EC"/>
    <w:rsid w:val="006266C9"/>
    <w:rsid w:val="006266F9"/>
    <w:rsid w:val="0062677A"/>
    <w:rsid w:val="00626A5F"/>
    <w:rsid w:val="00626B91"/>
    <w:rsid w:val="00626CC7"/>
    <w:rsid w:val="00626E2C"/>
    <w:rsid w:val="006270D8"/>
    <w:rsid w:val="0062723D"/>
    <w:rsid w:val="00627432"/>
    <w:rsid w:val="0062744B"/>
    <w:rsid w:val="0062786F"/>
    <w:rsid w:val="00627B42"/>
    <w:rsid w:val="00627BC9"/>
    <w:rsid w:val="00627CA8"/>
    <w:rsid w:val="00627CE0"/>
    <w:rsid w:val="00627DB4"/>
    <w:rsid w:val="006303D1"/>
    <w:rsid w:val="006305C2"/>
    <w:rsid w:val="00630720"/>
    <w:rsid w:val="0063073E"/>
    <w:rsid w:val="0063076C"/>
    <w:rsid w:val="006308D0"/>
    <w:rsid w:val="00630C7C"/>
    <w:rsid w:val="00630E54"/>
    <w:rsid w:val="00630EE6"/>
    <w:rsid w:val="006310A6"/>
    <w:rsid w:val="00631591"/>
    <w:rsid w:val="00631689"/>
    <w:rsid w:val="006316E5"/>
    <w:rsid w:val="006318FA"/>
    <w:rsid w:val="00631EFF"/>
    <w:rsid w:val="00631F31"/>
    <w:rsid w:val="00632518"/>
    <w:rsid w:val="006329F4"/>
    <w:rsid w:val="00632A1C"/>
    <w:rsid w:val="00632F7D"/>
    <w:rsid w:val="00633057"/>
    <w:rsid w:val="00633290"/>
    <w:rsid w:val="006337D4"/>
    <w:rsid w:val="0063392B"/>
    <w:rsid w:val="00633A74"/>
    <w:rsid w:val="00634120"/>
    <w:rsid w:val="0063431E"/>
    <w:rsid w:val="006343DA"/>
    <w:rsid w:val="0063452E"/>
    <w:rsid w:val="006346E1"/>
    <w:rsid w:val="00634C2D"/>
    <w:rsid w:val="00634DA1"/>
    <w:rsid w:val="0063510B"/>
    <w:rsid w:val="006351E3"/>
    <w:rsid w:val="006353CE"/>
    <w:rsid w:val="006357D6"/>
    <w:rsid w:val="0063586E"/>
    <w:rsid w:val="00635FDB"/>
    <w:rsid w:val="00636073"/>
    <w:rsid w:val="006362DD"/>
    <w:rsid w:val="006367F8"/>
    <w:rsid w:val="00636CD1"/>
    <w:rsid w:val="00636D77"/>
    <w:rsid w:val="006370BD"/>
    <w:rsid w:val="00637256"/>
    <w:rsid w:val="00637497"/>
    <w:rsid w:val="00637AF0"/>
    <w:rsid w:val="00637CEF"/>
    <w:rsid w:val="006402A3"/>
    <w:rsid w:val="00640A5D"/>
    <w:rsid w:val="00640BE3"/>
    <w:rsid w:val="00640EE0"/>
    <w:rsid w:val="0064145E"/>
    <w:rsid w:val="0064174D"/>
    <w:rsid w:val="006418A4"/>
    <w:rsid w:val="006418AC"/>
    <w:rsid w:val="00641C22"/>
    <w:rsid w:val="00641CB4"/>
    <w:rsid w:val="00641DC4"/>
    <w:rsid w:val="0064259E"/>
    <w:rsid w:val="00642714"/>
    <w:rsid w:val="00642E6F"/>
    <w:rsid w:val="00642EED"/>
    <w:rsid w:val="00643281"/>
    <w:rsid w:val="00643361"/>
    <w:rsid w:val="00643406"/>
    <w:rsid w:val="006435D1"/>
    <w:rsid w:val="006437DC"/>
    <w:rsid w:val="00643C0B"/>
    <w:rsid w:val="00643C18"/>
    <w:rsid w:val="00643E9B"/>
    <w:rsid w:val="00643FD2"/>
    <w:rsid w:val="0064411D"/>
    <w:rsid w:val="00644575"/>
    <w:rsid w:val="00644D3D"/>
    <w:rsid w:val="00644E10"/>
    <w:rsid w:val="00644E31"/>
    <w:rsid w:val="0064500E"/>
    <w:rsid w:val="006451B7"/>
    <w:rsid w:val="00645241"/>
    <w:rsid w:val="006455D2"/>
    <w:rsid w:val="00645618"/>
    <w:rsid w:val="006459B3"/>
    <w:rsid w:val="00645AFF"/>
    <w:rsid w:val="00645C45"/>
    <w:rsid w:val="00645ED7"/>
    <w:rsid w:val="00645FC1"/>
    <w:rsid w:val="00645FD2"/>
    <w:rsid w:val="0064622E"/>
    <w:rsid w:val="00646424"/>
    <w:rsid w:val="00646707"/>
    <w:rsid w:val="00646AA2"/>
    <w:rsid w:val="0064736D"/>
    <w:rsid w:val="006473B6"/>
    <w:rsid w:val="00647419"/>
    <w:rsid w:val="00647651"/>
    <w:rsid w:val="0064777D"/>
    <w:rsid w:val="006478C2"/>
    <w:rsid w:val="00647BB4"/>
    <w:rsid w:val="00647BEB"/>
    <w:rsid w:val="00647EED"/>
    <w:rsid w:val="00650057"/>
    <w:rsid w:val="006500CE"/>
    <w:rsid w:val="006500D9"/>
    <w:rsid w:val="00650653"/>
    <w:rsid w:val="0065082E"/>
    <w:rsid w:val="006508CA"/>
    <w:rsid w:val="006509D0"/>
    <w:rsid w:val="00650E9E"/>
    <w:rsid w:val="00651140"/>
    <w:rsid w:val="006513BB"/>
    <w:rsid w:val="00651483"/>
    <w:rsid w:val="00651831"/>
    <w:rsid w:val="0065184A"/>
    <w:rsid w:val="006518E4"/>
    <w:rsid w:val="006519D5"/>
    <w:rsid w:val="00651A27"/>
    <w:rsid w:val="00651C2E"/>
    <w:rsid w:val="00651D78"/>
    <w:rsid w:val="00651F79"/>
    <w:rsid w:val="00652204"/>
    <w:rsid w:val="00652560"/>
    <w:rsid w:val="00652840"/>
    <w:rsid w:val="006532D2"/>
    <w:rsid w:val="00653B39"/>
    <w:rsid w:val="00653B89"/>
    <w:rsid w:val="00653C2C"/>
    <w:rsid w:val="00653D24"/>
    <w:rsid w:val="00653FD4"/>
    <w:rsid w:val="00654214"/>
    <w:rsid w:val="006546E0"/>
    <w:rsid w:val="00654BB0"/>
    <w:rsid w:val="00654C12"/>
    <w:rsid w:val="00654D17"/>
    <w:rsid w:val="00654D32"/>
    <w:rsid w:val="00654D93"/>
    <w:rsid w:val="00654EB6"/>
    <w:rsid w:val="00655269"/>
    <w:rsid w:val="0065572A"/>
    <w:rsid w:val="00655757"/>
    <w:rsid w:val="006557AD"/>
    <w:rsid w:val="006558A4"/>
    <w:rsid w:val="00655D7F"/>
    <w:rsid w:val="00656308"/>
    <w:rsid w:val="00656C98"/>
    <w:rsid w:val="00656CC3"/>
    <w:rsid w:val="00656E42"/>
    <w:rsid w:val="00656E92"/>
    <w:rsid w:val="00656F68"/>
    <w:rsid w:val="00656F69"/>
    <w:rsid w:val="00656FC1"/>
    <w:rsid w:val="006570D0"/>
    <w:rsid w:val="00657160"/>
    <w:rsid w:val="006574DA"/>
    <w:rsid w:val="006575E7"/>
    <w:rsid w:val="00657788"/>
    <w:rsid w:val="006577F1"/>
    <w:rsid w:val="006578A4"/>
    <w:rsid w:val="00657916"/>
    <w:rsid w:val="00657B20"/>
    <w:rsid w:val="00660195"/>
    <w:rsid w:val="00660575"/>
    <w:rsid w:val="00660A97"/>
    <w:rsid w:val="00660CE9"/>
    <w:rsid w:val="00660D60"/>
    <w:rsid w:val="00660F80"/>
    <w:rsid w:val="0066100C"/>
    <w:rsid w:val="00661103"/>
    <w:rsid w:val="006614D9"/>
    <w:rsid w:val="00661541"/>
    <w:rsid w:val="00661596"/>
    <w:rsid w:val="0066186F"/>
    <w:rsid w:val="00661928"/>
    <w:rsid w:val="00661DE3"/>
    <w:rsid w:val="00661DF0"/>
    <w:rsid w:val="00661FC5"/>
    <w:rsid w:val="006620C0"/>
    <w:rsid w:val="006621F0"/>
    <w:rsid w:val="00662404"/>
    <w:rsid w:val="00662439"/>
    <w:rsid w:val="0066247E"/>
    <w:rsid w:val="00662521"/>
    <w:rsid w:val="00662762"/>
    <w:rsid w:val="00662B62"/>
    <w:rsid w:val="00662D0C"/>
    <w:rsid w:val="006630A6"/>
    <w:rsid w:val="0066317C"/>
    <w:rsid w:val="006632CC"/>
    <w:rsid w:val="006633A1"/>
    <w:rsid w:val="00663663"/>
    <w:rsid w:val="006636F1"/>
    <w:rsid w:val="00663ACA"/>
    <w:rsid w:val="00663C01"/>
    <w:rsid w:val="00663E0D"/>
    <w:rsid w:val="00663FB2"/>
    <w:rsid w:val="00664087"/>
    <w:rsid w:val="00664101"/>
    <w:rsid w:val="00664318"/>
    <w:rsid w:val="0066432E"/>
    <w:rsid w:val="006644DF"/>
    <w:rsid w:val="00664674"/>
    <w:rsid w:val="00664859"/>
    <w:rsid w:val="006648D8"/>
    <w:rsid w:val="00664F54"/>
    <w:rsid w:val="00664FE0"/>
    <w:rsid w:val="00665203"/>
    <w:rsid w:val="0066542B"/>
    <w:rsid w:val="00665AC8"/>
    <w:rsid w:val="00665E99"/>
    <w:rsid w:val="00665F6C"/>
    <w:rsid w:val="00665FB7"/>
    <w:rsid w:val="006660C2"/>
    <w:rsid w:val="00666391"/>
    <w:rsid w:val="006665B6"/>
    <w:rsid w:val="00666C9F"/>
    <w:rsid w:val="00666D68"/>
    <w:rsid w:val="00666E46"/>
    <w:rsid w:val="00667270"/>
    <w:rsid w:val="00667296"/>
    <w:rsid w:val="006672C0"/>
    <w:rsid w:val="0066739F"/>
    <w:rsid w:val="00667C75"/>
    <w:rsid w:val="00667E0D"/>
    <w:rsid w:val="006701F7"/>
    <w:rsid w:val="0067045D"/>
    <w:rsid w:val="00670510"/>
    <w:rsid w:val="006705FB"/>
    <w:rsid w:val="006706CC"/>
    <w:rsid w:val="006708A9"/>
    <w:rsid w:val="00670A66"/>
    <w:rsid w:val="00670EC8"/>
    <w:rsid w:val="00670EEB"/>
    <w:rsid w:val="00670F3C"/>
    <w:rsid w:val="00671121"/>
    <w:rsid w:val="006714F3"/>
    <w:rsid w:val="006714FF"/>
    <w:rsid w:val="00671928"/>
    <w:rsid w:val="0067195C"/>
    <w:rsid w:val="00671AD9"/>
    <w:rsid w:val="00671AEC"/>
    <w:rsid w:val="00671B21"/>
    <w:rsid w:val="00671D38"/>
    <w:rsid w:val="00671D8A"/>
    <w:rsid w:val="00671E27"/>
    <w:rsid w:val="00672305"/>
    <w:rsid w:val="006728F1"/>
    <w:rsid w:val="00672C83"/>
    <w:rsid w:val="00672E63"/>
    <w:rsid w:val="00673205"/>
    <w:rsid w:val="00673423"/>
    <w:rsid w:val="0067398F"/>
    <w:rsid w:val="00673A9B"/>
    <w:rsid w:val="00673DCD"/>
    <w:rsid w:val="00674096"/>
    <w:rsid w:val="00674278"/>
    <w:rsid w:val="006746E3"/>
    <w:rsid w:val="006746FB"/>
    <w:rsid w:val="0067496C"/>
    <w:rsid w:val="0067499F"/>
    <w:rsid w:val="00675102"/>
    <w:rsid w:val="00675136"/>
    <w:rsid w:val="006751DC"/>
    <w:rsid w:val="0067528E"/>
    <w:rsid w:val="006752C0"/>
    <w:rsid w:val="00675358"/>
    <w:rsid w:val="006753A1"/>
    <w:rsid w:val="006756D3"/>
    <w:rsid w:val="00675712"/>
    <w:rsid w:val="006757EF"/>
    <w:rsid w:val="00675AF1"/>
    <w:rsid w:val="00675BA5"/>
    <w:rsid w:val="00675C40"/>
    <w:rsid w:val="00675D5E"/>
    <w:rsid w:val="006761F9"/>
    <w:rsid w:val="0067627C"/>
    <w:rsid w:val="00676463"/>
    <w:rsid w:val="006764E4"/>
    <w:rsid w:val="00676733"/>
    <w:rsid w:val="006769A4"/>
    <w:rsid w:val="00676D22"/>
    <w:rsid w:val="0067746C"/>
    <w:rsid w:val="00677473"/>
    <w:rsid w:val="006774F3"/>
    <w:rsid w:val="006775FF"/>
    <w:rsid w:val="0067788F"/>
    <w:rsid w:val="00677F1B"/>
    <w:rsid w:val="00677F90"/>
    <w:rsid w:val="006800C5"/>
    <w:rsid w:val="006800F7"/>
    <w:rsid w:val="0068079C"/>
    <w:rsid w:val="006807E4"/>
    <w:rsid w:val="00680ABE"/>
    <w:rsid w:val="00680ADD"/>
    <w:rsid w:val="00680C93"/>
    <w:rsid w:val="00680FB3"/>
    <w:rsid w:val="006811AF"/>
    <w:rsid w:val="006811F6"/>
    <w:rsid w:val="00681216"/>
    <w:rsid w:val="006815BD"/>
    <w:rsid w:val="0068160F"/>
    <w:rsid w:val="00681898"/>
    <w:rsid w:val="00681D6C"/>
    <w:rsid w:val="00681E2B"/>
    <w:rsid w:val="00681F9D"/>
    <w:rsid w:val="006821F7"/>
    <w:rsid w:val="006822D1"/>
    <w:rsid w:val="006822D3"/>
    <w:rsid w:val="0068249F"/>
    <w:rsid w:val="00682700"/>
    <w:rsid w:val="006827B7"/>
    <w:rsid w:val="00682AC8"/>
    <w:rsid w:val="00682EA8"/>
    <w:rsid w:val="006831F6"/>
    <w:rsid w:val="006835F9"/>
    <w:rsid w:val="006835FC"/>
    <w:rsid w:val="00683A25"/>
    <w:rsid w:val="00683A29"/>
    <w:rsid w:val="00683A59"/>
    <w:rsid w:val="00683B79"/>
    <w:rsid w:val="006845DE"/>
    <w:rsid w:val="006845E0"/>
    <w:rsid w:val="006848E6"/>
    <w:rsid w:val="00684A76"/>
    <w:rsid w:val="00684B29"/>
    <w:rsid w:val="00684CED"/>
    <w:rsid w:val="00684F8E"/>
    <w:rsid w:val="006850A6"/>
    <w:rsid w:val="006851E9"/>
    <w:rsid w:val="00685402"/>
    <w:rsid w:val="006856CE"/>
    <w:rsid w:val="0068574F"/>
    <w:rsid w:val="00685905"/>
    <w:rsid w:val="00685A38"/>
    <w:rsid w:val="00685C05"/>
    <w:rsid w:val="00685F40"/>
    <w:rsid w:val="006860E6"/>
    <w:rsid w:val="00686435"/>
    <w:rsid w:val="006864B8"/>
    <w:rsid w:val="006864C7"/>
    <w:rsid w:val="00686571"/>
    <w:rsid w:val="00686730"/>
    <w:rsid w:val="00686785"/>
    <w:rsid w:val="00686892"/>
    <w:rsid w:val="00686937"/>
    <w:rsid w:val="00686DAA"/>
    <w:rsid w:val="00686DBA"/>
    <w:rsid w:val="00687084"/>
    <w:rsid w:val="0068740E"/>
    <w:rsid w:val="00687504"/>
    <w:rsid w:val="0068762A"/>
    <w:rsid w:val="006876C3"/>
    <w:rsid w:val="006876EE"/>
    <w:rsid w:val="00687CF6"/>
    <w:rsid w:val="00687D13"/>
    <w:rsid w:val="00687D95"/>
    <w:rsid w:val="00687F12"/>
    <w:rsid w:val="0069005C"/>
    <w:rsid w:val="0069065A"/>
    <w:rsid w:val="00690B2B"/>
    <w:rsid w:val="00690F64"/>
    <w:rsid w:val="00691356"/>
    <w:rsid w:val="00691592"/>
    <w:rsid w:val="00691617"/>
    <w:rsid w:val="006916D7"/>
    <w:rsid w:val="006919AC"/>
    <w:rsid w:val="00691DAE"/>
    <w:rsid w:val="006920B1"/>
    <w:rsid w:val="00692124"/>
    <w:rsid w:val="00692423"/>
    <w:rsid w:val="006924A3"/>
    <w:rsid w:val="006926D3"/>
    <w:rsid w:val="0069278C"/>
    <w:rsid w:val="00692913"/>
    <w:rsid w:val="00692F21"/>
    <w:rsid w:val="0069306A"/>
    <w:rsid w:val="0069334B"/>
    <w:rsid w:val="0069347C"/>
    <w:rsid w:val="00693BC1"/>
    <w:rsid w:val="00693C74"/>
    <w:rsid w:val="006941DA"/>
    <w:rsid w:val="006942B4"/>
    <w:rsid w:val="006943C1"/>
    <w:rsid w:val="006945F6"/>
    <w:rsid w:val="00694747"/>
    <w:rsid w:val="00694989"/>
    <w:rsid w:val="006949EA"/>
    <w:rsid w:val="00694A06"/>
    <w:rsid w:val="00694D64"/>
    <w:rsid w:val="0069547D"/>
    <w:rsid w:val="006958F5"/>
    <w:rsid w:val="00695A9F"/>
    <w:rsid w:val="00695AE7"/>
    <w:rsid w:val="00695AF3"/>
    <w:rsid w:val="00695CE6"/>
    <w:rsid w:val="00696068"/>
    <w:rsid w:val="0069623F"/>
    <w:rsid w:val="006962CF"/>
    <w:rsid w:val="006963ED"/>
    <w:rsid w:val="0069641D"/>
    <w:rsid w:val="006964C1"/>
    <w:rsid w:val="00696772"/>
    <w:rsid w:val="00696B48"/>
    <w:rsid w:val="00696C45"/>
    <w:rsid w:val="00696C4F"/>
    <w:rsid w:val="00696FB9"/>
    <w:rsid w:val="0069750D"/>
    <w:rsid w:val="0069758E"/>
    <w:rsid w:val="0069786E"/>
    <w:rsid w:val="00697EAE"/>
    <w:rsid w:val="006A02D3"/>
    <w:rsid w:val="006A0EDF"/>
    <w:rsid w:val="006A0FB1"/>
    <w:rsid w:val="006A11F7"/>
    <w:rsid w:val="006A121F"/>
    <w:rsid w:val="006A129F"/>
    <w:rsid w:val="006A12CB"/>
    <w:rsid w:val="006A12E4"/>
    <w:rsid w:val="006A149C"/>
    <w:rsid w:val="006A162B"/>
    <w:rsid w:val="006A17D4"/>
    <w:rsid w:val="006A189F"/>
    <w:rsid w:val="006A18B8"/>
    <w:rsid w:val="006A1E2D"/>
    <w:rsid w:val="006A1F24"/>
    <w:rsid w:val="006A223A"/>
    <w:rsid w:val="006A2383"/>
    <w:rsid w:val="006A2581"/>
    <w:rsid w:val="006A2664"/>
    <w:rsid w:val="006A26EC"/>
    <w:rsid w:val="006A2812"/>
    <w:rsid w:val="006A2A7D"/>
    <w:rsid w:val="006A2E20"/>
    <w:rsid w:val="006A2F68"/>
    <w:rsid w:val="006A300B"/>
    <w:rsid w:val="006A32E4"/>
    <w:rsid w:val="006A349F"/>
    <w:rsid w:val="006A34C0"/>
    <w:rsid w:val="006A3547"/>
    <w:rsid w:val="006A3719"/>
    <w:rsid w:val="006A3AF5"/>
    <w:rsid w:val="006A3F3A"/>
    <w:rsid w:val="006A3F43"/>
    <w:rsid w:val="006A3F66"/>
    <w:rsid w:val="006A3F9F"/>
    <w:rsid w:val="006A40A2"/>
    <w:rsid w:val="006A417A"/>
    <w:rsid w:val="006A439F"/>
    <w:rsid w:val="006A4571"/>
    <w:rsid w:val="006A459C"/>
    <w:rsid w:val="006A471C"/>
    <w:rsid w:val="006A4853"/>
    <w:rsid w:val="006A4BAA"/>
    <w:rsid w:val="006A4C93"/>
    <w:rsid w:val="006A518D"/>
    <w:rsid w:val="006A52EA"/>
    <w:rsid w:val="006A52F2"/>
    <w:rsid w:val="006A543F"/>
    <w:rsid w:val="006A5579"/>
    <w:rsid w:val="006A558A"/>
    <w:rsid w:val="006A55CC"/>
    <w:rsid w:val="006A561A"/>
    <w:rsid w:val="006A5911"/>
    <w:rsid w:val="006A5A26"/>
    <w:rsid w:val="006A5BB3"/>
    <w:rsid w:val="006A5CED"/>
    <w:rsid w:val="006A5D97"/>
    <w:rsid w:val="006A6081"/>
    <w:rsid w:val="006A669D"/>
    <w:rsid w:val="006A67CB"/>
    <w:rsid w:val="006A6912"/>
    <w:rsid w:val="006A6B6A"/>
    <w:rsid w:val="006A6B89"/>
    <w:rsid w:val="006A6FF8"/>
    <w:rsid w:val="006A7003"/>
    <w:rsid w:val="006A76C9"/>
    <w:rsid w:val="006A7825"/>
    <w:rsid w:val="006A7B45"/>
    <w:rsid w:val="006A7B7A"/>
    <w:rsid w:val="006A7E33"/>
    <w:rsid w:val="006A7E76"/>
    <w:rsid w:val="006A7F02"/>
    <w:rsid w:val="006B049A"/>
    <w:rsid w:val="006B07B1"/>
    <w:rsid w:val="006B07F6"/>
    <w:rsid w:val="006B0E7F"/>
    <w:rsid w:val="006B1141"/>
    <w:rsid w:val="006B1181"/>
    <w:rsid w:val="006B12DA"/>
    <w:rsid w:val="006B13D7"/>
    <w:rsid w:val="006B1828"/>
    <w:rsid w:val="006B1E28"/>
    <w:rsid w:val="006B2421"/>
    <w:rsid w:val="006B273D"/>
    <w:rsid w:val="006B2940"/>
    <w:rsid w:val="006B29A1"/>
    <w:rsid w:val="006B2ADE"/>
    <w:rsid w:val="006B2D86"/>
    <w:rsid w:val="006B2E35"/>
    <w:rsid w:val="006B2E40"/>
    <w:rsid w:val="006B31E1"/>
    <w:rsid w:val="006B3617"/>
    <w:rsid w:val="006B3706"/>
    <w:rsid w:val="006B3745"/>
    <w:rsid w:val="006B3791"/>
    <w:rsid w:val="006B37B1"/>
    <w:rsid w:val="006B3E2C"/>
    <w:rsid w:val="006B4837"/>
    <w:rsid w:val="006B4B40"/>
    <w:rsid w:val="006B4C01"/>
    <w:rsid w:val="006B4C12"/>
    <w:rsid w:val="006B4C93"/>
    <w:rsid w:val="006B553B"/>
    <w:rsid w:val="006B5768"/>
    <w:rsid w:val="006B57A7"/>
    <w:rsid w:val="006B57EA"/>
    <w:rsid w:val="006B5A68"/>
    <w:rsid w:val="006B5B81"/>
    <w:rsid w:val="006B5B9C"/>
    <w:rsid w:val="006B5C6B"/>
    <w:rsid w:val="006B5C78"/>
    <w:rsid w:val="006B5F26"/>
    <w:rsid w:val="006B5F8F"/>
    <w:rsid w:val="006B5FF3"/>
    <w:rsid w:val="006B60DC"/>
    <w:rsid w:val="006B6272"/>
    <w:rsid w:val="006B63D4"/>
    <w:rsid w:val="006B6886"/>
    <w:rsid w:val="006B694E"/>
    <w:rsid w:val="006B6BDA"/>
    <w:rsid w:val="006B6D79"/>
    <w:rsid w:val="006B7223"/>
    <w:rsid w:val="006B7754"/>
    <w:rsid w:val="006B7913"/>
    <w:rsid w:val="006B7AC9"/>
    <w:rsid w:val="006B7C8D"/>
    <w:rsid w:val="006B7D10"/>
    <w:rsid w:val="006B7D3A"/>
    <w:rsid w:val="006B7EF0"/>
    <w:rsid w:val="006C0385"/>
    <w:rsid w:val="006C03B7"/>
    <w:rsid w:val="006C0601"/>
    <w:rsid w:val="006C0BD9"/>
    <w:rsid w:val="006C0C36"/>
    <w:rsid w:val="006C0F73"/>
    <w:rsid w:val="006C1632"/>
    <w:rsid w:val="006C1680"/>
    <w:rsid w:val="006C202B"/>
    <w:rsid w:val="006C2156"/>
    <w:rsid w:val="006C2444"/>
    <w:rsid w:val="006C29D5"/>
    <w:rsid w:val="006C2D28"/>
    <w:rsid w:val="006C2EC2"/>
    <w:rsid w:val="006C3086"/>
    <w:rsid w:val="006C30E6"/>
    <w:rsid w:val="006C338C"/>
    <w:rsid w:val="006C38DD"/>
    <w:rsid w:val="006C3922"/>
    <w:rsid w:val="006C39FC"/>
    <w:rsid w:val="006C3E36"/>
    <w:rsid w:val="006C3E8F"/>
    <w:rsid w:val="006C3F66"/>
    <w:rsid w:val="006C422A"/>
    <w:rsid w:val="006C4414"/>
    <w:rsid w:val="006C4B10"/>
    <w:rsid w:val="006C4CBC"/>
    <w:rsid w:val="006C4DE2"/>
    <w:rsid w:val="006C4E93"/>
    <w:rsid w:val="006C50D0"/>
    <w:rsid w:val="006C5179"/>
    <w:rsid w:val="006C5693"/>
    <w:rsid w:val="006C5815"/>
    <w:rsid w:val="006C5A88"/>
    <w:rsid w:val="006C5C25"/>
    <w:rsid w:val="006C5C48"/>
    <w:rsid w:val="006C5C59"/>
    <w:rsid w:val="006C5D17"/>
    <w:rsid w:val="006C5D29"/>
    <w:rsid w:val="006C607E"/>
    <w:rsid w:val="006C61A3"/>
    <w:rsid w:val="006C63E4"/>
    <w:rsid w:val="006C64B2"/>
    <w:rsid w:val="006C64D6"/>
    <w:rsid w:val="006C672E"/>
    <w:rsid w:val="006C67F9"/>
    <w:rsid w:val="006C683E"/>
    <w:rsid w:val="006C6897"/>
    <w:rsid w:val="006C6CBD"/>
    <w:rsid w:val="006C6F63"/>
    <w:rsid w:val="006C72F3"/>
    <w:rsid w:val="006C76F8"/>
    <w:rsid w:val="006C7785"/>
    <w:rsid w:val="006C78C8"/>
    <w:rsid w:val="006C7913"/>
    <w:rsid w:val="006C7915"/>
    <w:rsid w:val="006C7944"/>
    <w:rsid w:val="006C7BAA"/>
    <w:rsid w:val="006C7CCE"/>
    <w:rsid w:val="006C7DFA"/>
    <w:rsid w:val="006C7E18"/>
    <w:rsid w:val="006C7EFA"/>
    <w:rsid w:val="006C7F1A"/>
    <w:rsid w:val="006D01F9"/>
    <w:rsid w:val="006D0766"/>
    <w:rsid w:val="006D08C3"/>
    <w:rsid w:val="006D08F5"/>
    <w:rsid w:val="006D09F5"/>
    <w:rsid w:val="006D0B46"/>
    <w:rsid w:val="006D0C8D"/>
    <w:rsid w:val="006D0DFC"/>
    <w:rsid w:val="006D0ED1"/>
    <w:rsid w:val="006D0F78"/>
    <w:rsid w:val="006D14F2"/>
    <w:rsid w:val="006D1670"/>
    <w:rsid w:val="006D16B3"/>
    <w:rsid w:val="006D1AAF"/>
    <w:rsid w:val="006D1AD7"/>
    <w:rsid w:val="006D1FE7"/>
    <w:rsid w:val="006D2245"/>
    <w:rsid w:val="006D23DA"/>
    <w:rsid w:val="006D294E"/>
    <w:rsid w:val="006D2B13"/>
    <w:rsid w:val="006D2B3A"/>
    <w:rsid w:val="006D2B51"/>
    <w:rsid w:val="006D2CBC"/>
    <w:rsid w:val="006D2E1E"/>
    <w:rsid w:val="006D2EFD"/>
    <w:rsid w:val="006D2F0B"/>
    <w:rsid w:val="006D308E"/>
    <w:rsid w:val="006D3437"/>
    <w:rsid w:val="006D36A1"/>
    <w:rsid w:val="006D3784"/>
    <w:rsid w:val="006D3929"/>
    <w:rsid w:val="006D3A14"/>
    <w:rsid w:val="006D3CE0"/>
    <w:rsid w:val="006D3CFF"/>
    <w:rsid w:val="006D41BF"/>
    <w:rsid w:val="006D43C8"/>
    <w:rsid w:val="006D43ED"/>
    <w:rsid w:val="006D447A"/>
    <w:rsid w:val="006D458E"/>
    <w:rsid w:val="006D46E9"/>
    <w:rsid w:val="006D4A61"/>
    <w:rsid w:val="006D4BF0"/>
    <w:rsid w:val="006D4CDA"/>
    <w:rsid w:val="006D4DC7"/>
    <w:rsid w:val="006D5057"/>
    <w:rsid w:val="006D511D"/>
    <w:rsid w:val="006D532E"/>
    <w:rsid w:val="006D56BB"/>
    <w:rsid w:val="006D5C8F"/>
    <w:rsid w:val="006D5D15"/>
    <w:rsid w:val="006D5D37"/>
    <w:rsid w:val="006D5F17"/>
    <w:rsid w:val="006D5F8B"/>
    <w:rsid w:val="006D61CE"/>
    <w:rsid w:val="006D67B6"/>
    <w:rsid w:val="006D6850"/>
    <w:rsid w:val="006D69C7"/>
    <w:rsid w:val="006D6AD8"/>
    <w:rsid w:val="006D6CD7"/>
    <w:rsid w:val="006D6D77"/>
    <w:rsid w:val="006D6E95"/>
    <w:rsid w:val="006D6EDB"/>
    <w:rsid w:val="006D6EFE"/>
    <w:rsid w:val="006D6F40"/>
    <w:rsid w:val="006D6F7C"/>
    <w:rsid w:val="006D740B"/>
    <w:rsid w:val="006D7472"/>
    <w:rsid w:val="006D7589"/>
    <w:rsid w:val="006D76E7"/>
    <w:rsid w:val="006D7892"/>
    <w:rsid w:val="006D791A"/>
    <w:rsid w:val="006D7A8D"/>
    <w:rsid w:val="006D7DE6"/>
    <w:rsid w:val="006D7F19"/>
    <w:rsid w:val="006E02E8"/>
    <w:rsid w:val="006E0873"/>
    <w:rsid w:val="006E0B5A"/>
    <w:rsid w:val="006E0C28"/>
    <w:rsid w:val="006E0EAF"/>
    <w:rsid w:val="006E0FDA"/>
    <w:rsid w:val="006E1077"/>
    <w:rsid w:val="006E1242"/>
    <w:rsid w:val="006E1757"/>
    <w:rsid w:val="006E175C"/>
    <w:rsid w:val="006E17FE"/>
    <w:rsid w:val="006E1837"/>
    <w:rsid w:val="006E1953"/>
    <w:rsid w:val="006E1C13"/>
    <w:rsid w:val="006E1C1E"/>
    <w:rsid w:val="006E1D82"/>
    <w:rsid w:val="006E2188"/>
    <w:rsid w:val="006E28DB"/>
    <w:rsid w:val="006E2AC6"/>
    <w:rsid w:val="006E2B86"/>
    <w:rsid w:val="006E2CBE"/>
    <w:rsid w:val="006E2ED7"/>
    <w:rsid w:val="006E3083"/>
    <w:rsid w:val="006E308E"/>
    <w:rsid w:val="006E30FA"/>
    <w:rsid w:val="006E322F"/>
    <w:rsid w:val="006E32A2"/>
    <w:rsid w:val="006E3776"/>
    <w:rsid w:val="006E3ADE"/>
    <w:rsid w:val="006E3AE3"/>
    <w:rsid w:val="006E3CE8"/>
    <w:rsid w:val="006E4369"/>
    <w:rsid w:val="006E4781"/>
    <w:rsid w:val="006E5029"/>
    <w:rsid w:val="006E5430"/>
    <w:rsid w:val="006E5460"/>
    <w:rsid w:val="006E55A8"/>
    <w:rsid w:val="006E55F9"/>
    <w:rsid w:val="006E56A7"/>
    <w:rsid w:val="006E5A09"/>
    <w:rsid w:val="006E5D3B"/>
    <w:rsid w:val="006E6590"/>
    <w:rsid w:val="006E6623"/>
    <w:rsid w:val="006E6914"/>
    <w:rsid w:val="006E6CBA"/>
    <w:rsid w:val="006E733A"/>
    <w:rsid w:val="006E7585"/>
    <w:rsid w:val="006E76A9"/>
    <w:rsid w:val="006E76D2"/>
    <w:rsid w:val="006E79F3"/>
    <w:rsid w:val="006E7BB4"/>
    <w:rsid w:val="006E7CBF"/>
    <w:rsid w:val="006E7F14"/>
    <w:rsid w:val="006F0294"/>
    <w:rsid w:val="006F0663"/>
    <w:rsid w:val="006F0755"/>
    <w:rsid w:val="006F07B4"/>
    <w:rsid w:val="006F08C3"/>
    <w:rsid w:val="006F0972"/>
    <w:rsid w:val="006F0AD1"/>
    <w:rsid w:val="006F0B8C"/>
    <w:rsid w:val="006F0DFA"/>
    <w:rsid w:val="006F0E29"/>
    <w:rsid w:val="006F0E7E"/>
    <w:rsid w:val="006F101F"/>
    <w:rsid w:val="006F1220"/>
    <w:rsid w:val="006F1375"/>
    <w:rsid w:val="006F1458"/>
    <w:rsid w:val="006F1479"/>
    <w:rsid w:val="006F168D"/>
    <w:rsid w:val="006F175C"/>
    <w:rsid w:val="006F1945"/>
    <w:rsid w:val="006F1C24"/>
    <w:rsid w:val="006F1D84"/>
    <w:rsid w:val="006F2231"/>
    <w:rsid w:val="006F23C9"/>
    <w:rsid w:val="006F23ED"/>
    <w:rsid w:val="006F2700"/>
    <w:rsid w:val="006F276D"/>
    <w:rsid w:val="006F27C7"/>
    <w:rsid w:val="006F2A8C"/>
    <w:rsid w:val="006F2B2A"/>
    <w:rsid w:val="006F2C70"/>
    <w:rsid w:val="006F2E3E"/>
    <w:rsid w:val="006F3B8A"/>
    <w:rsid w:val="006F3DB9"/>
    <w:rsid w:val="006F4A77"/>
    <w:rsid w:val="006F4B29"/>
    <w:rsid w:val="006F4C99"/>
    <w:rsid w:val="006F4E1C"/>
    <w:rsid w:val="006F5033"/>
    <w:rsid w:val="006F508A"/>
    <w:rsid w:val="006F52BE"/>
    <w:rsid w:val="006F52D0"/>
    <w:rsid w:val="006F5395"/>
    <w:rsid w:val="006F5421"/>
    <w:rsid w:val="006F558F"/>
    <w:rsid w:val="006F5618"/>
    <w:rsid w:val="006F5CA7"/>
    <w:rsid w:val="006F6102"/>
    <w:rsid w:val="006F611B"/>
    <w:rsid w:val="006F6329"/>
    <w:rsid w:val="006F63B8"/>
    <w:rsid w:val="006F65D1"/>
    <w:rsid w:val="006F65E6"/>
    <w:rsid w:val="006F6602"/>
    <w:rsid w:val="006F66B2"/>
    <w:rsid w:val="006F697A"/>
    <w:rsid w:val="006F69CE"/>
    <w:rsid w:val="006F6BA5"/>
    <w:rsid w:val="006F6BD7"/>
    <w:rsid w:val="006F6CC5"/>
    <w:rsid w:val="006F73E2"/>
    <w:rsid w:val="006F75D7"/>
    <w:rsid w:val="006F7B30"/>
    <w:rsid w:val="006F7D0C"/>
    <w:rsid w:val="006F7D5A"/>
    <w:rsid w:val="006F7FAD"/>
    <w:rsid w:val="0070001D"/>
    <w:rsid w:val="007001A7"/>
    <w:rsid w:val="0070026C"/>
    <w:rsid w:val="00700287"/>
    <w:rsid w:val="007002D9"/>
    <w:rsid w:val="007004E2"/>
    <w:rsid w:val="0070066C"/>
    <w:rsid w:val="00700AB6"/>
    <w:rsid w:val="00700ADF"/>
    <w:rsid w:val="00700B43"/>
    <w:rsid w:val="00700B4C"/>
    <w:rsid w:val="00700BC6"/>
    <w:rsid w:val="00700F77"/>
    <w:rsid w:val="007012EA"/>
    <w:rsid w:val="007016B8"/>
    <w:rsid w:val="007018CC"/>
    <w:rsid w:val="00701B32"/>
    <w:rsid w:val="00701B4B"/>
    <w:rsid w:val="00701D71"/>
    <w:rsid w:val="00701FF0"/>
    <w:rsid w:val="00702062"/>
    <w:rsid w:val="0070285D"/>
    <w:rsid w:val="00702B6D"/>
    <w:rsid w:val="00702D29"/>
    <w:rsid w:val="00702E00"/>
    <w:rsid w:val="0070308F"/>
    <w:rsid w:val="0070372B"/>
    <w:rsid w:val="00703765"/>
    <w:rsid w:val="00703C21"/>
    <w:rsid w:val="00703D43"/>
    <w:rsid w:val="00704285"/>
    <w:rsid w:val="0070440B"/>
    <w:rsid w:val="00704454"/>
    <w:rsid w:val="007044CC"/>
    <w:rsid w:val="00704552"/>
    <w:rsid w:val="0070468B"/>
    <w:rsid w:val="00704BF0"/>
    <w:rsid w:val="007052A7"/>
    <w:rsid w:val="007053AA"/>
    <w:rsid w:val="0070549C"/>
    <w:rsid w:val="00705508"/>
    <w:rsid w:val="0070578E"/>
    <w:rsid w:val="00705801"/>
    <w:rsid w:val="007058D7"/>
    <w:rsid w:val="007059E1"/>
    <w:rsid w:val="00705E76"/>
    <w:rsid w:val="00705EAD"/>
    <w:rsid w:val="00706242"/>
    <w:rsid w:val="007066CF"/>
    <w:rsid w:val="00706DC0"/>
    <w:rsid w:val="007070BB"/>
    <w:rsid w:val="007072E4"/>
    <w:rsid w:val="007074F3"/>
    <w:rsid w:val="00707878"/>
    <w:rsid w:val="00707978"/>
    <w:rsid w:val="00707C1E"/>
    <w:rsid w:val="00707E76"/>
    <w:rsid w:val="00710001"/>
    <w:rsid w:val="00710028"/>
    <w:rsid w:val="00710192"/>
    <w:rsid w:val="0071047A"/>
    <w:rsid w:val="00710656"/>
    <w:rsid w:val="00710778"/>
    <w:rsid w:val="00710991"/>
    <w:rsid w:val="007109E2"/>
    <w:rsid w:val="00710D28"/>
    <w:rsid w:val="00710E19"/>
    <w:rsid w:val="00710E70"/>
    <w:rsid w:val="00710FAE"/>
    <w:rsid w:val="007111BF"/>
    <w:rsid w:val="007116FF"/>
    <w:rsid w:val="00711706"/>
    <w:rsid w:val="00711889"/>
    <w:rsid w:val="0071196E"/>
    <w:rsid w:val="00711A57"/>
    <w:rsid w:val="00711C51"/>
    <w:rsid w:val="00711CC0"/>
    <w:rsid w:val="007122B9"/>
    <w:rsid w:val="00712594"/>
    <w:rsid w:val="007125C0"/>
    <w:rsid w:val="007126DE"/>
    <w:rsid w:val="0071290F"/>
    <w:rsid w:val="00712967"/>
    <w:rsid w:val="00712AD4"/>
    <w:rsid w:val="007130F4"/>
    <w:rsid w:val="0071354D"/>
    <w:rsid w:val="0071393E"/>
    <w:rsid w:val="0071399F"/>
    <w:rsid w:val="00713AFC"/>
    <w:rsid w:val="00713F23"/>
    <w:rsid w:val="0071401E"/>
    <w:rsid w:val="00714314"/>
    <w:rsid w:val="00714477"/>
    <w:rsid w:val="007145B5"/>
    <w:rsid w:val="00714625"/>
    <w:rsid w:val="007146F0"/>
    <w:rsid w:val="007147A0"/>
    <w:rsid w:val="007148AD"/>
    <w:rsid w:val="00714A5B"/>
    <w:rsid w:val="007151B9"/>
    <w:rsid w:val="0071543A"/>
    <w:rsid w:val="0071576B"/>
    <w:rsid w:val="00715D17"/>
    <w:rsid w:val="00716507"/>
    <w:rsid w:val="007165D4"/>
    <w:rsid w:val="007166E6"/>
    <w:rsid w:val="0071699F"/>
    <w:rsid w:val="00716F7C"/>
    <w:rsid w:val="00717121"/>
    <w:rsid w:val="00717146"/>
    <w:rsid w:val="00717476"/>
    <w:rsid w:val="0071751B"/>
    <w:rsid w:val="00717541"/>
    <w:rsid w:val="00717787"/>
    <w:rsid w:val="007178FD"/>
    <w:rsid w:val="00717D39"/>
    <w:rsid w:val="00717DEA"/>
    <w:rsid w:val="007200D3"/>
    <w:rsid w:val="007200D8"/>
    <w:rsid w:val="007202D7"/>
    <w:rsid w:val="0072067A"/>
    <w:rsid w:val="007206A8"/>
    <w:rsid w:val="00720917"/>
    <w:rsid w:val="00720D7F"/>
    <w:rsid w:val="00721446"/>
    <w:rsid w:val="0072152F"/>
    <w:rsid w:val="0072158F"/>
    <w:rsid w:val="0072178B"/>
    <w:rsid w:val="00721C4B"/>
    <w:rsid w:val="00722082"/>
    <w:rsid w:val="007220ED"/>
    <w:rsid w:val="0072228D"/>
    <w:rsid w:val="0072247A"/>
    <w:rsid w:val="0072256F"/>
    <w:rsid w:val="007225C2"/>
    <w:rsid w:val="00722A39"/>
    <w:rsid w:val="00722A6A"/>
    <w:rsid w:val="00722B16"/>
    <w:rsid w:val="00722F51"/>
    <w:rsid w:val="00723302"/>
    <w:rsid w:val="007235F4"/>
    <w:rsid w:val="0072360F"/>
    <w:rsid w:val="0072372B"/>
    <w:rsid w:val="007237A7"/>
    <w:rsid w:val="00723835"/>
    <w:rsid w:val="00723D96"/>
    <w:rsid w:val="00723DF2"/>
    <w:rsid w:val="00723FBB"/>
    <w:rsid w:val="0072408B"/>
    <w:rsid w:val="00724110"/>
    <w:rsid w:val="00724322"/>
    <w:rsid w:val="00724357"/>
    <w:rsid w:val="007244AC"/>
    <w:rsid w:val="00724646"/>
    <w:rsid w:val="00724722"/>
    <w:rsid w:val="0072477B"/>
    <w:rsid w:val="007248AA"/>
    <w:rsid w:val="00724C7C"/>
    <w:rsid w:val="00724D6A"/>
    <w:rsid w:val="00724EDA"/>
    <w:rsid w:val="00724EE4"/>
    <w:rsid w:val="007250D3"/>
    <w:rsid w:val="007250DC"/>
    <w:rsid w:val="007251E2"/>
    <w:rsid w:val="007254A2"/>
    <w:rsid w:val="0072572A"/>
    <w:rsid w:val="007258A3"/>
    <w:rsid w:val="00725949"/>
    <w:rsid w:val="00725AEA"/>
    <w:rsid w:val="00725CBD"/>
    <w:rsid w:val="00725CEE"/>
    <w:rsid w:val="00725E62"/>
    <w:rsid w:val="00725E70"/>
    <w:rsid w:val="00725EAC"/>
    <w:rsid w:val="007262F1"/>
    <w:rsid w:val="00726381"/>
    <w:rsid w:val="0072651C"/>
    <w:rsid w:val="0072667C"/>
    <w:rsid w:val="007269B8"/>
    <w:rsid w:val="007269D9"/>
    <w:rsid w:val="00726A7E"/>
    <w:rsid w:val="00726AD9"/>
    <w:rsid w:val="00726B8C"/>
    <w:rsid w:val="00726CDA"/>
    <w:rsid w:val="00726D03"/>
    <w:rsid w:val="00726E6B"/>
    <w:rsid w:val="00727085"/>
    <w:rsid w:val="007270A9"/>
    <w:rsid w:val="007273F3"/>
    <w:rsid w:val="0072775D"/>
    <w:rsid w:val="00727A64"/>
    <w:rsid w:val="00727BF5"/>
    <w:rsid w:val="00727DEC"/>
    <w:rsid w:val="007306B6"/>
    <w:rsid w:val="007306C0"/>
    <w:rsid w:val="007306E9"/>
    <w:rsid w:val="007308DE"/>
    <w:rsid w:val="00730E57"/>
    <w:rsid w:val="00730E8F"/>
    <w:rsid w:val="00730F94"/>
    <w:rsid w:val="007311E3"/>
    <w:rsid w:val="00731805"/>
    <w:rsid w:val="00731A3B"/>
    <w:rsid w:val="00731A7D"/>
    <w:rsid w:val="00731DA9"/>
    <w:rsid w:val="00731FE9"/>
    <w:rsid w:val="007320F3"/>
    <w:rsid w:val="0073213E"/>
    <w:rsid w:val="00732352"/>
    <w:rsid w:val="0073238E"/>
    <w:rsid w:val="007325AD"/>
    <w:rsid w:val="0073262F"/>
    <w:rsid w:val="007327D2"/>
    <w:rsid w:val="007329C5"/>
    <w:rsid w:val="00733279"/>
    <w:rsid w:val="0073331A"/>
    <w:rsid w:val="0073338A"/>
    <w:rsid w:val="0073348C"/>
    <w:rsid w:val="00733591"/>
    <w:rsid w:val="0073393A"/>
    <w:rsid w:val="00733B21"/>
    <w:rsid w:val="00733B56"/>
    <w:rsid w:val="00733E15"/>
    <w:rsid w:val="00733E38"/>
    <w:rsid w:val="00734039"/>
    <w:rsid w:val="007340A5"/>
    <w:rsid w:val="0073424F"/>
    <w:rsid w:val="007343AE"/>
    <w:rsid w:val="00734400"/>
    <w:rsid w:val="00734546"/>
    <w:rsid w:val="0073464E"/>
    <w:rsid w:val="0073482A"/>
    <w:rsid w:val="00734CE8"/>
    <w:rsid w:val="00734D4D"/>
    <w:rsid w:val="00734EFC"/>
    <w:rsid w:val="007351C5"/>
    <w:rsid w:val="007351DD"/>
    <w:rsid w:val="00735475"/>
    <w:rsid w:val="00735902"/>
    <w:rsid w:val="00735D30"/>
    <w:rsid w:val="00735F43"/>
    <w:rsid w:val="00736073"/>
    <w:rsid w:val="00736385"/>
    <w:rsid w:val="00736A61"/>
    <w:rsid w:val="00737296"/>
    <w:rsid w:val="007373D4"/>
    <w:rsid w:val="00737683"/>
    <w:rsid w:val="0073777D"/>
    <w:rsid w:val="007378D3"/>
    <w:rsid w:val="00737DD8"/>
    <w:rsid w:val="007403BE"/>
    <w:rsid w:val="00740B1D"/>
    <w:rsid w:val="00740B76"/>
    <w:rsid w:val="00740FCB"/>
    <w:rsid w:val="00740FCF"/>
    <w:rsid w:val="00741032"/>
    <w:rsid w:val="0074113B"/>
    <w:rsid w:val="0074118F"/>
    <w:rsid w:val="00741235"/>
    <w:rsid w:val="00741349"/>
    <w:rsid w:val="00741465"/>
    <w:rsid w:val="007419DF"/>
    <w:rsid w:val="00741EEF"/>
    <w:rsid w:val="00741F30"/>
    <w:rsid w:val="00742132"/>
    <w:rsid w:val="0074230F"/>
    <w:rsid w:val="0074256A"/>
    <w:rsid w:val="0074277E"/>
    <w:rsid w:val="00742847"/>
    <w:rsid w:val="00742B77"/>
    <w:rsid w:val="007433AF"/>
    <w:rsid w:val="0074354A"/>
    <w:rsid w:val="0074386C"/>
    <w:rsid w:val="007438F8"/>
    <w:rsid w:val="007439E6"/>
    <w:rsid w:val="00743A13"/>
    <w:rsid w:val="00743A3D"/>
    <w:rsid w:val="00743C0C"/>
    <w:rsid w:val="00743C1B"/>
    <w:rsid w:val="0074413E"/>
    <w:rsid w:val="007441AA"/>
    <w:rsid w:val="0074475B"/>
    <w:rsid w:val="0074478B"/>
    <w:rsid w:val="00744816"/>
    <w:rsid w:val="007448D8"/>
    <w:rsid w:val="007449DB"/>
    <w:rsid w:val="00744A43"/>
    <w:rsid w:val="00744BE0"/>
    <w:rsid w:val="00744C65"/>
    <w:rsid w:val="00744CB3"/>
    <w:rsid w:val="00744F24"/>
    <w:rsid w:val="00745440"/>
    <w:rsid w:val="0074579E"/>
    <w:rsid w:val="0074582E"/>
    <w:rsid w:val="00745CB5"/>
    <w:rsid w:val="00746185"/>
    <w:rsid w:val="00746C93"/>
    <w:rsid w:val="00746D97"/>
    <w:rsid w:val="00746F37"/>
    <w:rsid w:val="00746F80"/>
    <w:rsid w:val="00747198"/>
    <w:rsid w:val="00747599"/>
    <w:rsid w:val="007477B2"/>
    <w:rsid w:val="007479E7"/>
    <w:rsid w:val="00747A06"/>
    <w:rsid w:val="00747A3C"/>
    <w:rsid w:val="00747BBB"/>
    <w:rsid w:val="00747C03"/>
    <w:rsid w:val="00747D3D"/>
    <w:rsid w:val="00747D9D"/>
    <w:rsid w:val="00747DC8"/>
    <w:rsid w:val="00747ED7"/>
    <w:rsid w:val="0075001C"/>
    <w:rsid w:val="00750868"/>
    <w:rsid w:val="00750A5A"/>
    <w:rsid w:val="00750ADF"/>
    <w:rsid w:val="00750D08"/>
    <w:rsid w:val="007510E1"/>
    <w:rsid w:val="007511A0"/>
    <w:rsid w:val="00751241"/>
    <w:rsid w:val="00751453"/>
    <w:rsid w:val="00751499"/>
    <w:rsid w:val="0075178B"/>
    <w:rsid w:val="007518E7"/>
    <w:rsid w:val="0075191A"/>
    <w:rsid w:val="007519AF"/>
    <w:rsid w:val="007521BA"/>
    <w:rsid w:val="00752572"/>
    <w:rsid w:val="00752604"/>
    <w:rsid w:val="00752683"/>
    <w:rsid w:val="007526B4"/>
    <w:rsid w:val="00752979"/>
    <w:rsid w:val="00752BEF"/>
    <w:rsid w:val="00752D6C"/>
    <w:rsid w:val="00753145"/>
    <w:rsid w:val="007533C9"/>
    <w:rsid w:val="007534D9"/>
    <w:rsid w:val="00753584"/>
    <w:rsid w:val="007537AD"/>
    <w:rsid w:val="007537B4"/>
    <w:rsid w:val="00753B10"/>
    <w:rsid w:val="00753B2D"/>
    <w:rsid w:val="00753B76"/>
    <w:rsid w:val="00753CDA"/>
    <w:rsid w:val="00753D25"/>
    <w:rsid w:val="00753DE3"/>
    <w:rsid w:val="00753FD0"/>
    <w:rsid w:val="00754499"/>
    <w:rsid w:val="0075477B"/>
    <w:rsid w:val="00754F03"/>
    <w:rsid w:val="00754F8A"/>
    <w:rsid w:val="0075503C"/>
    <w:rsid w:val="007550FE"/>
    <w:rsid w:val="00755589"/>
    <w:rsid w:val="00755B83"/>
    <w:rsid w:val="00755C66"/>
    <w:rsid w:val="00755D0A"/>
    <w:rsid w:val="00756003"/>
    <w:rsid w:val="0075608A"/>
    <w:rsid w:val="007566DA"/>
    <w:rsid w:val="00756832"/>
    <w:rsid w:val="00756A2A"/>
    <w:rsid w:val="00756E7E"/>
    <w:rsid w:val="007571E6"/>
    <w:rsid w:val="0075729A"/>
    <w:rsid w:val="007576E0"/>
    <w:rsid w:val="00757853"/>
    <w:rsid w:val="007600C6"/>
    <w:rsid w:val="0076036A"/>
    <w:rsid w:val="00760409"/>
    <w:rsid w:val="00760512"/>
    <w:rsid w:val="00760638"/>
    <w:rsid w:val="007609F8"/>
    <w:rsid w:val="00760B51"/>
    <w:rsid w:val="00760FB9"/>
    <w:rsid w:val="007610ED"/>
    <w:rsid w:val="00761179"/>
    <w:rsid w:val="00761616"/>
    <w:rsid w:val="0076167E"/>
    <w:rsid w:val="007617AB"/>
    <w:rsid w:val="00761909"/>
    <w:rsid w:val="00761BB8"/>
    <w:rsid w:val="00761C01"/>
    <w:rsid w:val="00761C49"/>
    <w:rsid w:val="00761CF0"/>
    <w:rsid w:val="00762047"/>
    <w:rsid w:val="007620C1"/>
    <w:rsid w:val="00762871"/>
    <w:rsid w:val="00762ADA"/>
    <w:rsid w:val="00762BE7"/>
    <w:rsid w:val="00762CDB"/>
    <w:rsid w:val="00763206"/>
    <w:rsid w:val="007633C0"/>
    <w:rsid w:val="007633D3"/>
    <w:rsid w:val="007633DF"/>
    <w:rsid w:val="007636A7"/>
    <w:rsid w:val="00763730"/>
    <w:rsid w:val="00763931"/>
    <w:rsid w:val="00763BAF"/>
    <w:rsid w:val="00763C95"/>
    <w:rsid w:val="00763E38"/>
    <w:rsid w:val="0076406A"/>
    <w:rsid w:val="0076409B"/>
    <w:rsid w:val="007641E0"/>
    <w:rsid w:val="00764917"/>
    <w:rsid w:val="00764BD3"/>
    <w:rsid w:val="00764BE6"/>
    <w:rsid w:val="00764C6F"/>
    <w:rsid w:val="00764D24"/>
    <w:rsid w:val="00764F54"/>
    <w:rsid w:val="00764F70"/>
    <w:rsid w:val="00765074"/>
    <w:rsid w:val="007650D1"/>
    <w:rsid w:val="00765200"/>
    <w:rsid w:val="00765532"/>
    <w:rsid w:val="007655CB"/>
    <w:rsid w:val="007655E2"/>
    <w:rsid w:val="00765A67"/>
    <w:rsid w:val="00765D88"/>
    <w:rsid w:val="00765FD3"/>
    <w:rsid w:val="007660BC"/>
    <w:rsid w:val="0076698B"/>
    <w:rsid w:val="00766E3D"/>
    <w:rsid w:val="0076708D"/>
    <w:rsid w:val="00767116"/>
    <w:rsid w:val="007671A9"/>
    <w:rsid w:val="007671FC"/>
    <w:rsid w:val="00767317"/>
    <w:rsid w:val="007677A5"/>
    <w:rsid w:val="007678CD"/>
    <w:rsid w:val="00767906"/>
    <w:rsid w:val="0076791B"/>
    <w:rsid w:val="007679D6"/>
    <w:rsid w:val="00767B2F"/>
    <w:rsid w:val="00767C5B"/>
    <w:rsid w:val="00767CE0"/>
    <w:rsid w:val="00767E7D"/>
    <w:rsid w:val="00767F4C"/>
    <w:rsid w:val="00767F77"/>
    <w:rsid w:val="00770071"/>
    <w:rsid w:val="007702D3"/>
    <w:rsid w:val="0077069C"/>
    <w:rsid w:val="00770733"/>
    <w:rsid w:val="00770C4D"/>
    <w:rsid w:val="00770C5D"/>
    <w:rsid w:val="007711D8"/>
    <w:rsid w:val="0077131D"/>
    <w:rsid w:val="0077141E"/>
    <w:rsid w:val="0077174C"/>
    <w:rsid w:val="007717E5"/>
    <w:rsid w:val="00771875"/>
    <w:rsid w:val="007719DF"/>
    <w:rsid w:val="00771C4F"/>
    <w:rsid w:val="00771D8F"/>
    <w:rsid w:val="00771E85"/>
    <w:rsid w:val="00771F04"/>
    <w:rsid w:val="00771FA1"/>
    <w:rsid w:val="007721D6"/>
    <w:rsid w:val="0077243A"/>
    <w:rsid w:val="00772976"/>
    <w:rsid w:val="00772CC7"/>
    <w:rsid w:val="00772E0E"/>
    <w:rsid w:val="007730D6"/>
    <w:rsid w:val="00773203"/>
    <w:rsid w:val="00773312"/>
    <w:rsid w:val="00773376"/>
    <w:rsid w:val="007736C0"/>
    <w:rsid w:val="0077415D"/>
    <w:rsid w:val="00774A89"/>
    <w:rsid w:val="00774AC9"/>
    <w:rsid w:val="00774CC2"/>
    <w:rsid w:val="0077518E"/>
    <w:rsid w:val="00775875"/>
    <w:rsid w:val="007758D0"/>
    <w:rsid w:val="00775E04"/>
    <w:rsid w:val="00775EEC"/>
    <w:rsid w:val="00776264"/>
    <w:rsid w:val="00776327"/>
    <w:rsid w:val="0077651D"/>
    <w:rsid w:val="00776A4B"/>
    <w:rsid w:val="00776B9D"/>
    <w:rsid w:val="00776BBA"/>
    <w:rsid w:val="00776F10"/>
    <w:rsid w:val="0077702F"/>
    <w:rsid w:val="007773D3"/>
    <w:rsid w:val="00777574"/>
    <w:rsid w:val="0077766B"/>
    <w:rsid w:val="00777BF6"/>
    <w:rsid w:val="00777CF7"/>
    <w:rsid w:val="00777E69"/>
    <w:rsid w:val="00777E6A"/>
    <w:rsid w:val="00780047"/>
    <w:rsid w:val="0078006D"/>
    <w:rsid w:val="0078016D"/>
    <w:rsid w:val="007802DF"/>
    <w:rsid w:val="00780619"/>
    <w:rsid w:val="00780943"/>
    <w:rsid w:val="00780A2D"/>
    <w:rsid w:val="00780B57"/>
    <w:rsid w:val="00780CB4"/>
    <w:rsid w:val="00780FEA"/>
    <w:rsid w:val="0078135F"/>
    <w:rsid w:val="0078142B"/>
    <w:rsid w:val="00781486"/>
    <w:rsid w:val="007816FC"/>
    <w:rsid w:val="0078186B"/>
    <w:rsid w:val="00781B43"/>
    <w:rsid w:val="00781F94"/>
    <w:rsid w:val="00782199"/>
    <w:rsid w:val="0078291C"/>
    <w:rsid w:val="00782AB3"/>
    <w:rsid w:val="00782BB0"/>
    <w:rsid w:val="00782CCF"/>
    <w:rsid w:val="00782D0F"/>
    <w:rsid w:val="00783092"/>
    <w:rsid w:val="007830AB"/>
    <w:rsid w:val="007830AE"/>
    <w:rsid w:val="0078340F"/>
    <w:rsid w:val="0078383A"/>
    <w:rsid w:val="007838D8"/>
    <w:rsid w:val="007839C7"/>
    <w:rsid w:val="00783A27"/>
    <w:rsid w:val="00783BF7"/>
    <w:rsid w:val="00783FDE"/>
    <w:rsid w:val="00784090"/>
    <w:rsid w:val="007843A9"/>
    <w:rsid w:val="0078491C"/>
    <w:rsid w:val="00784945"/>
    <w:rsid w:val="007849D9"/>
    <w:rsid w:val="00784BED"/>
    <w:rsid w:val="00784DAE"/>
    <w:rsid w:val="00784E4B"/>
    <w:rsid w:val="00784E9E"/>
    <w:rsid w:val="00784EF9"/>
    <w:rsid w:val="00785077"/>
    <w:rsid w:val="0078516D"/>
    <w:rsid w:val="007852E8"/>
    <w:rsid w:val="007859B3"/>
    <w:rsid w:val="00785B15"/>
    <w:rsid w:val="00785D5B"/>
    <w:rsid w:val="00785E6F"/>
    <w:rsid w:val="00786080"/>
    <w:rsid w:val="00786399"/>
    <w:rsid w:val="007863BE"/>
    <w:rsid w:val="00786635"/>
    <w:rsid w:val="00786670"/>
    <w:rsid w:val="00786887"/>
    <w:rsid w:val="00786AC8"/>
    <w:rsid w:val="00786C27"/>
    <w:rsid w:val="00786D97"/>
    <w:rsid w:val="00786FAF"/>
    <w:rsid w:val="00787103"/>
    <w:rsid w:val="00787B64"/>
    <w:rsid w:val="00787BDF"/>
    <w:rsid w:val="00790002"/>
    <w:rsid w:val="007901FF"/>
    <w:rsid w:val="0079034A"/>
    <w:rsid w:val="007904C2"/>
    <w:rsid w:val="0079061B"/>
    <w:rsid w:val="0079067F"/>
    <w:rsid w:val="00790774"/>
    <w:rsid w:val="0079087E"/>
    <w:rsid w:val="00790F55"/>
    <w:rsid w:val="00790FE1"/>
    <w:rsid w:val="00791619"/>
    <w:rsid w:val="00791622"/>
    <w:rsid w:val="00791A41"/>
    <w:rsid w:val="00791D39"/>
    <w:rsid w:val="00791D97"/>
    <w:rsid w:val="00791F65"/>
    <w:rsid w:val="0079220F"/>
    <w:rsid w:val="00792234"/>
    <w:rsid w:val="007928D2"/>
    <w:rsid w:val="00792932"/>
    <w:rsid w:val="00792D8C"/>
    <w:rsid w:val="00792DFC"/>
    <w:rsid w:val="00792F89"/>
    <w:rsid w:val="00792FDA"/>
    <w:rsid w:val="007931AC"/>
    <w:rsid w:val="007937FB"/>
    <w:rsid w:val="007938E4"/>
    <w:rsid w:val="00793BB2"/>
    <w:rsid w:val="00793F1A"/>
    <w:rsid w:val="00793F2C"/>
    <w:rsid w:val="00794180"/>
    <w:rsid w:val="00794443"/>
    <w:rsid w:val="007947C3"/>
    <w:rsid w:val="007949E5"/>
    <w:rsid w:val="00794A46"/>
    <w:rsid w:val="00794A7A"/>
    <w:rsid w:val="00794AA7"/>
    <w:rsid w:val="00794C0F"/>
    <w:rsid w:val="00794FAA"/>
    <w:rsid w:val="007952EB"/>
    <w:rsid w:val="00795800"/>
    <w:rsid w:val="00795807"/>
    <w:rsid w:val="00795A51"/>
    <w:rsid w:val="00795E44"/>
    <w:rsid w:val="0079605E"/>
    <w:rsid w:val="00796266"/>
    <w:rsid w:val="00796534"/>
    <w:rsid w:val="00796C16"/>
    <w:rsid w:val="007970D3"/>
    <w:rsid w:val="00797391"/>
    <w:rsid w:val="007976BB"/>
    <w:rsid w:val="00797782"/>
    <w:rsid w:val="007978D0"/>
    <w:rsid w:val="00797D92"/>
    <w:rsid w:val="007A0428"/>
    <w:rsid w:val="007A05E1"/>
    <w:rsid w:val="007A069C"/>
    <w:rsid w:val="007A07AF"/>
    <w:rsid w:val="007A0ADE"/>
    <w:rsid w:val="007A0BA0"/>
    <w:rsid w:val="007A0E03"/>
    <w:rsid w:val="007A131C"/>
    <w:rsid w:val="007A198B"/>
    <w:rsid w:val="007A1B71"/>
    <w:rsid w:val="007A1E24"/>
    <w:rsid w:val="007A1EF1"/>
    <w:rsid w:val="007A2237"/>
    <w:rsid w:val="007A23E2"/>
    <w:rsid w:val="007A258E"/>
    <w:rsid w:val="007A25AE"/>
    <w:rsid w:val="007A27B7"/>
    <w:rsid w:val="007A29AE"/>
    <w:rsid w:val="007A2C26"/>
    <w:rsid w:val="007A2CC0"/>
    <w:rsid w:val="007A2FB3"/>
    <w:rsid w:val="007A335E"/>
    <w:rsid w:val="007A34B3"/>
    <w:rsid w:val="007A34E2"/>
    <w:rsid w:val="007A35CF"/>
    <w:rsid w:val="007A3665"/>
    <w:rsid w:val="007A3877"/>
    <w:rsid w:val="007A3A9C"/>
    <w:rsid w:val="007A3ACC"/>
    <w:rsid w:val="007A3B1B"/>
    <w:rsid w:val="007A3B61"/>
    <w:rsid w:val="007A3E9F"/>
    <w:rsid w:val="007A40E7"/>
    <w:rsid w:val="007A417C"/>
    <w:rsid w:val="007A41D3"/>
    <w:rsid w:val="007A43C1"/>
    <w:rsid w:val="007A43C9"/>
    <w:rsid w:val="007A4429"/>
    <w:rsid w:val="007A44C7"/>
    <w:rsid w:val="007A4A2D"/>
    <w:rsid w:val="007A4F1A"/>
    <w:rsid w:val="007A4F1E"/>
    <w:rsid w:val="007A4F39"/>
    <w:rsid w:val="007A502A"/>
    <w:rsid w:val="007A50F7"/>
    <w:rsid w:val="007A5173"/>
    <w:rsid w:val="007A51F2"/>
    <w:rsid w:val="007A5207"/>
    <w:rsid w:val="007A53A3"/>
    <w:rsid w:val="007A5436"/>
    <w:rsid w:val="007A5708"/>
    <w:rsid w:val="007A5A4B"/>
    <w:rsid w:val="007A5B94"/>
    <w:rsid w:val="007A5C23"/>
    <w:rsid w:val="007A5C51"/>
    <w:rsid w:val="007A5D5F"/>
    <w:rsid w:val="007A5E70"/>
    <w:rsid w:val="007A5F76"/>
    <w:rsid w:val="007A6094"/>
    <w:rsid w:val="007A60F4"/>
    <w:rsid w:val="007A61BC"/>
    <w:rsid w:val="007A62C1"/>
    <w:rsid w:val="007A633E"/>
    <w:rsid w:val="007A6DF1"/>
    <w:rsid w:val="007A6FA5"/>
    <w:rsid w:val="007A7090"/>
    <w:rsid w:val="007A7245"/>
    <w:rsid w:val="007A7806"/>
    <w:rsid w:val="007A7A15"/>
    <w:rsid w:val="007A7B15"/>
    <w:rsid w:val="007A7D06"/>
    <w:rsid w:val="007A7F24"/>
    <w:rsid w:val="007B00D9"/>
    <w:rsid w:val="007B023A"/>
    <w:rsid w:val="007B03D7"/>
    <w:rsid w:val="007B0403"/>
    <w:rsid w:val="007B08D2"/>
    <w:rsid w:val="007B0A5B"/>
    <w:rsid w:val="007B0B75"/>
    <w:rsid w:val="007B0B87"/>
    <w:rsid w:val="007B0C67"/>
    <w:rsid w:val="007B0D4C"/>
    <w:rsid w:val="007B1301"/>
    <w:rsid w:val="007B13E5"/>
    <w:rsid w:val="007B14E2"/>
    <w:rsid w:val="007B158A"/>
    <w:rsid w:val="007B1CC5"/>
    <w:rsid w:val="007B1E1E"/>
    <w:rsid w:val="007B1F16"/>
    <w:rsid w:val="007B22B5"/>
    <w:rsid w:val="007B2514"/>
    <w:rsid w:val="007B253C"/>
    <w:rsid w:val="007B259C"/>
    <w:rsid w:val="007B2704"/>
    <w:rsid w:val="007B286C"/>
    <w:rsid w:val="007B3153"/>
    <w:rsid w:val="007B3718"/>
    <w:rsid w:val="007B380B"/>
    <w:rsid w:val="007B3A20"/>
    <w:rsid w:val="007B3B7D"/>
    <w:rsid w:val="007B3BA2"/>
    <w:rsid w:val="007B3BE9"/>
    <w:rsid w:val="007B3D77"/>
    <w:rsid w:val="007B411B"/>
    <w:rsid w:val="007B4132"/>
    <w:rsid w:val="007B4347"/>
    <w:rsid w:val="007B44A2"/>
    <w:rsid w:val="007B4645"/>
    <w:rsid w:val="007B46AF"/>
    <w:rsid w:val="007B48D1"/>
    <w:rsid w:val="007B4AF0"/>
    <w:rsid w:val="007B4BA8"/>
    <w:rsid w:val="007B4C17"/>
    <w:rsid w:val="007B4CDE"/>
    <w:rsid w:val="007B4E9D"/>
    <w:rsid w:val="007B509D"/>
    <w:rsid w:val="007B50B5"/>
    <w:rsid w:val="007B5170"/>
    <w:rsid w:val="007B546B"/>
    <w:rsid w:val="007B54E4"/>
    <w:rsid w:val="007B5680"/>
    <w:rsid w:val="007B570E"/>
    <w:rsid w:val="007B58F2"/>
    <w:rsid w:val="007B594A"/>
    <w:rsid w:val="007B5B83"/>
    <w:rsid w:val="007B5D48"/>
    <w:rsid w:val="007B5D4E"/>
    <w:rsid w:val="007B5F61"/>
    <w:rsid w:val="007B606E"/>
    <w:rsid w:val="007B62CF"/>
    <w:rsid w:val="007B6316"/>
    <w:rsid w:val="007B6745"/>
    <w:rsid w:val="007B67B5"/>
    <w:rsid w:val="007B6908"/>
    <w:rsid w:val="007B695A"/>
    <w:rsid w:val="007B6981"/>
    <w:rsid w:val="007B6C30"/>
    <w:rsid w:val="007B714E"/>
    <w:rsid w:val="007B755F"/>
    <w:rsid w:val="007B7575"/>
    <w:rsid w:val="007B79FC"/>
    <w:rsid w:val="007B7E2E"/>
    <w:rsid w:val="007C04AE"/>
    <w:rsid w:val="007C0942"/>
    <w:rsid w:val="007C0AEC"/>
    <w:rsid w:val="007C0DCF"/>
    <w:rsid w:val="007C0F7A"/>
    <w:rsid w:val="007C1004"/>
    <w:rsid w:val="007C105E"/>
    <w:rsid w:val="007C123A"/>
    <w:rsid w:val="007C146C"/>
    <w:rsid w:val="007C1A59"/>
    <w:rsid w:val="007C1B92"/>
    <w:rsid w:val="007C1D16"/>
    <w:rsid w:val="007C1EF9"/>
    <w:rsid w:val="007C210D"/>
    <w:rsid w:val="007C21A1"/>
    <w:rsid w:val="007C230B"/>
    <w:rsid w:val="007C2526"/>
    <w:rsid w:val="007C258A"/>
    <w:rsid w:val="007C263C"/>
    <w:rsid w:val="007C265F"/>
    <w:rsid w:val="007C26B3"/>
    <w:rsid w:val="007C295D"/>
    <w:rsid w:val="007C2A5C"/>
    <w:rsid w:val="007C2B97"/>
    <w:rsid w:val="007C2CE6"/>
    <w:rsid w:val="007C2E5A"/>
    <w:rsid w:val="007C2FFE"/>
    <w:rsid w:val="007C319F"/>
    <w:rsid w:val="007C335D"/>
    <w:rsid w:val="007C33DB"/>
    <w:rsid w:val="007C3401"/>
    <w:rsid w:val="007C3456"/>
    <w:rsid w:val="007C34A6"/>
    <w:rsid w:val="007C3577"/>
    <w:rsid w:val="007C3717"/>
    <w:rsid w:val="007C3FAE"/>
    <w:rsid w:val="007C3FFF"/>
    <w:rsid w:val="007C4150"/>
    <w:rsid w:val="007C4514"/>
    <w:rsid w:val="007C45A5"/>
    <w:rsid w:val="007C469D"/>
    <w:rsid w:val="007C47FD"/>
    <w:rsid w:val="007C485E"/>
    <w:rsid w:val="007C4B2A"/>
    <w:rsid w:val="007C4E93"/>
    <w:rsid w:val="007C5008"/>
    <w:rsid w:val="007C52A3"/>
    <w:rsid w:val="007C52B8"/>
    <w:rsid w:val="007C53F0"/>
    <w:rsid w:val="007C5421"/>
    <w:rsid w:val="007C5554"/>
    <w:rsid w:val="007C5A46"/>
    <w:rsid w:val="007C5F03"/>
    <w:rsid w:val="007C5F8C"/>
    <w:rsid w:val="007C60D2"/>
    <w:rsid w:val="007C63EF"/>
    <w:rsid w:val="007C65A4"/>
    <w:rsid w:val="007C668D"/>
    <w:rsid w:val="007C67F7"/>
    <w:rsid w:val="007C69BC"/>
    <w:rsid w:val="007C69C3"/>
    <w:rsid w:val="007C69D0"/>
    <w:rsid w:val="007C6A2E"/>
    <w:rsid w:val="007C6A5A"/>
    <w:rsid w:val="007C6BB0"/>
    <w:rsid w:val="007C6D80"/>
    <w:rsid w:val="007C6E70"/>
    <w:rsid w:val="007C7377"/>
    <w:rsid w:val="007C753F"/>
    <w:rsid w:val="007C7786"/>
    <w:rsid w:val="007C7A94"/>
    <w:rsid w:val="007C7BB5"/>
    <w:rsid w:val="007C7C9A"/>
    <w:rsid w:val="007D020D"/>
    <w:rsid w:val="007D0351"/>
    <w:rsid w:val="007D04F6"/>
    <w:rsid w:val="007D06CE"/>
    <w:rsid w:val="007D084F"/>
    <w:rsid w:val="007D0A50"/>
    <w:rsid w:val="007D0C87"/>
    <w:rsid w:val="007D0FB5"/>
    <w:rsid w:val="007D1138"/>
    <w:rsid w:val="007D15EA"/>
    <w:rsid w:val="007D1887"/>
    <w:rsid w:val="007D1904"/>
    <w:rsid w:val="007D1DA8"/>
    <w:rsid w:val="007D1FC7"/>
    <w:rsid w:val="007D215B"/>
    <w:rsid w:val="007D28ED"/>
    <w:rsid w:val="007D2ADF"/>
    <w:rsid w:val="007D2AE8"/>
    <w:rsid w:val="007D2F0C"/>
    <w:rsid w:val="007D2FC4"/>
    <w:rsid w:val="007D2FF4"/>
    <w:rsid w:val="007D302C"/>
    <w:rsid w:val="007D30AF"/>
    <w:rsid w:val="007D31EA"/>
    <w:rsid w:val="007D3213"/>
    <w:rsid w:val="007D378E"/>
    <w:rsid w:val="007D3844"/>
    <w:rsid w:val="007D3B02"/>
    <w:rsid w:val="007D3D22"/>
    <w:rsid w:val="007D3E1E"/>
    <w:rsid w:val="007D3F12"/>
    <w:rsid w:val="007D40CF"/>
    <w:rsid w:val="007D42F7"/>
    <w:rsid w:val="007D47C6"/>
    <w:rsid w:val="007D498D"/>
    <w:rsid w:val="007D4A50"/>
    <w:rsid w:val="007D4C0C"/>
    <w:rsid w:val="007D4D5D"/>
    <w:rsid w:val="007D4DC3"/>
    <w:rsid w:val="007D5382"/>
    <w:rsid w:val="007D538E"/>
    <w:rsid w:val="007D5395"/>
    <w:rsid w:val="007D5398"/>
    <w:rsid w:val="007D5A27"/>
    <w:rsid w:val="007D5AED"/>
    <w:rsid w:val="007D5AFC"/>
    <w:rsid w:val="007D5C03"/>
    <w:rsid w:val="007D5C1E"/>
    <w:rsid w:val="007D5FEF"/>
    <w:rsid w:val="007D60AF"/>
    <w:rsid w:val="007D6179"/>
    <w:rsid w:val="007D62C7"/>
    <w:rsid w:val="007D67A4"/>
    <w:rsid w:val="007D6A6A"/>
    <w:rsid w:val="007D6AEB"/>
    <w:rsid w:val="007D6C26"/>
    <w:rsid w:val="007D6C8B"/>
    <w:rsid w:val="007D6E6F"/>
    <w:rsid w:val="007D70AE"/>
    <w:rsid w:val="007D75CA"/>
    <w:rsid w:val="007D765C"/>
    <w:rsid w:val="007D7B2C"/>
    <w:rsid w:val="007D7D4C"/>
    <w:rsid w:val="007D7F8F"/>
    <w:rsid w:val="007DBA68"/>
    <w:rsid w:val="007E0075"/>
    <w:rsid w:val="007E02C1"/>
    <w:rsid w:val="007E0316"/>
    <w:rsid w:val="007E0445"/>
    <w:rsid w:val="007E04A6"/>
    <w:rsid w:val="007E0534"/>
    <w:rsid w:val="007E061F"/>
    <w:rsid w:val="007E073C"/>
    <w:rsid w:val="007E0C2A"/>
    <w:rsid w:val="007E0C79"/>
    <w:rsid w:val="007E0DFC"/>
    <w:rsid w:val="007E100F"/>
    <w:rsid w:val="007E1113"/>
    <w:rsid w:val="007E1235"/>
    <w:rsid w:val="007E160D"/>
    <w:rsid w:val="007E1703"/>
    <w:rsid w:val="007E17A5"/>
    <w:rsid w:val="007E1A92"/>
    <w:rsid w:val="007E1A9A"/>
    <w:rsid w:val="007E1C34"/>
    <w:rsid w:val="007E1CDB"/>
    <w:rsid w:val="007E1E8A"/>
    <w:rsid w:val="007E20AD"/>
    <w:rsid w:val="007E20C3"/>
    <w:rsid w:val="007E20FB"/>
    <w:rsid w:val="007E228E"/>
    <w:rsid w:val="007E269D"/>
    <w:rsid w:val="007E2732"/>
    <w:rsid w:val="007E2B46"/>
    <w:rsid w:val="007E34B7"/>
    <w:rsid w:val="007E39B1"/>
    <w:rsid w:val="007E3A5B"/>
    <w:rsid w:val="007E3A83"/>
    <w:rsid w:val="007E3D0F"/>
    <w:rsid w:val="007E3DBA"/>
    <w:rsid w:val="007E3E9B"/>
    <w:rsid w:val="007E40D7"/>
    <w:rsid w:val="007E4119"/>
    <w:rsid w:val="007E4224"/>
    <w:rsid w:val="007E4451"/>
    <w:rsid w:val="007E497A"/>
    <w:rsid w:val="007E4C9C"/>
    <w:rsid w:val="007E4D7B"/>
    <w:rsid w:val="007E4F2E"/>
    <w:rsid w:val="007E526A"/>
    <w:rsid w:val="007E55B6"/>
    <w:rsid w:val="007E56BF"/>
    <w:rsid w:val="007E572A"/>
    <w:rsid w:val="007E58F8"/>
    <w:rsid w:val="007E5AD0"/>
    <w:rsid w:val="007E5EB1"/>
    <w:rsid w:val="007E6220"/>
    <w:rsid w:val="007E6290"/>
    <w:rsid w:val="007E6339"/>
    <w:rsid w:val="007E6448"/>
    <w:rsid w:val="007E659F"/>
    <w:rsid w:val="007E66CF"/>
    <w:rsid w:val="007E6A69"/>
    <w:rsid w:val="007E6A94"/>
    <w:rsid w:val="007E6B39"/>
    <w:rsid w:val="007E70B8"/>
    <w:rsid w:val="007E759C"/>
    <w:rsid w:val="007E7E92"/>
    <w:rsid w:val="007F00B4"/>
    <w:rsid w:val="007F015D"/>
    <w:rsid w:val="007F054E"/>
    <w:rsid w:val="007F0584"/>
    <w:rsid w:val="007F08EB"/>
    <w:rsid w:val="007F0B83"/>
    <w:rsid w:val="007F0CC8"/>
    <w:rsid w:val="007F0CEB"/>
    <w:rsid w:val="007F0D6E"/>
    <w:rsid w:val="007F0E0E"/>
    <w:rsid w:val="007F1091"/>
    <w:rsid w:val="007F172B"/>
    <w:rsid w:val="007F17A1"/>
    <w:rsid w:val="007F17EE"/>
    <w:rsid w:val="007F1871"/>
    <w:rsid w:val="007F1A8F"/>
    <w:rsid w:val="007F1AFB"/>
    <w:rsid w:val="007F1BAE"/>
    <w:rsid w:val="007F1E5F"/>
    <w:rsid w:val="007F2253"/>
    <w:rsid w:val="007F249A"/>
    <w:rsid w:val="007F2513"/>
    <w:rsid w:val="007F2756"/>
    <w:rsid w:val="007F2822"/>
    <w:rsid w:val="007F2B18"/>
    <w:rsid w:val="007F2B44"/>
    <w:rsid w:val="007F2CDE"/>
    <w:rsid w:val="007F2E42"/>
    <w:rsid w:val="007F2E87"/>
    <w:rsid w:val="007F30EA"/>
    <w:rsid w:val="007F3328"/>
    <w:rsid w:val="007F35DB"/>
    <w:rsid w:val="007F385E"/>
    <w:rsid w:val="007F3B75"/>
    <w:rsid w:val="007F4227"/>
    <w:rsid w:val="007F42E7"/>
    <w:rsid w:val="007F4890"/>
    <w:rsid w:val="007F499F"/>
    <w:rsid w:val="007F49FA"/>
    <w:rsid w:val="007F4B75"/>
    <w:rsid w:val="007F4C5A"/>
    <w:rsid w:val="007F4E90"/>
    <w:rsid w:val="007F50CB"/>
    <w:rsid w:val="007F5595"/>
    <w:rsid w:val="007F580C"/>
    <w:rsid w:val="007F59C5"/>
    <w:rsid w:val="007F5EA7"/>
    <w:rsid w:val="007F6099"/>
    <w:rsid w:val="007F6189"/>
    <w:rsid w:val="007F64AE"/>
    <w:rsid w:val="007F64D6"/>
    <w:rsid w:val="007F6941"/>
    <w:rsid w:val="007F7643"/>
    <w:rsid w:val="007F799A"/>
    <w:rsid w:val="007F7A49"/>
    <w:rsid w:val="007F7AFA"/>
    <w:rsid w:val="007F7B9D"/>
    <w:rsid w:val="007F7C09"/>
    <w:rsid w:val="007F7C0B"/>
    <w:rsid w:val="007F7F89"/>
    <w:rsid w:val="008000E2"/>
    <w:rsid w:val="008004EB"/>
    <w:rsid w:val="0080055A"/>
    <w:rsid w:val="008006F0"/>
    <w:rsid w:val="0080071C"/>
    <w:rsid w:val="00800C06"/>
    <w:rsid w:val="00800C2C"/>
    <w:rsid w:val="00800E86"/>
    <w:rsid w:val="008010C4"/>
    <w:rsid w:val="008012EF"/>
    <w:rsid w:val="008013F8"/>
    <w:rsid w:val="008015E2"/>
    <w:rsid w:val="0080171A"/>
    <w:rsid w:val="00801CF6"/>
    <w:rsid w:val="00801D00"/>
    <w:rsid w:val="00801D81"/>
    <w:rsid w:val="00801E3E"/>
    <w:rsid w:val="00801E9C"/>
    <w:rsid w:val="00801FFF"/>
    <w:rsid w:val="0080226B"/>
    <w:rsid w:val="00802290"/>
    <w:rsid w:val="00802983"/>
    <w:rsid w:val="00802EB1"/>
    <w:rsid w:val="008030AF"/>
    <w:rsid w:val="008032DB"/>
    <w:rsid w:val="00803579"/>
    <w:rsid w:val="00803659"/>
    <w:rsid w:val="00803816"/>
    <w:rsid w:val="00803B3F"/>
    <w:rsid w:val="00803D2F"/>
    <w:rsid w:val="00803F9C"/>
    <w:rsid w:val="008041BB"/>
    <w:rsid w:val="00804204"/>
    <w:rsid w:val="0080422F"/>
    <w:rsid w:val="00804237"/>
    <w:rsid w:val="00804856"/>
    <w:rsid w:val="008048B4"/>
    <w:rsid w:val="00804B16"/>
    <w:rsid w:val="00804B86"/>
    <w:rsid w:val="00804E79"/>
    <w:rsid w:val="00804F24"/>
    <w:rsid w:val="008052B3"/>
    <w:rsid w:val="008052D2"/>
    <w:rsid w:val="008052FE"/>
    <w:rsid w:val="00805463"/>
    <w:rsid w:val="00805544"/>
    <w:rsid w:val="0080571C"/>
    <w:rsid w:val="00805ACA"/>
    <w:rsid w:val="00805DA2"/>
    <w:rsid w:val="00805E67"/>
    <w:rsid w:val="0080601C"/>
    <w:rsid w:val="00806175"/>
    <w:rsid w:val="0080652F"/>
    <w:rsid w:val="008066F3"/>
    <w:rsid w:val="00806AA1"/>
    <w:rsid w:val="00806CC3"/>
    <w:rsid w:val="00806FD0"/>
    <w:rsid w:val="00806FDC"/>
    <w:rsid w:val="00807034"/>
    <w:rsid w:val="008070B2"/>
    <w:rsid w:val="008070B6"/>
    <w:rsid w:val="00807276"/>
    <w:rsid w:val="00807439"/>
    <w:rsid w:val="00807750"/>
    <w:rsid w:val="00807804"/>
    <w:rsid w:val="008078F5"/>
    <w:rsid w:val="00807E39"/>
    <w:rsid w:val="0081075C"/>
    <w:rsid w:val="00810860"/>
    <w:rsid w:val="008108D2"/>
    <w:rsid w:val="00810BF9"/>
    <w:rsid w:val="00810C5D"/>
    <w:rsid w:val="00810C5F"/>
    <w:rsid w:val="00810D5B"/>
    <w:rsid w:val="00810DD4"/>
    <w:rsid w:val="00810F35"/>
    <w:rsid w:val="008110F3"/>
    <w:rsid w:val="0081119F"/>
    <w:rsid w:val="008114F0"/>
    <w:rsid w:val="00811E14"/>
    <w:rsid w:val="00811FD2"/>
    <w:rsid w:val="00812631"/>
    <w:rsid w:val="0081267E"/>
    <w:rsid w:val="008126D8"/>
    <w:rsid w:val="00812ABF"/>
    <w:rsid w:val="00812EB3"/>
    <w:rsid w:val="00812EC8"/>
    <w:rsid w:val="00813007"/>
    <w:rsid w:val="0081343C"/>
    <w:rsid w:val="00813490"/>
    <w:rsid w:val="008134B9"/>
    <w:rsid w:val="00813A5D"/>
    <w:rsid w:val="00813ADD"/>
    <w:rsid w:val="00813B04"/>
    <w:rsid w:val="00813C3F"/>
    <w:rsid w:val="00813CB4"/>
    <w:rsid w:val="00813E29"/>
    <w:rsid w:val="00813EB5"/>
    <w:rsid w:val="00813EDC"/>
    <w:rsid w:val="00813EF2"/>
    <w:rsid w:val="00813F37"/>
    <w:rsid w:val="00814237"/>
    <w:rsid w:val="0081491C"/>
    <w:rsid w:val="00814A36"/>
    <w:rsid w:val="00814BFC"/>
    <w:rsid w:val="00814FAE"/>
    <w:rsid w:val="00815318"/>
    <w:rsid w:val="00815319"/>
    <w:rsid w:val="00815469"/>
    <w:rsid w:val="008154EA"/>
    <w:rsid w:val="00815918"/>
    <w:rsid w:val="00815956"/>
    <w:rsid w:val="00815A69"/>
    <w:rsid w:val="00815D81"/>
    <w:rsid w:val="00816117"/>
    <w:rsid w:val="00816134"/>
    <w:rsid w:val="008163AA"/>
    <w:rsid w:val="008164CB"/>
    <w:rsid w:val="008165E0"/>
    <w:rsid w:val="008165E4"/>
    <w:rsid w:val="008166B5"/>
    <w:rsid w:val="008166D7"/>
    <w:rsid w:val="00816A5E"/>
    <w:rsid w:val="00816CE1"/>
    <w:rsid w:val="00816D5A"/>
    <w:rsid w:val="00816DEA"/>
    <w:rsid w:val="00817167"/>
    <w:rsid w:val="008171AC"/>
    <w:rsid w:val="00817356"/>
    <w:rsid w:val="0081760D"/>
    <w:rsid w:val="00817688"/>
    <w:rsid w:val="008177FB"/>
    <w:rsid w:val="00817C53"/>
    <w:rsid w:val="00817DF3"/>
    <w:rsid w:val="008201D9"/>
    <w:rsid w:val="00820223"/>
    <w:rsid w:val="00820709"/>
    <w:rsid w:val="0082070F"/>
    <w:rsid w:val="00820BF9"/>
    <w:rsid w:val="00820E13"/>
    <w:rsid w:val="0082100B"/>
    <w:rsid w:val="008212F1"/>
    <w:rsid w:val="00821387"/>
    <w:rsid w:val="00821735"/>
    <w:rsid w:val="00821976"/>
    <w:rsid w:val="00821DCC"/>
    <w:rsid w:val="00821E92"/>
    <w:rsid w:val="0082214E"/>
    <w:rsid w:val="0082221D"/>
    <w:rsid w:val="008224C1"/>
    <w:rsid w:val="00822614"/>
    <w:rsid w:val="0082261C"/>
    <w:rsid w:val="00822643"/>
    <w:rsid w:val="008226E3"/>
    <w:rsid w:val="008229F4"/>
    <w:rsid w:val="00822F20"/>
    <w:rsid w:val="00822FEC"/>
    <w:rsid w:val="0082311C"/>
    <w:rsid w:val="0082315D"/>
    <w:rsid w:val="008232B5"/>
    <w:rsid w:val="00823621"/>
    <w:rsid w:val="008237B9"/>
    <w:rsid w:val="008238EB"/>
    <w:rsid w:val="00823941"/>
    <w:rsid w:val="00823CAF"/>
    <w:rsid w:val="00824050"/>
    <w:rsid w:val="008242DE"/>
    <w:rsid w:val="00824341"/>
    <w:rsid w:val="008245C5"/>
    <w:rsid w:val="008245D9"/>
    <w:rsid w:val="008245F2"/>
    <w:rsid w:val="00824819"/>
    <w:rsid w:val="00824ABA"/>
    <w:rsid w:val="00824BF0"/>
    <w:rsid w:val="00824C43"/>
    <w:rsid w:val="00824D1D"/>
    <w:rsid w:val="00824DDE"/>
    <w:rsid w:val="00825599"/>
    <w:rsid w:val="008255E8"/>
    <w:rsid w:val="008259AB"/>
    <w:rsid w:val="00825AEF"/>
    <w:rsid w:val="00825E76"/>
    <w:rsid w:val="00826063"/>
    <w:rsid w:val="00826274"/>
    <w:rsid w:val="0082642E"/>
    <w:rsid w:val="008267AB"/>
    <w:rsid w:val="00826D14"/>
    <w:rsid w:val="00826D2B"/>
    <w:rsid w:val="00826D86"/>
    <w:rsid w:val="00826DEB"/>
    <w:rsid w:val="008270FC"/>
    <w:rsid w:val="008271CA"/>
    <w:rsid w:val="00827286"/>
    <w:rsid w:val="008274F2"/>
    <w:rsid w:val="008276B6"/>
    <w:rsid w:val="00827738"/>
    <w:rsid w:val="00827796"/>
    <w:rsid w:val="008277B0"/>
    <w:rsid w:val="00827990"/>
    <w:rsid w:val="00827DD2"/>
    <w:rsid w:val="00830065"/>
    <w:rsid w:val="00830091"/>
    <w:rsid w:val="0083087D"/>
    <w:rsid w:val="00830936"/>
    <w:rsid w:val="00830947"/>
    <w:rsid w:val="00830A67"/>
    <w:rsid w:val="00830C38"/>
    <w:rsid w:val="00830D12"/>
    <w:rsid w:val="00830EE6"/>
    <w:rsid w:val="00830F71"/>
    <w:rsid w:val="00830FAF"/>
    <w:rsid w:val="00831001"/>
    <w:rsid w:val="0083106B"/>
    <w:rsid w:val="00831506"/>
    <w:rsid w:val="00831545"/>
    <w:rsid w:val="00831582"/>
    <w:rsid w:val="008316F0"/>
    <w:rsid w:val="00831742"/>
    <w:rsid w:val="0083175A"/>
    <w:rsid w:val="008319A0"/>
    <w:rsid w:val="00831A43"/>
    <w:rsid w:val="00831F2E"/>
    <w:rsid w:val="0083212F"/>
    <w:rsid w:val="008321E6"/>
    <w:rsid w:val="008323E6"/>
    <w:rsid w:val="008324F8"/>
    <w:rsid w:val="00832847"/>
    <w:rsid w:val="00832CAA"/>
    <w:rsid w:val="00832D4B"/>
    <w:rsid w:val="00832ED0"/>
    <w:rsid w:val="00832F69"/>
    <w:rsid w:val="00833106"/>
    <w:rsid w:val="00833146"/>
    <w:rsid w:val="00833164"/>
    <w:rsid w:val="00833181"/>
    <w:rsid w:val="008331B7"/>
    <w:rsid w:val="00833991"/>
    <w:rsid w:val="00833B07"/>
    <w:rsid w:val="00833B8D"/>
    <w:rsid w:val="00833D59"/>
    <w:rsid w:val="00833DB2"/>
    <w:rsid w:val="00833DE4"/>
    <w:rsid w:val="00833EC4"/>
    <w:rsid w:val="008340B9"/>
    <w:rsid w:val="008340BD"/>
    <w:rsid w:val="008341C6"/>
    <w:rsid w:val="008341F6"/>
    <w:rsid w:val="008342C7"/>
    <w:rsid w:val="00834472"/>
    <w:rsid w:val="00834650"/>
    <w:rsid w:val="008346B3"/>
    <w:rsid w:val="008346ED"/>
    <w:rsid w:val="008347C8"/>
    <w:rsid w:val="00834807"/>
    <w:rsid w:val="008348F7"/>
    <w:rsid w:val="00834A5C"/>
    <w:rsid w:val="00834EEE"/>
    <w:rsid w:val="008353AD"/>
    <w:rsid w:val="00835547"/>
    <w:rsid w:val="00835643"/>
    <w:rsid w:val="008357B7"/>
    <w:rsid w:val="008359D4"/>
    <w:rsid w:val="00835C0C"/>
    <w:rsid w:val="00835DE8"/>
    <w:rsid w:val="008361DC"/>
    <w:rsid w:val="008362F6"/>
    <w:rsid w:val="008366AD"/>
    <w:rsid w:val="00836B93"/>
    <w:rsid w:val="00836BB9"/>
    <w:rsid w:val="00836EEA"/>
    <w:rsid w:val="00836F5E"/>
    <w:rsid w:val="008372BF"/>
    <w:rsid w:val="008376FA"/>
    <w:rsid w:val="00837792"/>
    <w:rsid w:val="008377A1"/>
    <w:rsid w:val="008377BE"/>
    <w:rsid w:val="008379A5"/>
    <w:rsid w:val="00837C25"/>
    <w:rsid w:val="00837C28"/>
    <w:rsid w:val="00837FCB"/>
    <w:rsid w:val="00840378"/>
    <w:rsid w:val="00840500"/>
    <w:rsid w:val="00840607"/>
    <w:rsid w:val="008407AF"/>
    <w:rsid w:val="00840BC5"/>
    <w:rsid w:val="00840BD0"/>
    <w:rsid w:val="00840BD8"/>
    <w:rsid w:val="00840C8E"/>
    <w:rsid w:val="008410A7"/>
    <w:rsid w:val="008412F9"/>
    <w:rsid w:val="00841344"/>
    <w:rsid w:val="00841377"/>
    <w:rsid w:val="008413A6"/>
    <w:rsid w:val="00841706"/>
    <w:rsid w:val="0084190E"/>
    <w:rsid w:val="00841C16"/>
    <w:rsid w:val="00841D60"/>
    <w:rsid w:val="00841F95"/>
    <w:rsid w:val="00841FC1"/>
    <w:rsid w:val="0084208F"/>
    <w:rsid w:val="008424D4"/>
    <w:rsid w:val="00842751"/>
    <w:rsid w:val="00842B3C"/>
    <w:rsid w:val="00842C39"/>
    <w:rsid w:val="00842CA4"/>
    <w:rsid w:val="00843429"/>
    <w:rsid w:val="008434B9"/>
    <w:rsid w:val="00843543"/>
    <w:rsid w:val="00843940"/>
    <w:rsid w:val="008439F9"/>
    <w:rsid w:val="00843E25"/>
    <w:rsid w:val="00843F23"/>
    <w:rsid w:val="00843F4B"/>
    <w:rsid w:val="0084442D"/>
    <w:rsid w:val="008448C0"/>
    <w:rsid w:val="008449EC"/>
    <w:rsid w:val="00844A3F"/>
    <w:rsid w:val="00844B24"/>
    <w:rsid w:val="008450B3"/>
    <w:rsid w:val="00845135"/>
    <w:rsid w:val="008451E3"/>
    <w:rsid w:val="00845711"/>
    <w:rsid w:val="0084583D"/>
    <w:rsid w:val="00845BD1"/>
    <w:rsid w:val="00845E75"/>
    <w:rsid w:val="00846239"/>
    <w:rsid w:val="00846CD4"/>
    <w:rsid w:val="00846E7C"/>
    <w:rsid w:val="0084716D"/>
    <w:rsid w:val="0084720C"/>
    <w:rsid w:val="008472E2"/>
    <w:rsid w:val="00847493"/>
    <w:rsid w:val="008474BC"/>
    <w:rsid w:val="008477B0"/>
    <w:rsid w:val="00847C38"/>
    <w:rsid w:val="00847EC0"/>
    <w:rsid w:val="00847F0F"/>
    <w:rsid w:val="00847F86"/>
    <w:rsid w:val="0085025F"/>
    <w:rsid w:val="008502E3"/>
    <w:rsid w:val="00850341"/>
    <w:rsid w:val="0085049A"/>
    <w:rsid w:val="0085054C"/>
    <w:rsid w:val="00850594"/>
    <w:rsid w:val="00850B64"/>
    <w:rsid w:val="00850C16"/>
    <w:rsid w:val="00850E26"/>
    <w:rsid w:val="008511AA"/>
    <w:rsid w:val="008515B5"/>
    <w:rsid w:val="008519F4"/>
    <w:rsid w:val="00851B42"/>
    <w:rsid w:val="00851BA5"/>
    <w:rsid w:val="00851D43"/>
    <w:rsid w:val="00851DAE"/>
    <w:rsid w:val="008523F8"/>
    <w:rsid w:val="0085266E"/>
    <w:rsid w:val="00852A08"/>
    <w:rsid w:val="00852ADA"/>
    <w:rsid w:val="00852BCD"/>
    <w:rsid w:val="0085331F"/>
    <w:rsid w:val="008535CC"/>
    <w:rsid w:val="00853668"/>
    <w:rsid w:val="008536DE"/>
    <w:rsid w:val="008538C1"/>
    <w:rsid w:val="00853962"/>
    <w:rsid w:val="00853C13"/>
    <w:rsid w:val="00853F0F"/>
    <w:rsid w:val="00854082"/>
    <w:rsid w:val="0085416B"/>
    <w:rsid w:val="008545AE"/>
    <w:rsid w:val="00854666"/>
    <w:rsid w:val="008546DA"/>
    <w:rsid w:val="008547FD"/>
    <w:rsid w:val="008548FC"/>
    <w:rsid w:val="00854933"/>
    <w:rsid w:val="00854BBA"/>
    <w:rsid w:val="00854C47"/>
    <w:rsid w:val="00854D81"/>
    <w:rsid w:val="00854FDC"/>
    <w:rsid w:val="0085505B"/>
    <w:rsid w:val="00855284"/>
    <w:rsid w:val="008553F7"/>
    <w:rsid w:val="0085582A"/>
    <w:rsid w:val="00855CBA"/>
    <w:rsid w:val="00855D36"/>
    <w:rsid w:val="00855EB0"/>
    <w:rsid w:val="00855FEC"/>
    <w:rsid w:val="00856166"/>
    <w:rsid w:val="0085630A"/>
    <w:rsid w:val="0085633F"/>
    <w:rsid w:val="00856588"/>
    <w:rsid w:val="0085683D"/>
    <w:rsid w:val="00856AA4"/>
    <w:rsid w:val="00856C22"/>
    <w:rsid w:val="00856C66"/>
    <w:rsid w:val="008575AA"/>
    <w:rsid w:val="00857600"/>
    <w:rsid w:val="00857D56"/>
    <w:rsid w:val="00857ECF"/>
    <w:rsid w:val="0086002A"/>
    <w:rsid w:val="008607B6"/>
    <w:rsid w:val="008607CF"/>
    <w:rsid w:val="0086095E"/>
    <w:rsid w:val="00860B6D"/>
    <w:rsid w:val="00860E5B"/>
    <w:rsid w:val="008611B7"/>
    <w:rsid w:val="0086142B"/>
    <w:rsid w:val="008615CF"/>
    <w:rsid w:val="00861757"/>
    <w:rsid w:val="008617CD"/>
    <w:rsid w:val="00861EE1"/>
    <w:rsid w:val="00862057"/>
    <w:rsid w:val="0086222B"/>
    <w:rsid w:val="00862355"/>
    <w:rsid w:val="008623FB"/>
    <w:rsid w:val="00862513"/>
    <w:rsid w:val="0086276B"/>
    <w:rsid w:val="00862DDC"/>
    <w:rsid w:val="00862DDF"/>
    <w:rsid w:val="00862EBE"/>
    <w:rsid w:val="00863534"/>
    <w:rsid w:val="00863582"/>
    <w:rsid w:val="008636DC"/>
    <w:rsid w:val="0086376E"/>
    <w:rsid w:val="008639C6"/>
    <w:rsid w:val="00863B09"/>
    <w:rsid w:val="00863CE9"/>
    <w:rsid w:val="00863D30"/>
    <w:rsid w:val="00864351"/>
    <w:rsid w:val="00864484"/>
    <w:rsid w:val="008644B1"/>
    <w:rsid w:val="00864D68"/>
    <w:rsid w:val="00864DDC"/>
    <w:rsid w:val="00864F84"/>
    <w:rsid w:val="00865458"/>
    <w:rsid w:val="00865587"/>
    <w:rsid w:val="00865CDE"/>
    <w:rsid w:val="00865E70"/>
    <w:rsid w:val="00865FD1"/>
    <w:rsid w:val="00866520"/>
    <w:rsid w:val="00866682"/>
    <w:rsid w:val="00866792"/>
    <w:rsid w:val="00866BE6"/>
    <w:rsid w:val="00866CEB"/>
    <w:rsid w:val="00866DB8"/>
    <w:rsid w:val="00866E40"/>
    <w:rsid w:val="00866FA6"/>
    <w:rsid w:val="00866FC2"/>
    <w:rsid w:val="00866FE7"/>
    <w:rsid w:val="00867282"/>
    <w:rsid w:val="0086770C"/>
    <w:rsid w:val="0086772F"/>
    <w:rsid w:val="00867740"/>
    <w:rsid w:val="00867C79"/>
    <w:rsid w:val="00867F90"/>
    <w:rsid w:val="0087017F"/>
    <w:rsid w:val="00870478"/>
    <w:rsid w:val="0087066A"/>
    <w:rsid w:val="0087067F"/>
    <w:rsid w:val="008707C1"/>
    <w:rsid w:val="00870899"/>
    <w:rsid w:val="00870C5C"/>
    <w:rsid w:val="00870F59"/>
    <w:rsid w:val="00870FEA"/>
    <w:rsid w:val="008710BE"/>
    <w:rsid w:val="00871226"/>
    <w:rsid w:val="008714AF"/>
    <w:rsid w:val="008714D9"/>
    <w:rsid w:val="008715F0"/>
    <w:rsid w:val="0087174F"/>
    <w:rsid w:val="00871D9C"/>
    <w:rsid w:val="00871E36"/>
    <w:rsid w:val="00871EDA"/>
    <w:rsid w:val="00872086"/>
    <w:rsid w:val="008722A0"/>
    <w:rsid w:val="00872433"/>
    <w:rsid w:val="0087255F"/>
    <w:rsid w:val="00872598"/>
    <w:rsid w:val="0087271A"/>
    <w:rsid w:val="00872AFB"/>
    <w:rsid w:val="00872B30"/>
    <w:rsid w:val="00872F55"/>
    <w:rsid w:val="008731FA"/>
    <w:rsid w:val="008734D8"/>
    <w:rsid w:val="0087383C"/>
    <w:rsid w:val="008738F0"/>
    <w:rsid w:val="00873A20"/>
    <w:rsid w:val="00873B2C"/>
    <w:rsid w:val="00873C1B"/>
    <w:rsid w:val="00873EFF"/>
    <w:rsid w:val="00873F4B"/>
    <w:rsid w:val="008747BD"/>
    <w:rsid w:val="00874FF3"/>
    <w:rsid w:val="008751F5"/>
    <w:rsid w:val="0087523E"/>
    <w:rsid w:val="0087527D"/>
    <w:rsid w:val="00875481"/>
    <w:rsid w:val="008754F0"/>
    <w:rsid w:val="008757C7"/>
    <w:rsid w:val="008757F1"/>
    <w:rsid w:val="00875A15"/>
    <w:rsid w:val="00875C4D"/>
    <w:rsid w:val="00875D37"/>
    <w:rsid w:val="00875DBA"/>
    <w:rsid w:val="00875E22"/>
    <w:rsid w:val="00875F2C"/>
    <w:rsid w:val="00876088"/>
    <w:rsid w:val="00876203"/>
    <w:rsid w:val="0087624E"/>
    <w:rsid w:val="00876687"/>
    <w:rsid w:val="008767F4"/>
    <w:rsid w:val="00876884"/>
    <w:rsid w:val="00876A44"/>
    <w:rsid w:val="00877149"/>
    <w:rsid w:val="0087720C"/>
    <w:rsid w:val="0087731E"/>
    <w:rsid w:val="00877512"/>
    <w:rsid w:val="00877561"/>
    <w:rsid w:val="00877943"/>
    <w:rsid w:val="00877C66"/>
    <w:rsid w:val="00877EEE"/>
    <w:rsid w:val="00877F72"/>
    <w:rsid w:val="00880183"/>
    <w:rsid w:val="008802A4"/>
    <w:rsid w:val="008803DC"/>
    <w:rsid w:val="00880464"/>
    <w:rsid w:val="008805E1"/>
    <w:rsid w:val="00880763"/>
    <w:rsid w:val="008809C0"/>
    <w:rsid w:val="00880B3F"/>
    <w:rsid w:val="00880E25"/>
    <w:rsid w:val="00881297"/>
    <w:rsid w:val="00881307"/>
    <w:rsid w:val="00881577"/>
    <w:rsid w:val="008815A2"/>
    <w:rsid w:val="008818E9"/>
    <w:rsid w:val="008818EA"/>
    <w:rsid w:val="00881913"/>
    <w:rsid w:val="008819D4"/>
    <w:rsid w:val="00881BA9"/>
    <w:rsid w:val="008820D8"/>
    <w:rsid w:val="008822E3"/>
    <w:rsid w:val="0088258A"/>
    <w:rsid w:val="0088271A"/>
    <w:rsid w:val="0088276F"/>
    <w:rsid w:val="008827B6"/>
    <w:rsid w:val="00882C83"/>
    <w:rsid w:val="00882EA8"/>
    <w:rsid w:val="00882ED9"/>
    <w:rsid w:val="00883079"/>
    <w:rsid w:val="0088327A"/>
    <w:rsid w:val="008832B8"/>
    <w:rsid w:val="008834CF"/>
    <w:rsid w:val="0088380A"/>
    <w:rsid w:val="00883921"/>
    <w:rsid w:val="00883CBF"/>
    <w:rsid w:val="00883CF0"/>
    <w:rsid w:val="00884236"/>
    <w:rsid w:val="00884261"/>
    <w:rsid w:val="00884A8E"/>
    <w:rsid w:val="008851CF"/>
    <w:rsid w:val="0088524C"/>
    <w:rsid w:val="00885488"/>
    <w:rsid w:val="00885767"/>
    <w:rsid w:val="0088624A"/>
    <w:rsid w:val="00886BF0"/>
    <w:rsid w:val="008870E7"/>
    <w:rsid w:val="00887147"/>
    <w:rsid w:val="0088735A"/>
    <w:rsid w:val="00887450"/>
    <w:rsid w:val="008877BB"/>
    <w:rsid w:val="00887A70"/>
    <w:rsid w:val="00887BAE"/>
    <w:rsid w:val="00887D14"/>
    <w:rsid w:val="00887D22"/>
    <w:rsid w:val="00887D69"/>
    <w:rsid w:val="00887DC7"/>
    <w:rsid w:val="00887DEC"/>
    <w:rsid w:val="00890082"/>
    <w:rsid w:val="00890968"/>
    <w:rsid w:val="00890DA3"/>
    <w:rsid w:val="00890FF6"/>
    <w:rsid w:val="00891167"/>
    <w:rsid w:val="00891191"/>
    <w:rsid w:val="008911CB"/>
    <w:rsid w:val="0089133D"/>
    <w:rsid w:val="0089140F"/>
    <w:rsid w:val="00891951"/>
    <w:rsid w:val="00891CFC"/>
    <w:rsid w:val="00892009"/>
    <w:rsid w:val="008923CE"/>
    <w:rsid w:val="0089259F"/>
    <w:rsid w:val="008928A3"/>
    <w:rsid w:val="00892A67"/>
    <w:rsid w:val="00892F93"/>
    <w:rsid w:val="00892FA8"/>
    <w:rsid w:val="008930C9"/>
    <w:rsid w:val="00893119"/>
    <w:rsid w:val="00893797"/>
    <w:rsid w:val="0089392B"/>
    <w:rsid w:val="00893EE2"/>
    <w:rsid w:val="00894706"/>
    <w:rsid w:val="008947F5"/>
    <w:rsid w:val="008949A5"/>
    <w:rsid w:val="00894DCE"/>
    <w:rsid w:val="00894F41"/>
    <w:rsid w:val="0089587B"/>
    <w:rsid w:val="008958E1"/>
    <w:rsid w:val="008959D9"/>
    <w:rsid w:val="00895B0E"/>
    <w:rsid w:val="00895C49"/>
    <w:rsid w:val="00895C67"/>
    <w:rsid w:val="00895E69"/>
    <w:rsid w:val="0089683E"/>
    <w:rsid w:val="00896A23"/>
    <w:rsid w:val="00896AD6"/>
    <w:rsid w:val="00896B0E"/>
    <w:rsid w:val="00896C79"/>
    <w:rsid w:val="00897198"/>
    <w:rsid w:val="008971DA"/>
    <w:rsid w:val="008971FA"/>
    <w:rsid w:val="00897250"/>
    <w:rsid w:val="008973D4"/>
    <w:rsid w:val="008974C7"/>
    <w:rsid w:val="00897766"/>
    <w:rsid w:val="00897843"/>
    <w:rsid w:val="00897E86"/>
    <w:rsid w:val="00897ED2"/>
    <w:rsid w:val="008A0045"/>
    <w:rsid w:val="008A01F4"/>
    <w:rsid w:val="008A0334"/>
    <w:rsid w:val="008A06AD"/>
    <w:rsid w:val="008A08AD"/>
    <w:rsid w:val="008A0901"/>
    <w:rsid w:val="008A097A"/>
    <w:rsid w:val="008A0ED1"/>
    <w:rsid w:val="008A0F89"/>
    <w:rsid w:val="008A12A0"/>
    <w:rsid w:val="008A1345"/>
    <w:rsid w:val="008A167F"/>
    <w:rsid w:val="008A1718"/>
    <w:rsid w:val="008A1775"/>
    <w:rsid w:val="008A1AEA"/>
    <w:rsid w:val="008A1C69"/>
    <w:rsid w:val="008A1F12"/>
    <w:rsid w:val="008A2124"/>
    <w:rsid w:val="008A2226"/>
    <w:rsid w:val="008A24AF"/>
    <w:rsid w:val="008A2588"/>
    <w:rsid w:val="008A2B9B"/>
    <w:rsid w:val="008A2D46"/>
    <w:rsid w:val="008A3155"/>
    <w:rsid w:val="008A3644"/>
    <w:rsid w:val="008A374C"/>
    <w:rsid w:val="008A399F"/>
    <w:rsid w:val="008A3A4E"/>
    <w:rsid w:val="008A3A5B"/>
    <w:rsid w:val="008A3B0F"/>
    <w:rsid w:val="008A3C1F"/>
    <w:rsid w:val="008A3E9E"/>
    <w:rsid w:val="008A3EEE"/>
    <w:rsid w:val="008A3FAF"/>
    <w:rsid w:val="008A403D"/>
    <w:rsid w:val="008A411A"/>
    <w:rsid w:val="008A418D"/>
    <w:rsid w:val="008A41AC"/>
    <w:rsid w:val="008A465B"/>
    <w:rsid w:val="008A469E"/>
    <w:rsid w:val="008A497C"/>
    <w:rsid w:val="008A4C69"/>
    <w:rsid w:val="008A50E7"/>
    <w:rsid w:val="008A5186"/>
    <w:rsid w:val="008A5314"/>
    <w:rsid w:val="008A5768"/>
    <w:rsid w:val="008A5989"/>
    <w:rsid w:val="008A608A"/>
    <w:rsid w:val="008A60A5"/>
    <w:rsid w:val="008A65A3"/>
    <w:rsid w:val="008A65AD"/>
    <w:rsid w:val="008A6F8D"/>
    <w:rsid w:val="008A71A2"/>
    <w:rsid w:val="008A72DE"/>
    <w:rsid w:val="008A7C29"/>
    <w:rsid w:val="008B024F"/>
    <w:rsid w:val="008B02FC"/>
    <w:rsid w:val="008B0565"/>
    <w:rsid w:val="008B0C17"/>
    <w:rsid w:val="008B0E1F"/>
    <w:rsid w:val="008B0EAD"/>
    <w:rsid w:val="008B14A1"/>
    <w:rsid w:val="008B1744"/>
    <w:rsid w:val="008B19EA"/>
    <w:rsid w:val="008B1A59"/>
    <w:rsid w:val="008B1C5F"/>
    <w:rsid w:val="008B2115"/>
    <w:rsid w:val="008B2294"/>
    <w:rsid w:val="008B2525"/>
    <w:rsid w:val="008B2A6F"/>
    <w:rsid w:val="008B2AD6"/>
    <w:rsid w:val="008B2F2A"/>
    <w:rsid w:val="008B301E"/>
    <w:rsid w:val="008B33BE"/>
    <w:rsid w:val="008B33BF"/>
    <w:rsid w:val="008B3446"/>
    <w:rsid w:val="008B3500"/>
    <w:rsid w:val="008B3841"/>
    <w:rsid w:val="008B3923"/>
    <w:rsid w:val="008B3A70"/>
    <w:rsid w:val="008B4015"/>
    <w:rsid w:val="008B43A0"/>
    <w:rsid w:val="008B46DE"/>
    <w:rsid w:val="008B4A5F"/>
    <w:rsid w:val="008B4D50"/>
    <w:rsid w:val="008B5083"/>
    <w:rsid w:val="008B509A"/>
    <w:rsid w:val="008B5270"/>
    <w:rsid w:val="008B530A"/>
    <w:rsid w:val="008B5B99"/>
    <w:rsid w:val="008B5CED"/>
    <w:rsid w:val="008B5DB7"/>
    <w:rsid w:val="008B605E"/>
    <w:rsid w:val="008B60C6"/>
    <w:rsid w:val="008B620F"/>
    <w:rsid w:val="008B6223"/>
    <w:rsid w:val="008B6420"/>
    <w:rsid w:val="008B67A3"/>
    <w:rsid w:val="008B6834"/>
    <w:rsid w:val="008B6B0A"/>
    <w:rsid w:val="008B6B7D"/>
    <w:rsid w:val="008B6CAA"/>
    <w:rsid w:val="008B6D58"/>
    <w:rsid w:val="008B6D7B"/>
    <w:rsid w:val="008B6E1C"/>
    <w:rsid w:val="008B70A7"/>
    <w:rsid w:val="008B7514"/>
    <w:rsid w:val="008B7A25"/>
    <w:rsid w:val="008B7BC1"/>
    <w:rsid w:val="008B7E54"/>
    <w:rsid w:val="008B7EE9"/>
    <w:rsid w:val="008B7EFC"/>
    <w:rsid w:val="008C00B0"/>
    <w:rsid w:val="008C0136"/>
    <w:rsid w:val="008C0216"/>
    <w:rsid w:val="008C029D"/>
    <w:rsid w:val="008C054C"/>
    <w:rsid w:val="008C07EB"/>
    <w:rsid w:val="008C09DC"/>
    <w:rsid w:val="008C0BBD"/>
    <w:rsid w:val="008C0FF2"/>
    <w:rsid w:val="008C16D0"/>
    <w:rsid w:val="008C1C16"/>
    <w:rsid w:val="008C1DD4"/>
    <w:rsid w:val="008C211E"/>
    <w:rsid w:val="008C2232"/>
    <w:rsid w:val="008C24B4"/>
    <w:rsid w:val="008C24E0"/>
    <w:rsid w:val="008C2535"/>
    <w:rsid w:val="008C26A2"/>
    <w:rsid w:val="008C2950"/>
    <w:rsid w:val="008C3010"/>
    <w:rsid w:val="008C349E"/>
    <w:rsid w:val="008C3CB9"/>
    <w:rsid w:val="008C3D71"/>
    <w:rsid w:val="008C3EA2"/>
    <w:rsid w:val="008C3FB9"/>
    <w:rsid w:val="008C40C1"/>
    <w:rsid w:val="008C4155"/>
    <w:rsid w:val="008C43F7"/>
    <w:rsid w:val="008C47AB"/>
    <w:rsid w:val="008C4888"/>
    <w:rsid w:val="008C4A57"/>
    <w:rsid w:val="008C4B19"/>
    <w:rsid w:val="008C4E9A"/>
    <w:rsid w:val="008C51D1"/>
    <w:rsid w:val="008C5B32"/>
    <w:rsid w:val="008C5D42"/>
    <w:rsid w:val="008C610A"/>
    <w:rsid w:val="008C61C6"/>
    <w:rsid w:val="008C6720"/>
    <w:rsid w:val="008C6D60"/>
    <w:rsid w:val="008C6F19"/>
    <w:rsid w:val="008C71BE"/>
    <w:rsid w:val="008C7EE8"/>
    <w:rsid w:val="008D01A2"/>
    <w:rsid w:val="008D0285"/>
    <w:rsid w:val="008D02F1"/>
    <w:rsid w:val="008D0460"/>
    <w:rsid w:val="008D05C8"/>
    <w:rsid w:val="008D0B40"/>
    <w:rsid w:val="008D0BBE"/>
    <w:rsid w:val="008D0C1A"/>
    <w:rsid w:val="008D0C97"/>
    <w:rsid w:val="008D0CB9"/>
    <w:rsid w:val="008D0EF9"/>
    <w:rsid w:val="008D10A2"/>
    <w:rsid w:val="008D10BA"/>
    <w:rsid w:val="008D1119"/>
    <w:rsid w:val="008D126F"/>
    <w:rsid w:val="008D1356"/>
    <w:rsid w:val="008D1380"/>
    <w:rsid w:val="008D1517"/>
    <w:rsid w:val="008D19D6"/>
    <w:rsid w:val="008D1DAF"/>
    <w:rsid w:val="008D1E70"/>
    <w:rsid w:val="008D20E3"/>
    <w:rsid w:val="008D22D1"/>
    <w:rsid w:val="008D26BC"/>
    <w:rsid w:val="008D2822"/>
    <w:rsid w:val="008D2A2F"/>
    <w:rsid w:val="008D2B4D"/>
    <w:rsid w:val="008D2CDF"/>
    <w:rsid w:val="008D2D0A"/>
    <w:rsid w:val="008D3645"/>
    <w:rsid w:val="008D3972"/>
    <w:rsid w:val="008D3BB9"/>
    <w:rsid w:val="008D3C13"/>
    <w:rsid w:val="008D3C96"/>
    <w:rsid w:val="008D3CE8"/>
    <w:rsid w:val="008D3DD1"/>
    <w:rsid w:val="008D3E57"/>
    <w:rsid w:val="008D41DB"/>
    <w:rsid w:val="008D436D"/>
    <w:rsid w:val="008D4461"/>
    <w:rsid w:val="008D45D5"/>
    <w:rsid w:val="008D4619"/>
    <w:rsid w:val="008D48EB"/>
    <w:rsid w:val="008D4992"/>
    <w:rsid w:val="008D4BE2"/>
    <w:rsid w:val="008D4C57"/>
    <w:rsid w:val="008D4E45"/>
    <w:rsid w:val="008D5334"/>
    <w:rsid w:val="008D56C4"/>
    <w:rsid w:val="008D5C0F"/>
    <w:rsid w:val="008D5C93"/>
    <w:rsid w:val="008D5D71"/>
    <w:rsid w:val="008D5FB3"/>
    <w:rsid w:val="008D60EF"/>
    <w:rsid w:val="008D652F"/>
    <w:rsid w:val="008D68D5"/>
    <w:rsid w:val="008D6FD2"/>
    <w:rsid w:val="008D709F"/>
    <w:rsid w:val="008D750D"/>
    <w:rsid w:val="008D7AA4"/>
    <w:rsid w:val="008D7AE1"/>
    <w:rsid w:val="008D7DE2"/>
    <w:rsid w:val="008D7FA9"/>
    <w:rsid w:val="008E0263"/>
    <w:rsid w:val="008E0D2D"/>
    <w:rsid w:val="008E0E62"/>
    <w:rsid w:val="008E116C"/>
    <w:rsid w:val="008E14EA"/>
    <w:rsid w:val="008E15B8"/>
    <w:rsid w:val="008E1A0D"/>
    <w:rsid w:val="008E1A32"/>
    <w:rsid w:val="008E1C89"/>
    <w:rsid w:val="008E1E34"/>
    <w:rsid w:val="008E23C8"/>
    <w:rsid w:val="008E2526"/>
    <w:rsid w:val="008E2A8A"/>
    <w:rsid w:val="008E2E35"/>
    <w:rsid w:val="008E2E60"/>
    <w:rsid w:val="008E2EE9"/>
    <w:rsid w:val="008E2F0B"/>
    <w:rsid w:val="008E3059"/>
    <w:rsid w:val="008E30F1"/>
    <w:rsid w:val="008E3164"/>
    <w:rsid w:val="008E325F"/>
    <w:rsid w:val="008E34C2"/>
    <w:rsid w:val="008E37EB"/>
    <w:rsid w:val="008E3D15"/>
    <w:rsid w:val="008E3ED1"/>
    <w:rsid w:val="008E449F"/>
    <w:rsid w:val="008E46E7"/>
    <w:rsid w:val="008E4795"/>
    <w:rsid w:val="008E487F"/>
    <w:rsid w:val="008E4980"/>
    <w:rsid w:val="008E49BE"/>
    <w:rsid w:val="008E4D08"/>
    <w:rsid w:val="008E52EF"/>
    <w:rsid w:val="008E5458"/>
    <w:rsid w:val="008E5501"/>
    <w:rsid w:val="008E5672"/>
    <w:rsid w:val="008E57EE"/>
    <w:rsid w:val="008E5F02"/>
    <w:rsid w:val="008E5FA8"/>
    <w:rsid w:val="008E62E0"/>
    <w:rsid w:val="008E62F5"/>
    <w:rsid w:val="008E63E1"/>
    <w:rsid w:val="008E6408"/>
    <w:rsid w:val="008E644E"/>
    <w:rsid w:val="008E659F"/>
    <w:rsid w:val="008E6CBA"/>
    <w:rsid w:val="008E6CD7"/>
    <w:rsid w:val="008E6D7E"/>
    <w:rsid w:val="008E6D82"/>
    <w:rsid w:val="008E717B"/>
    <w:rsid w:val="008E7703"/>
    <w:rsid w:val="008E790C"/>
    <w:rsid w:val="008F02C6"/>
    <w:rsid w:val="008F0386"/>
    <w:rsid w:val="008F048A"/>
    <w:rsid w:val="008F0589"/>
    <w:rsid w:val="008F058D"/>
    <w:rsid w:val="008F0768"/>
    <w:rsid w:val="008F094E"/>
    <w:rsid w:val="008F0EAC"/>
    <w:rsid w:val="008F0EBA"/>
    <w:rsid w:val="008F1056"/>
    <w:rsid w:val="008F1161"/>
    <w:rsid w:val="008F11C9"/>
    <w:rsid w:val="008F1375"/>
    <w:rsid w:val="008F15EC"/>
    <w:rsid w:val="008F171A"/>
    <w:rsid w:val="008F186A"/>
    <w:rsid w:val="008F18CA"/>
    <w:rsid w:val="008F1A1C"/>
    <w:rsid w:val="008F1A5A"/>
    <w:rsid w:val="008F1A80"/>
    <w:rsid w:val="008F1D60"/>
    <w:rsid w:val="008F203B"/>
    <w:rsid w:val="008F20B8"/>
    <w:rsid w:val="008F2490"/>
    <w:rsid w:val="008F2602"/>
    <w:rsid w:val="008F2719"/>
    <w:rsid w:val="008F27CD"/>
    <w:rsid w:val="008F27D0"/>
    <w:rsid w:val="008F290C"/>
    <w:rsid w:val="008F2964"/>
    <w:rsid w:val="008F29DC"/>
    <w:rsid w:val="008F29E2"/>
    <w:rsid w:val="008F2BC5"/>
    <w:rsid w:val="008F2BCD"/>
    <w:rsid w:val="008F2C48"/>
    <w:rsid w:val="008F3288"/>
    <w:rsid w:val="008F3808"/>
    <w:rsid w:val="008F3860"/>
    <w:rsid w:val="008F38EA"/>
    <w:rsid w:val="008F3AB0"/>
    <w:rsid w:val="008F3B4F"/>
    <w:rsid w:val="008F3D4F"/>
    <w:rsid w:val="008F4016"/>
    <w:rsid w:val="008F4130"/>
    <w:rsid w:val="008F46D8"/>
    <w:rsid w:val="008F48FE"/>
    <w:rsid w:val="008F49E8"/>
    <w:rsid w:val="008F4CDA"/>
    <w:rsid w:val="008F4E39"/>
    <w:rsid w:val="008F5042"/>
    <w:rsid w:val="008F5059"/>
    <w:rsid w:val="008F54A3"/>
    <w:rsid w:val="008F5BCA"/>
    <w:rsid w:val="008F5D6A"/>
    <w:rsid w:val="008F5E28"/>
    <w:rsid w:val="008F5F7D"/>
    <w:rsid w:val="008F6779"/>
    <w:rsid w:val="008F677F"/>
    <w:rsid w:val="008F68B6"/>
    <w:rsid w:val="008F6C93"/>
    <w:rsid w:val="008F6EAB"/>
    <w:rsid w:val="008F7016"/>
    <w:rsid w:val="008F72BD"/>
    <w:rsid w:val="008F7307"/>
    <w:rsid w:val="008F777F"/>
    <w:rsid w:val="008F7E29"/>
    <w:rsid w:val="008F7FA9"/>
    <w:rsid w:val="00900848"/>
    <w:rsid w:val="00900DF2"/>
    <w:rsid w:val="00900FD3"/>
    <w:rsid w:val="00900FEE"/>
    <w:rsid w:val="00900FFE"/>
    <w:rsid w:val="0090122C"/>
    <w:rsid w:val="00901315"/>
    <w:rsid w:val="009015E0"/>
    <w:rsid w:val="00901971"/>
    <w:rsid w:val="0090197C"/>
    <w:rsid w:val="00901AF3"/>
    <w:rsid w:val="00901FAE"/>
    <w:rsid w:val="009020B7"/>
    <w:rsid w:val="009020C4"/>
    <w:rsid w:val="009028A6"/>
    <w:rsid w:val="00902A52"/>
    <w:rsid w:val="00902D6E"/>
    <w:rsid w:val="00902EC9"/>
    <w:rsid w:val="00903139"/>
    <w:rsid w:val="0090329A"/>
    <w:rsid w:val="009032D5"/>
    <w:rsid w:val="00903881"/>
    <w:rsid w:val="0090399A"/>
    <w:rsid w:val="009039DC"/>
    <w:rsid w:val="00903B9D"/>
    <w:rsid w:val="00903D01"/>
    <w:rsid w:val="00903E2D"/>
    <w:rsid w:val="00903ECA"/>
    <w:rsid w:val="00903F15"/>
    <w:rsid w:val="00903FC1"/>
    <w:rsid w:val="009041D5"/>
    <w:rsid w:val="0090449F"/>
    <w:rsid w:val="00904A9D"/>
    <w:rsid w:val="00904F9A"/>
    <w:rsid w:val="00904FEF"/>
    <w:rsid w:val="00905120"/>
    <w:rsid w:val="00905261"/>
    <w:rsid w:val="00905611"/>
    <w:rsid w:val="00905722"/>
    <w:rsid w:val="009057C0"/>
    <w:rsid w:val="009059C9"/>
    <w:rsid w:val="00905BDA"/>
    <w:rsid w:val="00905C01"/>
    <w:rsid w:val="00905C37"/>
    <w:rsid w:val="00905CE6"/>
    <w:rsid w:val="00905F00"/>
    <w:rsid w:val="0090613A"/>
    <w:rsid w:val="009063DC"/>
    <w:rsid w:val="009064C5"/>
    <w:rsid w:val="009065D7"/>
    <w:rsid w:val="0090666C"/>
    <w:rsid w:val="009066B1"/>
    <w:rsid w:val="00906A74"/>
    <w:rsid w:val="00906A99"/>
    <w:rsid w:val="00906BFA"/>
    <w:rsid w:val="00906BFB"/>
    <w:rsid w:val="00906C21"/>
    <w:rsid w:val="009070CA"/>
    <w:rsid w:val="0090710D"/>
    <w:rsid w:val="00907847"/>
    <w:rsid w:val="009079BA"/>
    <w:rsid w:val="00907B46"/>
    <w:rsid w:val="00907CBC"/>
    <w:rsid w:val="00907EA9"/>
    <w:rsid w:val="00910020"/>
    <w:rsid w:val="009100BF"/>
    <w:rsid w:val="009100D9"/>
    <w:rsid w:val="0091027E"/>
    <w:rsid w:val="009105A7"/>
    <w:rsid w:val="009106C5"/>
    <w:rsid w:val="009107C9"/>
    <w:rsid w:val="00910D7F"/>
    <w:rsid w:val="00910F4C"/>
    <w:rsid w:val="009110B3"/>
    <w:rsid w:val="00911627"/>
    <w:rsid w:val="00911D20"/>
    <w:rsid w:val="00911EB9"/>
    <w:rsid w:val="00911F32"/>
    <w:rsid w:val="00912181"/>
    <w:rsid w:val="009121F1"/>
    <w:rsid w:val="009123C6"/>
    <w:rsid w:val="009125A7"/>
    <w:rsid w:val="00912715"/>
    <w:rsid w:val="009129DB"/>
    <w:rsid w:val="00912AF5"/>
    <w:rsid w:val="00912C18"/>
    <w:rsid w:val="00912C4D"/>
    <w:rsid w:val="00912C84"/>
    <w:rsid w:val="00912EC0"/>
    <w:rsid w:val="00913059"/>
    <w:rsid w:val="009130CC"/>
    <w:rsid w:val="00913174"/>
    <w:rsid w:val="0091370A"/>
    <w:rsid w:val="009138BE"/>
    <w:rsid w:val="0091395F"/>
    <w:rsid w:val="00913A6E"/>
    <w:rsid w:val="00913BB8"/>
    <w:rsid w:val="00913D5E"/>
    <w:rsid w:val="00913D7C"/>
    <w:rsid w:val="00913DED"/>
    <w:rsid w:val="00913E9E"/>
    <w:rsid w:val="00913EC1"/>
    <w:rsid w:val="00913EEF"/>
    <w:rsid w:val="00914110"/>
    <w:rsid w:val="009141FF"/>
    <w:rsid w:val="00914219"/>
    <w:rsid w:val="0091457F"/>
    <w:rsid w:val="009148FF"/>
    <w:rsid w:val="00914AF1"/>
    <w:rsid w:val="00914AF5"/>
    <w:rsid w:val="00914BD0"/>
    <w:rsid w:val="00914CB7"/>
    <w:rsid w:val="00914F80"/>
    <w:rsid w:val="009151E8"/>
    <w:rsid w:val="009153DA"/>
    <w:rsid w:val="00915435"/>
    <w:rsid w:val="00915467"/>
    <w:rsid w:val="00915559"/>
    <w:rsid w:val="00915819"/>
    <w:rsid w:val="00915883"/>
    <w:rsid w:val="0091590C"/>
    <w:rsid w:val="00916522"/>
    <w:rsid w:val="00916A15"/>
    <w:rsid w:val="00916BDC"/>
    <w:rsid w:val="00917004"/>
    <w:rsid w:val="00917124"/>
    <w:rsid w:val="0091796B"/>
    <w:rsid w:val="00920291"/>
    <w:rsid w:val="0092065B"/>
    <w:rsid w:val="0092070F"/>
    <w:rsid w:val="00920BC1"/>
    <w:rsid w:val="00920E00"/>
    <w:rsid w:val="00920EDB"/>
    <w:rsid w:val="009213DC"/>
    <w:rsid w:val="00921A49"/>
    <w:rsid w:val="00921A7D"/>
    <w:rsid w:val="00921B68"/>
    <w:rsid w:val="00921BC0"/>
    <w:rsid w:val="00921BFF"/>
    <w:rsid w:val="00921C44"/>
    <w:rsid w:val="00921CA4"/>
    <w:rsid w:val="00921DAD"/>
    <w:rsid w:val="00921F1D"/>
    <w:rsid w:val="0092212F"/>
    <w:rsid w:val="009221F4"/>
    <w:rsid w:val="00922316"/>
    <w:rsid w:val="0092268A"/>
    <w:rsid w:val="0092291C"/>
    <w:rsid w:val="00922A56"/>
    <w:rsid w:val="0092327D"/>
    <w:rsid w:val="009234BE"/>
    <w:rsid w:val="009236B8"/>
    <w:rsid w:val="00923863"/>
    <w:rsid w:val="009239CF"/>
    <w:rsid w:val="00923AF2"/>
    <w:rsid w:val="00923BC0"/>
    <w:rsid w:val="0092418D"/>
    <w:rsid w:val="00924192"/>
    <w:rsid w:val="00924722"/>
    <w:rsid w:val="009247EF"/>
    <w:rsid w:val="0092486C"/>
    <w:rsid w:val="00924AD3"/>
    <w:rsid w:val="00924CA1"/>
    <w:rsid w:val="00924D34"/>
    <w:rsid w:val="00924D38"/>
    <w:rsid w:val="009250CD"/>
    <w:rsid w:val="009253CD"/>
    <w:rsid w:val="00925A3B"/>
    <w:rsid w:val="00925B10"/>
    <w:rsid w:val="00926025"/>
    <w:rsid w:val="009262CD"/>
    <w:rsid w:val="00926421"/>
    <w:rsid w:val="00926644"/>
    <w:rsid w:val="009266F0"/>
    <w:rsid w:val="0092696B"/>
    <w:rsid w:val="009269AE"/>
    <w:rsid w:val="009269D0"/>
    <w:rsid w:val="0092715C"/>
    <w:rsid w:val="009271DE"/>
    <w:rsid w:val="009276BA"/>
    <w:rsid w:val="00927B0B"/>
    <w:rsid w:val="00927B51"/>
    <w:rsid w:val="00927C1C"/>
    <w:rsid w:val="00927C39"/>
    <w:rsid w:val="00927CC8"/>
    <w:rsid w:val="00927DAF"/>
    <w:rsid w:val="00927EED"/>
    <w:rsid w:val="009300C9"/>
    <w:rsid w:val="00930552"/>
    <w:rsid w:val="009308FC"/>
    <w:rsid w:val="00930D64"/>
    <w:rsid w:val="00930E15"/>
    <w:rsid w:val="009312FE"/>
    <w:rsid w:val="00931502"/>
    <w:rsid w:val="0093174A"/>
    <w:rsid w:val="00931767"/>
    <w:rsid w:val="009317DA"/>
    <w:rsid w:val="00931B00"/>
    <w:rsid w:val="00931BC3"/>
    <w:rsid w:val="00931DFE"/>
    <w:rsid w:val="00931FA9"/>
    <w:rsid w:val="0093216F"/>
    <w:rsid w:val="0093274C"/>
    <w:rsid w:val="00932751"/>
    <w:rsid w:val="00932A4C"/>
    <w:rsid w:val="00932B4D"/>
    <w:rsid w:val="00932F85"/>
    <w:rsid w:val="00933265"/>
    <w:rsid w:val="009333D9"/>
    <w:rsid w:val="00933427"/>
    <w:rsid w:val="00933435"/>
    <w:rsid w:val="0093361C"/>
    <w:rsid w:val="009339D6"/>
    <w:rsid w:val="00933CEA"/>
    <w:rsid w:val="00933F0B"/>
    <w:rsid w:val="00934073"/>
    <w:rsid w:val="009349C7"/>
    <w:rsid w:val="009349EC"/>
    <w:rsid w:val="00934A1F"/>
    <w:rsid w:val="00934B74"/>
    <w:rsid w:val="009350EC"/>
    <w:rsid w:val="009354CF"/>
    <w:rsid w:val="009357FE"/>
    <w:rsid w:val="00935891"/>
    <w:rsid w:val="00935995"/>
    <w:rsid w:val="00935A24"/>
    <w:rsid w:val="00935F43"/>
    <w:rsid w:val="00935F75"/>
    <w:rsid w:val="00935FEB"/>
    <w:rsid w:val="009363D2"/>
    <w:rsid w:val="0093685E"/>
    <w:rsid w:val="00936BE9"/>
    <w:rsid w:val="00936C44"/>
    <w:rsid w:val="00936D6C"/>
    <w:rsid w:val="00936E46"/>
    <w:rsid w:val="009373C1"/>
    <w:rsid w:val="009375C8"/>
    <w:rsid w:val="00937651"/>
    <w:rsid w:val="0093794C"/>
    <w:rsid w:val="00937ABF"/>
    <w:rsid w:val="00937B42"/>
    <w:rsid w:val="00937D04"/>
    <w:rsid w:val="00940200"/>
    <w:rsid w:val="00940531"/>
    <w:rsid w:val="0094054C"/>
    <w:rsid w:val="009406F6"/>
    <w:rsid w:val="009408CB"/>
    <w:rsid w:val="00940994"/>
    <w:rsid w:val="00940E14"/>
    <w:rsid w:val="00940E65"/>
    <w:rsid w:val="00940E8E"/>
    <w:rsid w:val="00940E92"/>
    <w:rsid w:val="009412C2"/>
    <w:rsid w:val="009414E2"/>
    <w:rsid w:val="009414F9"/>
    <w:rsid w:val="009414FB"/>
    <w:rsid w:val="00941523"/>
    <w:rsid w:val="009418EC"/>
    <w:rsid w:val="009419B7"/>
    <w:rsid w:val="00941B6D"/>
    <w:rsid w:val="00941D85"/>
    <w:rsid w:val="00942372"/>
    <w:rsid w:val="0094256D"/>
    <w:rsid w:val="00942E48"/>
    <w:rsid w:val="00942F35"/>
    <w:rsid w:val="0094362D"/>
    <w:rsid w:val="009436E1"/>
    <w:rsid w:val="009436FD"/>
    <w:rsid w:val="00943878"/>
    <w:rsid w:val="009439CA"/>
    <w:rsid w:val="0094449A"/>
    <w:rsid w:val="00944515"/>
    <w:rsid w:val="0094466C"/>
    <w:rsid w:val="009447F0"/>
    <w:rsid w:val="00944D16"/>
    <w:rsid w:val="00944DCF"/>
    <w:rsid w:val="00944E20"/>
    <w:rsid w:val="009454C3"/>
    <w:rsid w:val="0094571B"/>
    <w:rsid w:val="0094581B"/>
    <w:rsid w:val="0094596B"/>
    <w:rsid w:val="00945A67"/>
    <w:rsid w:val="00945BD7"/>
    <w:rsid w:val="00945E5B"/>
    <w:rsid w:val="00945FCA"/>
    <w:rsid w:val="00945FDE"/>
    <w:rsid w:val="009464DE"/>
    <w:rsid w:val="00946697"/>
    <w:rsid w:val="009466C4"/>
    <w:rsid w:val="00946893"/>
    <w:rsid w:val="00946B32"/>
    <w:rsid w:val="00946F99"/>
    <w:rsid w:val="00946F9B"/>
    <w:rsid w:val="009474D2"/>
    <w:rsid w:val="00947558"/>
    <w:rsid w:val="009475D3"/>
    <w:rsid w:val="00947677"/>
    <w:rsid w:val="009476AB"/>
    <w:rsid w:val="00947792"/>
    <w:rsid w:val="00947895"/>
    <w:rsid w:val="00947A10"/>
    <w:rsid w:val="00947F00"/>
    <w:rsid w:val="00947F36"/>
    <w:rsid w:val="00950367"/>
    <w:rsid w:val="009504CB"/>
    <w:rsid w:val="00950893"/>
    <w:rsid w:val="009509A8"/>
    <w:rsid w:val="009509EE"/>
    <w:rsid w:val="00950A8C"/>
    <w:rsid w:val="00950DB5"/>
    <w:rsid w:val="00951259"/>
    <w:rsid w:val="009514BE"/>
    <w:rsid w:val="0095150A"/>
    <w:rsid w:val="009515A4"/>
    <w:rsid w:val="00951A29"/>
    <w:rsid w:val="00951BBE"/>
    <w:rsid w:val="00951EB7"/>
    <w:rsid w:val="009524EF"/>
    <w:rsid w:val="00952509"/>
    <w:rsid w:val="009528B9"/>
    <w:rsid w:val="009528BE"/>
    <w:rsid w:val="009529CE"/>
    <w:rsid w:val="00952A4B"/>
    <w:rsid w:val="00952AEC"/>
    <w:rsid w:val="00953071"/>
    <w:rsid w:val="00953643"/>
    <w:rsid w:val="0095383B"/>
    <w:rsid w:val="00953A85"/>
    <w:rsid w:val="00953C76"/>
    <w:rsid w:val="00953DE5"/>
    <w:rsid w:val="00953F4F"/>
    <w:rsid w:val="00954464"/>
    <w:rsid w:val="00954609"/>
    <w:rsid w:val="0095477E"/>
    <w:rsid w:val="0095488F"/>
    <w:rsid w:val="00954992"/>
    <w:rsid w:val="0095541B"/>
    <w:rsid w:val="009555FC"/>
    <w:rsid w:val="009558FD"/>
    <w:rsid w:val="00955B33"/>
    <w:rsid w:val="00955CD7"/>
    <w:rsid w:val="00956070"/>
    <w:rsid w:val="009561B2"/>
    <w:rsid w:val="009563AB"/>
    <w:rsid w:val="0095642C"/>
    <w:rsid w:val="009564CA"/>
    <w:rsid w:val="00956768"/>
    <w:rsid w:val="00956D30"/>
    <w:rsid w:val="00957723"/>
    <w:rsid w:val="00957773"/>
    <w:rsid w:val="00957C7F"/>
    <w:rsid w:val="00957F52"/>
    <w:rsid w:val="00957F84"/>
    <w:rsid w:val="00960326"/>
    <w:rsid w:val="0096052F"/>
    <w:rsid w:val="00960707"/>
    <w:rsid w:val="00960765"/>
    <w:rsid w:val="00960952"/>
    <w:rsid w:val="00960959"/>
    <w:rsid w:val="00960A56"/>
    <w:rsid w:val="00960A95"/>
    <w:rsid w:val="00960C11"/>
    <w:rsid w:val="00960D04"/>
    <w:rsid w:val="00960F28"/>
    <w:rsid w:val="0096106E"/>
    <w:rsid w:val="00961124"/>
    <w:rsid w:val="009612DE"/>
    <w:rsid w:val="0096130B"/>
    <w:rsid w:val="00961618"/>
    <w:rsid w:val="00961776"/>
    <w:rsid w:val="009617A2"/>
    <w:rsid w:val="00961B7A"/>
    <w:rsid w:val="00961C65"/>
    <w:rsid w:val="00961D3F"/>
    <w:rsid w:val="009621EF"/>
    <w:rsid w:val="009622C9"/>
    <w:rsid w:val="0096262C"/>
    <w:rsid w:val="00962656"/>
    <w:rsid w:val="009627E8"/>
    <w:rsid w:val="00962831"/>
    <w:rsid w:val="009629C8"/>
    <w:rsid w:val="00962C8E"/>
    <w:rsid w:val="0096320E"/>
    <w:rsid w:val="0096327F"/>
    <w:rsid w:val="009635FE"/>
    <w:rsid w:val="009637DC"/>
    <w:rsid w:val="00963CFA"/>
    <w:rsid w:val="00963DCD"/>
    <w:rsid w:val="00963E5B"/>
    <w:rsid w:val="00963ECB"/>
    <w:rsid w:val="00964111"/>
    <w:rsid w:val="009647C5"/>
    <w:rsid w:val="00964885"/>
    <w:rsid w:val="00964B3C"/>
    <w:rsid w:val="00964BE1"/>
    <w:rsid w:val="00964C5B"/>
    <w:rsid w:val="009651D1"/>
    <w:rsid w:val="009656E4"/>
    <w:rsid w:val="00965AD0"/>
    <w:rsid w:val="00965BFA"/>
    <w:rsid w:val="00965C6E"/>
    <w:rsid w:val="00965EB8"/>
    <w:rsid w:val="00965F53"/>
    <w:rsid w:val="00965FBC"/>
    <w:rsid w:val="009662FF"/>
    <w:rsid w:val="009664D4"/>
    <w:rsid w:val="0096655A"/>
    <w:rsid w:val="009665D7"/>
    <w:rsid w:val="00966844"/>
    <w:rsid w:val="0096687D"/>
    <w:rsid w:val="00966AA7"/>
    <w:rsid w:val="00966C05"/>
    <w:rsid w:val="00966C89"/>
    <w:rsid w:val="00966C93"/>
    <w:rsid w:val="00966F1B"/>
    <w:rsid w:val="00967587"/>
    <w:rsid w:val="00967723"/>
    <w:rsid w:val="00967EB8"/>
    <w:rsid w:val="00967FBF"/>
    <w:rsid w:val="009701CF"/>
    <w:rsid w:val="00970547"/>
    <w:rsid w:val="00970565"/>
    <w:rsid w:val="00971259"/>
    <w:rsid w:val="00971676"/>
    <w:rsid w:val="00971865"/>
    <w:rsid w:val="00971B61"/>
    <w:rsid w:val="00971B9D"/>
    <w:rsid w:val="00971DAD"/>
    <w:rsid w:val="00971FDF"/>
    <w:rsid w:val="0097227B"/>
    <w:rsid w:val="00972503"/>
    <w:rsid w:val="0097292B"/>
    <w:rsid w:val="00972AD6"/>
    <w:rsid w:val="00972C13"/>
    <w:rsid w:val="00972CC2"/>
    <w:rsid w:val="00972CE0"/>
    <w:rsid w:val="00972D5C"/>
    <w:rsid w:val="00972F06"/>
    <w:rsid w:val="00973225"/>
    <w:rsid w:val="009732FC"/>
    <w:rsid w:val="0097342B"/>
    <w:rsid w:val="0097352F"/>
    <w:rsid w:val="00973673"/>
    <w:rsid w:val="009736C5"/>
    <w:rsid w:val="009738B7"/>
    <w:rsid w:val="00973B3B"/>
    <w:rsid w:val="00973CAA"/>
    <w:rsid w:val="0097486B"/>
    <w:rsid w:val="00974C47"/>
    <w:rsid w:val="00974D32"/>
    <w:rsid w:val="00975002"/>
    <w:rsid w:val="00975216"/>
    <w:rsid w:val="009752D0"/>
    <w:rsid w:val="00975949"/>
    <w:rsid w:val="00975F8F"/>
    <w:rsid w:val="00976255"/>
    <w:rsid w:val="00976D45"/>
    <w:rsid w:val="00976D5D"/>
    <w:rsid w:val="00976DE2"/>
    <w:rsid w:val="0097731A"/>
    <w:rsid w:val="0097733B"/>
    <w:rsid w:val="00977403"/>
    <w:rsid w:val="009774F4"/>
    <w:rsid w:val="00977507"/>
    <w:rsid w:val="0097760C"/>
    <w:rsid w:val="00977D38"/>
    <w:rsid w:val="00977F81"/>
    <w:rsid w:val="009801D1"/>
    <w:rsid w:val="009802A8"/>
    <w:rsid w:val="00980460"/>
    <w:rsid w:val="00980796"/>
    <w:rsid w:val="00980A2B"/>
    <w:rsid w:val="00980AF3"/>
    <w:rsid w:val="00980F0C"/>
    <w:rsid w:val="009811FC"/>
    <w:rsid w:val="00981203"/>
    <w:rsid w:val="009814DB"/>
    <w:rsid w:val="00981529"/>
    <w:rsid w:val="0098158E"/>
    <w:rsid w:val="009815FF"/>
    <w:rsid w:val="009819A8"/>
    <w:rsid w:val="009819B3"/>
    <w:rsid w:val="009821AE"/>
    <w:rsid w:val="00982207"/>
    <w:rsid w:val="009823C3"/>
    <w:rsid w:val="00982767"/>
    <w:rsid w:val="009829CD"/>
    <w:rsid w:val="00982DD8"/>
    <w:rsid w:val="00983820"/>
    <w:rsid w:val="00983867"/>
    <w:rsid w:val="00983926"/>
    <w:rsid w:val="0098392E"/>
    <w:rsid w:val="00983BAF"/>
    <w:rsid w:val="00983C27"/>
    <w:rsid w:val="00983CBB"/>
    <w:rsid w:val="00983CEF"/>
    <w:rsid w:val="00983F22"/>
    <w:rsid w:val="00983F6D"/>
    <w:rsid w:val="00984199"/>
    <w:rsid w:val="00984245"/>
    <w:rsid w:val="0098424F"/>
    <w:rsid w:val="0098434B"/>
    <w:rsid w:val="0098434E"/>
    <w:rsid w:val="009843D4"/>
    <w:rsid w:val="00984692"/>
    <w:rsid w:val="0098487E"/>
    <w:rsid w:val="00984D4A"/>
    <w:rsid w:val="00984EA2"/>
    <w:rsid w:val="0098514E"/>
    <w:rsid w:val="0098538E"/>
    <w:rsid w:val="009853A0"/>
    <w:rsid w:val="009853E2"/>
    <w:rsid w:val="0098543C"/>
    <w:rsid w:val="00985498"/>
    <w:rsid w:val="00985A1F"/>
    <w:rsid w:val="00985B02"/>
    <w:rsid w:val="00985BB4"/>
    <w:rsid w:val="00985BC4"/>
    <w:rsid w:val="00985F9E"/>
    <w:rsid w:val="0098611F"/>
    <w:rsid w:val="009861BE"/>
    <w:rsid w:val="009861E3"/>
    <w:rsid w:val="009863C5"/>
    <w:rsid w:val="00986656"/>
    <w:rsid w:val="00986F67"/>
    <w:rsid w:val="00987358"/>
    <w:rsid w:val="00987517"/>
    <w:rsid w:val="0098754F"/>
    <w:rsid w:val="0098764F"/>
    <w:rsid w:val="00987AA3"/>
    <w:rsid w:val="00987D54"/>
    <w:rsid w:val="00987DA3"/>
    <w:rsid w:val="00987F26"/>
    <w:rsid w:val="009900F5"/>
    <w:rsid w:val="00990682"/>
    <w:rsid w:val="0099086A"/>
    <w:rsid w:val="00990874"/>
    <w:rsid w:val="0099096D"/>
    <w:rsid w:val="00990B25"/>
    <w:rsid w:val="00990CE5"/>
    <w:rsid w:val="00990F4A"/>
    <w:rsid w:val="00990FDB"/>
    <w:rsid w:val="00991117"/>
    <w:rsid w:val="00991362"/>
    <w:rsid w:val="00991894"/>
    <w:rsid w:val="009918F0"/>
    <w:rsid w:val="00991992"/>
    <w:rsid w:val="00991B0D"/>
    <w:rsid w:val="00991C89"/>
    <w:rsid w:val="00992249"/>
    <w:rsid w:val="0099231A"/>
    <w:rsid w:val="0099263D"/>
    <w:rsid w:val="00992E27"/>
    <w:rsid w:val="00992EA5"/>
    <w:rsid w:val="00993051"/>
    <w:rsid w:val="009932CB"/>
    <w:rsid w:val="009935CC"/>
    <w:rsid w:val="0099399D"/>
    <w:rsid w:val="00993B2A"/>
    <w:rsid w:val="00993F3B"/>
    <w:rsid w:val="00994100"/>
    <w:rsid w:val="00994169"/>
    <w:rsid w:val="009943B7"/>
    <w:rsid w:val="00994539"/>
    <w:rsid w:val="00994586"/>
    <w:rsid w:val="0099466E"/>
    <w:rsid w:val="009947B7"/>
    <w:rsid w:val="00994852"/>
    <w:rsid w:val="009948BF"/>
    <w:rsid w:val="009950E0"/>
    <w:rsid w:val="0099522B"/>
    <w:rsid w:val="00995361"/>
    <w:rsid w:val="0099538C"/>
    <w:rsid w:val="00995672"/>
    <w:rsid w:val="00995B11"/>
    <w:rsid w:val="00995B9B"/>
    <w:rsid w:val="00996020"/>
    <w:rsid w:val="009960A9"/>
    <w:rsid w:val="009961E3"/>
    <w:rsid w:val="009963D4"/>
    <w:rsid w:val="0099655E"/>
    <w:rsid w:val="0099678E"/>
    <w:rsid w:val="00996991"/>
    <w:rsid w:val="009969D1"/>
    <w:rsid w:val="00996C6D"/>
    <w:rsid w:val="00996CCD"/>
    <w:rsid w:val="00996F27"/>
    <w:rsid w:val="00996F33"/>
    <w:rsid w:val="00997117"/>
    <w:rsid w:val="00997203"/>
    <w:rsid w:val="00997322"/>
    <w:rsid w:val="00997C9C"/>
    <w:rsid w:val="00997F77"/>
    <w:rsid w:val="009A0158"/>
    <w:rsid w:val="009A022B"/>
    <w:rsid w:val="009A049E"/>
    <w:rsid w:val="009A07FB"/>
    <w:rsid w:val="009A0897"/>
    <w:rsid w:val="009A0A52"/>
    <w:rsid w:val="009A0EEA"/>
    <w:rsid w:val="009A0FFB"/>
    <w:rsid w:val="009A1385"/>
    <w:rsid w:val="009A1633"/>
    <w:rsid w:val="009A1690"/>
    <w:rsid w:val="009A1A79"/>
    <w:rsid w:val="009A1DB7"/>
    <w:rsid w:val="009A23EE"/>
    <w:rsid w:val="009A25A5"/>
    <w:rsid w:val="009A2AFC"/>
    <w:rsid w:val="009A3014"/>
    <w:rsid w:val="009A30A8"/>
    <w:rsid w:val="009A3229"/>
    <w:rsid w:val="009A331C"/>
    <w:rsid w:val="009A3328"/>
    <w:rsid w:val="009A3585"/>
    <w:rsid w:val="009A37BE"/>
    <w:rsid w:val="009A3D21"/>
    <w:rsid w:val="009A423F"/>
    <w:rsid w:val="009A4273"/>
    <w:rsid w:val="009A43CB"/>
    <w:rsid w:val="009A453E"/>
    <w:rsid w:val="009A458F"/>
    <w:rsid w:val="009A45C3"/>
    <w:rsid w:val="009A45DD"/>
    <w:rsid w:val="009A48FC"/>
    <w:rsid w:val="009A4A77"/>
    <w:rsid w:val="009A54FF"/>
    <w:rsid w:val="009A5AF5"/>
    <w:rsid w:val="009A5B24"/>
    <w:rsid w:val="009A5B90"/>
    <w:rsid w:val="009A5E37"/>
    <w:rsid w:val="009A601D"/>
    <w:rsid w:val="009A610F"/>
    <w:rsid w:val="009A681D"/>
    <w:rsid w:val="009A69D4"/>
    <w:rsid w:val="009A69DD"/>
    <w:rsid w:val="009A6A72"/>
    <w:rsid w:val="009A6B32"/>
    <w:rsid w:val="009A6CDE"/>
    <w:rsid w:val="009A6DD4"/>
    <w:rsid w:val="009A6E88"/>
    <w:rsid w:val="009A6EB4"/>
    <w:rsid w:val="009A6FA8"/>
    <w:rsid w:val="009A7024"/>
    <w:rsid w:val="009A7163"/>
    <w:rsid w:val="009A71DA"/>
    <w:rsid w:val="009A71F3"/>
    <w:rsid w:val="009A737D"/>
    <w:rsid w:val="009A76A1"/>
    <w:rsid w:val="009A77EA"/>
    <w:rsid w:val="009A7AEF"/>
    <w:rsid w:val="009A7D03"/>
    <w:rsid w:val="009B00E3"/>
    <w:rsid w:val="009B0470"/>
    <w:rsid w:val="009B0499"/>
    <w:rsid w:val="009B062C"/>
    <w:rsid w:val="009B06C7"/>
    <w:rsid w:val="009B0732"/>
    <w:rsid w:val="009B0E4B"/>
    <w:rsid w:val="009B12A6"/>
    <w:rsid w:val="009B1341"/>
    <w:rsid w:val="009B164B"/>
    <w:rsid w:val="009B172C"/>
    <w:rsid w:val="009B1764"/>
    <w:rsid w:val="009B1A42"/>
    <w:rsid w:val="009B1BD0"/>
    <w:rsid w:val="009B1D5D"/>
    <w:rsid w:val="009B2363"/>
    <w:rsid w:val="009B2610"/>
    <w:rsid w:val="009B271A"/>
    <w:rsid w:val="009B27F5"/>
    <w:rsid w:val="009B28F2"/>
    <w:rsid w:val="009B29DC"/>
    <w:rsid w:val="009B2D09"/>
    <w:rsid w:val="009B2D93"/>
    <w:rsid w:val="009B2D99"/>
    <w:rsid w:val="009B2DF2"/>
    <w:rsid w:val="009B2E5E"/>
    <w:rsid w:val="009B2E9F"/>
    <w:rsid w:val="009B2EB8"/>
    <w:rsid w:val="009B2F01"/>
    <w:rsid w:val="009B2FF4"/>
    <w:rsid w:val="009B3049"/>
    <w:rsid w:val="009B33E0"/>
    <w:rsid w:val="009B3456"/>
    <w:rsid w:val="009B361D"/>
    <w:rsid w:val="009B3733"/>
    <w:rsid w:val="009B39BA"/>
    <w:rsid w:val="009B3EF5"/>
    <w:rsid w:val="009B403C"/>
    <w:rsid w:val="009B42BC"/>
    <w:rsid w:val="009B4366"/>
    <w:rsid w:val="009B438C"/>
    <w:rsid w:val="009B457D"/>
    <w:rsid w:val="009B463B"/>
    <w:rsid w:val="009B4A24"/>
    <w:rsid w:val="009B4AFE"/>
    <w:rsid w:val="009B51D2"/>
    <w:rsid w:val="009B51D9"/>
    <w:rsid w:val="009B526F"/>
    <w:rsid w:val="009B532C"/>
    <w:rsid w:val="009B5490"/>
    <w:rsid w:val="009B557A"/>
    <w:rsid w:val="009B5843"/>
    <w:rsid w:val="009B5A3C"/>
    <w:rsid w:val="009B5A40"/>
    <w:rsid w:val="009B5ED6"/>
    <w:rsid w:val="009B5F27"/>
    <w:rsid w:val="009B5F45"/>
    <w:rsid w:val="009B6219"/>
    <w:rsid w:val="009B62B1"/>
    <w:rsid w:val="009B6627"/>
    <w:rsid w:val="009B6B5A"/>
    <w:rsid w:val="009B6C30"/>
    <w:rsid w:val="009B6EDB"/>
    <w:rsid w:val="009B711B"/>
    <w:rsid w:val="009B7298"/>
    <w:rsid w:val="009B72CC"/>
    <w:rsid w:val="009B762B"/>
    <w:rsid w:val="009B7784"/>
    <w:rsid w:val="009B77DC"/>
    <w:rsid w:val="009B78F6"/>
    <w:rsid w:val="009B7A1B"/>
    <w:rsid w:val="009B7A83"/>
    <w:rsid w:val="009B7CDE"/>
    <w:rsid w:val="009B7EB5"/>
    <w:rsid w:val="009C019F"/>
    <w:rsid w:val="009C01A3"/>
    <w:rsid w:val="009C03E3"/>
    <w:rsid w:val="009C046D"/>
    <w:rsid w:val="009C08F9"/>
    <w:rsid w:val="009C0B74"/>
    <w:rsid w:val="009C189B"/>
    <w:rsid w:val="009C1B61"/>
    <w:rsid w:val="009C1EE7"/>
    <w:rsid w:val="009C201A"/>
    <w:rsid w:val="009C2129"/>
    <w:rsid w:val="009C2378"/>
    <w:rsid w:val="009C24DF"/>
    <w:rsid w:val="009C25AD"/>
    <w:rsid w:val="009C25BD"/>
    <w:rsid w:val="009C25EC"/>
    <w:rsid w:val="009C25F1"/>
    <w:rsid w:val="009C29C9"/>
    <w:rsid w:val="009C2C57"/>
    <w:rsid w:val="009C2D4B"/>
    <w:rsid w:val="009C300B"/>
    <w:rsid w:val="009C325C"/>
    <w:rsid w:val="009C326D"/>
    <w:rsid w:val="009C3359"/>
    <w:rsid w:val="009C3805"/>
    <w:rsid w:val="009C3C13"/>
    <w:rsid w:val="009C3FCE"/>
    <w:rsid w:val="009C4209"/>
    <w:rsid w:val="009C43DE"/>
    <w:rsid w:val="009C46AF"/>
    <w:rsid w:val="009C4885"/>
    <w:rsid w:val="009C4893"/>
    <w:rsid w:val="009C4A7E"/>
    <w:rsid w:val="009C4BCE"/>
    <w:rsid w:val="009C4E4C"/>
    <w:rsid w:val="009C4EAA"/>
    <w:rsid w:val="009C4EAB"/>
    <w:rsid w:val="009C5310"/>
    <w:rsid w:val="009C5313"/>
    <w:rsid w:val="009C53A4"/>
    <w:rsid w:val="009C571B"/>
    <w:rsid w:val="009C5A29"/>
    <w:rsid w:val="009C5BF0"/>
    <w:rsid w:val="009C5DA1"/>
    <w:rsid w:val="009C6546"/>
    <w:rsid w:val="009C6585"/>
    <w:rsid w:val="009C6AA9"/>
    <w:rsid w:val="009C6AAD"/>
    <w:rsid w:val="009C6B60"/>
    <w:rsid w:val="009C7149"/>
    <w:rsid w:val="009C7216"/>
    <w:rsid w:val="009C72D4"/>
    <w:rsid w:val="009C763B"/>
    <w:rsid w:val="009C77D2"/>
    <w:rsid w:val="009C7D34"/>
    <w:rsid w:val="009D003A"/>
    <w:rsid w:val="009D00E8"/>
    <w:rsid w:val="009D0112"/>
    <w:rsid w:val="009D0177"/>
    <w:rsid w:val="009D01CA"/>
    <w:rsid w:val="009D066B"/>
    <w:rsid w:val="009D0763"/>
    <w:rsid w:val="009D0EEC"/>
    <w:rsid w:val="009D1090"/>
    <w:rsid w:val="009D144D"/>
    <w:rsid w:val="009D17D7"/>
    <w:rsid w:val="009D1807"/>
    <w:rsid w:val="009D1886"/>
    <w:rsid w:val="009D18C6"/>
    <w:rsid w:val="009D1996"/>
    <w:rsid w:val="009D1BF8"/>
    <w:rsid w:val="009D1DEC"/>
    <w:rsid w:val="009D1F83"/>
    <w:rsid w:val="009D20BE"/>
    <w:rsid w:val="009D23E4"/>
    <w:rsid w:val="009D27F8"/>
    <w:rsid w:val="009D288E"/>
    <w:rsid w:val="009D29E5"/>
    <w:rsid w:val="009D29E7"/>
    <w:rsid w:val="009D29F9"/>
    <w:rsid w:val="009D2A26"/>
    <w:rsid w:val="009D31C9"/>
    <w:rsid w:val="009D3316"/>
    <w:rsid w:val="009D35B9"/>
    <w:rsid w:val="009D3940"/>
    <w:rsid w:val="009D3A47"/>
    <w:rsid w:val="009D3A95"/>
    <w:rsid w:val="009D3D04"/>
    <w:rsid w:val="009D3F2C"/>
    <w:rsid w:val="009D40D7"/>
    <w:rsid w:val="009D4116"/>
    <w:rsid w:val="009D41D9"/>
    <w:rsid w:val="009D4235"/>
    <w:rsid w:val="009D43AA"/>
    <w:rsid w:val="009D489A"/>
    <w:rsid w:val="009D48B6"/>
    <w:rsid w:val="009D4AED"/>
    <w:rsid w:val="009D4B55"/>
    <w:rsid w:val="009D4E9B"/>
    <w:rsid w:val="009D5032"/>
    <w:rsid w:val="009D5114"/>
    <w:rsid w:val="009D542E"/>
    <w:rsid w:val="009D552B"/>
    <w:rsid w:val="009D559C"/>
    <w:rsid w:val="009D568E"/>
    <w:rsid w:val="009D5865"/>
    <w:rsid w:val="009D5CBC"/>
    <w:rsid w:val="009D5E22"/>
    <w:rsid w:val="009D5FE7"/>
    <w:rsid w:val="009D6027"/>
    <w:rsid w:val="009D6052"/>
    <w:rsid w:val="009D60D6"/>
    <w:rsid w:val="009D6100"/>
    <w:rsid w:val="009D6142"/>
    <w:rsid w:val="009D6244"/>
    <w:rsid w:val="009D62F3"/>
    <w:rsid w:val="009D637B"/>
    <w:rsid w:val="009D654B"/>
    <w:rsid w:val="009D6615"/>
    <w:rsid w:val="009D6671"/>
    <w:rsid w:val="009D68EF"/>
    <w:rsid w:val="009D697B"/>
    <w:rsid w:val="009D6A7A"/>
    <w:rsid w:val="009D6AB5"/>
    <w:rsid w:val="009D6C40"/>
    <w:rsid w:val="009D6FD1"/>
    <w:rsid w:val="009D7396"/>
    <w:rsid w:val="009D7468"/>
    <w:rsid w:val="009D77C6"/>
    <w:rsid w:val="009D7F29"/>
    <w:rsid w:val="009D7FA9"/>
    <w:rsid w:val="009E029A"/>
    <w:rsid w:val="009E0321"/>
    <w:rsid w:val="009E0326"/>
    <w:rsid w:val="009E04C6"/>
    <w:rsid w:val="009E06BD"/>
    <w:rsid w:val="009E071C"/>
    <w:rsid w:val="009E07A6"/>
    <w:rsid w:val="009E0CC7"/>
    <w:rsid w:val="009E103C"/>
    <w:rsid w:val="009E1319"/>
    <w:rsid w:val="009E16BD"/>
    <w:rsid w:val="009E17A6"/>
    <w:rsid w:val="009E18A7"/>
    <w:rsid w:val="009E1B9C"/>
    <w:rsid w:val="009E1F1A"/>
    <w:rsid w:val="009E2004"/>
    <w:rsid w:val="009E216F"/>
    <w:rsid w:val="009E21A8"/>
    <w:rsid w:val="009E2245"/>
    <w:rsid w:val="009E224D"/>
    <w:rsid w:val="009E2ABE"/>
    <w:rsid w:val="009E2D7D"/>
    <w:rsid w:val="009E336D"/>
    <w:rsid w:val="009E33DF"/>
    <w:rsid w:val="009E3417"/>
    <w:rsid w:val="009E3864"/>
    <w:rsid w:val="009E3B72"/>
    <w:rsid w:val="009E3CB4"/>
    <w:rsid w:val="009E3E09"/>
    <w:rsid w:val="009E3EF2"/>
    <w:rsid w:val="009E4159"/>
    <w:rsid w:val="009E4469"/>
    <w:rsid w:val="009E4717"/>
    <w:rsid w:val="009E48B7"/>
    <w:rsid w:val="009E48C0"/>
    <w:rsid w:val="009E4997"/>
    <w:rsid w:val="009E4A2B"/>
    <w:rsid w:val="009E50C0"/>
    <w:rsid w:val="009E5482"/>
    <w:rsid w:val="009E5555"/>
    <w:rsid w:val="009E5893"/>
    <w:rsid w:val="009E5DF8"/>
    <w:rsid w:val="009E6296"/>
    <w:rsid w:val="009E66F6"/>
    <w:rsid w:val="009E6831"/>
    <w:rsid w:val="009E6940"/>
    <w:rsid w:val="009E6B30"/>
    <w:rsid w:val="009E6B5C"/>
    <w:rsid w:val="009E6B8E"/>
    <w:rsid w:val="009E7455"/>
    <w:rsid w:val="009E74FC"/>
    <w:rsid w:val="009E75A8"/>
    <w:rsid w:val="009E7731"/>
    <w:rsid w:val="009E78AA"/>
    <w:rsid w:val="009E7AC9"/>
    <w:rsid w:val="009E7BAB"/>
    <w:rsid w:val="009E7EC1"/>
    <w:rsid w:val="009F01B3"/>
    <w:rsid w:val="009F01FB"/>
    <w:rsid w:val="009F0275"/>
    <w:rsid w:val="009F030B"/>
    <w:rsid w:val="009F0619"/>
    <w:rsid w:val="009F08C7"/>
    <w:rsid w:val="009F0EBA"/>
    <w:rsid w:val="009F123A"/>
    <w:rsid w:val="009F1B15"/>
    <w:rsid w:val="009F1BBE"/>
    <w:rsid w:val="009F1D3B"/>
    <w:rsid w:val="009F1EE8"/>
    <w:rsid w:val="009F1F09"/>
    <w:rsid w:val="009F2058"/>
    <w:rsid w:val="009F20AD"/>
    <w:rsid w:val="009F20BD"/>
    <w:rsid w:val="009F23D1"/>
    <w:rsid w:val="009F23D3"/>
    <w:rsid w:val="009F2B2B"/>
    <w:rsid w:val="009F2D4F"/>
    <w:rsid w:val="009F309F"/>
    <w:rsid w:val="009F30F7"/>
    <w:rsid w:val="009F34BD"/>
    <w:rsid w:val="009F3559"/>
    <w:rsid w:val="009F35CD"/>
    <w:rsid w:val="009F3B44"/>
    <w:rsid w:val="009F3B7A"/>
    <w:rsid w:val="009F3EFA"/>
    <w:rsid w:val="009F3FCE"/>
    <w:rsid w:val="009F3FFC"/>
    <w:rsid w:val="009F40EA"/>
    <w:rsid w:val="009F40FF"/>
    <w:rsid w:val="009F43AC"/>
    <w:rsid w:val="009F453F"/>
    <w:rsid w:val="009F459A"/>
    <w:rsid w:val="009F45F7"/>
    <w:rsid w:val="009F4AD9"/>
    <w:rsid w:val="009F4B7A"/>
    <w:rsid w:val="009F4C11"/>
    <w:rsid w:val="009F4CF8"/>
    <w:rsid w:val="009F500B"/>
    <w:rsid w:val="009F5011"/>
    <w:rsid w:val="009F51A8"/>
    <w:rsid w:val="009F522A"/>
    <w:rsid w:val="009F5511"/>
    <w:rsid w:val="009F563B"/>
    <w:rsid w:val="009F56A9"/>
    <w:rsid w:val="009F59D2"/>
    <w:rsid w:val="009F5A2D"/>
    <w:rsid w:val="009F5E5C"/>
    <w:rsid w:val="009F5F22"/>
    <w:rsid w:val="009F626D"/>
    <w:rsid w:val="009F62AD"/>
    <w:rsid w:val="009F64C2"/>
    <w:rsid w:val="009F6597"/>
    <w:rsid w:val="009F68CC"/>
    <w:rsid w:val="009F6D7F"/>
    <w:rsid w:val="009F6EF9"/>
    <w:rsid w:val="009F6F3E"/>
    <w:rsid w:val="009F7098"/>
    <w:rsid w:val="009F70A6"/>
    <w:rsid w:val="009F70DA"/>
    <w:rsid w:val="009F71AE"/>
    <w:rsid w:val="009F75EB"/>
    <w:rsid w:val="009F7658"/>
    <w:rsid w:val="009F76C9"/>
    <w:rsid w:val="009F7872"/>
    <w:rsid w:val="009F78E9"/>
    <w:rsid w:val="009F7AD0"/>
    <w:rsid w:val="009F7E1C"/>
    <w:rsid w:val="009F7EE2"/>
    <w:rsid w:val="009F7F98"/>
    <w:rsid w:val="009F7FA0"/>
    <w:rsid w:val="009F7FBE"/>
    <w:rsid w:val="009F7FF1"/>
    <w:rsid w:val="00A00170"/>
    <w:rsid w:val="00A00290"/>
    <w:rsid w:val="00A00295"/>
    <w:rsid w:val="00A0038E"/>
    <w:rsid w:val="00A007EC"/>
    <w:rsid w:val="00A0091F"/>
    <w:rsid w:val="00A00D86"/>
    <w:rsid w:val="00A00E37"/>
    <w:rsid w:val="00A01026"/>
    <w:rsid w:val="00A01195"/>
    <w:rsid w:val="00A01397"/>
    <w:rsid w:val="00A01548"/>
    <w:rsid w:val="00A01BCF"/>
    <w:rsid w:val="00A02202"/>
    <w:rsid w:val="00A022F5"/>
    <w:rsid w:val="00A02382"/>
    <w:rsid w:val="00A02436"/>
    <w:rsid w:val="00A025C3"/>
    <w:rsid w:val="00A026AB"/>
    <w:rsid w:val="00A026F9"/>
    <w:rsid w:val="00A02A66"/>
    <w:rsid w:val="00A02B80"/>
    <w:rsid w:val="00A02E09"/>
    <w:rsid w:val="00A03198"/>
    <w:rsid w:val="00A0325D"/>
    <w:rsid w:val="00A033BE"/>
    <w:rsid w:val="00A0382C"/>
    <w:rsid w:val="00A03BF4"/>
    <w:rsid w:val="00A03CA0"/>
    <w:rsid w:val="00A03CF4"/>
    <w:rsid w:val="00A03D13"/>
    <w:rsid w:val="00A04039"/>
    <w:rsid w:val="00A04118"/>
    <w:rsid w:val="00A04391"/>
    <w:rsid w:val="00A04524"/>
    <w:rsid w:val="00A0471A"/>
    <w:rsid w:val="00A04AC9"/>
    <w:rsid w:val="00A04CD2"/>
    <w:rsid w:val="00A05102"/>
    <w:rsid w:val="00A0512A"/>
    <w:rsid w:val="00A0517B"/>
    <w:rsid w:val="00A05257"/>
    <w:rsid w:val="00A059D6"/>
    <w:rsid w:val="00A05EDB"/>
    <w:rsid w:val="00A05FB6"/>
    <w:rsid w:val="00A0666F"/>
    <w:rsid w:val="00A06934"/>
    <w:rsid w:val="00A06B52"/>
    <w:rsid w:val="00A06DC9"/>
    <w:rsid w:val="00A07187"/>
    <w:rsid w:val="00A074A3"/>
    <w:rsid w:val="00A0757E"/>
    <w:rsid w:val="00A0799F"/>
    <w:rsid w:val="00A079EA"/>
    <w:rsid w:val="00A1006C"/>
    <w:rsid w:val="00A100E0"/>
    <w:rsid w:val="00A10110"/>
    <w:rsid w:val="00A103F9"/>
    <w:rsid w:val="00A1081C"/>
    <w:rsid w:val="00A10D1E"/>
    <w:rsid w:val="00A10D5F"/>
    <w:rsid w:val="00A10DB4"/>
    <w:rsid w:val="00A10F87"/>
    <w:rsid w:val="00A1116B"/>
    <w:rsid w:val="00A11611"/>
    <w:rsid w:val="00A11799"/>
    <w:rsid w:val="00A119F8"/>
    <w:rsid w:val="00A11C94"/>
    <w:rsid w:val="00A120E5"/>
    <w:rsid w:val="00A12163"/>
    <w:rsid w:val="00A12193"/>
    <w:rsid w:val="00A1232B"/>
    <w:rsid w:val="00A125BC"/>
    <w:rsid w:val="00A127A2"/>
    <w:rsid w:val="00A12B4B"/>
    <w:rsid w:val="00A12B6B"/>
    <w:rsid w:val="00A12CD4"/>
    <w:rsid w:val="00A12E2C"/>
    <w:rsid w:val="00A13186"/>
    <w:rsid w:val="00A13389"/>
    <w:rsid w:val="00A13506"/>
    <w:rsid w:val="00A1367A"/>
    <w:rsid w:val="00A13736"/>
    <w:rsid w:val="00A13916"/>
    <w:rsid w:val="00A1398B"/>
    <w:rsid w:val="00A13B11"/>
    <w:rsid w:val="00A13B53"/>
    <w:rsid w:val="00A13D0F"/>
    <w:rsid w:val="00A13EB4"/>
    <w:rsid w:val="00A13ED8"/>
    <w:rsid w:val="00A1418E"/>
    <w:rsid w:val="00A14239"/>
    <w:rsid w:val="00A14240"/>
    <w:rsid w:val="00A149DF"/>
    <w:rsid w:val="00A14F1A"/>
    <w:rsid w:val="00A1529C"/>
    <w:rsid w:val="00A153F6"/>
    <w:rsid w:val="00A158CD"/>
    <w:rsid w:val="00A15A8F"/>
    <w:rsid w:val="00A15CF1"/>
    <w:rsid w:val="00A15E76"/>
    <w:rsid w:val="00A1611B"/>
    <w:rsid w:val="00A16175"/>
    <w:rsid w:val="00A16191"/>
    <w:rsid w:val="00A1628D"/>
    <w:rsid w:val="00A165CE"/>
    <w:rsid w:val="00A16827"/>
    <w:rsid w:val="00A16FE1"/>
    <w:rsid w:val="00A1714E"/>
    <w:rsid w:val="00A17324"/>
    <w:rsid w:val="00A174F9"/>
    <w:rsid w:val="00A17944"/>
    <w:rsid w:val="00A17BD6"/>
    <w:rsid w:val="00A17C20"/>
    <w:rsid w:val="00A17D24"/>
    <w:rsid w:val="00A20013"/>
    <w:rsid w:val="00A20102"/>
    <w:rsid w:val="00A20244"/>
    <w:rsid w:val="00A202B2"/>
    <w:rsid w:val="00A2031C"/>
    <w:rsid w:val="00A206F7"/>
    <w:rsid w:val="00A20722"/>
    <w:rsid w:val="00A20BAE"/>
    <w:rsid w:val="00A20DEB"/>
    <w:rsid w:val="00A21116"/>
    <w:rsid w:val="00A216BB"/>
    <w:rsid w:val="00A2204F"/>
    <w:rsid w:val="00A223BB"/>
    <w:rsid w:val="00A22A02"/>
    <w:rsid w:val="00A22AC4"/>
    <w:rsid w:val="00A22C38"/>
    <w:rsid w:val="00A22C60"/>
    <w:rsid w:val="00A22DA8"/>
    <w:rsid w:val="00A22E55"/>
    <w:rsid w:val="00A23110"/>
    <w:rsid w:val="00A23811"/>
    <w:rsid w:val="00A238C9"/>
    <w:rsid w:val="00A23AFF"/>
    <w:rsid w:val="00A23E7D"/>
    <w:rsid w:val="00A24160"/>
    <w:rsid w:val="00A24502"/>
    <w:rsid w:val="00A2457C"/>
    <w:rsid w:val="00A24607"/>
    <w:rsid w:val="00A24709"/>
    <w:rsid w:val="00A2484F"/>
    <w:rsid w:val="00A24936"/>
    <w:rsid w:val="00A2493B"/>
    <w:rsid w:val="00A249A6"/>
    <w:rsid w:val="00A24D8A"/>
    <w:rsid w:val="00A24E26"/>
    <w:rsid w:val="00A24F12"/>
    <w:rsid w:val="00A250A6"/>
    <w:rsid w:val="00A25181"/>
    <w:rsid w:val="00A251BC"/>
    <w:rsid w:val="00A25548"/>
    <w:rsid w:val="00A2560C"/>
    <w:rsid w:val="00A2570B"/>
    <w:rsid w:val="00A2589F"/>
    <w:rsid w:val="00A25E31"/>
    <w:rsid w:val="00A265D5"/>
    <w:rsid w:val="00A26788"/>
    <w:rsid w:val="00A2682F"/>
    <w:rsid w:val="00A268A4"/>
    <w:rsid w:val="00A26D75"/>
    <w:rsid w:val="00A26DAE"/>
    <w:rsid w:val="00A26F0F"/>
    <w:rsid w:val="00A270BE"/>
    <w:rsid w:val="00A272ED"/>
    <w:rsid w:val="00A27438"/>
    <w:rsid w:val="00A274D2"/>
    <w:rsid w:val="00A276D7"/>
    <w:rsid w:val="00A277A8"/>
    <w:rsid w:val="00A279FE"/>
    <w:rsid w:val="00A27CB5"/>
    <w:rsid w:val="00A27D3D"/>
    <w:rsid w:val="00A30171"/>
    <w:rsid w:val="00A306CF"/>
    <w:rsid w:val="00A30816"/>
    <w:rsid w:val="00A30C0C"/>
    <w:rsid w:val="00A30CD6"/>
    <w:rsid w:val="00A30E39"/>
    <w:rsid w:val="00A310C6"/>
    <w:rsid w:val="00A311DE"/>
    <w:rsid w:val="00A313D5"/>
    <w:rsid w:val="00A31564"/>
    <w:rsid w:val="00A31693"/>
    <w:rsid w:val="00A31C59"/>
    <w:rsid w:val="00A321DB"/>
    <w:rsid w:val="00A326D3"/>
    <w:rsid w:val="00A327D5"/>
    <w:rsid w:val="00A32A03"/>
    <w:rsid w:val="00A32B6E"/>
    <w:rsid w:val="00A32B94"/>
    <w:rsid w:val="00A32CFB"/>
    <w:rsid w:val="00A32F9D"/>
    <w:rsid w:val="00A332FD"/>
    <w:rsid w:val="00A3360C"/>
    <w:rsid w:val="00A3384D"/>
    <w:rsid w:val="00A338E4"/>
    <w:rsid w:val="00A33A2B"/>
    <w:rsid w:val="00A33E8F"/>
    <w:rsid w:val="00A33E97"/>
    <w:rsid w:val="00A33F51"/>
    <w:rsid w:val="00A340BD"/>
    <w:rsid w:val="00A34208"/>
    <w:rsid w:val="00A34362"/>
    <w:rsid w:val="00A344E5"/>
    <w:rsid w:val="00A34616"/>
    <w:rsid w:val="00A34952"/>
    <w:rsid w:val="00A34DEB"/>
    <w:rsid w:val="00A34E3F"/>
    <w:rsid w:val="00A3501B"/>
    <w:rsid w:val="00A351E6"/>
    <w:rsid w:val="00A358DC"/>
    <w:rsid w:val="00A35F92"/>
    <w:rsid w:val="00A3618A"/>
    <w:rsid w:val="00A36190"/>
    <w:rsid w:val="00A3623E"/>
    <w:rsid w:val="00A3629E"/>
    <w:rsid w:val="00A366AD"/>
    <w:rsid w:val="00A3670B"/>
    <w:rsid w:val="00A36906"/>
    <w:rsid w:val="00A3695B"/>
    <w:rsid w:val="00A36A27"/>
    <w:rsid w:val="00A36A37"/>
    <w:rsid w:val="00A36A6E"/>
    <w:rsid w:val="00A36B26"/>
    <w:rsid w:val="00A36BB8"/>
    <w:rsid w:val="00A36CD8"/>
    <w:rsid w:val="00A36E02"/>
    <w:rsid w:val="00A36E22"/>
    <w:rsid w:val="00A36F8B"/>
    <w:rsid w:val="00A3770B"/>
    <w:rsid w:val="00A37824"/>
    <w:rsid w:val="00A37A19"/>
    <w:rsid w:val="00A37D0D"/>
    <w:rsid w:val="00A37E60"/>
    <w:rsid w:val="00A40054"/>
    <w:rsid w:val="00A4012B"/>
    <w:rsid w:val="00A40153"/>
    <w:rsid w:val="00A40276"/>
    <w:rsid w:val="00A403EA"/>
    <w:rsid w:val="00A4066D"/>
    <w:rsid w:val="00A4086B"/>
    <w:rsid w:val="00A4097A"/>
    <w:rsid w:val="00A40B75"/>
    <w:rsid w:val="00A40BC6"/>
    <w:rsid w:val="00A40C99"/>
    <w:rsid w:val="00A40DDA"/>
    <w:rsid w:val="00A40E89"/>
    <w:rsid w:val="00A41206"/>
    <w:rsid w:val="00A41450"/>
    <w:rsid w:val="00A415B1"/>
    <w:rsid w:val="00A4194C"/>
    <w:rsid w:val="00A41ABE"/>
    <w:rsid w:val="00A41D21"/>
    <w:rsid w:val="00A41D45"/>
    <w:rsid w:val="00A42024"/>
    <w:rsid w:val="00A4209B"/>
    <w:rsid w:val="00A4233A"/>
    <w:rsid w:val="00A42395"/>
    <w:rsid w:val="00A42695"/>
    <w:rsid w:val="00A42737"/>
    <w:rsid w:val="00A42749"/>
    <w:rsid w:val="00A427A6"/>
    <w:rsid w:val="00A42946"/>
    <w:rsid w:val="00A42A15"/>
    <w:rsid w:val="00A42F2A"/>
    <w:rsid w:val="00A42FF6"/>
    <w:rsid w:val="00A4313D"/>
    <w:rsid w:val="00A43147"/>
    <w:rsid w:val="00A431A5"/>
    <w:rsid w:val="00A431BA"/>
    <w:rsid w:val="00A433B1"/>
    <w:rsid w:val="00A436B4"/>
    <w:rsid w:val="00A4387A"/>
    <w:rsid w:val="00A43D40"/>
    <w:rsid w:val="00A43D89"/>
    <w:rsid w:val="00A43DFC"/>
    <w:rsid w:val="00A43FB0"/>
    <w:rsid w:val="00A442B1"/>
    <w:rsid w:val="00A443AE"/>
    <w:rsid w:val="00A444A9"/>
    <w:rsid w:val="00A445B1"/>
    <w:rsid w:val="00A445C0"/>
    <w:rsid w:val="00A449B1"/>
    <w:rsid w:val="00A44AC9"/>
    <w:rsid w:val="00A44FA1"/>
    <w:rsid w:val="00A451EE"/>
    <w:rsid w:val="00A45C59"/>
    <w:rsid w:val="00A45E39"/>
    <w:rsid w:val="00A46272"/>
    <w:rsid w:val="00A4636B"/>
    <w:rsid w:val="00A463F5"/>
    <w:rsid w:val="00A465F6"/>
    <w:rsid w:val="00A466E7"/>
    <w:rsid w:val="00A466FF"/>
    <w:rsid w:val="00A467D8"/>
    <w:rsid w:val="00A46F09"/>
    <w:rsid w:val="00A47071"/>
    <w:rsid w:val="00A471E8"/>
    <w:rsid w:val="00A47511"/>
    <w:rsid w:val="00A475AF"/>
    <w:rsid w:val="00A479BF"/>
    <w:rsid w:val="00A47BE5"/>
    <w:rsid w:val="00A5034A"/>
    <w:rsid w:val="00A505EC"/>
    <w:rsid w:val="00A506CF"/>
    <w:rsid w:val="00A507F9"/>
    <w:rsid w:val="00A508F7"/>
    <w:rsid w:val="00A50ABA"/>
    <w:rsid w:val="00A515A2"/>
    <w:rsid w:val="00A5174D"/>
    <w:rsid w:val="00A51A38"/>
    <w:rsid w:val="00A52051"/>
    <w:rsid w:val="00A521C5"/>
    <w:rsid w:val="00A524B8"/>
    <w:rsid w:val="00A524F9"/>
    <w:rsid w:val="00A5293F"/>
    <w:rsid w:val="00A52C34"/>
    <w:rsid w:val="00A52CE6"/>
    <w:rsid w:val="00A52EA4"/>
    <w:rsid w:val="00A52EEA"/>
    <w:rsid w:val="00A531FD"/>
    <w:rsid w:val="00A53310"/>
    <w:rsid w:val="00A5357B"/>
    <w:rsid w:val="00A5360B"/>
    <w:rsid w:val="00A537B4"/>
    <w:rsid w:val="00A53A88"/>
    <w:rsid w:val="00A54114"/>
    <w:rsid w:val="00A54487"/>
    <w:rsid w:val="00A54638"/>
    <w:rsid w:val="00A54BC4"/>
    <w:rsid w:val="00A54C1F"/>
    <w:rsid w:val="00A54CBC"/>
    <w:rsid w:val="00A54D83"/>
    <w:rsid w:val="00A54F8E"/>
    <w:rsid w:val="00A5508D"/>
    <w:rsid w:val="00A551CB"/>
    <w:rsid w:val="00A55556"/>
    <w:rsid w:val="00A55610"/>
    <w:rsid w:val="00A5568D"/>
    <w:rsid w:val="00A55837"/>
    <w:rsid w:val="00A55897"/>
    <w:rsid w:val="00A55BAE"/>
    <w:rsid w:val="00A55CB0"/>
    <w:rsid w:val="00A55E98"/>
    <w:rsid w:val="00A55EE3"/>
    <w:rsid w:val="00A55F42"/>
    <w:rsid w:val="00A55FCC"/>
    <w:rsid w:val="00A55FDE"/>
    <w:rsid w:val="00A560E6"/>
    <w:rsid w:val="00A5611C"/>
    <w:rsid w:val="00A5628E"/>
    <w:rsid w:val="00A5656E"/>
    <w:rsid w:val="00A5658A"/>
    <w:rsid w:val="00A56652"/>
    <w:rsid w:val="00A56674"/>
    <w:rsid w:val="00A5670B"/>
    <w:rsid w:val="00A567EA"/>
    <w:rsid w:val="00A568F5"/>
    <w:rsid w:val="00A5692C"/>
    <w:rsid w:val="00A56982"/>
    <w:rsid w:val="00A56BE4"/>
    <w:rsid w:val="00A56D0D"/>
    <w:rsid w:val="00A56DE7"/>
    <w:rsid w:val="00A56F5F"/>
    <w:rsid w:val="00A56FBF"/>
    <w:rsid w:val="00A5716B"/>
    <w:rsid w:val="00A572D9"/>
    <w:rsid w:val="00A573A6"/>
    <w:rsid w:val="00A578FA"/>
    <w:rsid w:val="00A57A85"/>
    <w:rsid w:val="00A57AC4"/>
    <w:rsid w:val="00A57B18"/>
    <w:rsid w:val="00A57B22"/>
    <w:rsid w:val="00A57FEB"/>
    <w:rsid w:val="00A601E6"/>
    <w:rsid w:val="00A602BB"/>
    <w:rsid w:val="00A602C2"/>
    <w:rsid w:val="00A60470"/>
    <w:rsid w:val="00A60686"/>
    <w:rsid w:val="00A608F0"/>
    <w:rsid w:val="00A60CEA"/>
    <w:rsid w:val="00A60CF7"/>
    <w:rsid w:val="00A60E88"/>
    <w:rsid w:val="00A61483"/>
    <w:rsid w:val="00A618F4"/>
    <w:rsid w:val="00A61CBF"/>
    <w:rsid w:val="00A61E5D"/>
    <w:rsid w:val="00A6217A"/>
    <w:rsid w:val="00A621C9"/>
    <w:rsid w:val="00A6230B"/>
    <w:rsid w:val="00A62407"/>
    <w:rsid w:val="00A624B2"/>
    <w:rsid w:val="00A62687"/>
    <w:rsid w:val="00A628F8"/>
    <w:rsid w:val="00A62D87"/>
    <w:rsid w:val="00A62DE2"/>
    <w:rsid w:val="00A630B8"/>
    <w:rsid w:val="00A63416"/>
    <w:rsid w:val="00A63511"/>
    <w:rsid w:val="00A637AD"/>
    <w:rsid w:val="00A63848"/>
    <w:rsid w:val="00A639F5"/>
    <w:rsid w:val="00A63A87"/>
    <w:rsid w:val="00A63CCB"/>
    <w:rsid w:val="00A63DC8"/>
    <w:rsid w:val="00A63ECB"/>
    <w:rsid w:val="00A64709"/>
    <w:rsid w:val="00A648B2"/>
    <w:rsid w:val="00A64A9F"/>
    <w:rsid w:val="00A64B02"/>
    <w:rsid w:val="00A64E1C"/>
    <w:rsid w:val="00A64E24"/>
    <w:rsid w:val="00A64E88"/>
    <w:rsid w:val="00A6504D"/>
    <w:rsid w:val="00A651D8"/>
    <w:rsid w:val="00A6530A"/>
    <w:rsid w:val="00A65947"/>
    <w:rsid w:val="00A65C4E"/>
    <w:rsid w:val="00A65CB9"/>
    <w:rsid w:val="00A65E2F"/>
    <w:rsid w:val="00A65EAC"/>
    <w:rsid w:val="00A65EB9"/>
    <w:rsid w:val="00A66022"/>
    <w:rsid w:val="00A663EF"/>
    <w:rsid w:val="00A664BF"/>
    <w:rsid w:val="00A66605"/>
    <w:rsid w:val="00A66701"/>
    <w:rsid w:val="00A6684D"/>
    <w:rsid w:val="00A66A40"/>
    <w:rsid w:val="00A66A92"/>
    <w:rsid w:val="00A66B65"/>
    <w:rsid w:val="00A66C8D"/>
    <w:rsid w:val="00A66F25"/>
    <w:rsid w:val="00A671B9"/>
    <w:rsid w:val="00A67465"/>
    <w:rsid w:val="00A677D4"/>
    <w:rsid w:val="00A67CF1"/>
    <w:rsid w:val="00A67DD4"/>
    <w:rsid w:val="00A67E2A"/>
    <w:rsid w:val="00A67EF0"/>
    <w:rsid w:val="00A67F6E"/>
    <w:rsid w:val="00A700A0"/>
    <w:rsid w:val="00A701C3"/>
    <w:rsid w:val="00A703D0"/>
    <w:rsid w:val="00A70627"/>
    <w:rsid w:val="00A709C3"/>
    <w:rsid w:val="00A70A30"/>
    <w:rsid w:val="00A70FE5"/>
    <w:rsid w:val="00A71937"/>
    <w:rsid w:val="00A71BD5"/>
    <w:rsid w:val="00A71DA4"/>
    <w:rsid w:val="00A71E85"/>
    <w:rsid w:val="00A7204A"/>
    <w:rsid w:val="00A720D6"/>
    <w:rsid w:val="00A72477"/>
    <w:rsid w:val="00A72499"/>
    <w:rsid w:val="00A7254C"/>
    <w:rsid w:val="00A7273E"/>
    <w:rsid w:val="00A727CB"/>
    <w:rsid w:val="00A729C2"/>
    <w:rsid w:val="00A7307E"/>
    <w:rsid w:val="00A734E9"/>
    <w:rsid w:val="00A73B2F"/>
    <w:rsid w:val="00A73C83"/>
    <w:rsid w:val="00A73F14"/>
    <w:rsid w:val="00A7400F"/>
    <w:rsid w:val="00A74138"/>
    <w:rsid w:val="00A74276"/>
    <w:rsid w:val="00A743D8"/>
    <w:rsid w:val="00A745C5"/>
    <w:rsid w:val="00A7481C"/>
    <w:rsid w:val="00A749A8"/>
    <w:rsid w:val="00A74ADE"/>
    <w:rsid w:val="00A74B2D"/>
    <w:rsid w:val="00A74C66"/>
    <w:rsid w:val="00A74DCC"/>
    <w:rsid w:val="00A75143"/>
    <w:rsid w:val="00A754F9"/>
    <w:rsid w:val="00A75531"/>
    <w:rsid w:val="00A756D5"/>
    <w:rsid w:val="00A75754"/>
    <w:rsid w:val="00A75895"/>
    <w:rsid w:val="00A758EF"/>
    <w:rsid w:val="00A75A3E"/>
    <w:rsid w:val="00A75E38"/>
    <w:rsid w:val="00A75FEA"/>
    <w:rsid w:val="00A76259"/>
    <w:rsid w:val="00A76F00"/>
    <w:rsid w:val="00A770FB"/>
    <w:rsid w:val="00A7721E"/>
    <w:rsid w:val="00A7724F"/>
    <w:rsid w:val="00A772C5"/>
    <w:rsid w:val="00A7757E"/>
    <w:rsid w:val="00A776A5"/>
    <w:rsid w:val="00A77714"/>
    <w:rsid w:val="00A77859"/>
    <w:rsid w:val="00A778F0"/>
    <w:rsid w:val="00A77CC8"/>
    <w:rsid w:val="00A80857"/>
    <w:rsid w:val="00A808F6"/>
    <w:rsid w:val="00A80AA1"/>
    <w:rsid w:val="00A80B3C"/>
    <w:rsid w:val="00A80B8C"/>
    <w:rsid w:val="00A80E53"/>
    <w:rsid w:val="00A80F67"/>
    <w:rsid w:val="00A80FA8"/>
    <w:rsid w:val="00A81020"/>
    <w:rsid w:val="00A81318"/>
    <w:rsid w:val="00A81B1E"/>
    <w:rsid w:val="00A81F6B"/>
    <w:rsid w:val="00A823F7"/>
    <w:rsid w:val="00A824E9"/>
    <w:rsid w:val="00A824F3"/>
    <w:rsid w:val="00A828BE"/>
    <w:rsid w:val="00A8296A"/>
    <w:rsid w:val="00A82B17"/>
    <w:rsid w:val="00A82C2D"/>
    <w:rsid w:val="00A82C37"/>
    <w:rsid w:val="00A82EED"/>
    <w:rsid w:val="00A8349D"/>
    <w:rsid w:val="00A83AE0"/>
    <w:rsid w:val="00A83B88"/>
    <w:rsid w:val="00A83BC1"/>
    <w:rsid w:val="00A83C32"/>
    <w:rsid w:val="00A83CB2"/>
    <w:rsid w:val="00A83DE1"/>
    <w:rsid w:val="00A83E1D"/>
    <w:rsid w:val="00A840A8"/>
    <w:rsid w:val="00A8465F"/>
    <w:rsid w:val="00A854C3"/>
    <w:rsid w:val="00A854E3"/>
    <w:rsid w:val="00A8574E"/>
    <w:rsid w:val="00A8584B"/>
    <w:rsid w:val="00A85897"/>
    <w:rsid w:val="00A85B24"/>
    <w:rsid w:val="00A85C90"/>
    <w:rsid w:val="00A85EB1"/>
    <w:rsid w:val="00A85FF6"/>
    <w:rsid w:val="00A863F8"/>
    <w:rsid w:val="00A8682E"/>
    <w:rsid w:val="00A86942"/>
    <w:rsid w:val="00A86B3E"/>
    <w:rsid w:val="00A86E94"/>
    <w:rsid w:val="00A86FBA"/>
    <w:rsid w:val="00A8706B"/>
    <w:rsid w:val="00A87193"/>
    <w:rsid w:val="00A873E9"/>
    <w:rsid w:val="00A878BE"/>
    <w:rsid w:val="00A878E1"/>
    <w:rsid w:val="00A879BF"/>
    <w:rsid w:val="00A87AAE"/>
    <w:rsid w:val="00A87B36"/>
    <w:rsid w:val="00A87E24"/>
    <w:rsid w:val="00A87F94"/>
    <w:rsid w:val="00A90094"/>
    <w:rsid w:val="00A90113"/>
    <w:rsid w:val="00A90244"/>
    <w:rsid w:val="00A90308"/>
    <w:rsid w:val="00A903B3"/>
    <w:rsid w:val="00A90962"/>
    <w:rsid w:val="00A90AAD"/>
    <w:rsid w:val="00A90C03"/>
    <w:rsid w:val="00A90C70"/>
    <w:rsid w:val="00A91219"/>
    <w:rsid w:val="00A91493"/>
    <w:rsid w:val="00A91B28"/>
    <w:rsid w:val="00A91F05"/>
    <w:rsid w:val="00A91F3A"/>
    <w:rsid w:val="00A9203D"/>
    <w:rsid w:val="00A928FA"/>
    <w:rsid w:val="00A92B63"/>
    <w:rsid w:val="00A92E71"/>
    <w:rsid w:val="00A932AF"/>
    <w:rsid w:val="00A93417"/>
    <w:rsid w:val="00A937A6"/>
    <w:rsid w:val="00A93AB9"/>
    <w:rsid w:val="00A93D90"/>
    <w:rsid w:val="00A941A6"/>
    <w:rsid w:val="00A944A4"/>
    <w:rsid w:val="00A949ED"/>
    <w:rsid w:val="00A9568C"/>
    <w:rsid w:val="00A9580F"/>
    <w:rsid w:val="00A958D3"/>
    <w:rsid w:val="00A9594D"/>
    <w:rsid w:val="00A9596D"/>
    <w:rsid w:val="00A95AFF"/>
    <w:rsid w:val="00A960E6"/>
    <w:rsid w:val="00A96151"/>
    <w:rsid w:val="00A9623B"/>
    <w:rsid w:val="00A96253"/>
    <w:rsid w:val="00A9627D"/>
    <w:rsid w:val="00A9636F"/>
    <w:rsid w:val="00A9680D"/>
    <w:rsid w:val="00A9692F"/>
    <w:rsid w:val="00A96C28"/>
    <w:rsid w:val="00A96E79"/>
    <w:rsid w:val="00A96ED4"/>
    <w:rsid w:val="00A97261"/>
    <w:rsid w:val="00A97804"/>
    <w:rsid w:val="00A97A1D"/>
    <w:rsid w:val="00A97A47"/>
    <w:rsid w:val="00A97D50"/>
    <w:rsid w:val="00A97D80"/>
    <w:rsid w:val="00A97F59"/>
    <w:rsid w:val="00AA007A"/>
    <w:rsid w:val="00AA0197"/>
    <w:rsid w:val="00AA03D7"/>
    <w:rsid w:val="00AA0434"/>
    <w:rsid w:val="00AA045D"/>
    <w:rsid w:val="00AA05D7"/>
    <w:rsid w:val="00AA07C2"/>
    <w:rsid w:val="00AA07E6"/>
    <w:rsid w:val="00AA090E"/>
    <w:rsid w:val="00AA09D4"/>
    <w:rsid w:val="00AA0A6F"/>
    <w:rsid w:val="00AA0B5B"/>
    <w:rsid w:val="00AA0C6E"/>
    <w:rsid w:val="00AA0DCB"/>
    <w:rsid w:val="00AA0DF3"/>
    <w:rsid w:val="00AA0F43"/>
    <w:rsid w:val="00AA10ED"/>
    <w:rsid w:val="00AA12F2"/>
    <w:rsid w:val="00AA1303"/>
    <w:rsid w:val="00AA1311"/>
    <w:rsid w:val="00AA15DA"/>
    <w:rsid w:val="00AA15F5"/>
    <w:rsid w:val="00AA17A9"/>
    <w:rsid w:val="00AA1AF9"/>
    <w:rsid w:val="00AA1B67"/>
    <w:rsid w:val="00AA1E48"/>
    <w:rsid w:val="00AA211E"/>
    <w:rsid w:val="00AA2295"/>
    <w:rsid w:val="00AA23ED"/>
    <w:rsid w:val="00AA241E"/>
    <w:rsid w:val="00AA258B"/>
    <w:rsid w:val="00AA2845"/>
    <w:rsid w:val="00AA2BF6"/>
    <w:rsid w:val="00AA2DE0"/>
    <w:rsid w:val="00AA2F27"/>
    <w:rsid w:val="00AA3005"/>
    <w:rsid w:val="00AA3739"/>
    <w:rsid w:val="00AA3E42"/>
    <w:rsid w:val="00AA3F41"/>
    <w:rsid w:val="00AA40F3"/>
    <w:rsid w:val="00AA41B3"/>
    <w:rsid w:val="00AA4389"/>
    <w:rsid w:val="00AA4589"/>
    <w:rsid w:val="00AA4606"/>
    <w:rsid w:val="00AA460E"/>
    <w:rsid w:val="00AA4963"/>
    <w:rsid w:val="00AA496E"/>
    <w:rsid w:val="00AA49C0"/>
    <w:rsid w:val="00AA4AFB"/>
    <w:rsid w:val="00AA4B47"/>
    <w:rsid w:val="00AA4B86"/>
    <w:rsid w:val="00AA4C7C"/>
    <w:rsid w:val="00AA4F0E"/>
    <w:rsid w:val="00AA4F90"/>
    <w:rsid w:val="00AA5021"/>
    <w:rsid w:val="00AA50AA"/>
    <w:rsid w:val="00AA5184"/>
    <w:rsid w:val="00AA5208"/>
    <w:rsid w:val="00AA54E4"/>
    <w:rsid w:val="00AA5563"/>
    <w:rsid w:val="00AA5B1C"/>
    <w:rsid w:val="00AA5EB6"/>
    <w:rsid w:val="00AA60A8"/>
    <w:rsid w:val="00AA60EE"/>
    <w:rsid w:val="00AA631B"/>
    <w:rsid w:val="00AA647A"/>
    <w:rsid w:val="00AA653E"/>
    <w:rsid w:val="00AA65B8"/>
    <w:rsid w:val="00AA68D1"/>
    <w:rsid w:val="00AA696B"/>
    <w:rsid w:val="00AA6FED"/>
    <w:rsid w:val="00AA7004"/>
    <w:rsid w:val="00AA76A9"/>
    <w:rsid w:val="00AA7F7C"/>
    <w:rsid w:val="00AB01BE"/>
    <w:rsid w:val="00AB02DD"/>
    <w:rsid w:val="00AB0641"/>
    <w:rsid w:val="00AB06FE"/>
    <w:rsid w:val="00AB082F"/>
    <w:rsid w:val="00AB09CE"/>
    <w:rsid w:val="00AB0FA2"/>
    <w:rsid w:val="00AB1038"/>
    <w:rsid w:val="00AB105E"/>
    <w:rsid w:val="00AB1107"/>
    <w:rsid w:val="00AB126A"/>
    <w:rsid w:val="00AB14AB"/>
    <w:rsid w:val="00AB175A"/>
    <w:rsid w:val="00AB241C"/>
    <w:rsid w:val="00AB299C"/>
    <w:rsid w:val="00AB2A17"/>
    <w:rsid w:val="00AB2A6A"/>
    <w:rsid w:val="00AB2B19"/>
    <w:rsid w:val="00AB2CCF"/>
    <w:rsid w:val="00AB2DD7"/>
    <w:rsid w:val="00AB2EA7"/>
    <w:rsid w:val="00AB2ED3"/>
    <w:rsid w:val="00AB305D"/>
    <w:rsid w:val="00AB30D3"/>
    <w:rsid w:val="00AB3D30"/>
    <w:rsid w:val="00AB3FBE"/>
    <w:rsid w:val="00AB41B7"/>
    <w:rsid w:val="00AB442F"/>
    <w:rsid w:val="00AB4559"/>
    <w:rsid w:val="00AB4626"/>
    <w:rsid w:val="00AB47B0"/>
    <w:rsid w:val="00AB4978"/>
    <w:rsid w:val="00AB4B26"/>
    <w:rsid w:val="00AB4BDE"/>
    <w:rsid w:val="00AB518E"/>
    <w:rsid w:val="00AB51D6"/>
    <w:rsid w:val="00AB5282"/>
    <w:rsid w:val="00AB549E"/>
    <w:rsid w:val="00AB5AAA"/>
    <w:rsid w:val="00AB61BA"/>
    <w:rsid w:val="00AB667F"/>
    <w:rsid w:val="00AB6683"/>
    <w:rsid w:val="00AB6685"/>
    <w:rsid w:val="00AB669F"/>
    <w:rsid w:val="00AB66B4"/>
    <w:rsid w:val="00AB682E"/>
    <w:rsid w:val="00AB6976"/>
    <w:rsid w:val="00AB6B56"/>
    <w:rsid w:val="00AB6BDE"/>
    <w:rsid w:val="00AB6C42"/>
    <w:rsid w:val="00AB6EE4"/>
    <w:rsid w:val="00AB74D2"/>
    <w:rsid w:val="00AB75F0"/>
    <w:rsid w:val="00AB7854"/>
    <w:rsid w:val="00AB7C76"/>
    <w:rsid w:val="00AB7EC1"/>
    <w:rsid w:val="00AB7EFB"/>
    <w:rsid w:val="00AC00A3"/>
    <w:rsid w:val="00AC033A"/>
    <w:rsid w:val="00AC03C5"/>
    <w:rsid w:val="00AC0772"/>
    <w:rsid w:val="00AC07E9"/>
    <w:rsid w:val="00AC097D"/>
    <w:rsid w:val="00AC09D7"/>
    <w:rsid w:val="00AC0C76"/>
    <w:rsid w:val="00AC0CBC"/>
    <w:rsid w:val="00AC0EF8"/>
    <w:rsid w:val="00AC1139"/>
    <w:rsid w:val="00AC115A"/>
    <w:rsid w:val="00AC1201"/>
    <w:rsid w:val="00AC159C"/>
    <w:rsid w:val="00AC17B3"/>
    <w:rsid w:val="00AC1971"/>
    <w:rsid w:val="00AC1997"/>
    <w:rsid w:val="00AC1EC7"/>
    <w:rsid w:val="00AC1FBD"/>
    <w:rsid w:val="00AC23B9"/>
    <w:rsid w:val="00AC24FE"/>
    <w:rsid w:val="00AC256F"/>
    <w:rsid w:val="00AC2705"/>
    <w:rsid w:val="00AC2A63"/>
    <w:rsid w:val="00AC2B31"/>
    <w:rsid w:val="00AC376C"/>
    <w:rsid w:val="00AC3CCA"/>
    <w:rsid w:val="00AC3DA9"/>
    <w:rsid w:val="00AC3DAD"/>
    <w:rsid w:val="00AC4368"/>
    <w:rsid w:val="00AC4512"/>
    <w:rsid w:val="00AC4E06"/>
    <w:rsid w:val="00AC5430"/>
    <w:rsid w:val="00AC563D"/>
    <w:rsid w:val="00AC5DB1"/>
    <w:rsid w:val="00AC604D"/>
    <w:rsid w:val="00AC61C9"/>
    <w:rsid w:val="00AC638A"/>
    <w:rsid w:val="00AC66F4"/>
    <w:rsid w:val="00AC68B0"/>
    <w:rsid w:val="00AC6C7A"/>
    <w:rsid w:val="00AC6DC8"/>
    <w:rsid w:val="00AC6ED3"/>
    <w:rsid w:val="00AC6F91"/>
    <w:rsid w:val="00AC72B5"/>
    <w:rsid w:val="00AC7332"/>
    <w:rsid w:val="00AC7338"/>
    <w:rsid w:val="00AC7984"/>
    <w:rsid w:val="00AC79FB"/>
    <w:rsid w:val="00AC7BEF"/>
    <w:rsid w:val="00AC7D9E"/>
    <w:rsid w:val="00AC7FEF"/>
    <w:rsid w:val="00AD0100"/>
    <w:rsid w:val="00AD02A4"/>
    <w:rsid w:val="00AD059E"/>
    <w:rsid w:val="00AD09EA"/>
    <w:rsid w:val="00AD0ABB"/>
    <w:rsid w:val="00AD114B"/>
    <w:rsid w:val="00AD132D"/>
    <w:rsid w:val="00AD1388"/>
    <w:rsid w:val="00AD1502"/>
    <w:rsid w:val="00AD15A2"/>
    <w:rsid w:val="00AD16B1"/>
    <w:rsid w:val="00AD1F0B"/>
    <w:rsid w:val="00AD210A"/>
    <w:rsid w:val="00AD21D0"/>
    <w:rsid w:val="00AD22F3"/>
    <w:rsid w:val="00AD23D5"/>
    <w:rsid w:val="00AD26F8"/>
    <w:rsid w:val="00AD2734"/>
    <w:rsid w:val="00AD284C"/>
    <w:rsid w:val="00AD288E"/>
    <w:rsid w:val="00AD2D4C"/>
    <w:rsid w:val="00AD3148"/>
    <w:rsid w:val="00AD3197"/>
    <w:rsid w:val="00AD3326"/>
    <w:rsid w:val="00AD336E"/>
    <w:rsid w:val="00AD360D"/>
    <w:rsid w:val="00AD361D"/>
    <w:rsid w:val="00AD37C3"/>
    <w:rsid w:val="00AD3B89"/>
    <w:rsid w:val="00AD3B9D"/>
    <w:rsid w:val="00AD3D99"/>
    <w:rsid w:val="00AD3E20"/>
    <w:rsid w:val="00AD45E2"/>
    <w:rsid w:val="00AD475F"/>
    <w:rsid w:val="00AD4A21"/>
    <w:rsid w:val="00AD4F8A"/>
    <w:rsid w:val="00AD516F"/>
    <w:rsid w:val="00AD51C0"/>
    <w:rsid w:val="00AD551A"/>
    <w:rsid w:val="00AD5893"/>
    <w:rsid w:val="00AD5A27"/>
    <w:rsid w:val="00AD5DA9"/>
    <w:rsid w:val="00AD60E6"/>
    <w:rsid w:val="00AD622D"/>
    <w:rsid w:val="00AD675D"/>
    <w:rsid w:val="00AD680D"/>
    <w:rsid w:val="00AD6AA6"/>
    <w:rsid w:val="00AD6B7E"/>
    <w:rsid w:val="00AD6E60"/>
    <w:rsid w:val="00AD6F6B"/>
    <w:rsid w:val="00AD7031"/>
    <w:rsid w:val="00AD771A"/>
    <w:rsid w:val="00AD77A0"/>
    <w:rsid w:val="00AD7802"/>
    <w:rsid w:val="00AD7ACC"/>
    <w:rsid w:val="00AE00D5"/>
    <w:rsid w:val="00AE00FD"/>
    <w:rsid w:val="00AE0193"/>
    <w:rsid w:val="00AE0455"/>
    <w:rsid w:val="00AE0548"/>
    <w:rsid w:val="00AE081E"/>
    <w:rsid w:val="00AE096D"/>
    <w:rsid w:val="00AE0A0F"/>
    <w:rsid w:val="00AE0BB8"/>
    <w:rsid w:val="00AE0C79"/>
    <w:rsid w:val="00AE0E1C"/>
    <w:rsid w:val="00AE1217"/>
    <w:rsid w:val="00AE122A"/>
    <w:rsid w:val="00AE12D0"/>
    <w:rsid w:val="00AE1447"/>
    <w:rsid w:val="00AE16F1"/>
    <w:rsid w:val="00AE170F"/>
    <w:rsid w:val="00AE1892"/>
    <w:rsid w:val="00AE1D34"/>
    <w:rsid w:val="00AE1E10"/>
    <w:rsid w:val="00AE1EB1"/>
    <w:rsid w:val="00AE1F3C"/>
    <w:rsid w:val="00AE22E3"/>
    <w:rsid w:val="00AE2450"/>
    <w:rsid w:val="00AE2A19"/>
    <w:rsid w:val="00AE2C3C"/>
    <w:rsid w:val="00AE2ED3"/>
    <w:rsid w:val="00AE2F0B"/>
    <w:rsid w:val="00AE2F8E"/>
    <w:rsid w:val="00AE32FB"/>
    <w:rsid w:val="00AE342F"/>
    <w:rsid w:val="00AE34C1"/>
    <w:rsid w:val="00AE359D"/>
    <w:rsid w:val="00AE36BF"/>
    <w:rsid w:val="00AE38F4"/>
    <w:rsid w:val="00AE39A2"/>
    <w:rsid w:val="00AE3C12"/>
    <w:rsid w:val="00AE3D0C"/>
    <w:rsid w:val="00AE3EC8"/>
    <w:rsid w:val="00AE4356"/>
    <w:rsid w:val="00AE443A"/>
    <w:rsid w:val="00AE45CC"/>
    <w:rsid w:val="00AE490E"/>
    <w:rsid w:val="00AE4B86"/>
    <w:rsid w:val="00AE4D92"/>
    <w:rsid w:val="00AE4E00"/>
    <w:rsid w:val="00AE4E3C"/>
    <w:rsid w:val="00AE4ED1"/>
    <w:rsid w:val="00AE4F64"/>
    <w:rsid w:val="00AE509B"/>
    <w:rsid w:val="00AE51B0"/>
    <w:rsid w:val="00AE5271"/>
    <w:rsid w:val="00AE5988"/>
    <w:rsid w:val="00AE5B36"/>
    <w:rsid w:val="00AE6020"/>
    <w:rsid w:val="00AE612E"/>
    <w:rsid w:val="00AE6346"/>
    <w:rsid w:val="00AE64D2"/>
    <w:rsid w:val="00AE64ED"/>
    <w:rsid w:val="00AE658D"/>
    <w:rsid w:val="00AE65AC"/>
    <w:rsid w:val="00AE667B"/>
    <w:rsid w:val="00AE6688"/>
    <w:rsid w:val="00AE6E70"/>
    <w:rsid w:val="00AE721D"/>
    <w:rsid w:val="00AE7406"/>
    <w:rsid w:val="00AE7453"/>
    <w:rsid w:val="00AE74C0"/>
    <w:rsid w:val="00AE7D06"/>
    <w:rsid w:val="00AE7D6D"/>
    <w:rsid w:val="00AE7F4E"/>
    <w:rsid w:val="00AF0126"/>
    <w:rsid w:val="00AF0147"/>
    <w:rsid w:val="00AF0F44"/>
    <w:rsid w:val="00AF1120"/>
    <w:rsid w:val="00AF113A"/>
    <w:rsid w:val="00AF1240"/>
    <w:rsid w:val="00AF1269"/>
    <w:rsid w:val="00AF13FD"/>
    <w:rsid w:val="00AF1515"/>
    <w:rsid w:val="00AF17C3"/>
    <w:rsid w:val="00AF1B23"/>
    <w:rsid w:val="00AF1B71"/>
    <w:rsid w:val="00AF1C01"/>
    <w:rsid w:val="00AF1FAE"/>
    <w:rsid w:val="00AF1FBC"/>
    <w:rsid w:val="00AF20CA"/>
    <w:rsid w:val="00AF2302"/>
    <w:rsid w:val="00AF234F"/>
    <w:rsid w:val="00AF2A0C"/>
    <w:rsid w:val="00AF2A11"/>
    <w:rsid w:val="00AF2B6A"/>
    <w:rsid w:val="00AF2BAD"/>
    <w:rsid w:val="00AF2BB4"/>
    <w:rsid w:val="00AF2BD5"/>
    <w:rsid w:val="00AF2C2F"/>
    <w:rsid w:val="00AF2F46"/>
    <w:rsid w:val="00AF3087"/>
    <w:rsid w:val="00AF30E4"/>
    <w:rsid w:val="00AF3211"/>
    <w:rsid w:val="00AF376E"/>
    <w:rsid w:val="00AF3879"/>
    <w:rsid w:val="00AF3D36"/>
    <w:rsid w:val="00AF3D3D"/>
    <w:rsid w:val="00AF3DA5"/>
    <w:rsid w:val="00AF3EF8"/>
    <w:rsid w:val="00AF3FD5"/>
    <w:rsid w:val="00AF40DC"/>
    <w:rsid w:val="00AF4238"/>
    <w:rsid w:val="00AF444F"/>
    <w:rsid w:val="00AF4558"/>
    <w:rsid w:val="00AF45A5"/>
    <w:rsid w:val="00AF4937"/>
    <w:rsid w:val="00AF4DDF"/>
    <w:rsid w:val="00AF4DE5"/>
    <w:rsid w:val="00AF4F98"/>
    <w:rsid w:val="00AF5267"/>
    <w:rsid w:val="00AF5814"/>
    <w:rsid w:val="00AF58DE"/>
    <w:rsid w:val="00AF5D17"/>
    <w:rsid w:val="00AF5F09"/>
    <w:rsid w:val="00AF5F41"/>
    <w:rsid w:val="00AF5F82"/>
    <w:rsid w:val="00AF6336"/>
    <w:rsid w:val="00AF6418"/>
    <w:rsid w:val="00AF68C6"/>
    <w:rsid w:val="00AF6996"/>
    <w:rsid w:val="00AF6B3C"/>
    <w:rsid w:val="00AF6BF6"/>
    <w:rsid w:val="00AF6C29"/>
    <w:rsid w:val="00AF72E2"/>
    <w:rsid w:val="00AF72E6"/>
    <w:rsid w:val="00AF7786"/>
    <w:rsid w:val="00AF782B"/>
    <w:rsid w:val="00AF7A06"/>
    <w:rsid w:val="00AF7AA2"/>
    <w:rsid w:val="00AF7E57"/>
    <w:rsid w:val="00B000B4"/>
    <w:rsid w:val="00B00113"/>
    <w:rsid w:val="00B00665"/>
    <w:rsid w:val="00B00691"/>
    <w:rsid w:val="00B00B77"/>
    <w:rsid w:val="00B00C47"/>
    <w:rsid w:val="00B00CCA"/>
    <w:rsid w:val="00B00DC6"/>
    <w:rsid w:val="00B00E6B"/>
    <w:rsid w:val="00B01045"/>
    <w:rsid w:val="00B011F4"/>
    <w:rsid w:val="00B0124C"/>
    <w:rsid w:val="00B0125C"/>
    <w:rsid w:val="00B0178D"/>
    <w:rsid w:val="00B0180B"/>
    <w:rsid w:val="00B0181F"/>
    <w:rsid w:val="00B01C6C"/>
    <w:rsid w:val="00B01C93"/>
    <w:rsid w:val="00B01F44"/>
    <w:rsid w:val="00B01FF2"/>
    <w:rsid w:val="00B02065"/>
    <w:rsid w:val="00B020B9"/>
    <w:rsid w:val="00B02200"/>
    <w:rsid w:val="00B02464"/>
    <w:rsid w:val="00B02696"/>
    <w:rsid w:val="00B027FB"/>
    <w:rsid w:val="00B03076"/>
    <w:rsid w:val="00B03176"/>
    <w:rsid w:val="00B03251"/>
    <w:rsid w:val="00B03314"/>
    <w:rsid w:val="00B035F1"/>
    <w:rsid w:val="00B03642"/>
    <w:rsid w:val="00B03771"/>
    <w:rsid w:val="00B03887"/>
    <w:rsid w:val="00B03945"/>
    <w:rsid w:val="00B03DEB"/>
    <w:rsid w:val="00B03E8F"/>
    <w:rsid w:val="00B03FAE"/>
    <w:rsid w:val="00B04192"/>
    <w:rsid w:val="00B043BB"/>
    <w:rsid w:val="00B043D1"/>
    <w:rsid w:val="00B043EC"/>
    <w:rsid w:val="00B0455F"/>
    <w:rsid w:val="00B045F3"/>
    <w:rsid w:val="00B04662"/>
    <w:rsid w:val="00B0466E"/>
    <w:rsid w:val="00B047C3"/>
    <w:rsid w:val="00B0490E"/>
    <w:rsid w:val="00B049C6"/>
    <w:rsid w:val="00B04C0E"/>
    <w:rsid w:val="00B04C95"/>
    <w:rsid w:val="00B05004"/>
    <w:rsid w:val="00B050B8"/>
    <w:rsid w:val="00B05264"/>
    <w:rsid w:val="00B05795"/>
    <w:rsid w:val="00B05A49"/>
    <w:rsid w:val="00B05B1F"/>
    <w:rsid w:val="00B05B82"/>
    <w:rsid w:val="00B05BF2"/>
    <w:rsid w:val="00B05F76"/>
    <w:rsid w:val="00B060F1"/>
    <w:rsid w:val="00B062A0"/>
    <w:rsid w:val="00B064D9"/>
    <w:rsid w:val="00B0671C"/>
    <w:rsid w:val="00B06829"/>
    <w:rsid w:val="00B06858"/>
    <w:rsid w:val="00B06F23"/>
    <w:rsid w:val="00B06FD8"/>
    <w:rsid w:val="00B071D2"/>
    <w:rsid w:val="00B0721B"/>
    <w:rsid w:val="00B07325"/>
    <w:rsid w:val="00B07590"/>
    <w:rsid w:val="00B0761C"/>
    <w:rsid w:val="00B077B4"/>
    <w:rsid w:val="00B0784B"/>
    <w:rsid w:val="00B07949"/>
    <w:rsid w:val="00B07B8B"/>
    <w:rsid w:val="00B07DEB"/>
    <w:rsid w:val="00B07FAC"/>
    <w:rsid w:val="00B10037"/>
    <w:rsid w:val="00B1015C"/>
    <w:rsid w:val="00B1059A"/>
    <w:rsid w:val="00B10B35"/>
    <w:rsid w:val="00B10C1B"/>
    <w:rsid w:val="00B10D15"/>
    <w:rsid w:val="00B11121"/>
    <w:rsid w:val="00B11185"/>
    <w:rsid w:val="00B11187"/>
    <w:rsid w:val="00B111BC"/>
    <w:rsid w:val="00B1124A"/>
    <w:rsid w:val="00B11330"/>
    <w:rsid w:val="00B113EF"/>
    <w:rsid w:val="00B11436"/>
    <w:rsid w:val="00B1158C"/>
    <w:rsid w:val="00B1160F"/>
    <w:rsid w:val="00B1182B"/>
    <w:rsid w:val="00B11945"/>
    <w:rsid w:val="00B11A79"/>
    <w:rsid w:val="00B11F15"/>
    <w:rsid w:val="00B1214E"/>
    <w:rsid w:val="00B1225B"/>
    <w:rsid w:val="00B12541"/>
    <w:rsid w:val="00B1289E"/>
    <w:rsid w:val="00B12A3A"/>
    <w:rsid w:val="00B12CFD"/>
    <w:rsid w:val="00B12DD7"/>
    <w:rsid w:val="00B12DFD"/>
    <w:rsid w:val="00B12E0E"/>
    <w:rsid w:val="00B1312B"/>
    <w:rsid w:val="00B1313A"/>
    <w:rsid w:val="00B1369F"/>
    <w:rsid w:val="00B136E9"/>
    <w:rsid w:val="00B1374F"/>
    <w:rsid w:val="00B137E5"/>
    <w:rsid w:val="00B1381B"/>
    <w:rsid w:val="00B13995"/>
    <w:rsid w:val="00B139C4"/>
    <w:rsid w:val="00B14058"/>
    <w:rsid w:val="00B144CB"/>
    <w:rsid w:val="00B1497A"/>
    <w:rsid w:val="00B149D1"/>
    <w:rsid w:val="00B14BAD"/>
    <w:rsid w:val="00B14E38"/>
    <w:rsid w:val="00B14F59"/>
    <w:rsid w:val="00B14F6B"/>
    <w:rsid w:val="00B152C1"/>
    <w:rsid w:val="00B15750"/>
    <w:rsid w:val="00B157AF"/>
    <w:rsid w:val="00B158E0"/>
    <w:rsid w:val="00B15929"/>
    <w:rsid w:val="00B16041"/>
    <w:rsid w:val="00B161B9"/>
    <w:rsid w:val="00B16718"/>
    <w:rsid w:val="00B16E45"/>
    <w:rsid w:val="00B17078"/>
    <w:rsid w:val="00B1719A"/>
    <w:rsid w:val="00B17217"/>
    <w:rsid w:val="00B1725D"/>
    <w:rsid w:val="00B177B0"/>
    <w:rsid w:val="00B179CD"/>
    <w:rsid w:val="00B17B2A"/>
    <w:rsid w:val="00B17D59"/>
    <w:rsid w:val="00B20102"/>
    <w:rsid w:val="00B201AF"/>
    <w:rsid w:val="00B20292"/>
    <w:rsid w:val="00B204BB"/>
    <w:rsid w:val="00B2052A"/>
    <w:rsid w:val="00B20604"/>
    <w:rsid w:val="00B208B4"/>
    <w:rsid w:val="00B20B60"/>
    <w:rsid w:val="00B20D77"/>
    <w:rsid w:val="00B20DCB"/>
    <w:rsid w:val="00B20DFD"/>
    <w:rsid w:val="00B20E9B"/>
    <w:rsid w:val="00B20F28"/>
    <w:rsid w:val="00B2137E"/>
    <w:rsid w:val="00B2167F"/>
    <w:rsid w:val="00B21811"/>
    <w:rsid w:val="00B2184B"/>
    <w:rsid w:val="00B218C1"/>
    <w:rsid w:val="00B21A48"/>
    <w:rsid w:val="00B21AC2"/>
    <w:rsid w:val="00B21DC9"/>
    <w:rsid w:val="00B21F09"/>
    <w:rsid w:val="00B21FB1"/>
    <w:rsid w:val="00B2229F"/>
    <w:rsid w:val="00B223B1"/>
    <w:rsid w:val="00B223EF"/>
    <w:rsid w:val="00B2292A"/>
    <w:rsid w:val="00B22E3B"/>
    <w:rsid w:val="00B22F40"/>
    <w:rsid w:val="00B22FE5"/>
    <w:rsid w:val="00B23004"/>
    <w:rsid w:val="00B23281"/>
    <w:rsid w:val="00B233BB"/>
    <w:rsid w:val="00B236AB"/>
    <w:rsid w:val="00B236CE"/>
    <w:rsid w:val="00B236DB"/>
    <w:rsid w:val="00B23BB4"/>
    <w:rsid w:val="00B241A4"/>
    <w:rsid w:val="00B2428E"/>
    <w:rsid w:val="00B24564"/>
    <w:rsid w:val="00B246CB"/>
    <w:rsid w:val="00B24712"/>
    <w:rsid w:val="00B2474C"/>
    <w:rsid w:val="00B247A8"/>
    <w:rsid w:val="00B24DEE"/>
    <w:rsid w:val="00B24E2A"/>
    <w:rsid w:val="00B256CB"/>
    <w:rsid w:val="00B256FF"/>
    <w:rsid w:val="00B257CA"/>
    <w:rsid w:val="00B258EC"/>
    <w:rsid w:val="00B259C8"/>
    <w:rsid w:val="00B25F0A"/>
    <w:rsid w:val="00B267EA"/>
    <w:rsid w:val="00B26A2E"/>
    <w:rsid w:val="00B26A4D"/>
    <w:rsid w:val="00B26D9A"/>
    <w:rsid w:val="00B26EFF"/>
    <w:rsid w:val="00B26F2A"/>
    <w:rsid w:val="00B2749E"/>
    <w:rsid w:val="00B27700"/>
    <w:rsid w:val="00B278D2"/>
    <w:rsid w:val="00B27948"/>
    <w:rsid w:val="00B279B0"/>
    <w:rsid w:val="00B27ACD"/>
    <w:rsid w:val="00B27E83"/>
    <w:rsid w:val="00B30080"/>
    <w:rsid w:val="00B30355"/>
    <w:rsid w:val="00B3042D"/>
    <w:rsid w:val="00B30A20"/>
    <w:rsid w:val="00B30BEE"/>
    <w:rsid w:val="00B31090"/>
    <w:rsid w:val="00B31171"/>
    <w:rsid w:val="00B311A1"/>
    <w:rsid w:val="00B31533"/>
    <w:rsid w:val="00B3189C"/>
    <w:rsid w:val="00B31F4A"/>
    <w:rsid w:val="00B32420"/>
    <w:rsid w:val="00B32422"/>
    <w:rsid w:val="00B32788"/>
    <w:rsid w:val="00B32860"/>
    <w:rsid w:val="00B328BF"/>
    <w:rsid w:val="00B328C8"/>
    <w:rsid w:val="00B328E6"/>
    <w:rsid w:val="00B32912"/>
    <w:rsid w:val="00B3296A"/>
    <w:rsid w:val="00B32FC1"/>
    <w:rsid w:val="00B333AF"/>
    <w:rsid w:val="00B333E3"/>
    <w:rsid w:val="00B3356C"/>
    <w:rsid w:val="00B33BDF"/>
    <w:rsid w:val="00B33BFA"/>
    <w:rsid w:val="00B33C8D"/>
    <w:rsid w:val="00B33C94"/>
    <w:rsid w:val="00B33E41"/>
    <w:rsid w:val="00B33EAC"/>
    <w:rsid w:val="00B342F4"/>
    <w:rsid w:val="00B3464E"/>
    <w:rsid w:val="00B34BFF"/>
    <w:rsid w:val="00B34CE5"/>
    <w:rsid w:val="00B34E91"/>
    <w:rsid w:val="00B34FAF"/>
    <w:rsid w:val="00B35051"/>
    <w:rsid w:val="00B35584"/>
    <w:rsid w:val="00B355AE"/>
    <w:rsid w:val="00B355CB"/>
    <w:rsid w:val="00B35810"/>
    <w:rsid w:val="00B3592F"/>
    <w:rsid w:val="00B35972"/>
    <w:rsid w:val="00B35CB2"/>
    <w:rsid w:val="00B35FC1"/>
    <w:rsid w:val="00B36006"/>
    <w:rsid w:val="00B36315"/>
    <w:rsid w:val="00B3640F"/>
    <w:rsid w:val="00B36439"/>
    <w:rsid w:val="00B3683C"/>
    <w:rsid w:val="00B368C6"/>
    <w:rsid w:val="00B36948"/>
    <w:rsid w:val="00B36996"/>
    <w:rsid w:val="00B36F7B"/>
    <w:rsid w:val="00B3701B"/>
    <w:rsid w:val="00B37172"/>
    <w:rsid w:val="00B37184"/>
    <w:rsid w:val="00B3724D"/>
    <w:rsid w:val="00B375ED"/>
    <w:rsid w:val="00B3762E"/>
    <w:rsid w:val="00B376C4"/>
    <w:rsid w:val="00B37951"/>
    <w:rsid w:val="00B3798E"/>
    <w:rsid w:val="00B37F46"/>
    <w:rsid w:val="00B400B1"/>
    <w:rsid w:val="00B4063D"/>
    <w:rsid w:val="00B40835"/>
    <w:rsid w:val="00B40B04"/>
    <w:rsid w:val="00B40E3B"/>
    <w:rsid w:val="00B40EFB"/>
    <w:rsid w:val="00B40F3B"/>
    <w:rsid w:val="00B411B0"/>
    <w:rsid w:val="00B411B8"/>
    <w:rsid w:val="00B413AF"/>
    <w:rsid w:val="00B41712"/>
    <w:rsid w:val="00B418C7"/>
    <w:rsid w:val="00B41C93"/>
    <w:rsid w:val="00B41CB5"/>
    <w:rsid w:val="00B41DB5"/>
    <w:rsid w:val="00B421D0"/>
    <w:rsid w:val="00B42349"/>
    <w:rsid w:val="00B424CB"/>
    <w:rsid w:val="00B42560"/>
    <w:rsid w:val="00B42669"/>
    <w:rsid w:val="00B426DC"/>
    <w:rsid w:val="00B426DF"/>
    <w:rsid w:val="00B4299E"/>
    <w:rsid w:val="00B42EED"/>
    <w:rsid w:val="00B42FF8"/>
    <w:rsid w:val="00B43057"/>
    <w:rsid w:val="00B430B3"/>
    <w:rsid w:val="00B431DA"/>
    <w:rsid w:val="00B4332D"/>
    <w:rsid w:val="00B433AD"/>
    <w:rsid w:val="00B43989"/>
    <w:rsid w:val="00B43E00"/>
    <w:rsid w:val="00B43E09"/>
    <w:rsid w:val="00B443C5"/>
    <w:rsid w:val="00B44681"/>
    <w:rsid w:val="00B44934"/>
    <w:rsid w:val="00B449C4"/>
    <w:rsid w:val="00B44F09"/>
    <w:rsid w:val="00B44FBB"/>
    <w:rsid w:val="00B44FFC"/>
    <w:rsid w:val="00B450DC"/>
    <w:rsid w:val="00B4515B"/>
    <w:rsid w:val="00B452D7"/>
    <w:rsid w:val="00B4533A"/>
    <w:rsid w:val="00B4536E"/>
    <w:rsid w:val="00B453A7"/>
    <w:rsid w:val="00B453B3"/>
    <w:rsid w:val="00B456DB"/>
    <w:rsid w:val="00B4585A"/>
    <w:rsid w:val="00B45934"/>
    <w:rsid w:val="00B45AFB"/>
    <w:rsid w:val="00B45E1E"/>
    <w:rsid w:val="00B45F01"/>
    <w:rsid w:val="00B45F94"/>
    <w:rsid w:val="00B46025"/>
    <w:rsid w:val="00B46034"/>
    <w:rsid w:val="00B4618C"/>
    <w:rsid w:val="00B464E5"/>
    <w:rsid w:val="00B465FF"/>
    <w:rsid w:val="00B467F8"/>
    <w:rsid w:val="00B4685B"/>
    <w:rsid w:val="00B46A40"/>
    <w:rsid w:val="00B46D5C"/>
    <w:rsid w:val="00B47053"/>
    <w:rsid w:val="00B478FA"/>
    <w:rsid w:val="00B47950"/>
    <w:rsid w:val="00B47A22"/>
    <w:rsid w:val="00B47ED0"/>
    <w:rsid w:val="00B5034B"/>
    <w:rsid w:val="00B5036B"/>
    <w:rsid w:val="00B504FC"/>
    <w:rsid w:val="00B5095A"/>
    <w:rsid w:val="00B50B0A"/>
    <w:rsid w:val="00B50B92"/>
    <w:rsid w:val="00B50D8C"/>
    <w:rsid w:val="00B5110F"/>
    <w:rsid w:val="00B515EF"/>
    <w:rsid w:val="00B51605"/>
    <w:rsid w:val="00B518CC"/>
    <w:rsid w:val="00B518E5"/>
    <w:rsid w:val="00B51947"/>
    <w:rsid w:val="00B51A2F"/>
    <w:rsid w:val="00B51D7C"/>
    <w:rsid w:val="00B51DCB"/>
    <w:rsid w:val="00B5206F"/>
    <w:rsid w:val="00B52115"/>
    <w:rsid w:val="00B5211A"/>
    <w:rsid w:val="00B5235B"/>
    <w:rsid w:val="00B52A57"/>
    <w:rsid w:val="00B52A6E"/>
    <w:rsid w:val="00B52B8F"/>
    <w:rsid w:val="00B5356D"/>
    <w:rsid w:val="00B53A65"/>
    <w:rsid w:val="00B53AF8"/>
    <w:rsid w:val="00B53CE3"/>
    <w:rsid w:val="00B53E01"/>
    <w:rsid w:val="00B54242"/>
    <w:rsid w:val="00B54410"/>
    <w:rsid w:val="00B545BC"/>
    <w:rsid w:val="00B54677"/>
    <w:rsid w:val="00B5482C"/>
    <w:rsid w:val="00B5486D"/>
    <w:rsid w:val="00B548A1"/>
    <w:rsid w:val="00B54938"/>
    <w:rsid w:val="00B54ABC"/>
    <w:rsid w:val="00B54B8C"/>
    <w:rsid w:val="00B54C34"/>
    <w:rsid w:val="00B54CAC"/>
    <w:rsid w:val="00B54DBC"/>
    <w:rsid w:val="00B55068"/>
    <w:rsid w:val="00B551C2"/>
    <w:rsid w:val="00B5568B"/>
    <w:rsid w:val="00B55744"/>
    <w:rsid w:val="00B557B5"/>
    <w:rsid w:val="00B55915"/>
    <w:rsid w:val="00B55B92"/>
    <w:rsid w:val="00B55BA4"/>
    <w:rsid w:val="00B55C56"/>
    <w:rsid w:val="00B55CAA"/>
    <w:rsid w:val="00B55CB3"/>
    <w:rsid w:val="00B55DEC"/>
    <w:rsid w:val="00B55E17"/>
    <w:rsid w:val="00B55F9A"/>
    <w:rsid w:val="00B5627A"/>
    <w:rsid w:val="00B568CB"/>
    <w:rsid w:val="00B56B9D"/>
    <w:rsid w:val="00B56BB2"/>
    <w:rsid w:val="00B56CA5"/>
    <w:rsid w:val="00B56F81"/>
    <w:rsid w:val="00B56FE6"/>
    <w:rsid w:val="00B57139"/>
    <w:rsid w:val="00B5719A"/>
    <w:rsid w:val="00B571BF"/>
    <w:rsid w:val="00B57206"/>
    <w:rsid w:val="00B57211"/>
    <w:rsid w:val="00B5728F"/>
    <w:rsid w:val="00B5736F"/>
    <w:rsid w:val="00B5771B"/>
    <w:rsid w:val="00B57828"/>
    <w:rsid w:val="00B57B2F"/>
    <w:rsid w:val="00B57B3F"/>
    <w:rsid w:val="00B57D2D"/>
    <w:rsid w:val="00B603AC"/>
    <w:rsid w:val="00B60557"/>
    <w:rsid w:val="00B606D2"/>
    <w:rsid w:val="00B607E9"/>
    <w:rsid w:val="00B60C45"/>
    <w:rsid w:val="00B60FB5"/>
    <w:rsid w:val="00B6130B"/>
    <w:rsid w:val="00B61696"/>
    <w:rsid w:val="00B617A3"/>
    <w:rsid w:val="00B619BC"/>
    <w:rsid w:val="00B61B0A"/>
    <w:rsid w:val="00B61CCD"/>
    <w:rsid w:val="00B61DD6"/>
    <w:rsid w:val="00B61F9D"/>
    <w:rsid w:val="00B61FF6"/>
    <w:rsid w:val="00B624C6"/>
    <w:rsid w:val="00B62644"/>
    <w:rsid w:val="00B6270B"/>
    <w:rsid w:val="00B6283E"/>
    <w:rsid w:val="00B62958"/>
    <w:rsid w:val="00B62AF1"/>
    <w:rsid w:val="00B62B84"/>
    <w:rsid w:val="00B62F5D"/>
    <w:rsid w:val="00B6317D"/>
    <w:rsid w:val="00B63561"/>
    <w:rsid w:val="00B638D3"/>
    <w:rsid w:val="00B63A96"/>
    <w:rsid w:val="00B63B13"/>
    <w:rsid w:val="00B63DE5"/>
    <w:rsid w:val="00B640E9"/>
    <w:rsid w:val="00B64154"/>
    <w:rsid w:val="00B64164"/>
    <w:rsid w:val="00B64171"/>
    <w:rsid w:val="00B643C1"/>
    <w:rsid w:val="00B6458C"/>
    <w:rsid w:val="00B64683"/>
    <w:rsid w:val="00B64888"/>
    <w:rsid w:val="00B64912"/>
    <w:rsid w:val="00B64A08"/>
    <w:rsid w:val="00B64B0A"/>
    <w:rsid w:val="00B6500F"/>
    <w:rsid w:val="00B653B8"/>
    <w:rsid w:val="00B65957"/>
    <w:rsid w:val="00B65958"/>
    <w:rsid w:val="00B65C0E"/>
    <w:rsid w:val="00B65F70"/>
    <w:rsid w:val="00B65FFF"/>
    <w:rsid w:val="00B660E7"/>
    <w:rsid w:val="00B66319"/>
    <w:rsid w:val="00B66540"/>
    <w:rsid w:val="00B66669"/>
    <w:rsid w:val="00B669BA"/>
    <w:rsid w:val="00B66A28"/>
    <w:rsid w:val="00B66A31"/>
    <w:rsid w:val="00B66B91"/>
    <w:rsid w:val="00B66D72"/>
    <w:rsid w:val="00B67055"/>
    <w:rsid w:val="00B6713B"/>
    <w:rsid w:val="00B671CA"/>
    <w:rsid w:val="00B6733C"/>
    <w:rsid w:val="00B67381"/>
    <w:rsid w:val="00B676B9"/>
    <w:rsid w:val="00B67777"/>
    <w:rsid w:val="00B67864"/>
    <w:rsid w:val="00B678DB"/>
    <w:rsid w:val="00B67B3A"/>
    <w:rsid w:val="00B67B5D"/>
    <w:rsid w:val="00B67BF7"/>
    <w:rsid w:val="00B701DD"/>
    <w:rsid w:val="00B70296"/>
    <w:rsid w:val="00B70602"/>
    <w:rsid w:val="00B70687"/>
    <w:rsid w:val="00B706E2"/>
    <w:rsid w:val="00B708A8"/>
    <w:rsid w:val="00B70A06"/>
    <w:rsid w:val="00B70ABD"/>
    <w:rsid w:val="00B70B36"/>
    <w:rsid w:val="00B7114A"/>
    <w:rsid w:val="00B714BE"/>
    <w:rsid w:val="00B719AA"/>
    <w:rsid w:val="00B71B6D"/>
    <w:rsid w:val="00B71E7A"/>
    <w:rsid w:val="00B722B8"/>
    <w:rsid w:val="00B7239C"/>
    <w:rsid w:val="00B7248B"/>
    <w:rsid w:val="00B724FD"/>
    <w:rsid w:val="00B72537"/>
    <w:rsid w:val="00B72587"/>
    <w:rsid w:val="00B725DD"/>
    <w:rsid w:val="00B725ED"/>
    <w:rsid w:val="00B7260E"/>
    <w:rsid w:val="00B72C54"/>
    <w:rsid w:val="00B72FAA"/>
    <w:rsid w:val="00B73040"/>
    <w:rsid w:val="00B73074"/>
    <w:rsid w:val="00B7355F"/>
    <w:rsid w:val="00B7395D"/>
    <w:rsid w:val="00B73A0D"/>
    <w:rsid w:val="00B73F7D"/>
    <w:rsid w:val="00B73FA6"/>
    <w:rsid w:val="00B7405E"/>
    <w:rsid w:val="00B74880"/>
    <w:rsid w:val="00B74D48"/>
    <w:rsid w:val="00B74DF4"/>
    <w:rsid w:val="00B74F12"/>
    <w:rsid w:val="00B755B2"/>
    <w:rsid w:val="00B756B4"/>
    <w:rsid w:val="00B75A14"/>
    <w:rsid w:val="00B75C54"/>
    <w:rsid w:val="00B76330"/>
    <w:rsid w:val="00B764F1"/>
    <w:rsid w:val="00B76C9C"/>
    <w:rsid w:val="00B76F6E"/>
    <w:rsid w:val="00B76FBF"/>
    <w:rsid w:val="00B770CD"/>
    <w:rsid w:val="00B770E1"/>
    <w:rsid w:val="00B772A9"/>
    <w:rsid w:val="00B77356"/>
    <w:rsid w:val="00B776B7"/>
    <w:rsid w:val="00B777A1"/>
    <w:rsid w:val="00B77806"/>
    <w:rsid w:val="00B77A64"/>
    <w:rsid w:val="00B77D01"/>
    <w:rsid w:val="00B77D0A"/>
    <w:rsid w:val="00B77DF9"/>
    <w:rsid w:val="00B77F16"/>
    <w:rsid w:val="00B77F55"/>
    <w:rsid w:val="00B77F97"/>
    <w:rsid w:val="00B80160"/>
    <w:rsid w:val="00B80AE9"/>
    <w:rsid w:val="00B80B71"/>
    <w:rsid w:val="00B80DD6"/>
    <w:rsid w:val="00B80EF5"/>
    <w:rsid w:val="00B8105F"/>
    <w:rsid w:val="00B8186B"/>
    <w:rsid w:val="00B819B4"/>
    <w:rsid w:val="00B81A86"/>
    <w:rsid w:val="00B8246F"/>
    <w:rsid w:val="00B82727"/>
    <w:rsid w:val="00B827CE"/>
    <w:rsid w:val="00B82BC1"/>
    <w:rsid w:val="00B82FAF"/>
    <w:rsid w:val="00B833E1"/>
    <w:rsid w:val="00B83431"/>
    <w:rsid w:val="00B83E4A"/>
    <w:rsid w:val="00B84186"/>
    <w:rsid w:val="00B84632"/>
    <w:rsid w:val="00B847F7"/>
    <w:rsid w:val="00B848C1"/>
    <w:rsid w:val="00B84A29"/>
    <w:rsid w:val="00B84ABE"/>
    <w:rsid w:val="00B85073"/>
    <w:rsid w:val="00B850D2"/>
    <w:rsid w:val="00B850D5"/>
    <w:rsid w:val="00B852FE"/>
    <w:rsid w:val="00B853CF"/>
    <w:rsid w:val="00B853E1"/>
    <w:rsid w:val="00B85412"/>
    <w:rsid w:val="00B8579C"/>
    <w:rsid w:val="00B8581B"/>
    <w:rsid w:val="00B8594C"/>
    <w:rsid w:val="00B85B5E"/>
    <w:rsid w:val="00B86163"/>
    <w:rsid w:val="00B86189"/>
    <w:rsid w:val="00B8631B"/>
    <w:rsid w:val="00B8654C"/>
    <w:rsid w:val="00B865BC"/>
    <w:rsid w:val="00B86B27"/>
    <w:rsid w:val="00B86BF2"/>
    <w:rsid w:val="00B870B6"/>
    <w:rsid w:val="00B8736D"/>
    <w:rsid w:val="00B8780D"/>
    <w:rsid w:val="00B878FF"/>
    <w:rsid w:val="00B87C2B"/>
    <w:rsid w:val="00B87C6D"/>
    <w:rsid w:val="00B902B7"/>
    <w:rsid w:val="00B90309"/>
    <w:rsid w:val="00B903B3"/>
    <w:rsid w:val="00B904AB"/>
    <w:rsid w:val="00B905D8"/>
    <w:rsid w:val="00B906EA"/>
    <w:rsid w:val="00B90C41"/>
    <w:rsid w:val="00B90DB3"/>
    <w:rsid w:val="00B90E9E"/>
    <w:rsid w:val="00B91021"/>
    <w:rsid w:val="00B912D6"/>
    <w:rsid w:val="00B91308"/>
    <w:rsid w:val="00B9143C"/>
    <w:rsid w:val="00B916AD"/>
    <w:rsid w:val="00B916E0"/>
    <w:rsid w:val="00B91878"/>
    <w:rsid w:val="00B91AA1"/>
    <w:rsid w:val="00B91BE9"/>
    <w:rsid w:val="00B9216B"/>
    <w:rsid w:val="00B921C9"/>
    <w:rsid w:val="00B92367"/>
    <w:rsid w:val="00B92678"/>
    <w:rsid w:val="00B929F7"/>
    <w:rsid w:val="00B92E43"/>
    <w:rsid w:val="00B92E9B"/>
    <w:rsid w:val="00B92EEA"/>
    <w:rsid w:val="00B9319E"/>
    <w:rsid w:val="00B934B3"/>
    <w:rsid w:val="00B936EC"/>
    <w:rsid w:val="00B937DE"/>
    <w:rsid w:val="00B93B14"/>
    <w:rsid w:val="00B93BD3"/>
    <w:rsid w:val="00B93C90"/>
    <w:rsid w:val="00B94144"/>
    <w:rsid w:val="00B941F1"/>
    <w:rsid w:val="00B94402"/>
    <w:rsid w:val="00B9474A"/>
    <w:rsid w:val="00B94D81"/>
    <w:rsid w:val="00B94DBF"/>
    <w:rsid w:val="00B94DC1"/>
    <w:rsid w:val="00B94E04"/>
    <w:rsid w:val="00B95143"/>
    <w:rsid w:val="00B95223"/>
    <w:rsid w:val="00B95B6D"/>
    <w:rsid w:val="00B95CD6"/>
    <w:rsid w:val="00B96149"/>
    <w:rsid w:val="00B96159"/>
    <w:rsid w:val="00B962F6"/>
    <w:rsid w:val="00B963A1"/>
    <w:rsid w:val="00B96596"/>
    <w:rsid w:val="00B9681F"/>
    <w:rsid w:val="00B96DDB"/>
    <w:rsid w:val="00B96F23"/>
    <w:rsid w:val="00B9707C"/>
    <w:rsid w:val="00B97667"/>
    <w:rsid w:val="00B977F3"/>
    <w:rsid w:val="00B97919"/>
    <w:rsid w:val="00B97ADF"/>
    <w:rsid w:val="00B97B96"/>
    <w:rsid w:val="00BA035E"/>
    <w:rsid w:val="00BA0519"/>
    <w:rsid w:val="00BA056F"/>
    <w:rsid w:val="00BA078A"/>
    <w:rsid w:val="00BA07C6"/>
    <w:rsid w:val="00BA0B53"/>
    <w:rsid w:val="00BA0D4D"/>
    <w:rsid w:val="00BA0EC2"/>
    <w:rsid w:val="00BA0FE6"/>
    <w:rsid w:val="00BA11A7"/>
    <w:rsid w:val="00BA1223"/>
    <w:rsid w:val="00BA154F"/>
    <w:rsid w:val="00BA1597"/>
    <w:rsid w:val="00BA1729"/>
    <w:rsid w:val="00BA188A"/>
    <w:rsid w:val="00BA18BD"/>
    <w:rsid w:val="00BA18DE"/>
    <w:rsid w:val="00BA1D6E"/>
    <w:rsid w:val="00BA2404"/>
    <w:rsid w:val="00BA2924"/>
    <w:rsid w:val="00BA2A4A"/>
    <w:rsid w:val="00BA2B14"/>
    <w:rsid w:val="00BA2F53"/>
    <w:rsid w:val="00BA2F8D"/>
    <w:rsid w:val="00BA2FBE"/>
    <w:rsid w:val="00BA31AF"/>
    <w:rsid w:val="00BA3347"/>
    <w:rsid w:val="00BA35D4"/>
    <w:rsid w:val="00BA368B"/>
    <w:rsid w:val="00BA3A73"/>
    <w:rsid w:val="00BA3B5F"/>
    <w:rsid w:val="00BA3C0C"/>
    <w:rsid w:val="00BA3C27"/>
    <w:rsid w:val="00BA3C3F"/>
    <w:rsid w:val="00BA3E1C"/>
    <w:rsid w:val="00BA40C5"/>
    <w:rsid w:val="00BA483F"/>
    <w:rsid w:val="00BA5257"/>
    <w:rsid w:val="00BA52CF"/>
    <w:rsid w:val="00BA5513"/>
    <w:rsid w:val="00BA5695"/>
    <w:rsid w:val="00BA59CE"/>
    <w:rsid w:val="00BA6277"/>
    <w:rsid w:val="00BA6439"/>
    <w:rsid w:val="00BA6874"/>
    <w:rsid w:val="00BA6917"/>
    <w:rsid w:val="00BA6A79"/>
    <w:rsid w:val="00BA6AE3"/>
    <w:rsid w:val="00BA750E"/>
    <w:rsid w:val="00BA7916"/>
    <w:rsid w:val="00BA7AE0"/>
    <w:rsid w:val="00BA7B70"/>
    <w:rsid w:val="00BA7BE0"/>
    <w:rsid w:val="00BA7F3F"/>
    <w:rsid w:val="00BB0040"/>
    <w:rsid w:val="00BB019F"/>
    <w:rsid w:val="00BB08A5"/>
    <w:rsid w:val="00BB09AD"/>
    <w:rsid w:val="00BB0AA1"/>
    <w:rsid w:val="00BB0C02"/>
    <w:rsid w:val="00BB0CED"/>
    <w:rsid w:val="00BB0E83"/>
    <w:rsid w:val="00BB120B"/>
    <w:rsid w:val="00BB1869"/>
    <w:rsid w:val="00BB1876"/>
    <w:rsid w:val="00BB1AD0"/>
    <w:rsid w:val="00BB1C0D"/>
    <w:rsid w:val="00BB1D06"/>
    <w:rsid w:val="00BB1D43"/>
    <w:rsid w:val="00BB2006"/>
    <w:rsid w:val="00BB2093"/>
    <w:rsid w:val="00BB2219"/>
    <w:rsid w:val="00BB22B0"/>
    <w:rsid w:val="00BB256C"/>
    <w:rsid w:val="00BB29D0"/>
    <w:rsid w:val="00BB2A05"/>
    <w:rsid w:val="00BB2D15"/>
    <w:rsid w:val="00BB2D8F"/>
    <w:rsid w:val="00BB2DD2"/>
    <w:rsid w:val="00BB2F4D"/>
    <w:rsid w:val="00BB30F9"/>
    <w:rsid w:val="00BB3204"/>
    <w:rsid w:val="00BB3A71"/>
    <w:rsid w:val="00BB3B76"/>
    <w:rsid w:val="00BB3BDD"/>
    <w:rsid w:val="00BB3E34"/>
    <w:rsid w:val="00BB3E90"/>
    <w:rsid w:val="00BB46DA"/>
    <w:rsid w:val="00BB48EC"/>
    <w:rsid w:val="00BB49A3"/>
    <w:rsid w:val="00BB49E7"/>
    <w:rsid w:val="00BB49FD"/>
    <w:rsid w:val="00BB4AD3"/>
    <w:rsid w:val="00BB4D59"/>
    <w:rsid w:val="00BB50BF"/>
    <w:rsid w:val="00BB51BA"/>
    <w:rsid w:val="00BB53F7"/>
    <w:rsid w:val="00BB5A43"/>
    <w:rsid w:val="00BB5DA6"/>
    <w:rsid w:val="00BB5E5C"/>
    <w:rsid w:val="00BB601D"/>
    <w:rsid w:val="00BB611A"/>
    <w:rsid w:val="00BB69B1"/>
    <w:rsid w:val="00BB69DA"/>
    <w:rsid w:val="00BB6D21"/>
    <w:rsid w:val="00BB6D22"/>
    <w:rsid w:val="00BB6D8C"/>
    <w:rsid w:val="00BB6FFE"/>
    <w:rsid w:val="00BB722D"/>
    <w:rsid w:val="00BB763E"/>
    <w:rsid w:val="00BB767A"/>
    <w:rsid w:val="00BB776E"/>
    <w:rsid w:val="00BB77B0"/>
    <w:rsid w:val="00BB7988"/>
    <w:rsid w:val="00BB7A0B"/>
    <w:rsid w:val="00BB7B6C"/>
    <w:rsid w:val="00BB7BEA"/>
    <w:rsid w:val="00BB7C1C"/>
    <w:rsid w:val="00BC00A0"/>
    <w:rsid w:val="00BC0A92"/>
    <w:rsid w:val="00BC0FD8"/>
    <w:rsid w:val="00BC15AE"/>
    <w:rsid w:val="00BC1686"/>
    <w:rsid w:val="00BC19F4"/>
    <w:rsid w:val="00BC1B1F"/>
    <w:rsid w:val="00BC1B32"/>
    <w:rsid w:val="00BC1D72"/>
    <w:rsid w:val="00BC1F10"/>
    <w:rsid w:val="00BC2247"/>
    <w:rsid w:val="00BC225E"/>
    <w:rsid w:val="00BC2523"/>
    <w:rsid w:val="00BC26BC"/>
    <w:rsid w:val="00BC26C5"/>
    <w:rsid w:val="00BC26E0"/>
    <w:rsid w:val="00BC2856"/>
    <w:rsid w:val="00BC2C96"/>
    <w:rsid w:val="00BC3425"/>
    <w:rsid w:val="00BC34E6"/>
    <w:rsid w:val="00BC3566"/>
    <w:rsid w:val="00BC3967"/>
    <w:rsid w:val="00BC3E40"/>
    <w:rsid w:val="00BC3F1B"/>
    <w:rsid w:val="00BC3F79"/>
    <w:rsid w:val="00BC4096"/>
    <w:rsid w:val="00BC4098"/>
    <w:rsid w:val="00BC48CE"/>
    <w:rsid w:val="00BC4CB8"/>
    <w:rsid w:val="00BC549C"/>
    <w:rsid w:val="00BC5BD9"/>
    <w:rsid w:val="00BC5C2A"/>
    <w:rsid w:val="00BC5CB5"/>
    <w:rsid w:val="00BC5E03"/>
    <w:rsid w:val="00BC5F18"/>
    <w:rsid w:val="00BC5F1B"/>
    <w:rsid w:val="00BC5F7E"/>
    <w:rsid w:val="00BC64DC"/>
    <w:rsid w:val="00BC66CB"/>
    <w:rsid w:val="00BC6AD1"/>
    <w:rsid w:val="00BC6CED"/>
    <w:rsid w:val="00BC6F40"/>
    <w:rsid w:val="00BC7165"/>
    <w:rsid w:val="00BC73EB"/>
    <w:rsid w:val="00BC75B1"/>
    <w:rsid w:val="00BC77B7"/>
    <w:rsid w:val="00BC7968"/>
    <w:rsid w:val="00BC7AEC"/>
    <w:rsid w:val="00BC7AFF"/>
    <w:rsid w:val="00BC7E25"/>
    <w:rsid w:val="00BD08F3"/>
    <w:rsid w:val="00BD08F7"/>
    <w:rsid w:val="00BD0AE0"/>
    <w:rsid w:val="00BD0B58"/>
    <w:rsid w:val="00BD0D15"/>
    <w:rsid w:val="00BD1388"/>
    <w:rsid w:val="00BD163C"/>
    <w:rsid w:val="00BD167F"/>
    <w:rsid w:val="00BD172D"/>
    <w:rsid w:val="00BD1801"/>
    <w:rsid w:val="00BD18DB"/>
    <w:rsid w:val="00BD1D40"/>
    <w:rsid w:val="00BD2183"/>
    <w:rsid w:val="00BD21A7"/>
    <w:rsid w:val="00BD254E"/>
    <w:rsid w:val="00BD25D9"/>
    <w:rsid w:val="00BD2633"/>
    <w:rsid w:val="00BD2800"/>
    <w:rsid w:val="00BD28A9"/>
    <w:rsid w:val="00BD3047"/>
    <w:rsid w:val="00BD30DF"/>
    <w:rsid w:val="00BD328B"/>
    <w:rsid w:val="00BD34F8"/>
    <w:rsid w:val="00BD3646"/>
    <w:rsid w:val="00BD3955"/>
    <w:rsid w:val="00BD396F"/>
    <w:rsid w:val="00BD3C11"/>
    <w:rsid w:val="00BD3C6C"/>
    <w:rsid w:val="00BD3D7C"/>
    <w:rsid w:val="00BD4090"/>
    <w:rsid w:val="00BD40FC"/>
    <w:rsid w:val="00BD4321"/>
    <w:rsid w:val="00BD44CD"/>
    <w:rsid w:val="00BD4550"/>
    <w:rsid w:val="00BD4B54"/>
    <w:rsid w:val="00BD4F6A"/>
    <w:rsid w:val="00BD4FAD"/>
    <w:rsid w:val="00BD506B"/>
    <w:rsid w:val="00BD5094"/>
    <w:rsid w:val="00BD53A2"/>
    <w:rsid w:val="00BD54A0"/>
    <w:rsid w:val="00BD5606"/>
    <w:rsid w:val="00BD5830"/>
    <w:rsid w:val="00BD58D7"/>
    <w:rsid w:val="00BD59F8"/>
    <w:rsid w:val="00BD5B07"/>
    <w:rsid w:val="00BD5B9C"/>
    <w:rsid w:val="00BD6040"/>
    <w:rsid w:val="00BD62AF"/>
    <w:rsid w:val="00BD6BB0"/>
    <w:rsid w:val="00BD6C27"/>
    <w:rsid w:val="00BD6F38"/>
    <w:rsid w:val="00BD7084"/>
    <w:rsid w:val="00BD7143"/>
    <w:rsid w:val="00BD7451"/>
    <w:rsid w:val="00BD747B"/>
    <w:rsid w:val="00BD7502"/>
    <w:rsid w:val="00BD78D6"/>
    <w:rsid w:val="00BD7A39"/>
    <w:rsid w:val="00BE014E"/>
    <w:rsid w:val="00BE01A1"/>
    <w:rsid w:val="00BE049C"/>
    <w:rsid w:val="00BE04B0"/>
    <w:rsid w:val="00BE0582"/>
    <w:rsid w:val="00BE0625"/>
    <w:rsid w:val="00BE06D5"/>
    <w:rsid w:val="00BE09A8"/>
    <w:rsid w:val="00BE09B5"/>
    <w:rsid w:val="00BE09DC"/>
    <w:rsid w:val="00BE0ADD"/>
    <w:rsid w:val="00BE0E8E"/>
    <w:rsid w:val="00BE10B8"/>
    <w:rsid w:val="00BE145C"/>
    <w:rsid w:val="00BE151E"/>
    <w:rsid w:val="00BE15ED"/>
    <w:rsid w:val="00BE1AB9"/>
    <w:rsid w:val="00BE1E0B"/>
    <w:rsid w:val="00BE1E7E"/>
    <w:rsid w:val="00BE1EAA"/>
    <w:rsid w:val="00BE23B2"/>
    <w:rsid w:val="00BE24A6"/>
    <w:rsid w:val="00BE266F"/>
    <w:rsid w:val="00BE2845"/>
    <w:rsid w:val="00BE2DAA"/>
    <w:rsid w:val="00BE32C9"/>
    <w:rsid w:val="00BE35DF"/>
    <w:rsid w:val="00BE3960"/>
    <w:rsid w:val="00BE39A8"/>
    <w:rsid w:val="00BE3E41"/>
    <w:rsid w:val="00BE4344"/>
    <w:rsid w:val="00BE4494"/>
    <w:rsid w:val="00BE4659"/>
    <w:rsid w:val="00BE4AD5"/>
    <w:rsid w:val="00BE4C82"/>
    <w:rsid w:val="00BE4CAB"/>
    <w:rsid w:val="00BE5195"/>
    <w:rsid w:val="00BE52A3"/>
    <w:rsid w:val="00BE58E5"/>
    <w:rsid w:val="00BE5C0C"/>
    <w:rsid w:val="00BE5CC4"/>
    <w:rsid w:val="00BE5CDF"/>
    <w:rsid w:val="00BE5F22"/>
    <w:rsid w:val="00BE6B01"/>
    <w:rsid w:val="00BE6B66"/>
    <w:rsid w:val="00BE7156"/>
    <w:rsid w:val="00BE731A"/>
    <w:rsid w:val="00BE73EA"/>
    <w:rsid w:val="00BE7465"/>
    <w:rsid w:val="00BE76BA"/>
    <w:rsid w:val="00BE7864"/>
    <w:rsid w:val="00BE7DFF"/>
    <w:rsid w:val="00BE7F16"/>
    <w:rsid w:val="00BF0131"/>
    <w:rsid w:val="00BF01B3"/>
    <w:rsid w:val="00BF0388"/>
    <w:rsid w:val="00BF04F0"/>
    <w:rsid w:val="00BF0566"/>
    <w:rsid w:val="00BF0912"/>
    <w:rsid w:val="00BF09B0"/>
    <w:rsid w:val="00BF0AD9"/>
    <w:rsid w:val="00BF0B58"/>
    <w:rsid w:val="00BF0F03"/>
    <w:rsid w:val="00BF134F"/>
    <w:rsid w:val="00BF1420"/>
    <w:rsid w:val="00BF1487"/>
    <w:rsid w:val="00BF154F"/>
    <w:rsid w:val="00BF15C0"/>
    <w:rsid w:val="00BF1874"/>
    <w:rsid w:val="00BF18D0"/>
    <w:rsid w:val="00BF1D8A"/>
    <w:rsid w:val="00BF1F22"/>
    <w:rsid w:val="00BF2286"/>
    <w:rsid w:val="00BF22FE"/>
    <w:rsid w:val="00BF238B"/>
    <w:rsid w:val="00BF2436"/>
    <w:rsid w:val="00BF243C"/>
    <w:rsid w:val="00BF2630"/>
    <w:rsid w:val="00BF26CA"/>
    <w:rsid w:val="00BF26CE"/>
    <w:rsid w:val="00BF2751"/>
    <w:rsid w:val="00BF27C1"/>
    <w:rsid w:val="00BF295D"/>
    <w:rsid w:val="00BF2AA1"/>
    <w:rsid w:val="00BF2B44"/>
    <w:rsid w:val="00BF2B61"/>
    <w:rsid w:val="00BF2D0D"/>
    <w:rsid w:val="00BF2D4B"/>
    <w:rsid w:val="00BF2EED"/>
    <w:rsid w:val="00BF3262"/>
    <w:rsid w:val="00BF3271"/>
    <w:rsid w:val="00BF3362"/>
    <w:rsid w:val="00BF36F2"/>
    <w:rsid w:val="00BF3845"/>
    <w:rsid w:val="00BF396D"/>
    <w:rsid w:val="00BF3D7B"/>
    <w:rsid w:val="00BF3E5E"/>
    <w:rsid w:val="00BF3E99"/>
    <w:rsid w:val="00BF3ECE"/>
    <w:rsid w:val="00BF3F7E"/>
    <w:rsid w:val="00BF3FBB"/>
    <w:rsid w:val="00BF3FE8"/>
    <w:rsid w:val="00BF47ED"/>
    <w:rsid w:val="00BF4A39"/>
    <w:rsid w:val="00BF4A82"/>
    <w:rsid w:val="00BF4BB5"/>
    <w:rsid w:val="00BF4CAA"/>
    <w:rsid w:val="00BF4EBC"/>
    <w:rsid w:val="00BF5ADD"/>
    <w:rsid w:val="00BF5CD2"/>
    <w:rsid w:val="00BF5DE0"/>
    <w:rsid w:val="00BF5EE0"/>
    <w:rsid w:val="00BF5F07"/>
    <w:rsid w:val="00BF6156"/>
    <w:rsid w:val="00BF6253"/>
    <w:rsid w:val="00BF62DA"/>
    <w:rsid w:val="00BF67AB"/>
    <w:rsid w:val="00BF6AD2"/>
    <w:rsid w:val="00BF6ADB"/>
    <w:rsid w:val="00BF6BCF"/>
    <w:rsid w:val="00BF6F31"/>
    <w:rsid w:val="00BF72F1"/>
    <w:rsid w:val="00BF740C"/>
    <w:rsid w:val="00BF7465"/>
    <w:rsid w:val="00BF7600"/>
    <w:rsid w:val="00BF7745"/>
    <w:rsid w:val="00BF77E4"/>
    <w:rsid w:val="00BF7888"/>
    <w:rsid w:val="00BF7AF1"/>
    <w:rsid w:val="00BF7BE4"/>
    <w:rsid w:val="00C00823"/>
    <w:rsid w:val="00C00852"/>
    <w:rsid w:val="00C00A64"/>
    <w:rsid w:val="00C00AB7"/>
    <w:rsid w:val="00C00CF5"/>
    <w:rsid w:val="00C00DEF"/>
    <w:rsid w:val="00C012EF"/>
    <w:rsid w:val="00C0177C"/>
    <w:rsid w:val="00C017BB"/>
    <w:rsid w:val="00C018E6"/>
    <w:rsid w:val="00C01A79"/>
    <w:rsid w:val="00C01B8D"/>
    <w:rsid w:val="00C01FB4"/>
    <w:rsid w:val="00C022B1"/>
    <w:rsid w:val="00C0234E"/>
    <w:rsid w:val="00C02844"/>
    <w:rsid w:val="00C02AB0"/>
    <w:rsid w:val="00C02C2F"/>
    <w:rsid w:val="00C02CFE"/>
    <w:rsid w:val="00C031EA"/>
    <w:rsid w:val="00C034E2"/>
    <w:rsid w:val="00C039BD"/>
    <w:rsid w:val="00C03BC2"/>
    <w:rsid w:val="00C03E0D"/>
    <w:rsid w:val="00C04389"/>
    <w:rsid w:val="00C044C0"/>
    <w:rsid w:val="00C049D7"/>
    <w:rsid w:val="00C04B66"/>
    <w:rsid w:val="00C04C77"/>
    <w:rsid w:val="00C04D99"/>
    <w:rsid w:val="00C04DFB"/>
    <w:rsid w:val="00C04E00"/>
    <w:rsid w:val="00C050CD"/>
    <w:rsid w:val="00C05313"/>
    <w:rsid w:val="00C05398"/>
    <w:rsid w:val="00C054A0"/>
    <w:rsid w:val="00C05707"/>
    <w:rsid w:val="00C05768"/>
    <w:rsid w:val="00C05A87"/>
    <w:rsid w:val="00C05F33"/>
    <w:rsid w:val="00C0606E"/>
    <w:rsid w:val="00C060A3"/>
    <w:rsid w:val="00C0628B"/>
    <w:rsid w:val="00C063CC"/>
    <w:rsid w:val="00C065B8"/>
    <w:rsid w:val="00C06736"/>
    <w:rsid w:val="00C06AE1"/>
    <w:rsid w:val="00C06D45"/>
    <w:rsid w:val="00C06E5C"/>
    <w:rsid w:val="00C0754C"/>
    <w:rsid w:val="00C07D3A"/>
    <w:rsid w:val="00C07D3B"/>
    <w:rsid w:val="00C07D50"/>
    <w:rsid w:val="00C07FEB"/>
    <w:rsid w:val="00C10072"/>
    <w:rsid w:val="00C10488"/>
    <w:rsid w:val="00C10528"/>
    <w:rsid w:val="00C10A87"/>
    <w:rsid w:val="00C10C42"/>
    <w:rsid w:val="00C11089"/>
    <w:rsid w:val="00C11226"/>
    <w:rsid w:val="00C112F9"/>
    <w:rsid w:val="00C11309"/>
    <w:rsid w:val="00C11395"/>
    <w:rsid w:val="00C113BD"/>
    <w:rsid w:val="00C11682"/>
    <w:rsid w:val="00C11C5C"/>
    <w:rsid w:val="00C11D4E"/>
    <w:rsid w:val="00C124A8"/>
    <w:rsid w:val="00C125C5"/>
    <w:rsid w:val="00C125CB"/>
    <w:rsid w:val="00C12ADE"/>
    <w:rsid w:val="00C130E0"/>
    <w:rsid w:val="00C135DE"/>
    <w:rsid w:val="00C13A7D"/>
    <w:rsid w:val="00C1438B"/>
    <w:rsid w:val="00C14496"/>
    <w:rsid w:val="00C14591"/>
    <w:rsid w:val="00C149E8"/>
    <w:rsid w:val="00C14C29"/>
    <w:rsid w:val="00C14C3C"/>
    <w:rsid w:val="00C14C4C"/>
    <w:rsid w:val="00C14FA3"/>
    <w:rsid w:val="00C15095"/>
    <w:rsid w:val="00C15135"/>
    <w:rsid w:val="00C15198"/>
    <w:rsid w:val="00C151C4"/>
    <w:rsid w:val="00C152FF"/>
    <w:rsid w:val="00C1535A"/>
    <w:rsid w:val="00C1548D"/>
    <w:rsid w:val="00C1575D"/>
    <w:rsid w:val="00C15B04"/>
    <w:rsid w:val="00C15B71"/>
    <w:rsid w:val="00C15BD6"/>
    <w:rsid w:val="00C163BF"/>
    <w:rsid w:val="00C164A7"/>
    <w:rsid w:val="00C166C2"/>
    <w:rsid w:val="00C1672F"/>
    <w:rsid w:val="00C16980"/>
    <w:rsid w:val="00C16C45"/>
    <w:rsid w:val="00C16C51"/>
    <w:rsid w:val="00C16D3B"/>
    <w:rsid w:val="00C1729A"/>
    <w:rsid w:val="00C174B4"/>
    <w:rsid w:val="00C175BB"/>
    <w:rsid w:val="00C176D3"/>
    <w:rsid w:val="00C17704"/>
    <w:rsid w:val="00C1798F"/>
    <w:rsid w:val="00C1799C"/>
    <w:rsid w:val="00C179C1"/>
    <w:rsid w:val="00C17BB5"/>
    <w:rsid w:val="00C17C29"/>
    <w:rsid w:val="00C20149"/>
    <w:rsid w:val="00C201D1"/>
    <w:rsid w:val="00C2033D"/>
    <w:rsid w:val="00C20379"/>
    <w:rsid w:val="00C20750"/>
    <w:rsid w:val="00C20870"/>
    <w:rsid w:val="00C20D35"/>
    <w:rsid w:val="00C20D9C"/>
    <w:rsid w:val="00C20DE0"/>
    <w:rsid w:val="00C20E04"/>
    <w:rsid w:val="00C20E7D"/>
    <w:rsid w:val="00C216C4"/>
    <w:rsid w:val="00C2188A"/>
    <w:rsid w:val="00C21A10"/>
    <w:rsid w:val="00C21B58"/>
    <w:rsid w:val="00C22889"/>
    <w:rsid w:val="00C22A2C"/>
    <w:rsid w:val="00C22A31"/>
    <w:rsid w:val="00C22C48"/>
    <w:rsid w:val="00C22C89"/>
    <w:rsid w:val="00C2304E"/>
    <w:rsid w:val="00C23152"/>
    <w:rsid w:val="00C232E6"/>
    <w:rsid w:val="00C2347D"/>
    <w:rsid w:val="00C23560"/>
    <w:rsid w:val="00C238EA"/>
    <w:rsid w:val="00C238EF"/>
    <w:rsid w:val="00C2396E"/>
    <w:rsid w:val="00C23A01"/>
    <w:rsid w:val="00C23CC3"/>
    <w:rsid w:val="00C23E1B"/>
    <w:rsid w:val="00C23E6C"/>
    <w:rsid w:val="00C24056"/>
    <w:rsid w:val="00C240C1"/>
    <w:rsid w:val="00C24485"/>
    <w:rsid w:val="00C244B4"/>
    <w:rsid w:val="00C24551"/>
    <w:rsid w:val="00C2464B"/>
    <w:rsid w:val="00C2489E"/>
    <w:rsid w:val="00C24936"/>
    <w:rsid w:val="00C24979"/>
    <w:rsid w:val="00C2515A"/>
    <w:rsid w:val="00C25376"/>
    <w:rsid w:val="00C25600"/>
    <w:rsid w:val="00C25766"/>
    <w:rsid w:val="00C25B93"/>
    <w:rsid w:val="00C25CC5"/>
    <w:rsid w:val="00C25D7C"/>
    <w:rsid w:val="00C25D98"/>
    <w:rsid w:val="00C25FEC"/>
    <w:rsid w:val="00C26021"/>
    <w:rsid w:val="00C261C5"/>
    <w:rsid w:val="00C263F7"/>
    <w:rsid w:val="00C26635"/>
    <w:rsid w:val="00C268B9"/>
    <w:rsid w:val="00C26A40"/>
    <w:rsid w:val="00C26CD2"/>
    <w:rsid w:val="00C27054"/>
    <w:rsid w:val="00C27086"/>
    <w:rsid w:val="00C273EB"/>
    <w:rsid w:val="00C27470"/>
    <w:rsid w:val="00C2752F"/>
    <w:rsid w:val="00C27763"/>
    <w:rsid w:val="00C27767"/>
    <w:rsid w:val="00C27B4D"/>
    <w:rsid w:val="00C30220"/>
    <w:rsid w:val="00C30266"/>
    <w:rsid w:val="00C30273"/>
    <w:rsid w:val="00C30571"/>
    <w:rsid w:val="00C30BFC"/>
    <w:rsid w:val="00C30C28"/>
    <w:rsid w:val="00C30C81"/>
    <w:rsid w:val="00C30DD6"/>
    <w:rsid w:val="00C30E27"/>
    <w:rsid w:val="00C30FD0"/>
    <w:rsid w:val="00C3166D"/>
    <w:rsid w:val="00C31671"/>
    <w:rsid w:val="00C31AB2"/>
    <w:rsid w:val="00C31C7C"/>
    <w:rsid w:val="00C31CF9"/>
    <w:rsid w:val="00C31DCB"/>
    <w:rsid w:val="00C31E2A"/>
    <w:rsid w:val="00C31E7D"/>
    <w:rsid w:val="00C31EBA"/>
    <w:rsid w:val="00C31F86"/>
    <w:rsid w:val="00C31FB1"/>
    <w:rsid w:val="00C3228C"/>
    <w:rsid w:val="00C32307"/>
    <w:rsid w:val="00C323D6"/>
    <w:rsid w:val="00C3241B"/>
    <w:rsid w:val="00C324F4"/>
    <w:rsid w:val="00C3282C"/>
    <w:rsid w:val="00C32A07"/>
    <w:rsid w:val="00C32B71"/>
    <w:rsid w:val="00C32CFE"/>
    <w:rsid w:val="00C32DA5"/>
    <w:rsid w:val="00C32DD0"/>
    <w:rsid w:val="00C3317C"/>
    <w:rsid w:val="00C332A9"/>
    <w:rsid w:val="00C33765"/>
    <w:rsid w:val="00C339E6"/>
    <w:rsid w:val="00C33B40"/>
    <w:rsid w:val="00C33C2B"/>
    <w:rsid w:val="00C33E8B"/>
    <w:rsid w:val="00C33F92"/>
    <w:rsid w:val="00C340D2"/>
    <w:rsid w:val="00C342FD"/>
    <w:rsid w:val="00C3458F"/>
    <w:rsid w:val="00C34B81"/>
    <w:rsid w:val="00C34CB4"/>
    <w:rsid w:val="00C34CD0"/>
    <w:rsid w:val="00C35188"/>
    <w:rsid w:val="00C3535F"/>
    <w:rsid w:val="00C35527"/>
    <w:rsid w:val="00C357AD"/>
    <w:rsid w:val="00C359A9"/>
    <w:rsid w:val="00C35A81"/>
    <w:rsid w:val="00C35D23"/>
    <w:rsid w:val="00C360E1"/>
    <w:rsid w:val="00C36352"/>
    <w:rsid w:val="00C3657D"/>
    <w:rsid w:val="00C365E2"/>
    <w:rsid w:val="00C366D6"/>
    <w:rsid w:val="00C367D2"/>
    <w:rsid w:val="00C36B11"/>
    <w:rsid w:val="00C36B47"/>
    <w:rsid w:val="00C3704C"/>
    <w:rsid w:val="00C370AB"/>
    <w:rsid w:val="00C370D4"/>
    <w:rsid w:val="00C370F1"/>
    <w:rsid w:val="00C371C7"/>
    <w:rsid w:val="00C37256"/>
    <w:rsid w:val="00C373BF"/>
    <w:rsid w:val="00C3746D"/>
    <w:rsid w:val="00C37654"/>
    <w:rsid w:val="00C3787C"/>
    <w:rsid w:val="00C37A4C"/>
    <w:rsid w:val="00C40022"/>
    <w:rsid w:val="00C40361"/>
    <w:rsid w:val="00C406EC"/>
    <w:rsid w:val="00C40829"/>
    <w:rsid w:val="00C40882"/>
    <w:rsid w:val="00C40BBA"/>
    <w:rsid w:val="00C41241"/>
    <w:rsid w:val="00C415A4"/>
    <w:rsid w:val="00C416DC"/>
    <w:rsid w:val="00C41800"/>
    <w:rsid w:val="00C41B05"/>
    <w:rsid w:val="00C41B1E"/>
    <w:rsid w:val="00C41BCB"/>
    <w:rsid w:val="00C41E03"/>
    <w:rsid w:val="00C42089"/>
    <w:rsid w:val="00C4225C"/>
    <w:rsid w:val="00C4229E"/>
    <w:rsid w:val="00C42682"/>
    <w:rsid w:val="00C42858"/>
    <w:rsid w:val="00C428F0"/>
    <w:rsid w:val="00C42A0E"/>
    <w:rsid w:val="00C42A41"/>
    <w:rsid w:val="00C42BAD"/>
    <w:rsid w:val="00C42DAA"/>
    <w:rsid w:val="00C43032"/>
    <w:rsid w:val="00C431AD"/>
    <w:rsid w:val="00C435C5"/>
    <w:rsid w:val="00C43ACA"/>
    <w:rsid w:val="00C43BDA"/>
    <w:rsid w:val="00C43FDA"/>
    <w:rsid w:val="00C44048"/>
    <w:rsid w:val="00C4409D"/>
    <w:rsid w:val="00C441EB"/>
    <w:rsid w:val="00C44335"/>
    <w:rsid w:val="00C443CA"/>
    <w:rsid w:val="00C445F5"/>
    <w:rsid w:val="00C44628"/>
    <w:rsid w:val="00C45026"/>
    <w:rsid w:val="00C4548A"/>
    <w:rsid w:val="00C4561C"/>
    <w:rsid w:val="00C45B0B"/>
    <w:rsid w:val="00C45C0F"/>
    <w:rsid w:val="00C460C2"/>
    <w:rsid w:val="00C4696C"/>
    <w:rsid w:val="00C47010"/>
    <w:rsid w:val="00C47124"/>
    <w:rsid w:val="00C4730C"/>
    <w:rsid w:val="00C47327"/>
    <w:rsid w:val="00C4738E"/>
    <w:rsid w:val="00C47436"/>
    <w:rsid w:val="00C4750E"/>
    <w:rsid w:val="00C476D0"/>
    <w:rsid w:val="00C476EA"/>
    <w:rsid w:val="00C47A4D"/>
    <w:rsid w:val="00C47C7F"/>
    <w:rsid w:val="00C47F46"/>
    <w:rsid w:val="00C500EC"/>
    <w:rsid w:val="00C50112"/>
    <w:rsid w:val="00C50149"/>
    <w:rsid w:val="00C50907"/>
    <w:rsid w:val="00C50B15"/>
    <w:rsid w:val="00C50CB0"/>
    <w:rsid w:val="00C50CED"/>
    <w:rsid w:val="00C50E88"/>
    <w:rsid w:val="00C51048"/>
    <w:rsid w:val="00C51056"/>
    <w:rsid w:val="00C511F0"/>
    <w:rsid w:val="00C5124A"/>
    <w:rsid w:val="00C51483"/>
    <w:rsid w:val="00C51731"/>
    <w:rsid w:val="00C51D6F"/>
    <w:rsid w:val="00C51F59"/>
    <w:rsid w:val="00C520C4"/>
    <w:rsid w:val="00C521F3"/>
    <w:rsid w:val="00C52748"/>
    <w:rsid w:val="00C528D4"/>
    <w:rsid w:val="00C52952"/>
    <w:rsid w:val="00C52B06"/>
    <w:rsid w:val="00C52BD5"/>
    <w:rsid w:val="00C52BE4"/>
    <w:rsid w:val="00C52C5A"/>
    <w:rsid w:val="00C52FB0"/>
    <w:rsid w:val="00C53534"/>
    <w:rsid w:val="00C53811"/>
    <w:rsid w:val="00C539D6"/>
    <w:rsid w:val="00C53AEA"/>
    <w:rsid w:val="00C543E7"/>
    <w:rsid w:val="00C545CE"/>
    <w:rsid w:val="00C54CDF"/>
    <w:rsid w:val="00C54F53"/>
    <w:rsid w:val="00C54FEB"/>
    <w:rsid w:val="00C55BF9"/>
    <w:rsid w:val="00C55E57"/>
    <w:rsid w:val="00C55ECC"/>
    <w:rsid w:val="00C55FC6"/>
    <w:rsid w:val="00C561CF"/>
    <w:rsid w:val="00C561F1"/>
    <w:rsid w:val="00C5659F"/>
    <w:rsid w:val="00C566DE"/>
    <w:rsid w:val="00C5696C"/>
    <w:rsid w:val="00C56EAA"/>
    <w:rsid w:val="00C57340"/>
    <w:rsid w:val="00C5762D"/>
    <w:rsid w:val="00C577C8"/>
    <w:rsid w:val="00C5786A"/>
    <w:rsid w:val="00C578E8"/>
    <w:rsid w:val="00C57A21"/>
    <w:rsid w:val="00C57CB7"/>
    <w:rsid w:val="00C57CF0"/>
    <w:rsid w:val="00C57CF7"/>
    <w:rsid w:val="00C57D46"/>
    <w:rsid w:val="00C60037"/>
    <w:rsid w:val="00C60087"/>
    <w:rsid w:val="00C601CA"/>
    <w:rsid w:val="00C605EB"/>
    <w:rsid w:val="00C606D8"/>
    <w:rsid w:val="00C60996"/>
    <w:rsid w:val="00C609F6"/>
    <w:rsid w:val="00C60AB7"/>
    <w:rsid w:val="00C60D4A"/>
    <w:rsid w:val="00C610D9"/>
    <w:rsid w:val="00C6165D"/>
    <w:rsid w:val="00C61AEE"/>
    <w:rsid w:val="00C61B36"/>
    <w:rsid w:val="00C61EC0"/>
    <w:rsid w:val="00C62599"/>
    <w:rsid w:val="00C62640"/>
    <w:rsid w:val="00C62A31"/>
    <w:rsid w:val="00C62E6E"/>
    <w:rsid w:val="00C62EA5"/>
    <w:rsid w:val="00C63122"/>
    <w:rsid w:val="00C63223"/>
    <w:rsid w:val="00C632F7"/>
    <w:rsid w:val="00C63501"/>
    <w:rsid w:val="00C63571"/>
    <w:rsid w:val="00C6362D"/>
    <w:rsid w:val="00C636BE"/>
    <w:rsid w:val="00C63B5E"/>
    <w:rsid w:val="00C63D2A"/>
    <w:rsid w:val="00C63EFC"/>
    <w:rsid w:val="00C63FE6"/>
    <w:rsid w:val="00C6402F"/>
    <w:rsid w:val="00C640FA"/>
    <w:rsid w:val="00C641B5"/>
    <w:rsid w:val="00C6423F"/>
    <w:rsid w:val="00C6479F"/>
    <w:rsid w:val="00C64803"/>
    <w:rsid w:val="00C64840"/>
    <w:rsid w:val="00C64A01"/>
    <w:rsid w:val="00C64C52"/>
    <w:rsid w:val="00C64DA7"/>
    <w:rsid w:val="00C6535B"/>
    <w:rsid w:val="00C65573"/>
    <w:rsid w:val="00C656A5"/>
    <w:rsid w:val="00C65791"/>
    <w:rsid w:val="00C658EF"/>
    <w:rsid w:val="00C65E04"/>
    <w:rsid w:val="00C66044"/>
    <w:rsid w:val="00C66412"/>
    <w:rsid w:val="00C6673E"/>
    <w:rsid w:val="00C6680F"/>
    <w:rsid w:val="00C66854"/>
    <w:rsid w:val="00C66905"/>
    <w:rsid w:val="00C669F7"/>
    <w:rsid w:val="00C66ABF"/>
    <w:rsid w:val="00C66B9F"/>
    <w:rsid w:val="00C66BFF"/>
    <w:rsid w:val="00C66C02"/>
    <w:rsid w:val="00C66CD8"/>
    <w:rsid w:val="00C66E53"/>
    <w:rsid w:val="00C673F4"/>
    <w:rsid w:val="00C67565"/>
    <w:rsid w:val="00C678A1"/>
    <w:rsid w:val="00C67B48"/>
    <w:rsid w:val="00C7037B"/>
    <w:rsid w:val="00C703E4"/>
    <w:rsid w:val="00C706F8"/>
    <w:rsid w:val="00C70D54"/>
    <w:rsid w:val="00C70D69"/>
    <w:rsid w:val="00C7113F"/>
    <w:rsid w:val="00C711A1"/>
    <w:rsid w:val="00C71B79"/>
    <w:rsid w:val="00C71DAE"/>
    <w:rsid w:val="00C71E1B"/>
    <w:rsid w:val="00C71FB2"/>
    <w:rsid w:val="00C7202D"/>
    <w:rsid w:val="00C72687"/>
    <w:rsid w:val="00C72936"/>
    <w:rsid w:val="00C72AE1"/>
    <w:rsid w:val="00C72B1C"/>
    <w:rsid w:val="00C72B89"/>
    <w:rsid w:val="00C72BC1"/>
    <w:rsid w:val="00C7358B"/>
    <w:rsid w:val="00C73F46"/>
    <w:rsid w:val="00C740A9"/>
    <w:rsid w:val="00C741BB"/>
    <w:rsid w:val="00C74407"/>
    <w:rsid w:val="00C746F1"/>
    <w:rsid w:val="00C7471A"/>
    <w:rsid w:val="00C74791"/>
    <w:rsid w:val="00C747F3"/>
    <w:rsid w:val="00C748B8"/>
    <w:rsid w:val="00C7495C"/>
    <w:rsid w:val="00C74BB7"/>
    <w:rsid w:val="00C74C08"/>
    <w:rsid w:val="00C74C1A"/>
    <w:rsid w:val="00C74CB1"/>
    <w:rsid w:val="00C74F2D"/>
    <w:rsid w:val="00C74FA8"/>
    <w:rsid w:val="00C75334"/>
    <w:rsid w:val="00C75387"/>
    <w:rsid w:val="00C7550B"/>
    <w:rsid w:val="00C756BF"/>
    <w:rsid w:val="00C75786"/>
    <w:rsid w:val="00C75922"/>
    <w:rsid w:val="00C75ADC"/>
    <w:rsid w:val="00C75C3F"/>
    <w:rsid w:val="00C764EC"/>
    <w:rsid w:val="00C769F1"/>
    <w:rsid w:val="00C76C56"/>
    <w:rsid w:val="00C76D87"/>
    <w:rsid w:val="00C76DC5"/>
    <w:rsid w:val="00C77162"/>
    <w:rsid w:val="00C7726D"/>
    <w:rsid w:val="00C772FF"/>
    <w:rsid w:val="00C775EF"/>
    <w:rsid w:val="00C77613"/>
    <w:rsid w:val="00C776B8"/>
    <w:rsid w:val="00C778A5"/>
    <w:rsid w:val="00C7792B"/>
    <w:rsid w:val="00C77EF8"/>
    <w:rsid w:val="00C77F3E"/>
    <w:rsid w:val="00C77FFA"/>
    <w:rsid w:val="00C802A9"/>
    <w:rsid w:val="00C802B4"/>
    <w:rsid w:val="00C802E7"/>
    <w:rsid w:val="00C804E6"/>
    <w:rsid w:val="00C80B66"/>
    <w:rsid w:val="00C814CF"/>
    <w:rsid w:val="00C817BA"/>
    <w:rsid w:val="00C8180C"/>
    <w:rsid w:val="00C81C8E"/>
    <w:rsid w:val="00C81FA8"/>
    <w:rsid w:val="00C820CA"/>
    <w:rsid w:val="00C8238D"/>
    <w:rsid w:val="00C823B4"/>
    <w:rsid w:val="00C82476"/>
    <w:rsid w:val="00C8255C"/>
    <w:rsid w:val="00C825CD"/>
    <w:rsid w:val="00C826E0"/>
    <w:rsid w:val="00C82711"/>
    <w:rsid w:val="00C8288D"/>
    <w:rsid w:val="00C82A4E"/>
    <w:rsid w:val="00C82B2C"/>
    <w:rsid w:val="00C83357"/>
    <w:rsid w:val="00C833E9"/>
    <w:rsid w:val="00C833FC"/>
    <w:rsid w:val="00C834B1"/>
    <w:rsid w:val="00C835A9"/>
    <w:rsid w:val="00C83730"/>
    <w:rsid w:val="00C8376E"/>
    <w:rsid w:val="00C83816"/>
    <w:rsid w:val="00C838E9"/>
    <w:rsid w:val="00C83E94"/>
    <w:rsid w:val="00C83F41"/>
    <w:rsid w:val="00C83FAF"/>
    <w:rsid w:val="00C83FF5"/>
    <w:rsid w:val="00C840FB"/>
    <w:rsid w:val="00C84551"/>
    <w:rsid w:val="00C8483C"/>
    <w:rsid w:val="00C84928"/>
    <w:rsid w:val="00C84A53"/>
    <w:rsid w:val="00C84A88"/>
    <w:rsid w:val="00C84B85"/>
    <w:rsid w:val="00C84E43"/>
    <w:rsid w:val="00C84ED8"/>
    <w:rsid w:val="00C84F91"/>
    <w:rsid w:val="00C8501F"/>
    <w:rsid w:val="00C8531B"/>
    <w:rsid w:val="00C8539D"/>
    <w:rsid w:val="00C854F4"/>
    <w:rsid w:val="00C85666"/>
    <w:rsid w:val="00C858F6"/>
    <w:rsid w:val="00C85C9F"/>
    <w:rsid w:val="00C861AD"/>
    <w:rsid w:val="00C861F6"/>
    <w:rsid w:val="00C86815"/>
    <w:rsid w:val="00C86BE7"/>
    <w:rsid w:val="00C86C87"/>
    <w:rsid w:val="00C8716E"/>
    <w:rsid w:val="00C872BD"/>
    <w:rsid w:val="00C873E5"/>
    <w:rsid w:val="00C87499"/>
    <w:rsid w:val="00C874C4"/>
    <w:rsid w:val="00C8798D"/>
    <w:rsid w:val="00C87C60"/>
    <w:rsid w:val="00C87DD7"/>
    <w:rsid w:val="00C9061E"/>
    <w:rsid w:val="00C907B4"/>
    <w:rsid w:val="00C90B28"/>
    <w:rsid w:val="00C90D96"/>
    <w:rsid w:val="00C90E17"/>
    <w:rsid w:val="00C91121"/>
    <w:rsid w:val="00C91133"/>
    <w:rsid w:val="00C912A9"/>
    <w:rsid w:val="00C9142F"/>
    <w:rsid w:val="00C9150B"/>
    <w:rsid w:val="00C91805"/>
    <w:rsid w:val="00C9189B"/>
    <w:rsid w:val="00C91B91"/>
    <w:rsid w:val="00C921E9"/>
    <w:rsid w:val="00C926D4"/>
    <w:rsid w:val="00C9275F"/>
    <w:rsid w:val="00C92C27"/>
    <w:rsid w:val="00C92C8C"/>
    <w:rsid w:val="00C92CF0"/>
    <w:rsid w:val="00C92D10"/>
    <w:rsid w:val="00C93333"/>
    <w:rsid w:val="00C9334D"/>
    <w:rsid w:val="00C93766"/>
    <w:rsid w:val="00C93776"/>
    <w:rsid w:val="00C93840"/>
    <w:rsid w:val="00C93B87"/>
    <w:rsid w:val="00C93D0A"/>
    <w:rsid w:val="00C94166"/>
    <w:rsid w:val="00C944BD"/>
    <w:rsid w:val="00C944DC"/>
    <w:rsid w:val="00C948B2"/>
    <w:rsid w:val="00C948E2"/>
    <w:rsid w:val="00C94C94"/>
    <w:rsid w:val="00C94D6F"/>
    <w:rsid w:val="00C94FC7"/>
    <w:rsid w:val="00C95235"/>
    <w:rsid w:val="00C953D9"/>
    <w:rsid w:val="00C95797"/>
    <w:rsid w:val="00C9583C"/>
    <w:rsid w:val="00C9589C"/>
    <w:rsid w:val="00C95A26"/>
    <w:rsid w:val="00C95A66"/>
    <w:rsid w:val="00C95AF7"/>
    <w:rsid w:val="00C95BA4"/>
    <w:rsid w:val="00C95DE4"/>
    <w:rsid w:val="00C95E0C"/>
    <w:rsid w:val="00C95EC6"/>
    <w:rsid w:val="00C95ED6"/>
    <w:rsid w:val="00C960CF"/>
    <w:rsid w:val="00C964EB"/>
    <w:rsid w:val="00C9660A"/>
    <w:rsid w:val="00C96B61"/>
    <w:rsid w:val="00C96BF8"/>
    <w:rsid w:val="00C96FF1"/>
    <w:rsid w:val="00C97029"/>
    <w:rsid w:val="00C972A1"/>
    <w:rsid w:val="00C976C5"/>
    <w:rsid w:val="00C977AE"/>
    <w:rsid w:val="00C97B0B"/>
    <w:rsid w:val="00C97BB6"/>
    <w:rsid w:val="00C97C21"/>
    <w:rsid w:val="00C97D7C"/>
    <w:rsid w:val="00CA00B2"/>
    <w:rsid w:val="00CA00FC"/>
    <w:rsid w:val="00CA03DF"/>
    <w:rsid w:val="00CA0779"/>
    <w:rsid w:val="00CA0C8C"/>
    <w:rsid w:val="00CA0E59"/>
    <w:rsid w:val="00CA0F7D"/>
    <w:rsid w:val="00CA109F"/>
    <w:rsid w:val="00CA13C7"/>
    <w:rsid w:val="00CA13F6"/>
    <w:rsid w:val="00CA1410"/>
    <w:rsid w:val="00CA1878"/>
    <w:rsid w:val="00CA1F42"/>
    <w:rsid w:val="00CA1FF7"/>
    <w:rsid w:val="00CA2389"/>
    <w:rsid w:val="00CA2510"/>
    <w:rsid w:val="00CA2C2A"/>
    <w:rsid w:val="00CA2EE7"/>
    <w:rsid w:val="00CA2F01"/>
    <w:rsid w:val="00CA336D"/>
    <w:rsid w:val="00CA3742"/>
    <w:rsid w:val="00CA3E75"/>
    <w:rsid w:val="00CA3EF7"/>
    <w:rsid w:val="00CA4487"/>
    <w:rsid w:val="00CA453C"/>
    <w:rsid w:val="00CA4760"/>
    <w:rsid w:val="00CA4892"/>
    <w:rsid w:val="00CA497B"/>
    <w:rsid w:val="00CA4EDC"/>
    <w:rsid w:val="00CA4EFC"/>
    <w:rsid w:val="00CA5116"/>
    <w:rsid w:val="00CA5131"/>
    <w:rsid w:val="00CA5512"/>
    <w:rsid w:val="00CA5655"/>
    <w:rsid w:val="00CA576C"/>
    <w:rsid w:val="00CA5801"/>
    <w:rsid w:val="00CA586A"/>
    <w:rsid w:val="00CA58ED"/>
    <w:rsid w:val="00CA5EAE"/>
    <w:rsid w:val="00CA5F17"/>
    <w:rsid w:val="00CA648A"/>
    <w:rsid w:val="00CA6719"/>
    <w:rsid w:val="00CA6A56"/>
    <w:rsid w:val="00CA6D86"/>
    <w:rsid w:val="00CA7009"/>
    <w:rsid w:val="00CA73DF"/>
    <w:rsid w:val="00CA7702"/>
    <w:rsid w:val="00CA7899"/>
    <w:rsid w:val="00CA78C8"/>
    <w:rsid w:val="00CA79EF"/>
    <w:rsid w:val="00CA7B05"/>
    <w:rsid w:val="00CA7B20"/>
    <w:rsid w:val="00CA7BD6"/>
    <w:rsid w:val="00CA7C3F"/>
    <w:rsid w:val="00CA7E2A"/>
    <w:rsid w:val="00CB0071"/>
    <w:rsid w:val="00CB03BF"/>
    <w:rsid w:val="00CB03E6"/>
    <w:rsid w:val="00CB067D"/>
    <w:rsid w:val="00CB06F7"/>
    <w:rsid w:val="00CB08AF"/>
    <w:rsid w:val="00CB08D3"/>
    <w:rsid w:val="00CB0B70"/>
    <w:rsid w:val="00CB0B75"/>
    <w:rsid w:val="00CB0BB2"/>
    <w:rsid w:val="00CB0BBF"/>
    <w:rsid w:val="00CB0D9E"/>
    <w:rsid w:val="00CB1021"/>
    <w:rsid w:val="00CB1487"/>
    <w:rsid w:val="00CB1554"/>
    <w:rsid w:val="00CB16BF"/>
    <w:rsid w:val="00CB189E"/>
    <w:rsid w:val="00CB1FFD"/>
    <w:rsid w:val="00CB231B"/>
    <w:rsid w:val="00CB2473"/>
    <w:rsid w:val="00CB29F7"/>
    <w:rsid w:val="00CB2A77"/>
    <w:rsid w:val="00CB2A78"/>
    <w:rsid w:val="00CB2BEE"/>
    <w:rsid w:val="00CB2C9A"/>
    <w:rsid w:val="00CB2CCB"/>
    <w:rsid w:val="00CB34D2"/>
    <w:rsid w:val="00CB38CD"/>
    <w:rsid w:val="00CB38F3"/>
    <w:rsid w:val="00CB3ADE"/>
    <w:rsid w:val="00CB3B91"/>
    <w:rsid w:val="00CB3D50"/>
    <w:rsid w:val="00CB3FB0"/>
    <w:rsid w:val="00CB4377"/>
    <w:rsid w:val="00CB458C"/>
    <w:rsid w:val="00CB4823"/>
    <w:rsid w:val="00CB49AF"/>
    <w:rsid w:val="00CB4DE1"/>
    <w:rsid w:val="00CB4E87"/>
    <w:rsid w:val="00CB510C"/>
    <w:rsid w:val="00CB51C7"/>
    <w:rsid w:val="00CB5258"/>
    <w:rsid w:val="00CB536A"/>
    <w:rsid w:val="00CB5695"/>
    <w:rsid w:val="00CB5A35"/>
    <w:rsid w:val="00CB5F98"/>
    <w:rsid w:val="00CB606D"/>
    <w:rsid w:val="00CB60F0"/>
    <w:rsid w:val="00CB6179"/>
    <w:rsid w:val="00CB6881"/>
    <w:rsid w:val="00CB6A9E"/>
    <w:rsid w:val="00CB6BCC"/>
    <w:rsid w:val="00CB6D13"/>
    <w:rsid w:val="00CB6E57"/>
    <w:rsid w:val="00CB6F25"/>
    <w:rsid w:val="00CB6FED"/>
    <w:rsid w:val="00CB700B"/>
    <w:rsid w:val="00CB7080"/>
    <w:rsid w:val="00CB70C8"/>
    <w:rsid w:val="00CB7138"/>
    <w:rsid w:val="00CB77C6"/>
    <w:rsid w:val="00CB7836"/>
    <w:rsid w:val="00CB7939"/>
    <w:rsid w:val="00CB7959"/>
    <w:rsid w:val="00CC0329"/>
    <w:rsid w:val="00CC06EF"/>
    <w:rsid w:val="00CC0A5F"/>
    <w:rsid w:val="00CC0F53"/>
    <w:rsid w:val="00CC0FC9"/>
    <w:rsid w:val="00CC0FD5"/>
    <w:rsid w:val="00CC1189"/>
    <w:rsid w:val="00CC11E7"/>
    <w:rsid w:val="00CC1325"/>
    <w:rsid w:val="00CC14A0"/>
    <w:rsid w:val="00CC153B"/>
    <w:rsid w:val="00CC16E5"/>
    <w:rsid w:val="00CC194B"/>
    <w:rsid w:val="00CC1B0D"/>
    <w:rsid w:val="00CC1B61"/>
    <w:rsid w:val="00CC1B94"/>
    <w:rsid w:val="00CC1C07"/>
    <w:rsid w:val="00CC1E12"/>
    <w:rsid w:val="00CC1FC8"/>
    <w:rsid w:val="00CC1FFB"/>
    <w:rsid w:val="00CC22CE"/>
    <w:rsid w:val="00CC26D2"/>
    <w:rsid w:val="00CC29B0"/>
    <w:rsid w:val="00CC2B02"/>
    <w:rsid w:val="00CC2CEA"/>
    <w:rsid w:val="00CC2E67"/>
    <w:rsid w:val="00CC34BF"/>
    <w:rsid w:val="00CC3765"/>
    <w:rsid w:val="00CC3DC9"/>
    <w:rsid w:val="00CC402D"/>
    <w:rsid w:val="00CC40D5"/>
    <w:rsid w:val="00CC4751"/>
    <w:rsid w:val="00CC4BA4"/>
    <w:rsid w:val="00CC51A0"/>
    <w:rsid w:val="00CC51D5"/>
    <w:rsid w:val="00CC52B3"/>
    <w:rsid w:val="00CC5617"/>
    <w:rsid w:val="00CC5668"/>
    <w:rsid w:val="00CC56DD"/>
    <w:rsid w:val="00CC5909"/>
    <w:rsid w:val="00CC5B49"/>
    <w:rsid w:val="00CC5D67"/>
    <w:rsid w:val="00CC5EB1"/>
    <w:rsid w:val="00CC5EBE"/>
    <w:rsid w:val="00CC5F07"/>
    <w:rsid w:val="00CC601F"/>
    <w:rsid w:val="00CC60C4"/>
    <w:rsid w:val="00CC60CE"/>
    <w:rsid w:val="00CC61D3"/>
    <w:rsid w:val="00CC64A0"/>
    <w:rsid w:val="00CC681B"/>
    <w:rsid w:val="00CC6925"/>
    <w:rsid w:val="00CC6A88"/>
    <w:rsid w:val="00CC6DDF"/>
    <w:rsid w:val="00CC70BC"/>
    <w:rsid w:val="00CC71E8"/>
    <w:rsid w:val="00CC7559"/>
    <w:rsid w:val="00CC797B"/>
    <w:rsid w:val="00CC7BC2"/>
    <w:rsid w:val="00CC7F83"/>
    <w:rsid w:val="00CD0224"/>
    <w:rsid w:val="00CD0323"/>
    <w:rsid w:val="00CD03D8"/>
    <w:rsid w:val="00CD066D"/>
    <w:rsid w:val="00CD0B63"/>
    <w:rsid w:val="00CD0D71"/>
    <w:rsid w:val="00CD0E18"/>
    <w:rsid w:val="00CD1097"/>
    <w:rsid w:val="00CD1693"/>
    <w:rsid w:val="00CD1722"/>
    <w:rsid w:val="00CD1817"/>
    <w:rsid w:val="00CD1B8E"/>
    <w:rsid w:val="00CD1F35"/>
    <w:rsid w:val="00CD1F78"/>
    <w:rsid w:val="00CD1FBC"/>
    <w:rsid w:val="00CD2042"/>
    <w:rsid w:val="00CD20C9"/>
    <w:rsid w:val="00CD238F"/>
    <w:rsid w:val="00CD247F"/>
    <w:rsid w:val="00CD24B7"/>
    <w:rsid w:val="00CD25F5"/>
    <w:rsid w:val="00CD28BE"/>
    <w:rsid w:val="00CD28D9"/>
    <w:rsid w:val="00CD2992"/>
    <w:rsid w:val="00CD2A98"/>
    <w:rsid w:val="00CD2CE6"/>
    <w:rsid w:val="00CD2D06"/>
    <w:rsid w:val="00CD2EFE"/>
    <w:rsid w:val="00CD321E"/>
    <w:rsid w:val="00CD34EF"/>
    <w:rsid w:val="00CD361B"/>
    <w:rsid w:val="00CD36EC"/>
    <w:rsid w:val="00CD3D5E"/>
    <w:rsid w:val="00CD406E"/>
    <w:rsid w:val="00CD457C"/>
    <w:rsid w:val="00CD4A11"/>
    <w:rsid w:val="00CD4A31"/>
    <w:rsid w:val="00CD4B1B"/>
    <w:rsid w:val="00CD4CA4"/>
    <w:rsid w:val="00CD4FC8"/>
    <w:rsid w:val="00CD5757"/>
    <w:rsid w:val="00CD57A6"/>
    <w:rsid w:val="00CD5904"/>
    <w:rsid w:val="00CD5E99"/>
    <w:rsid w:val="00CD6209"/>
    <w:rsid w:val="00CD663E"/>
    <w:rsid w:val="00CD6BC2"/>
    <w:rsid w:val="00CD6C64"/>
    <w:rsid w:val="00CD6CB7"/>
    <w:rsid w:val="00CD6E58"/>
    <w:rsid w:val="00CD71CA"/>
    <w:rsid w:val="00CD7430"/>
    <w:rsid w:val="00CD7469"/>
    <w:rsid w:val="00CD7530"/>
    <w:rsid w:val="00CD7748"/>
    <w:rsid w:val="00CD7AFB"/>
    <w:rsid w:val="00CD7E0B"/>
    <w:rsid w:val="00CD7F99"/>
    <w:rsid w:val="00CE01A3"/>
    <w:rsid w:val="00CE02A1"/>
    <w:rsid w:val="00CE061E"/>
    <w:rsid w:val="00CE09F4"/>
    <w:rsid w:val="00CE0BE8"/>
    <w:rsid w:val="00CE11C3"/>
    <w:rsid w:val="00CE13A6"/>
    <w:rsid w:val="00CE17E2"/>
    <w:rsid w:val="00CE1833"/>
    <w:rsid w:val="00CE230B"/>
    <w:rsid w:val="00CE24AC"/>
    <w:rsid w:val="00CE2695"/>
    <w:rsid w:val="00CE2C77"/>
    <w:rsid w:val="00CE350E"/>
    <w:rsid w:val="00CE40AC"/>
    <w:rsid w:val="00CE436E"/>
    <w:rsid w:val="00CE46D7"/>
    <w:rsid w:val="00CE481A"/>
    <w:rsid w:val="00CE4837"/>
    <w:rsid w:val="00CE4891"/>
    <w:rsid w:val="00CE4A17"/>
    <w:rsid w:val="00CE4AB8"/>
    <w:rsid w:val="00CE4B5F"/>
    <w:rsid w:val="00CE4CA5"/>
    <w:rsid w:val="00CE4D16"/>
    <w:rsid w:val="00CE4DF5"/>
    <w:rsid w:val="00CE4EAB"/>
    <w:rsid w:val="00CE4F44"/>
    <w:rsid w:val="00CE52F1"/>
    <w:rsid w:val="00CE534A"/>
    <w:rsid w:val="00CE53CB"/>
    <w:rsid w:val="00CE5492"/>
    <w:rsid w:val="00CE5876"/>
    <w:rsid w:val="00CE58D0"/>
    <w:rsid w:val="00CE5B3C"/>
    <w:rsid w:val="00CE5BBD"/>
    <w:rsid w:val="00CE5CA2"/>
    <w:rsid w:val="00CE5CBC"/>
    <w:rsid w:val="00CE5DF9"/>
    <w:rsid w:val="00CE606C"/>
    <w:rsid w:val="00CE6161"/>
    <w:rsid w:val="00CE649F"/>
    <w:rsid w:val="00CE6540"/>
    <w:rsid w:val="00CE6574"/>
    <w:rsid w:val="00CE6958"/>
    <w:rsid w:val="00CE6B9B"/>
    <w:rsid w:val="00CE6BFF"/>
    <w:rsid w:val="00CE6CC9"/>
    <w:rsid w:val="00CE6CD5"/>
    <w:rsid w:val="00CE6E9F"/>
    <w:rsid w:val="00CE7018"/>
    <w:rsid w:val="00CE707C"/>
    <w:rsid w:val="00CE70BB"/>
    <w:rsid w:val="00CE7633"/>
    <w:rsid w:val="00CE7C19"/>
    <w:rsid w:val="00CE7CB8"/>
    <w:rsid w:val="00CE7E1B"/>
    <w:rsid w:val="00CE7E89"/>
    <w:rsid w:val="00CF00D1"/>
    <w:rsid w:val="00CF0250"/>
    <w:rsid w:val="00CF032D"/>
    <w:rsid w:val="00CF03EC"/>
    <w:rsid w:val="00CF0753"/>
    <w:rsid w:val="00CF075A"/>
    <w:rsid w:val="00CF076D"/>
    <w:rsid w:val="00CF07DB"/>
    <w:rsid w:val="00CF08B5"/>
    <w:rsid w:val="00CF0CA9"/>
    <w:rsid w:val="00CF0F9A"/>
    <w:rsid w:val="00CF10FA"/>
    <w:rsid w:val="00CF1319"/>
    <w:rsid w:val="00CF13F7"/>
    <w:rsid w:val="00CF1611"/>
    <w:rsid w:val="00CF1936"/>
    <w:rsid w:val="00CF1D32"/>
    <w:rsid w:val="00CF1EA9"/>
    <w:rsid w:val="00CF229F"/>
    <w:rsid w:val="00CF240D"/>
    <w:rsid w:val="00CF28FE"/>
    <w:rsid w:val="00CF2BC0"/>
    <w:rsid w:val="00CF2CC4"/>
    <w:rsid w:val="00CF2CC6"/>
    <w:rsid w:val="00CF3260"/>
    <w:rsid w:val="00CF33FD"/>
    <w:rsid w:val="00CF3415"/>
    <w:rsid w:val="00CF34EF"/>
    <w:rsid w:val="00CF3586"/>
    <w:rsid w:val="00CF389F"/>
    <w:rsid w:val="00CF3928"/>
    <w:rsid w:val="00CF39F4"/>
    <w:rsid w:val="00CF3C2B"/>
    <w:rsid w:val="00CF3FD5"/>
    <w:rsid w:val="00CF41CE"/>
    <w:rsid w:val="00CF463C"/>
    <w:rsid w:val="00CF4977"/>
    <w:rsid w:val="00CF4AEC"/>
    <w:rsid w:val="00CF4C41"/>
    <w:rsid w:val="00CF51AE"/>
    <w:rsid w:val="00CF5497"/>
    <w:rsid w:val="00CF5A46"/>
    <w:rsid w:val="00CF5EDF"/>
    <w:rsid w:val="00CF60E5"/>
    <w:rsid w:val="00CF648A"/>
    <w:rsid w:val="00CF6871"/>
    <w:rsid w:val="00CF68D4"/>
    <w:rsid w:val="00CF7302"/>
    <w:rsid w:val="00CF7390"/>
    <w:rsid w:val="00CF7434"/>
    <w:rsid w:val="00CF783D"/>
    <w:rsid w:val="00CF790B"/>
    <w:rsid w:val="00CF7F55"/>
    <w:rsid w:val="00D000A2"/>
    <w:rsid w:val="00D0012F"/>
    <w:rsid w:val="00D001B9"/>
    <w:rsid w:val="00D001BE"/>
    <w:rsid w:val="00D00608"/>
    <w:rsid w:val="00D00891"/>
    <w:rsid w:val="00D0094D"/>
    <w:rsid w:val="00D009BF"/>
    <w:rsid w:val="00D00EA8"/>
    <w:rsid w:val="00D01145"/>
    <w:rsid w:val="00D011C3"/>
    <w:rsid w:val="00D015B2"/>
    <w:rsid w:val="00D01787"/>
    <w:rsid w:val="00D0208D"/>
    <w:rsid w:val="00D02637"/>
    <w:rsid w:val="00D029E8"/>
    <w:rsid w:val="00D02BB4"/>
    <w:rsid w:val="00D02C2E"/>
    <w:rsid w:val="00D02E22"/>
    <w:rsid w:val="00D02E7E"/>
    <w:rsid w:val="00D0307A"/>
    <w:rsid w:val="00D033D8"/>
    <w:rsid w:val="00D03498"/>
    <w:rsid w:val="00D036E2"/>
    <w:rsid w:val="00D03B31"/>
    <w:rsid w:val="00D03E5B"/>
    <w:rsid w:val="00D0421A"/>
    <w:rsid w:val="00D04441"/>
    <w:rsid w:val="00D04498"/>
    <w:rsid w:val="00D04598"/>
    <w:rsid w:val="00D045E9"/>
    <w:rsid w:val="00D046DE"/>
    <w:rsid w:val="00D04799"/>
    <w:rsid w:val="00D04811"/>
    <w:rsid w:val="00D049EC"/>
    <w:rsid w:val="00D04BC4"/>
    <w:rsid w:val="00D04C97"/>
    <w:rsid w:val="00D0519B"/>
    <w:rsid w:val="00D05434"/>
    <w:rsid w:val="00D056F4"/>
    <w:rsid w:val="00D05735"/>
    <w:rsid w:val="00D05A28"/>
    <w:rsid w:val="00D05C98"/>
    <w:rsid w:val="00D05DFD"/>
    <w:rsid w:val="00D05E19"/>
    <w:rsid w:val="00D0608A"/>
    <w:rsid w:val="00D060F1"/>
    <w:rsid w:val="00D06382"/>
    <w:rsid w:val="00D0641B"/>
    <w:rsid w:val="00D0655B"/>
    <w:rsid w:val="00D069B5"/>
    <w:rsid w:val="00D06D6E"/>
    <w:rsid w:val="00D06D9F"/>
    <w:rsid w:val="00D06EDA"/>
    <w:rsid w:val="00D06EDB"/>
    <w:rsid w:val="00D07280"/>
    <w:rsid w:val="00D07B81"/>
    <w:rsid w:val="00D07F67"/>
    <w:rsid w:val="00D101AB"/>
    <w:rsid w:val="00D102E8"/>
    <w:rsid w:val="00D10702"/>
    <w:rsid w:val="00D10C80"/>
    <w:rsid w:val="00D10F2C"/>
    <w:rsid w:val="00D11185"/>
    <w:rsid w:val="00D11188"/>
    <w:rsid w:val="00D11246"/>
    <w:rsid w:val="00D112A4"/>
    <w:rsid w:val="00D1155F"/>
    <w:rsid w:val="00D1172C"/>
    <w:rsid w:val="00D1174C"/>
    <w:rsid w:val="00D1213B"/>
    <w:rsid w:val="00D12199"/>
    <w:rsid w:val="00D12641"/>
    <w:rsid w:val="00D12782"/>
    <w:rsid w:val="00D127ED"/>
    <w:rsid w:val="00D1285F"/>
    <w:rsid w:val="00D128E4"/>
    <w:rsid w:val="00D12E0F"/>
    <w:rsid w:val="00D12E2C"/>
    <w:rsid w:val="00D12FC2"/>
    <w:rsid w:val="00D130E7"/>
    <w:rsid w:val="00D13107"/>
    <w:rsid w:val="00D131A1"/>
    <w:rsid w:val="00D1329D"/>
    <w:rsid w:val="00D1366F"/>
    <w:rsid w:val="00D13755"/>
    <w:rsid w:val="00D13E5F"/>
    <w:rsid w:val="00D1418F"/>
    <w:rsid w:val="00D1420A"/>
    <w:rsid w:val="00D142D7"/>
    <w:rsid w:val="00D14301"/>
    <w:rsid w:val="00D145A5"/>
    <w:rsid w:val="00D14632"/>
    <w:rsid w:val="00D14E73"/>
    <w:rsid w:val="00D1512C"/>
    <w:rsid w:val="00D15211"/>
    <w:rsid w:val="00D15279"/>
    <w:rsid w:val="00D154F9"/>
    <w:rsid w:val="00D15645"/>
    <w:rsid w:val="00D15E26"/>
    <w:rsid w:val="00D16259"/>
    <w:rsid w:val="00D16411"/>
    <w:rsid w:val="00D16F2D"/>
    <w:rsid w:val="00D174FF"/>
    <w:rsid w:val="00D17532"/>
    <w:rsid w:val="00D17876"/>
    <w:rsid w:val="00D1790F"/>
    <w:rsid w:val="00D17936"/>
    <w:rsid w:val="00D17DD8"/>
    <w:rsid w:val="00D17FF9"/>
    <w:rsid w:val="00D20433"/>
    <w:rsid w:val="00D20538"/>
    <w:rsid w:val="00D20583"/>
    <w:rsid w:val="00D205DF"/>
    <w:rsid w:val="00D20994"/>
    <w:rsid w:val="00D209AE"/>
    <w:rsid w:val="00D20CB3"/>
    <w:rsid w:val="00D20EE5"/>
    <w:rsid w:val="00D21084"/>
    <w:rsid w:val="00D212CB"/>
    <w:rsid w:val="00D215D2"/>
    <w:rsid w:val="00D2176A"/>
    <w:rsid w:val="00D2184B"/>
    <w:rsid w:val="00D21865"/>
    <w:rsid w:val="00D2195B"/>
    <w:rsid w:val="00D21B48"/>
    <w:rsid w:val="00D21BD5"/>
    <w:rsid w:val="00D21CDE"/>
    <w:rsid w:val="00D21D6D"/>
    <w:rsid w:val="00D21E3A"/>
    <w:rsid w:val="00D22150"/>
    <w:rsid w:val="00D223FE"/>
    <w:rsid w:val="00D22554"/>
    <w:rsid w:val="00D225A2"/>
    <w:rsid w:val="00D22960"/>
    <w:rsid w:val="00D229C3"/>
    <w:rsid w:val="00D22A8E"/>
    <w:rsid w:val="00D232B4"/>
    <w:rsid w:val="00D23565"/>
    <w:rsid w:val="00D2370B"/>
    <w:rsid w:val="00D23827"/>
    <w:rsid w:val="00D23A60"/>
    <w:rsid w:val="00D23B72"/>
    <w:rsid w:val="00D23BFC"/>
    <w:rsid w:val="00D24037"/>
    <w:rsid w:val="00D2420B"/>
    <w:rsid w:val="00D24285"/>
    <w:rsid w:val="00D24433"/>
    <w:rsid w:val="00D2443F"/>
    <w:rsid w:val="00D2460B"/>
    <w:rsid w:val="00D24CDB"/>
    <w:rsid w:val="00D24E29"/>
    <w:rsid w:val="00D24F33"/>
    <w:rsid w:val="00D251A5"/>
    <w:rsid w:val="00D251FA"/>
    <w:rsid w:val="00D2532F"/>
    <w:rsid w:val="00D25735"/>
    <w:rsid w:val="00D25838"/>
    <w:rsid w:val="00D25C3A"/>
    <w:rsid w:val="00D25EC0"/>
    <w:rsid w:val="00D26139"/>
    <w:rsid w:val="00D262E9"/>
    <w:rsid w:val="00D26503"/>
    <w:rsid w:val="00D26565"/>
    <w:rsid w:val="00D266FE"/>
    <w:rsid w:val="00D268EB"/>
    <w:rsid w:val="00D26B00"/>
    <w:rsid w:val="00D26C5E"/>
    <w:rsid w:val="00D26D5E"/>
    <w:rsid w:val="00D26D9E"/>
    <w:rsid w:val="00D26EAC"/>
    <w:rsid w:val="00D27303"/>
    <w:rsid w:val="00D27324"/>
    <w:rsid w:val="00D2742A"/>
    <w:rsid w:val="00D27719"/>
    <w:rsid w:val="00D2777E"/>
    <w:rsid w:val="00D27D4B"/>
    <w:rsid w:val="00D27D78"/>
    <w:rsid w:val="00D303A1"/>
    <w:rsid w:val="00D304E5"/>
    <w:rsid w:val="00D305F7"/>
    <w:rsid w:val="00D308FF"/>
    <w:rsid w:val="00D309CF"/>
    <w:rsid w:val="00D30E8A"/>
    <w:rsid w:val="00D30FE0"/>
    <w:rsid w:val="00D3106F"/>
    <w:rsid w:val="00D311E7"/>
    <w:rsid w:val="00D31318"/>
    <w:rsid w:val="00D31521"/>
    <w:rsid w:val="00D3173C"/>
    <w:rsid w:val="00D31822"/>
    <w:rsid w:val="00D31CA1"/>
    <w:rsid w:val="00D326B9"/>
    <w:rsid w:val="00D326F2"/>
    <w:rsid w:val="00D32C67"/>
    <w:rsid w:val="00D32CAA"/>
    <w:rsid w:val="00D332AE"/>
    <w:rsid w:val="00D33367"/>
    <w:rsid w:val="00D33406"/>
    <w:rsid w:val="00D33519"/>
    <w:rsid w:val="00D338EC"/>
    <w:rsid w:val="00D33A08"/>
    <w:rsid w:val="00D33D4F"/>
    <w:rsid w:val="00D33F7E"/>
    <w:rsid w:val="00D34553"/>
    <w:rsid w:val="00D348B8"/>
    <w:rsid w:val="00D34ED5"/>
    <w:rsid w:val="00D35287"/>
    <w:rsid w:val="00D352BD"/>
    <w:rsid w:val="00D35A23"/>
    <w:rsid w:val="00D35A97"/>
    <w:rsid w:val="00D35B24"/>
    <w:rsid w:val="00D35B2D"/>
    <w:rsid w:val="00D35B8A"/>
    <w:rsid w:val="00D35E9B"/>
    <w:rsid w:val="00D3614C"/>
    <w:rsid w:val="00D36384"/>
    <w:rsid w:val="00D36546"/>
    <w:rsid w:val="00D36598"/>
    <w:rsid w:val="00D3697A"/>
    <w:rsid w:val="00D36A67"/>
    <w:rsid w:val="00D36A90"/>
    <w:rsid w:val="00D36BF3"/>
    <w:rsid w:val="00D36CD4"/>
    <w:rsid w:val="00D36F62"/>
    <w:rsid w:val="00D36FEB"/>
    <w:rsid w:val="00D371A4"/>
    <w:rsid w:val="00D37238"/>
    <w:rsid w:val="00D374B9"/>
    <w:rsid w:val="00D379B0"/>
    <w:rsid w:val="00D37DB3"/>
    <w:rsid w:val="00D37E1D"/>
    <w:rsid w:val="00D37F64"/>
    <w:rsid w:val="00D405CA"/>
    <w:rsid w:val="00D408FD"/>
    <w:rsid w:val="00D40EA2"/>
    <w:rsid w:val="00D40F0C"/>
    <w:rsid w:val="00D4118A"/>
    <w:rsid w:val="00D411B6"/>
    <w:rsid w:val="00D41239"/>
    <w:rsid w:val="00D41379"/>
    <w:rsid w:val="00D413A7"/>
    <w:rsid w:val="00D41673"/>
    <w:rsid w:val="00D41A3B"/>
    <w:rsid w:val="00D42426"/>
    <w:rsid w:val="00D4265B"/>
    <w:rsid w:val="00D426A8"/>
    <w:rsid w:val="00D42712"/>
    <w:rsid w:val="00D42A55"/>
    <w:rsid w:val="00D42D0A"/>
    <w:rsid w:val="00D42E1D"/>
    <w:rsid w:val="00D43148"/>
    <w:rsid w:val="00D43457"/>
    <w:rsid w:val="00D4399B"/>
    <w:rsid w:val="00D43A95"/>
    <w:rsid w:val="00D43B34"/>
    <w:rsid w:val="00D43DA3"/>
    <w:rsid w:val="00D43DC3"/>
    <w:rsid w:val="00D43FBD"/>
    <w:rsid w:val="00D441BD"/>
    <w:rsid w:val="00D446C6"/>
    <w:rsid w:val="00D44812"/>
    <w:rsid w:val="00D44AE7"/>
    <w:rsid w:val="00D44DF6"/>
    <w:rsid w:val="00D44E59"/>
    <w:rsid w:val="00D44F34"/>
    <w:rsid w:val="00D44F6A"/>
    <w:rsid w:val="00D44F7F"/>
    <w:rsid w:val="00D44FE9"/>
    <w:rsid w:val="00D452DF"/>
    <w:rsid w:val="00D453E3"/>
    <w:rsid w:val="00D45564"/>
    <w:rsid w:val="00D455B0"/>
    <w:rsid w:val="00D45666"/>
    <w:rsid w:val="00D45884"/>
    <w:rsid w:val="00D45AF5"/>
    <w:rsid w:val="00D45CFC"/>
    <w:rsid w:val="00D460CB"/>
    <w:rsid w:val="00D4669B"/>
    <w:rsid w:val="00D468A8"/>
    <w:rsid w:val="00D4690B"/>
    <w:rsid w:val="00D469EC"/>
    <w:rsid w:val="00D46B6D"/>
    <w:rsid w:val="00D46C56"/>
    <w:rsid w:val="00D46C86"/>
    <w:rsid w:val="00D46F71"/>
    <w:rsid w:val="00D47024"/>
    <w:rsid w:val="00D471B3"/>
    <w:rsid w:val="00D47312"/>
    <w:rsid w:val="00D4750C"/>
    <w:rsid w:val="00D47526"/>
    <w:rsid w:val="00D4757B"/>
    <w:rsid w:val="00D47659"/>
    <w:rsid w:val="00D47A6E"/>
    <w:rsid w:val="00D47AF7"/>
    <w:rsid w:val="00D47B73"/>
    <w:rsid w:val="00D47D07"/>
    <w:rsid w:val="00D47EB0"/>
    <w:rsid w:val="00D47FC0"/>
    <w:rsid w:val="00D5026B"/>
    <w:rsid w:val="00D50272"/>
    <w:rsid w:val="00D5032E"/>
    <w:rsid w:val="00D505E3"/>
    <w:rsid w:val="00D50617"/>
    <w:rsid w:val="00D506CE"/>
    <w:rsid w:val="00D50727"/>
    <w:rsid w:val="00D50826"/>
    <w:rsid w:val="00D508EA"/>
    <w:rsid w:val="00D509CF"/>
    <w:rsid w:val="00D50A79"/>
    <w:rsid w:val="00D50AAB"/>
    <w:rsid w:val="00D50DD8"/>
    <w:rsid w:val="00D50F76"/>
    <w:rsid w:val="00D5117C"/>
    <w:rsid w:val="00D51302"/>
    <w:rsid w:val="00D51468"/>
    <w:rsid w:val="00D517F2"/>
    <w:rsid w:val="00D518F5"/>
    <w:rsid w:val="00D51975"/>
    <w:rsid w:val="00D51AB8"/>
    <w:rsid w:val="00D52348"/>
    <w:rsid w:val="00D52464"/>
    <w:rsid w:val="00D52664"/>
    <w:rsid w:val="00D5286E"/>
    <w:rsid w:val="00D52AE5"/>
    <w:rsid w:val="00D52F20"/>
    <w:rsid w:val="00D53188"/>
    <w:rsid w:val="00D53620"/>
    <w:rsid w:val="00D5372E"/>
    <w:rsid w:val="00D53AB8"/>
    <w:rsid w:val="00D53D48"/>
    <w:rsid w:val="00D53D92"/>
    <w:rsid w:val="00D53FBC"/>
    <w:rsid w:val="00D53FD2"/>
    <w:rsid w:val="00D54227"/>
    <w:rsid w:val="00D54355"/>
    <w:rsid w:val="00D543E4"/>
    <w:rsid w:val="00D546CA"/>
    <w:rsid w:val="00D547F4"/>
    <w:rsid w:val="00D548E7"/>
    <w:rsid w:val="00D548FC"/>
    <w:rsid w:val="00D54948"/>
    <w:rsid w:val="00D54B88"/>
    <w:rsid w:val="00D54C88"/>
    <w:rsid w:val="00D54C99"/>
    <w:rsid w:val="00D54D83"/>
    <w:rsid w:val="00D54F3F"/>
    <w:rsid w:val="00D55064"/>
    <w:rsid w:val="00D552C1"/>
    <w:rsid w:val="00D553AA"/>
    <w:rsid w:val="00D554E8"/>
    <w:rsid w:val="00D55585"/>
    <w:rsid w:val="00D55DD3"/>
    <w:rsid w:val="00D561CD"/>
    <w:rsid w:val="00D56995"/>
    <w:rsid w:val="00D56A74"/>
    <w:rsid w:val="00D56B3A"/>
    <w:rsid w:val="00D56BF9"/>
    <w:rsid w:val="00D56C09"/>
    <w:rsid w:val="00D56DB6"/>
    <w:rsid w:val="00D56DE6"/>
    <w:rsid w:val="00D56FEE"/>
    <w:rsid w:val="00D574AC"/>
    <w:rsid w:val="00D5753A"/>
    <w:rsid w:val="00D57CC9"/>
    <w:rsid w:val="00D60356"/>
    <w:rsid w:val="00D6035D"/>
    <w:rsid w:val="00D603E9"/>
    <w:rsid w:val="00D60400"/>
    <w:rsid w:val="00D604F0"/>
    <w:rsid w:val="00D60633"/>
    <w:rsid w:val="00D60A26"/>
    <w:rsid w:val="00D60A39"/>
    <w:rsid w:val="00D60E46"/>
    <w:rsid w:val="00D60EB3"/>
    <w:rsid w:val="00D60FA8"/>
    <w:rsid w:val="00D612D8"/>
    <w:rsid w:val="00D61615"/>
    <w:rsid w:val="00D6215D"/>
    <w:rsid w:val="00D62310"/>
    <w:rsid w:val="00D62315"/>
    <w:rsid w:val="00D624C2"/>
    <w:rsid w:val="00D625AE"/>
    <w:rsid w:val="00D62652"/>
    <w:rsid w:val="00D628FD"/>
    <w:rsid w:val="00D629E4"/>
    <w:rsid w:val="00D62A46"/>
    <w:rsid w:val="00D62EFE"/>
    <w:rsid w:val="00D6309A"/>
    <w:rsid w:val="00D63402"/>
    <w:rsid w:val="00D6383A"/>
    <w:rsid w:val="00D63BE0"/>
    <w:rsid w:val="00D63C2F"/>
    <w:rsid w:val="00D63F39"/>
    <w:rsid w:val="00D64971"/>
    <w:rsid w:val="00D64EAB"/>
    <w:rsid w:val="00D65274"/>
    <w:rsid w:val="00D654C3"/>
    <w:rsid w:val="00D654E7"/>
    <w:rsid w:val="00D654EE"/>
    <w:rsid w:val="00D65598"/>
    <w:rsid w:val="00D65737"/>
    <w:rsid w:val="00D6594A"/>
    <w:rsid w:val="00D65B11"/>
    <w:rsid w:val="00D65B7F"/>
    <w:rsid w:val="00D65EC0"/>
    <w:rsid w:val="00D65EE0"/>
    <w:rsid w:val="00D65F61"/>
    <w:rsid w:val="00D65F97"/>
    <w:rsid w:val="00D6640C"/>
    <w:rsid w:val="00D667A8"/>
    <w:rsid w:val="00D66BDB"/>
    <w:rsid w:val="00D66D13"/>
    <w:rsid w:val="00D66DCA"/>
    <w:rsid w:val="00D67190"/>
    <w:rsid w:val="00D671B8"/>
    <w:rsid w:val="00D676E2"/>
    <w:rsid w:val="00D6794F"/>
    <w:rsid w:val="00D67A00"/>
    <w:rsid w:val="00D67E84"/>
    <w:rsid w:val="00D70319"/>
    <w:rsid w:val="00D70613"/>
    <w:rsid w:val="00D70665"/>
    <w:rsid w:val="00D706FE"/>
    <w:rsid w:val="00D70985"/>
    <w:rsid w:val="00D70C57"/>
    <w:rsid w:val="00D70CC5"/>
    <w:rsid w:val="00D7121F"/>
    <w:rsid w:val="00D71D41"/>
    <w:rsid w:val="00D71E15"/>
    <w:rsid w:val="00D71F28"/>
    <w:rsid w:val="00D726F5"/>
    <w:rsid w:val="00D7271D"/>
    <w:rsid w:val="00D72A99"/>
    <w:rsid w:val="00D72AFD"/>
    <w:rsid w:val="00D72C6D"/>
    <w:rsid w:val="00D732EE"/>
    <w:rsid w:val="00D73477"/>
    <w:rsid w:val="00D7355B"/>
    <w:rsid w:val="00D73B3E"/>
    <w:rsid w:val="00D74184"/>
    <w:rsid w:val="00D742B4"/>
    <w:rsid w:val="00D747E7"/>
    <w:rsid w:val="00D747EF"/>
    <w:rsid w:val="00D7481C"/>
    <w:rsid w:val="00D74863"/>
    <w:rsid w:val="00D749B5"/>
    <w:rsid w:val="00D74CA2"/>
    <w:rsid w:val="00D75334"/>
    <w:rsid w:val="00D7571E"/>
    <w:rsid w:val="00D758F7"/>
    <w:rsid w:val="00D75E99"/>
    <w:rsid w:val="00D76017"/>
    <w:rsid w:val="00D763ED"/>
    <w:rsid w:val="00D76470"/>
    <w:rsid w:val="00D764B3"/>
    <w:rsid w:val="00D76564"/>
    <w:rsid w:val="00D7668F"/>
    <w:rsid w:val="00D76774"/>
    <w:rsid w:val="00D76979"/>
    <w:rsid w:val="00D769CF"/>
    <w:rsid w:val="00D76A22"/>
    <w:rsid w:val="00D76DB5"/>
    <w:rsid w:val="00D76FA5"/>
    <w:rsid w:val="00D771B9"/>
    <w:rsid w:val="00D776DB"/>
    <w:rsid w:val="00D778CE"/>
    <w:rsid w:val="00D778F0"/>
    <w:rsid w:val="00D8008F"/>
    <w:rsid w:val="00D8019E"/>
    <w:rsid w:val="00D8032A"/>
    <w:rsid w:val="00D8070B"/>
    <w:rsid w:val="00D80AEE"/>
    <w:rsid w:val="00D80E94"/>
    <w:rsid w:val="00D80E9D"/>
    <w:rsid w:val="00D80F8D"/>
    <w:rsid w:val="00D8118F"/>
    <w:rsid w:val="00D813C8"/>
    <w:rsid w:val="00D81608"/>
    <w:rsid w:val="00D81643"/>
    <w:rsid w:val="00D817B8"/>
    <w:rsid w:val="00D81819"/>
    <w:rsid w:val="00D81893"/>
    <w:rsid w:val="00D81A3B"/>
    <w:rsid w:val="00D81AAF"/>
    <w:rsid w:val="00D81B95"/>
    <w:rsid w:val="00D82278"/>
    <w:rsid w:val="00D825E6"/>
    <w:rsid w:val="00D8276A"/>
    <w:rsid w:val="00D82849"/>
    <w:rsid w:val="00D82B35"/>
    <w:rsid w:val="00D82C77"/>
    <w:rsid w:val="00D82C8E"/>
    <w:rsid w:val="00D82DD9"/>
    <w:rsid w:val="00D82FF9"/>
    <w:rsid w:val="00D83009"/>
    <w:rsid w:val="00D83400"/>
    <w:rsid w:val="00D8343B"/>
    <w:rsid w:val="00D83602"/>
    <w:rsid w:val="00D83A49"/>
    <w:rsid w:val="00D83E06"/>
    <w:rsid w:val="00D83EAE"/>
    <w:rsid w:val="00D83EF4"/>
    <w:rsid w:val="00D83F7B"/>
    <w:rsid w:val="00D83F82"/>
    <w:rsid w:val="00D84109"/>
    <w:rsid w:val="00D8451A"/>
    <w:rsid w:val="00D84992"/>
    <w:rsid w:val="00D84BF8"/>
    <w:rsid w:val="00D84FDC"/>
    <w:rsid w:val="00D8558A"/>
    <w:rsid w:val="00D8574A"/>
    <w:rsid w:val="00D859C1"/>
    <w:rsid w:val="00D85A74"/>
    <w:rsid w:val="00D85DD4"/>
    <w:rsid w:val="00D85E4A"/>
    <w:rsid w:val="00D86189"/>
    <w:rsid w:val="00D861AF"/>
    <w:rsid w:val="00D861BD"/>
    <w:rsid w:val="00D86565"/>
    <w:rsid w:val="00D86A15"/>
    <w:rsid w:val="00D86A30"/>
    <w:rsid w:val="00D86B30"/>
    <w:rsid w:val="00D86B7A"/>
    <w:rsid w:val="00D86BC2"/>
    <w:rsid w:val="00D86DE1"/>
    <w:rsid w:val="00D86EED"/>
    <w:rsid w:val="00D87261"/>
    <w:rsid w:val="00D87481"/>
    <w:rsid w:val="00D875B3"/>
    <w:rsid w:val="00D876BB"/>
    <w:rsid w:val="00D87870"/>
    <w:rsid w:val="00D8787C"/>
    <w:rsid w:val="00D87890"/>
    <w:rsid w:val="00D878A1"/>
    <w:rsid w:val="00D879B1"/>
    <w:rsid w:val="00D87BC6"/>
    <w:rsid w:val="00D87D10"/>
    <w:rsid w:val="00D90057"/>
    <w:rsid w:val="00D901F9"/>
    <w:rsid w:val="00D90A23"/>
    <w:rsid w:val="00D91306"/>
    <w:rsid w:val="00D914C1"/>
    <w:rsid w:val="00D91617"/>
    <w:rsid w:val="00D91786"/>
    <w:rsid w:val="00D918B2"/>
    <w:rsid w:val="00D91CCB"/>
    <w:rsid w:val="00D925F2"/>
    <w:rsid w:val="00D927FD"/>
    <w:rsid w:val="00D92843"/>
    <w:rsid w:val="00D928A8"/>
    <w:rsid w:val="00D928D9"/>
    <w:rsid w:val="00D92A85"/>
    <w:rsid w:val="00D92B73"/>
    <w:rsid w:val="00D930C8"/>
    <w:rsid w:val="00D93107"/>
    <w:rsid w:val="00D93717"/>
    <w:rsid w:val="00D9376E"/>
    <w:rsid w:val="00D937A2"/>
    <w:rsid w:val="00D93936"/>
    <w:rsid w:val="00D939B9"/>
    <w:rsid w:val="00D93BB5"/>
    <w:rsid w:val="00D93D34"/>
    <w:rsid w:val="00D941A3"/>
    <w:rsid w:val="00D944A8"/>
    <w:rsid w:val="00D944FC"/>
    <w:rsid w:val="00D947F3"/>
    <w:rsid w:val="00D94D94"/>
    <w:rsid w:val="00D94E69"/>
    <w:rsid w:val="00D94F41"/>
    <w:rsid w:val="00D9520E"/>
    <w:rsid w:val="00D953AE"/>
    <w:rsid w:val="00D955A8"/>
    <w:rsid w:val="00D955FA"/>
    <w:rsid w:val="00D958CC"/>
    <w:rsid w:val="00D95A28"/>
    <w:rsid w:val="00D95B27"/>
    <w:rsid w:val="00D95B5D"/>
    <w:rsid w:val="00D95C12"/>
    <w:rsid w:val="00D95E6D"/>
    <w:rsid w:val="00D962B0"/>
    <w:rsid w:val="00D96589"/>
    <w:rsid w:val="00D96779"/>
    <w:rsid w:val="00D96B0A"/>
    <w:rsid w:val="00D96B32"/>
    <w:rsid w:val="00D96BB2"/>
    <w:rsid w:val="00D97154"/>
    <w:rsid w:val="00D97263"/>
    <w:rsid w:val="00D974A2"/>
    <w:rsid w:val="00D974D8"/>
    <w:rsid w:val="00D977AE"/>
    <w:rsid w:val="00D97A17"/>
    <w:rsid w:val="00D97DCC"/>
    <w:rsid w:val="00D97DF6"/>
    <w:rsid w:val="00DA0041"/>
    <w:rsid w:val="00DA0616"/>
    <w:rsid w:val="00DA0646"/>
    <w:rsid w:val="00DA065B"/>
    <w:rsid w:val="00DA072A"/>
    <w:rsid w:val="00DA08FB"/>
    <w:rsid w:val="00DA0A44"/>
    <w:rsid w:val="00DA0A97"/>
    <w:rsid w:val="00DA0E63"/>
    <w:rsid w:val="00DA1249"/>
    <w:rsid w:val="00DA1268"/>
    <w:rsid w:val="00DA13A8"/>
    <w:rsid w:val="00DA1582"/>
    <w:rsid w:val="00DA15C9"/>
    <w:rsid w:val="00DA1711"/>
    <w:rsid w:val="00DA19E3"/>
    <w:rsid w:val="00DA1B7C"/>
    <w:rsid w:val="00DA1C17"/>
    <w:rsid w:val="00DA206D"/>
    <w:rsid w:val="00DA218C"/>
    <w:rsid w:val="00DA22B7"/>
    <w:rsid w:val="00DA22EB"/>
    <w:rsid w:val="00DA282B"/>
    <w:rsid w:val="00DA2B1F"/>
    <w:rsid w:val="00DA2B8A"/>
    <w:rsid w:val="00DA2BC4"/>
    <w:rsid w:val="00DA2BEE"/>
    <w:rsid w:val="00DA2F7D"/>
    <w:rsid w:val="00DA3051"/>
    <w:rsid w:val="00DA30C1"/>
    <w:rsid w:val="00DA340C"/>
    <w:rsid w:val="00DA3498"/>
    <w:rsid w:val="00DA3759"/>
    <w:rsid w:val="00DA384E"/>
    <w:rsid w:val="00DA38BA"/>
    <w:rsid w:val="00DA3A52"/>
    <w:rsid w:val="00DA3E31"/>
    <w:rsid w:val="00DA3E64"/>
    <w:rsid w:val="00DA3FF0"/>
    <w:rsid w:val="00DA40A9"/>
    <w:rsid w:val="00DA40BE"/>
    <w:rsid w:val="00DA41F6"/>
    <w:rsid w:val="00DA47AC"/>
    <w:rsid w:val="00DA4EA6"/>
    <w:rsid w:val="00DA5446"/>
    <w:rsid w:val="00DA555B"/>
    <w:rsid w:val="00DA55B6"/>
    <w:rsid w:val="00DA56AE"/>
    <w:rsid w:val="00DA5CE8"/>
    <w:rsid w:val="00DA5FA3"/>
    <w:rsid w:val="00DA5FBF"/>
    <w:rsid w:val="00DA637E"/>
    <w:rsid w:val="00DA6391"/>
    <w:rsid w:val="00DA67C5"/>
    <w:rsid w:val="00DA6B82"/>
    <w:rsid w:val="00DA6BFA"/>
    <w:rsid w:val="00DA71CD"/>
    <w:rsid w:val="00DA72C3"/>
    <w:rsid w:val="00DA79EC"/>
    <w:rsid w:val="00DA7C22"/>
    <w:rsid w:val="00DA7C32"/>
    <w:rsid w:val="00DA7C36"/>
    <w:rsid w:val="00DA7FFC"/>
    <w:rsid w:val="00DB0422"/>
    <w:rsid w:val="00DB044F"/>
    <w:rsid w:val="00DB0755"/>
    <w:rsid w:val="00DB0953"/>
    <w:rsid w:val="00DB0ABD"/>
    <w:rsid w:val="00DB0BE0"/>
    <w:rsid w:val="00DB0C01"/>
    <w:rsid w:val="00DB0D53"/>
    <w:rsid w:val="00DB0E1B"/>
    <w:rsid w:val="00DB0E2B"/>
    <w:rsid w:val="00DB1283"/>
    <w:rsid w:val="00DB1564"/>
    <w:rsid w:val="00DB17CF"/>
    <w:rsid w:val="00DB19F2"/>
    <w:rsid w:val="00DB1A13"/>
    <w:rsid w:val="00DB1C63"/>
    <w:rsid w:val="00DB1D01"/>
    <w:rsid w:val="00DB1D03"/>
    <w:rsid w:val="00DB1DCB"/>
    <w:rsid w:val="00DB1ED4"/>
    <w:rsid w:val="00DB2286"/>
    <w:rsid w:val="00DB237F"/>
    <w:rsid w:val="00DB2468"/>
    <w:rsid w:val="00DB2506"/>
    <w:rsid w:val="00DB2834"/>
    <w:rsid w:val="00DB2949"/>
    <w:rsid w:val="00DB3143"/>
    <w:rsid w:val="00DB3235"/>
    <w:rsid w:val="00DB34C9"/>
    <w:rsid w:val="00DB3558"/>
    <w:rsid w:val="00DB3658"/>
    <w:rsid w:val="00DB37D0"/>
    <w:rsid w:val="00DB3AB9"/>
    <w:rsid w:val="00DB3FBA"/>
    <w:rsid w:val="00DB42A3"/>
    <w:rsid w:val="00DB42B3"/>
    <w:rsid w:val="00DB437F"/>
    <w:rsid w:val="00DB4475"/>
    <w:rsid w:val="00DB4794"/>
    <w:rsid w:val="00DB4822"/>
    <w:rsid w:val="00DB4BAB"/>
    <w:rsid w:val="00DB4CE1"/>
    <w:rsid w:val="00DB50BA"/>
    <w:rsid w:val="00DB512B"/>
    <w:rsid w:val="00DB5184"/>
    <w:rsid w:val="00DB5622"/>
    <w:rsid w:val="00DB58F7"/>
    <w:rsid w:val="00DB5932"/>
    <w:rsid w:val="00DB597F"/>
    <w:rsid w:val="00DB5A7B"/>
    <w:rsid w:val="00DB5ABB"/>
    <w:rsid w:val="00DB5B61"/>
    <w:rsid w:val="00DB5E39"/>
    <w:rsid w:val="00DB5E58"/>
    <w:rsid w:val="00DB61C0"/>
    <w:rsid w:val="00DB6279"/>
    <w:rsid w:val="00DB62C1"/>
    <w:rsid w:val="00DB6314"/>
    <w:rsid w:val="00DB6B08"/>
    <w:rsid w:val="00DB6C78"/>
    <w:rsid w:val="00DB6DC4"/>
    <w:rsid w:val="00DB6EF2"/>
    <w:rsid w:val="00DB6FB1"/>
    <w:rsid w:val="00DB7160"/>
    <w:rsid w:val="00DB71EA"/>
    <w:rsid w:val="00DB7276"/>
    <w:rsid w:val="00DB784A"/>
    <w:rsid w:val="00DB7AB9"/>
    <w:rsid w:val="00DC0033"/>
    <w:rsid w:val="00DC0093"/>
    <w:rsid w:val="00DC0186"/>
    <w:rsid w:val="00DC0444"/>
    <w:rsid w:val="00DC0ADD"/>
    <w:rsid w:val="00DC0B87"/>
    <w:rsid w:val="00DC106A"/>
    <w:rsid w:val="00DC1265"/>
    <w:rsid w:val="00DC1366"/>
    <w:rsid w:val="00DC15DA"/>
    <w:rsid w:val="00DC17A2"/>
    <w:rsid w:val="00DC17B2"/>
    <w:rsid w:val="00DC183E"/>
    <w:rsid w:val="00DC191C"/>
    <w:rsid w:val="00DC1B87"/>
    <w:rsid w:val="00DC1F84"/>
    <w:rsid w:val="00DC24F9"/>
    <w:rsid w:val="00DC2B41"/>
    <w:rsid w:val="00DC2C31"/>
    <w:rsid w:val="00DC2CA6"/>
    <w:rsid w:val="00DC2FAF"/>
    <w:rsid w:val="00DC3021"/>
    <w:rsid w:val="00DC30AC"/>
    <w:rsid w:val="00DC3281"/>
    <w:rsid w:val="00DC3474"/>
    <w:rsid w:val="00DC35AF"/>
    <w:rsid w:val="00DC3644"/>
    <w:rsid w:val="00DC3647"/>
    <w:rsid w:val="00DC38F9"/>
    <w:rsid w:val="00DC3B5A"/>
    <w:rsid w:val="00DC3BF4"/>
    <w:rsid w:val="00DC3D63"/>
    <w:rsid w:val="00DC3E54"/>
    <w:rsid w:val="00DC401D"/>
    <w:rsid w:val="00DC4063"/>
    <w:rsid w:val="00DC4076"/>
    <w:rsid w:val="00DC40A2"/>
    <w:rsid w:val="00DC4329"/>
    <w:rsid w:val="00DC43F2"/>
    <w:rsid w:val="00DC49A2"/>
    <w:rsid w:val="00DC5294"/>
    <w:rsid w:val="00DC533D"/>
    <w:rsid w:val="00DC56DE"/>
    <w:rsid w:val="00DC56F8"/>
    <w:rsid w:val="00DC5AE0"/>
    <w:rsid w:val="00DC5CF7"/>
    <w:rsid w:val="00DC5FE7"/>
    <w:rsid w:val="00DC61D0"/>
    <w:rsid w:val="00DC6278"/>
    <w:rsid w:val="00DC6664"/>
    <w:rsid w:val="00DC6B20"/>
    <w:rsid w:val="00DC6D6A"/>
    <w:rsid w:val="00DC6FCF"/>
    <w:rsid w:val="00DC7143"/>
    <w:rsid w:val="00DC72A4"/>
    <w:rsid w:val="00DC7341"/>
    <w:rsid w:val="00DC750C"/>
    <w:rsid w:val="00DC76CB"/>
    <w:rsid w:val="00DC77B2"/>
    <w:rsid w:val="00DC78F7"/>
    <w:rsid w:val="00DC7968"/>
    <w:rsid w:val="00DC7A4D"/>
    <w:rsid w:val="00DC7D11"/>
    <w:rsid w:val="00DC7E40"/>
    <w:rsid w:val="00DC7FAD"/>
    <w:rsid w:val="00DD0148"/>
    <w:rsid w:val="00DD030B"/>
    <w:rsid w:val="00DD051F"/>
    <w:rsid w:val="00DD08F2"/>
    <w:rsid w:val="00DD08F6"/>
    <w:rsid w:val="00DD0CC9"/>
    <w:rsid w:val="00DD1256"/>
    <w:rsid w:val="00DD1329"/>
    <w:rsid w:val="00DD132B"/>
    <w:rsid w:val="00DD15CF"/>
    <w:rsid w:val="00DD1689"/>
    <w:rsid w:val="00DD16C7"/>
    <w:rsid w:val="00DD1A45"/>
    <w:rsid w:val="00DD1AFA"/>
    <w:rsid w:val="00DD1DD3"/>
    <w:rsid w:val="00DD1F8C"/>
    <w:rsid w:val="00DD1FE9"/>
    <w:rsid w:val="00DD23D5"/>
    <w:rsid w:val="00DD2492"/>
    <w:rsid w:val="00DD251B"/>
    <w:rsid w:val="00DD2653"/>
    <w:rsid w:val="00DD26DE"/>
    <w:rsid w:val="00DD2809"/>
    <w:rsid w:val="00DD2A15"/>
    <w:rsid w:val="00DD2CA2"/>
    <w:rsid w:val="00DD2F53"/>
    <w:rsid w:val="00DD3116"/>
    <w:rsid w:val="00DD3213"/>
    <w:rsid w:val="00DD34E2"/>
    <w:rsid w:val="00DD3676"/>
    <w:rsid w:val="00DD3679"/>
    <w:rsid w:val="00DD36C9"/>
    <w:rsid w:val="00DD372D"/>
    <w:rsid w:val="00DD379A"/>
    <w:rsid w:val="00DD38A0"/>
    <w:rsid w:val="00DD3CE6"/>
    <w:rsid w:val="00DD3D63"/>
    <w:rsid w:val="00DD3E8B"/>
    <w:rsid w:val="00DD407F"/>
    <w:rsid w:val="00DD4464"/>
    <w:rsid w:val="00DD44CD"/>
    <w:rsid w:val="00DD4514"/>
    <w:rsid w:val="00DD4ACC"/>
    <w:rsid w:val="00DD4C7F"/>
    <w:rsid w:val="00DD4E5F"/>
    <w:rsid w:val="00DD4E8B"/>
    <w:rsid w:val="00DD4F53"/>
    <w:rsid w:val="00DD5299"/>
    <w:rsid w:val="00DD52D0"/>
    <w:rsid w:val="00DD5CDD"/>
    <w:rsid w:val="00DD5F8C"/>
    <w:rsid w:val="00DD6319"/>
    <w:rsid w:val="00DD636D"/>
    <w:rsid w:val="00DD6704"/>
    <w:rsid w:val="00DD67FD"/>
    <w:rsid w:val="00DD6849"/>
    <w:rsid w:val="00DD6C80"/>
    <w:rsid w:val="00DD6E87"/>
    <w:rsid w:val="00DD701A"/>
    <w:rsid w:val="00DD72CC"/>
    <w:rsid w:val="00DD7598"/>
    <w:rsid w:val="00DD7662"/>
    <w:rsid w:val="00DD7753"/>
    <w:rsid w:val="00DD7879"/>
    <w:rsid w:val="00DD78D5"/>
    <w:rsid w:val="00DD7B61"/>
    <w:rsid w:val="00DD7DAE"/>
    <w:rsid w:val="00DE0315"/>
    <w:rsid w:val="00DE04C9"/>
    <w:rsid w:val="00DE04CC"/>
    <w:rsid w:val="00DE0537"/>
    <w:rsid w:val="00DE0609"/>
    <w:rsid w:val="00DE06BC"/>
    <w:rsid w:val="00DE07F7"/>
    <w:rsid w:val="00DE0ACC"/>
    <w:rsid w:val="00DE0B90"/>
    <w:rsid w:val="00DE0CA3"/>
    <w:rsid w:val="00DE0D16"/>
    <w:rsid w:val="00DE127E"/>
    <w:rsid w:val="00DE1720"/>
    <w:rsid w:val="00DE191C"/>
    <w:rsid w:val="00DE1C61"/>
    <w:rsid w:val="00DE1DBD"/>
    <w:rsid w:val="00DE1F40"/>
    <w:rsid w:val="00DE2028"/>
    <w:rsid w:val="00DE2113"/>
    <w:rsid w:val="00DE22D8"/>
    <w:rsid w:val="00DE24D6"/>
    <w:rsid w:val="00DE2A7F"/>
    <w:rsid w:val="00DE2ADF"/>
    <w:rsid w:val="00DE2BA1"/>
    <w:rsid w:val="00DE2BED"/>
    <w:rsid w:val="00DE2D5E"/>
    <w:rsid w:val="00DE2DB8"/>
    <w:rsid w:val="00DE2F5F"/>
    <w:rsid w:val="00DE2FE8"/>
    <w:rsid w:val="00DE316E"/>
    <w:rsid w:val="00DE3948"/>
    <w:rsid w:val="00DE3E28"/>
    <w:rsid w:val="00DE40B8"/>
    <w:rsid w:val="00DE4273"/>
    <w:rsid w:val="00DE42A5"/>
    <w:rsid w:val="00DE4511"/>
    <w:rsid w:val="00DE456E"/>
    <w:rsid w:val="00DE486F"/>
    <w:rsid w:val="00DE4A0C"/>
    <w:rsid w:val="00DE4A18"/>
    <w:rsid w:val="00DE4A39"/>
    <w:rsid w:val="00DE4AD5"/>
    <w:rsid w:val="00DE4AEA"/>
    <w:rsid w:val="00DE4EF9"/>
    <w:rsid w:val="00DE50FA"/>
    <w:rsid w:val="00DE51A7"/>
    <w:rsid w:val="00DE563D"/>
    <w:rsid w:val="00DE5A0A"/>
    <w:rsid w:val="00DE5E1E"/>
    <w:rsid w:val="00DE647B"/>
    <w:rsid w:val="00DE6890"/>
    <w:rsid w:val="00DE6EFE"/>
    <w:rsid w:val="00DE6F63"/>
    <w:rsid w:val="00DE74FE"/>
    <w:rsid w:val="00DE75A3"/>
    <w:rsid w:val="00DE7631"/>
    <w:rsid w:val="00DE76BD"/>
    <w:rsid w:val="00DE7764"/>
    <w:rsid w:val="00DE7954"/>
    <w:rsid w:val="00DE7A35"/>
    <w:rsid w:val="00DE7F06"/>
    <w:rsid w:val="00DF00CE"/>
    <w:rsid w:val="00DF017C"/>
    <w:rsid w:val="00DF01E3"/>
    <w:rsid w:val="00DF03BA"/>
    <w:rsid w:val="00DF0428"/>
    <w:rsid w:val="00DF094D"/>
    <w:rsid w:val="00DF0BB6"/>
    <w:rsid w:val="00DF0CA7"/>
    <w:rsid w:val="00DF0E83"/>
    <w:rsid w:val="00DF0F5B"/>
    <w:rsid w:val="00DF0FDE"/>
    <w:rsid w:val="00DF10B9"/>
    <w:rsid w:val="00DF12C4"/>
    <w:rsid w:val="00DF1321"/>
    <w:rsid w:val="00DF16EB"/>
    <w:rsid w:val="00DF18D0"/>
    <w:rsid w:val="00DF1A48"/>
    <w:rsid w:val="00DF1AB5"/>
    <w:rsid w:val="00DF1AC8"/>
    <w:rsid w:val="00DF1E74"/>
    <w:rsid w:val="00DF2094"/>
    <w:rsid w:val="00DF245E"/>
    <w:rsid w:val="00DF2590"/>
    <w:rsid w:val="00DF2631"/>
    <w:rsid w:val="00DF2713"/>
    <w:rsid w:val="00DF2BCD"/>
    <w:rsid w:val="00DF2D24"/>
    <w:rsid w:val="00DF303F"/>
    <w:rsid w:val="00DF3342"/>
    <w:rsid w:val="00DF345B"/>
    <w:rsid w:val="00DF348F"/>
    <w:rsid w:val="00DF34EF"/>
    <w:rsid w:val="00DF354E"/>
    <w:rsid w:val="00DF3782"/>
    <w:rsid w:val="00DF3A54"/>
    <w:rsid w:val="00DF3A87"/>
    <w:rsid w:val="00DF3E2D"/>
    <w:rsid w:val="00DF42F4"/>
    <w:rsid w:val="00DF4373"/>
    <w:rsid w:val="00DF4551"/>
    <w:rsid w:val="00DF4815"/>
    <w:rsid w:val="00DF4A0F"/>
    <w:rsid w:val="00DF4A75"/>
    <w:rsid w:val="00DF4F7C"/>
    <w:rsid w:val="00DF547C"/>
    <w:rsid w:val="00DF5D3A"/>
    <w:rsid w:val="00DF5D5E"/>
    <w:rsid w:val="00DF5DD4"/>
    <w:rsid w:val="00DF5E26"/>
    <w:rsid w:val="00DF5FEF"/>
    <w:rsid w:val="00DF6083"/>
    <w:rsid w:val="00DF6085"/>
    <w:rsid w:val="00DF61BF"/>
    <w:rsid w:val="00DF62B4"/>
    <w:rsid w:val="00DF63E7"/>
    <w:rsid w:val="00DF6732"/>
    <w:rsid w:val="00DF69E9"/>
    <w:rsid w:val="00DF713D"/>
    <w:rsid w:val="00DF71EB"/>
    <w:rsid w:val="00DF72FA"/>
    <w:rsid w:val="00DF7382"/>
    <w:rsid w:val="00DF74A6"/>
    <w:rsid w:val="00DF75DE"/>
    <w:rsid w:val="00DF7DDE"/>
    <w:rsid w:val="00DF7F5F"/>
    <w:rsid w:val="00E002B4"/>
    <w:rsid w:val="00E002E5"/>
    <w:rsid w:val="00E004C2"/>
    <w:rsid w:val="00E005C3"/>
    <w:rsid w:val="00E006F3"/>
    <w:rsid w:val="00E00964"/>
    <w:rsid w:val="00E010C3"/>
    <w:rsid w:val="00E01167"/>
    <w:rsid w:val="00E013A3"/>
    <w:rsid w:val="00E0144E"/>
    <w:rsid w:val="00E01590"/>
    <w:rsid w:val="00E0163C"/>
    <w:rsid w:val="00E01833"/>
    <w:rsid w:val="00E018FB"/>
    <w:rsid w:val="00E01B3F"/>
    <w:rsid w:val="00E01C8D"/>
    <w:rsid w:val="00E01FB7"/>
    <w:rsid w:val="00E0249D"/>
    <w:rsid w:val="00E02924"/>
    <w:rsid w:val="00E0293A"/>
    <w:rsid w:val="00E02BD7"/>
    <w:rsid w:val="00E02C5E"/>
    <w:rsid w:val="00E02EA6"/>
    <w:rsid w:val="00E03229"/>
    <w:rsid w:val="00E0342D"/>
    <w:rsid w:val="00E035D0"/>
    <w:rsid w:val="00E036BD"/>
    <w:rsid w:val="00E036EB"/>
    <w:rsid w:val="00E0372D"/>
    <w:rsid w:val="00E03B56"/>
    <w:rsid w:val="00E0415B"/>
    <w:rsid w:val="00E041BE"/>
    <w:rsid w:val="00E0434E"/>
    <w:rsid w:val="00E04404"/>
    <w:rsid w:val="00E045B8"/>
    <w:rsid w:val="00E04674"/>
    <w:rsid w:val="00E046B6"/>
    <w:rsid w:val="00E04857"/>
    <w:rsid w:val="00E04B7F"/>
    <w:rsid w:val="00E04C5F"/>
    <w:rsid w:val="00E04CD7"/>
    <w:rsid w:val="00E04E17"/>
    <w:rsid w:val="00E04E59"/>
    <w:rsid w:val="00E0511C"/>
    <w:rsid w:val="00E053FA"/>
    <w:rsid w:val="00E05766"/>
    <w:rsid w:val="00E059FC"/>
    <w:rsid w:val="00E05A1A"/>
    <w:rsid w:val="00E05E97"/>
    <w:rsid w:val="00E05EE3"/>
    <w:rsid w:val="00E05F5A"/>
    <w:rsid w:val="00E062D2"/>
    <w:rsid w:val="00E06317"/>
    <w:rsid w:val="00E064E4"/>
    <w:rsid w:val="00E06597"/>
    <w:rsid w:val="00E06894"/>
    <w:rsid w:val="00E068B0"/>
    <w:rsid w:val="00E06B31"/>
    <w:rsid w:val="00E06B39"/>
    <w:rsid w:val="00E06B59"/>
    <w:rsid w:val="00E06D35"/>
    <w:rsid w:val="00E06EFE"/>
    <w:rsid w:val="00E07162"/>
    <w:rsid w:val="00E075DA"/>
    <w:rsid w:val="00E07633"/>
    <w:rsid w:val="00E0779A"/>
    <w:rsid w:val="00E07AEC"/>
    <w:rsid w:val="00E07B16"/>
    <w:rsid w:val="00E07BE6"/>
    <w:rsid w:val="00E07DF1"/>
    <w:rsid w:val="00E07E15"/>
    <w:rsid w:val="00E07F60"/>
    <w:rsid w:val="00E101F5"/>
    <w:rsid w:val="00E102F6"/>
    <w:rsid w:val="00E10573"/>
    <w:rsid w:val="00E108C2"/>
    <w:rsid w:val="00E10B84"/>
    <w:rsid w:val="00E10F86"/>
    <w:rsid w:val="00E11589"/>
    <w:rsid w:val="00E11ACE"/>
    <w:rsid w:val="00E11C1F"/>
    <w:rsid w:val="00E11CB5"/>
    <w:rsid w:val="00E11D01"/>
    <w:rsid w:val="00E12155"/>
    <w:rsid w:val="00E12199"/>
    <w:rsid w:val="00E12340"/>
    <w:rsid w:val="00E12525"/>
    <w:rsid w:val="00E12A4F"/>
    <w:rsid w:val="00E13012"/>
    <w:rsid w:val="00E13045"/>
    <w:rsid w:val="00E13099"/>
    <w:rsid w:val="00E131CF"/>
    <w:rsid w:val="00E13504"/>
    <w:rsid w:val="00E1351F"/>
    <w:rsid w:val="00E1366F"/>
    <w:rsid w:val="00E136AC"/>
    <w:rsid w:val="00E13C45"/>
    <w:rsid w:val="00E13DFD"/>
    <w:rsid w:val="00E13F9B"/>
    <w:rsid w:val="00E14006"/>
    <w:rsid w:val="00E145B2"/>
    <w:rsid w:val="00E1486D"/>
    <w:rsid w:val="00E148F5"/>
    <w:rsid w:val="00E14B22"/>
    <w:rsid w:val="00E14E33"/>
    <w:rsid w:val="00E1515B"/>
    <w:rsid w:val="00E15285"/>
    <w:rsid w:val="00E1544C"/>
    <w:rsid w:val="00E1544F"/>
    <w:rsid w:val="00E15744"/>
    <w:rsid w:val="00E15E1B"/>
    <w:rsid w:val="00E161DC"/>
    <w:rsid w:val="00E1636E"/>
    <w:rsid w:val="00E1644B"/>
    <w:rsid w:val="00E16463"/>
    <w:rsid w:val="00E168D1"/>
    <w:rsid w:val="00E169E0"/>
    <w:rsid w:val="00E16A45"/>
    <w:rsid w:val="00E16B3F"/>
    <w:rsid w:val="00E16EAB"/>
    <w:rsid w:val="00E17356"/>
    <w:rsid w:val="00E17CDA"/>
    <w:rsid w:val="00E17FF9"/>
    <w:rsid w:val="00E207A2"/>
    <w:rsid w:val="00E20A84"/>
    <w:rsid w:val="00E20B70"/>
    <w:rsid w:val="00E20EED"/>
    <w:rsid w:val="00E20FD9"/>
    <w:rsid w:val="00E21455"/>
    <w:rsid w:val="00E214A0"/>
    <w:rsid w:val="00E2161B"/>
    <w:rsid w:val="00E21683"/>
    <w:rsid w:val="00E21A21"/>
    <w:rsid w:val="00E21A31"/>
    <w:rsid w:val="00E221BD"/>
    <w:rsid w:val="00E228CE"/>
    <w:rsid w:val="00E22A78"/>
    <w:rsid w:val="00E22F6F"/>
    <w:rsid w:val="00E2309E"/>
    <w:rsid w:val="00E2312E"/>
    <w:rsid w:val="00E232C3"/>
    <w:rsid w:val="00E236C0"/>
    <w:rsid w:val="00E237CE"/>
    <w:rsid w:val="00E23A54"/>
    <w:rsid w:val="00E23C10"/>
    <w:rsid w:val="00E23EAE"/>
    <w:rsid w:val="00E23F11"/>
    <w:rsid w:val="00E23FFD"/>
    <w:rsid w:val="00E242CB"/>
    <w:rsid w:val="00E245EE"/>
    <w:rsid w:val="00E246AD"/>
    <w:rsid w:val="00E24AF2"/>
    <w:rsid w:val="00E24B3F"/>
    <w:rsid w:val="00E251E4"/>
    <w:rsid w:val="00E2539F"/>
    <w:rsid w:val="00E25449"/>
    <w:rsid w:val="00E25A55"/>
    <w:rsid w:val="00E25C65"/>
    <w:rsid w:val="00E25D46"/>
    <w:rsid w:val="00E25E32"/>
    <w:rsid w:val="00E25EB1"/>
    <w:rsid w:val="00E25EFC"/>
    <w:rsid w:val="00E263D5"/>
    <w:rsid w:val="00E26B88"/>
    <w:rsid w:val="00E26BC4"/>
    <w:rsid w:val="00E2720D"/>
    <w:rsid w:val="00E273D8"/>
    <w:rsid w:val="00E276F8"/>
    <w:rsid w:val="00E27924"/>
    <w:rsid w:val="00E27D5B"/>
    <w:rsid w:val="00E27DC4"/>
    <w:rsid w:val="00E27EB0"/>
    <w:rsid w:val="00E27F9D"/>
    <w:rsid w:val="00E3005B"/>
    <w:rsid w:val="00E300E4"/>
    <w:rsid w:val="00E30197"/>
    <w:rsid w:val="00E302DD"/>
    <w:rsid w:val="00E30395"/>
    <w:rsid w:val="00E3059F"/>
    <w:rsid w:val="00E30A2B"/>
    <w:rsid w:val="00E30CA9"/>
    <w:rsid w:val="00E30F9D"/>
    <w:rsid w:val="00E313CD"/>
    <w:rsid w:val="00E315C0"/>
    <w:rsid w:val="00E315F0"/>
    <w:rsid w:val="00E31654"/>
    <w:rsid w:val="00E31722"/>
    <w:rsid w:val="00E31D1A"/>
    <w:rsid w:val="00E32095"/>
    <w:rsid w:val="00E32165"/>
    <w:rsid w:val="00E324A4"/>
    <w:rsid w:val="00E32526"/>
    <w:rsid w:val="00E32AD1"/>
    <w:rsid w:val="00E32B63"/>
    <w:rsid w:val="00E32E5A"/>
    <w:rsid w:val="00E32F5D"/>
    <w:rsid w:val="00E33004"/>
    <w:rsid w:val="00E33040"/>
    <w:rsid w:val="00E3347D"/>
    <w:rsid w:val="00E33881"/>
    <w:rsid w:val="00E33D1F"/>
    <w:rsid w:val="00E33E9F"/>
    <w:rsid w:val="00E34163"/>
    <w:rsid w:val="00E341EB"/>
    <w:rsid w:val="00E34784"/>
    <w:rsid w:val="00E3478C"/>
    <w:rsid w:val="00E3485C"/>
    <w:rsid w:val="00E349FE"/>
    <w:rsid w:val="00E34A7A"/>
    <w:rsid w:val="00E34C11"/>
    <w:rsid w:val="00E34DBE"/>
    <w:rsid w:val="00E350AE"/>
    <w:rsid w:val="00E350E4"/>
    <w:rsid w:val="00E354C7"/>
    <w:rsid w:val="00E3556D"/>
    <w:rsid w:val="00E35921"/>
    <w:rsid w:val="00E35A5C"/>
    <w:rsid w:val="00E360EE"/>
    <w:rsid w:val="00E362C6"/>
    <w:rsid w:val="00E36318"/>
    <w:rsid w:val="00E36481"/>
    <w:rsid w:val="00E364AF"/>
    <w:rsid w:val="00E3669E"/>
    <w:rsid w:val="00E368DF"/>
    <w:rsid w:val="00E371CE"/>
    <w:rsid w:val="00E37555"/>
    <w:rsid w:val="00E375F7"/>
    <w:rsid w:val="00E3775C"/>
    <w:rsid w:val="00E37778"/>
    <w:rsid w:val="00E379AC"/>
    <w:rsid w:val="00E37B5B"/>
    <w:rsid w:val="00E40021"/>
    <w:rsid w:val="00E4049E"/>
    <w:rsid w:val="00E40928"/>
    <w:rsid w:val="00E40E7C"/>
    <w:rsid w:val="00E40F04"/>
    <w:rsid w:val="00E40F74"/>
    <w:rsid w:val="00E410AF"/>
    <w:rsid w:val="00E41171"/>
    <w:rsid w:val="00E41193"/>
    <w:rsid w:val="00E411D8"/>
    <w:rsid w:val="00E41446"/>
    <w:rsid w:val="00E41472"/>
    <w:rsid w:val="00E41A93"/>
    <w:rsid w:val="00E41EF9"/>
    <w:rsid w:val="00E4209B"/>
    <w:rsid w:val="00E421DE"/>
    <w:rsid w:val="00E423D5"/>
    <w:rsid w:val="00E4270A"/>
    <w:rsid w:val="00E4274C"/>
    <w:rsid w:val="00E42777"/>
    <w:rsid w:val="00E4283F"/>
    <w:rsid w:val="00E42AF3"/>
    <w:rsid w:val="00E42C63"/>
    <w:rsid w:val="00E42E91"/>
    <w:rsid w:val="00E43351"/>
    <w:rsid w:val="00E4355F"/>
    <w:rsid w:val="00E43863"/>
    <w:rsid w:val="00E438E3"/>
    <w:rsid w:val="00E43909"/>
    <w:rsid w:val="00E43958"/>
    <w:rsid w:val="00E43E6A"/>
    <w:rsid w:val="00E43FCA"/>
    <w:rsid w:val="00E4441D"/>
    <w:rsid w:val="00E444D0"/>
    <w:rsid w:val="00E44EA5"/>
    <w:rsid w:val="00E452E3"/>
    <w:rsid w:val="00E45569"/>
    <w:rsid w:val="00E45604"/>
    <w:rsid w:val="00E45ACF"/>
    <w:rsid w:val="00E45C8C"/>
    <w:rsid w:val="00E45CE6"/>
    <w:rsid w:val="00E45E12"/>
    <w:rsid w:val="00E46003"/>
    <w:rsid w:val="00E4647E"/>
    <w:rsid w:val="00E46665"/>
    <w:rsid w:val="00E4669D"/>
    <w:rsid w:val="00E466EC"/>
    <w:rsid w:val="00E4680A"/>
    <w:rsid w:val="00E474B4"/>
    <w:rsid w:val="00E474BA"/>
    <w:rsid w:val="00E4768F"/>
    <w:rsid w:val="00E47792"/>
    <w:rsid w:val="00E47A04"/>
    <w:rsid w:val="00E47BB7"/>
    <w:rsid w:val="00E47CBC"/>
    <w:rsid w:val="00E50083"/>
    <w:rsid w:val="00E502DC"/>
    <w:rsid w:val="00E504B8"/>
    <w:rsid w:val="00E50771"/>
    <w:rsid w:val="00E511F7"/>
    <w:rsid w:val="00E5120C"/>
    <w:rsid w:val="00E514ED"/>
    <w:rsid w:val="00E51598"/>
    <w:rsid w:val="00E516EE"/>
    <w:rsid w:val="00E51964"/>
    <w:rsid w:val="00E51D2F"/>
    <w:rsid w:val="00E51F26"/>
    <w:rsid w:val="00E52056"/>
    <w:rsid w:val="00E52298"/>
    <w:rsid w:val="00E525C1"/>
    <w:rsid w:val="00E52913"/>
    <w:rsid w:val="00E52C92"/>
    <w:rsid w:val="00E53002"/>
    <w:rsid w:val="00E53448"/>
    <w:rsid w:val="00E53567"/>
    <w:rsid w:val="00E5375D"/>
    <w:rsid w:val="00E537EB"/>
    <w:rsid w:val="00E538E2"/>
    <w:rsid w:val="00E53ADD"/>
    <w:rsid w:val="00E53B8A"/>
    <w:rsid w:val="00E53E46"/>
    <w:rsid w:val="00E54035"/>
    <w:rsid w:val="00E5410C"/>
    <w:rsid w:val="00E54251"/>
    <w:rsid w:val="00E548A7"/>
    <w:rsid w:val="00E54A18"/>
    <w:rsid w:val="00E54A3D"/>
    <w:rsid w:val="00E54A62"/>
    <w:rsid w:val="00E54B37"/>
    <w:rsid w:val="00E54CCA"/>
    <w:rsid w:val="00E54D92"/>
    <w:rsid w:val="00E55327"/>
    <w:rsid w:val="00E55376"/>
    <w:rsid w:val="00E55DBA"/>
    <w:rsid w:val="00E55E04"/>
    <w:rsid w:val="00E55E73"/>
    <w:rsid w:val="00E56408"/>
    <w:rsid w:val="00E564F9"/>
    <w:rsid w:val="00E5675C"/>
    <w:rsid w:val="00E5675F"/>
    <w:rsid w:val="00E569AB"/>
    <w:rsid w:val="00E569F2"/>
    <w:rsid w:val="00E56A26"/>
    <w:rsid w:val="00E56ADF"/>
    <w:rsid w:val="00E56E85"/>
    <w:rsid w:val="00E56EB5"/>
    <w:rsid w:val="00E56F73"/>
    <w:rsid w:val="00E57101"/>
    <w:rsid w:val="00E57173"/>
    <w:rsid w:val="00E571F9"/>
    <w:rsid w:val="00E575B5"/>
    <w:rsid w:val="00E5761E"/>
    <w:rsid w:val="00E576AA"/>
    <w:rsid w:val="00E576D8"/>
    <w:rsid w:val="00E5787A"/>
    <w:rsid w:val="00E57920"/>
    <w:rsid w:val="00E57A57"/>
    <w:rsid w:val="00E57B82"/>
    <w:rsid w:val="00E57B90"/>
    <w:rsid w:val="00E57DA2"/>
    <w:rsid w:val="00E57E23"/>
    <w:rsid w:val="00E57E40"/>
    <w:rsid w:val="00E57E75"/>
    <w:rsid w:val="00E57F91"/>
    <w:rsid w:val="00E601B3"/>
    <w:rsid w:val="00E60663"/>
    <w:rsid w:val="00E60730"/>
    <w:rsid w:val="00E608D3"/>
    <w:rsid w:val="00E60BA1"/>
    <w:rsid w:val="00E60CAB"/>
    <w:rsid w:val="00E60E8D"/>
    <w:rsid w:val="00E6107B"/>
    <w:rsid w:val="00E6134D"/>
    <w:rsid w:val="00E61354"/>
    <w:rsid w:val="00E613D9"/>
    <w:rsid w:val="00E61416"/>
    <w:rsid w:val="00E61547"/>
    <w:rsid w:val="00E616D3"/>
    <w:rsid w:val="00E616F6"/>
    <w:rsid w:val="00E61748"/>
    <w:rsid w:val="00E61848"/>
    <w:rsid w:val="00E619DD"/>
    <w:rsid w:val="00E619E3"/>
    <w:rsid w:val="00E61CE6"/>
    <w:rsid w:val="00E61D4C"/>
    <w:rsid w:val="00E620CE"/>
    <w:rsid w:val="00E6241C"/>
    <w:rsid w:val="00E625C9"/>
    <w:rsid w:val="00E625CC"/>
    <w:rsid w:val="00E62737"/>
    <w:rsid w:val="00E62797"/>
    <w:rsid w:val="00E62961"/>
    <w:rsid w:val="00E62965"/>
    <w:rsid w:val="00E629EA"/>
    <w:rsid w:val="00E62BA5"/>
    <w:rsid w:val="00E62C09"/>
    <w:rsid w:val="00E6312F"/>
    <w:rsid w:val="00E6340A"/>
    <w:rsid w:val="00E6349A"/>
    <w:rsid w:val="00E635CF"/>
    <w:rsid w:val="00E6376B"/>
    <w:rsid w:val="00E63908"/>
    <w:rsid w:val="00E64082"/>
    <w:rsid w:val="00E6445A"/>
    <w:rsid w:val="00E647D9"/>
    <w:rsid w:val="00E64921"/>
    <w:rsid w:val="00E64A3E"/>
    <w:rsid w:val="00E64C0E"/>
    <w:rsid w:val="00E651D2"/>
    <w:rsid w:val="00E6528C"/>
    <w:rsid w:val="00E652D0"/>
    <w:rsid w:val="00E65543"/>
    <w:rsid w:val="00E655B3"/>
    <w:rsid w:val="00E6563D"/>
    <w:rsid w:val="00E65A1A"/>
    <w:rsid w:val="00E65C49"/>
    <w:rsid w:val="00E66053"/>
    <w:rsid w:val="00E662C0"/>
    <w:rsid w:val="00E662EB"/>
    <w:rsid w:val="00E66464"/>
    <w:rsid w:val="00E66489"/>
    <w:rsid w:val="00E66517"/>
    <w:rsid w:val="00E66527"/>
    <w:rsid w:val="00E6681A"/>
    <w:rsid w:val="00E6688F"/>
    <w:rsid w:val="00E66B4F"/>
    <w:rsid w:val="00E66B57"/>
    <w:rsid w:val="00E66BA3"/>
    <w:rsid w:val="00E66BFC"/>
    <w:rsid w:val="00E66CC8"/>
    <w:rsid w:val="00E6718A"/>
    <w:rsid w:val="00E6761B"/>
    <w:rsid w:val="00E677A3"/>
    <w:rsid w:val="00E677A5"/>
    <w:rsid w:val="00E679E5"/>
    <w:rsid w:val="00E67B1F"/>
    <w:rsid w:val="00E67B4F"/>
    <w:rsid w:val="00E67C05"/>
    <w:rsid w:val="00E67E8C"/>
    <w:rsid w:val="00E700D1"/>
    <w:rsid w:val="00E703F1"/>
    <w:rsid w:val="00E70412"/>
    <w:rsid w:val="00E705D8"/>
    <w:rsid w:val="00E70799"/>
    <w:rsid w:val="00E709CA"/>
    <w:rsid w:val="00E71063"/>
    <w:rsid w:val="00E71188"/>
    <w:rsid w:val="00E713C1"/>
    <w:rsid w:val="00E71534"/>
    <w:rsid w:val="00E719A8"/>
    <w:rsid w:val="00E719A9"/>
    <w:rsid w:val="00E71B22"/>
    <w:rsid w:val="00E71DC7"/>
    <w:rsid w:val="00E7217B"/>
    <w:rsid w:val="00E72695"/>
    <w:rsid w:val="00E729E4"/>
    <w:rsid w:val="00E72B31"/>
    <w:rsid w:val="00E72B61"/>
    <w:rsid w:val="00E72C1E"/>
    <w:rsid w:val="00E733DF"/>
    <w:rsid w:val="00E737A4"/>
    <w:rsid w:val="00E738FF"/>
    <w:rsid w:val="00E73DBF"/>
    <w:rsid w:val="00E73DD8"/>
    <w:rsid w:val="00E74178"/>
    <w:rsid w:val="00E7443F"/>
    <w:rsid w:val="00E74DFD"/>
    <w:rsid w:val="00E74E32"/>
    <w:rsid w:val="00E750D3"/>
    <w:rsid w:val="00E75125"/>
    <w:rsid w:val="00E753E2"/>
    <w:rsid w:val="00E757D8"/>
    <w:rsid w:val="00E759B9"/>
    <w:rsid w:val="00E75FE7"/>
    <w:rsid w:val="00E76019"/>
    <w:rsid w:val="00E764BD"/>
    <w:rsid w:val="00E764F8"/>
    <w:rsid w:val="00E76926"/>
    <w:rsid w:val="00E77104"/>
    <w:rsid w:val="00E771A5"/>
    <w:rsid w:val="00E77247"/>
    <w:rsid w:val="00E77335"/>
    <w:rsid w:val="00E775D7"/>
    <w:rsid w:val="00E776F7"/>
    <w:rsid w:val="00E777A5"/>
    <w:rsid w:val="00E77888"/>
    <w:rsid w:val="00E77AF8"/>
    <w:rsid w:val="00E77B0E"/>
    <w:rsid w:val="00E77DF3"/>
    <w:rsid w:val="00E77F17"/>
    <w:rsid w:val="00E77F80"/>
    <w:rsid w:val="00E80596"/>
    <w:rsid w:val="00E808E9"/>
    <w:rsid w:val="00E809DF"/>
    <w:rsid w:val="00E80AFA"/>
    <w:rsid w:val="00E80BDA"/>
    <w:rsid w:val="00E80D74"/>
    <w:rsid w:val="00E80DB4"/>
    <w:rsid w:val="00E80EAE"/>
    <w:rsid w:val="00E80F4D"/>
    <w:rsid w:val="00E813EF"/>
    <w:rsid w:val="00E8140A"/>
    <w:rsid w:val="00E8148F"/>
    <w:rsid w:val="00E814CF"/>
    <w:rsid w:val="00E8168A"/>
    <w:rsid w:val="00E81936"/>
    <w:rsid w:val="00E81990"/>
    <w:rsid w:val="00E81DFA"/>
    <w:rsid w:val="00E81FC7"/>
    <w:rsid w:val="00E8202A"/>
    <w:rsid w:val="00E821F4"/>
    <w:rsid w:val="00E823AF"/>
    <w:rsid w:val="00E824C2"/>
    <w:rsid w:val="00E8284C"/>
    <w:rsid w:val="00E82913"/>
    <w:rsid w:val="00E82A1E"/>
    <w:rsid w:val="00E83183"/>
    <w:rsid w:val="00E8342E"/>
    <w:rsid w:val="00E83676"/>
    <w:rsid w:val="00E83B7E"/>
    <w:rsid w:val="00E83C7E"/>
    <w:rsid w:val="00E840E8"/>
    <w:rsid w:val="00E8412E"/>
    <w:rsid w:val="00E84665"/>
    <w:rsid w:val="00E84857"/>
    <w:rsid w:val="00E84964"/>
    <w:rsid w:val="00E85461"/>
    <w:rsid w:val="00E85581"/>
    <w:rsid w:val="00E855A5"/>
    <w:rsid w:val="00E855A8"/>
    <w:rsid w:val="00E8563A"/>
    <w:rsid w:val="00E85B7A"/>
    <w:rsid w:val="00E863A0"/>
    <w:rsid w:val="00E86488"/>
    <w:rsid w:val="00E86B61"/>
    <w:rsid w:val="00E870BA"/>
    <w:rsid w:val="00E8714E"/>
    <w:rsid w:val="00E874C1"/>
    <w:rsid w:val="00E87675"/>
    <w:rsid w:val="00E8796F"/>
    <w:rsid w:val="00E87B6F"/>
    <w:rsid w:val="00E87CE0"/>
    <w:rsid w:val="00E90015"/>
    <w:rsid w:val="00E90227"/>
    <w:rsid w:val="00E90374"/>
    <w:rsid w:val="00E903D5"/>
    <w:rsid w:val="00E9043F"/>
    <w:rsid w:val="00E90DE6"/>
    <w:rsid w:val="00E90EB4"/>
    <w:rsid w:val="00E911CD"/>
    <w:rsid w:val="00E915C6"/>
    <w:rsid w:val="00E915EA"/>
    <w:rsid w:val="00E9167A"/>
    <w:rsid w:val="00E91A8D"/>
    <w:rsid w:val="00E91D45"/>
    <w:rsid w:val="00E91DF9"/>
    <w:rsid w:val="00E92050"/>
    <w:rsid w:val="00E926FB"/>
    <w:rsid w:val="00E92710"/>
    <w:rsid w:val="00E9280B"/>
    <w:rsid w:val="00E929AE"/>
    <w:rsid w:val="00E92B0D"/>
    <w:rsid w:val="00E92C2A"/>
    <w:rsid w:val="00E92DD2"/>
    <w:rsid w:val="00E92E3A"/>
    <w:rsid w:val="00E92E75"/>
    <w:rsid w:val="00E92F08"/>
    <w:rsid w:val="00E93030"/>
    <w:rsid w:val="00E93051"/>
    <w:rsid w:val="00E93120"/>
    <w:rsid w:val="00E93137"/>
    <w:rsid w:val="00E9328F"/>
    <w:rsid w:val="00E93559"/>
    <w:rsid w:val="00E93759"/>
    <w:rsid w:val="00E937AE"/>
    <w:rsid w:val="00E939D4"/>
    <w:rsid w:val="00E93CB5"/>
    <w:rsid w:val="00E93CB7"/>
    <w:rsid w:val="00E93DF1"/>
    <w:rsid w:val="00E93F84"/>
    <w:rsid w:val="00E940C0"/>
    <w:rsid w:val="00E9448A"/>
    <w:rsid w:val="00E94571"/>
    <w:rsid w:val="00E9463B"/>
    <w:rsid w:val="00E947FC"/>
    <w:rsid w:val="00E94B1D"/>
    <w:rsid w:val="00E95C87"/>
    <w:rsid w:val="00E95D37"/>
    <w:rsid w:val="00E95E3A"/>
    <w:rsid w:val="00E96059"/>
    <w:rsid w:val="00E960F5"/>
    <w:rsid w:val="00E96135"/>
    <w:rsid w:val="00E96384"/>
    <w:rsid w:val="00E9646D"/>
    <w:rsid w:val="00E96910"/>
    <w:rsid w:val="00E969B8"/>
    <w:rsid w:val="00E96CE1"/>
    <w:rsid w:val="00E96EC3"/>
    <w:rsid w:val="00E96F59"/>
    <w:rsid w:val="00E97140"/>
    <w:rsid w:val="00E97273"/>
    <w:rsid w:val="00E9737F"/>
    <w:rsid w:val="00E978B4"/>
    <w:rsid w:val="00E979EF"/>
    <w:rsid w:val="00E97BA4"/>
    <w:rsid w:val="00E97D03"/>
    <w:rsid w:val="00E97D04"/>
    <w:rsid w:val="00E97E4D"/>
    <w:rsid w:val="00EA0193"/>
    <w:rsid w:val="00EA0639"/>
    <w:rsid w:val="00EA0778"/>
    <w:rsid w:val="00EA0852"/>
    <w:rsid w:val="00EA09A9"/>
    <w:rsid w:val="00EA0A33"/>
    <w:rsid w:val="00EA0D4A"/>
    <w:rsid w:val="00EA0F4F"/>
    <w:rsid w:val="00EA17F7"/>
    <w:rsid w:val="00EA191B"/>
    <w:rsid w:val="00EA1C53"/>
    <w:rsid w:val="00EA1C85"/>
    <w:rsid w:val="00EA1E33"/>
    <w:rsid w:val="00EA2230"/>
    <w:rsid w:val="00EA26F3"/>
    <w:rsid w:val="00EA279E"/>
    <w:rsid w:val="00EA2831"/>
    <w:rsid w:val="00EA2881"/>
    <w:rsid w:val="00EA2A92"/>
    <w:rsid w:val="00EA2A97"/>
    <w:rsid w:val="00EA2F47"/>
    <w:rsid w:val="00EA3420"/>
    <w:rsid w:val="00EA3430"/>
    <w:rsid w:val="00EA3530"/>
    <w:rsid w:val="00EA363E"/>
    <w:rsid w:val="00EA3790"/>
    <w:rsid w:val="00EA3C51"/>
    <w:rsid w:val="00EA3D87"/>
    <w:rsid w:val="00EA3DB9"/>
    <w:rsid w:val="00EA3E25"/>
    <w:rsid w:val="00EA3E52"/>
    <w:rsid w:val="00EA3EA3"/>
    <w:rsid w:val="00EA4346"/>
    <w:rsid w:val="00EA456B"/>
    <w:rsid w:val="00EA4861"/>
    <w:rsid w:val="00EA4A96"/>
    <w:rsid w:val="00EA4D78"/>
    <w:rsid w:val="00EA4E61"/>
    <w:rsid w:val="00EA503B"/>
    <w:rsid w:val="00EA55B9"/>
    <w:rsid w:val="00EA5885"/>
    <w:rsid w:val="00EA58A8"/>
    <w:rsid w:val="00EA5DE6"/>
    <w:rsid w:val="00EA5EB4"/>
    <w:rsid w:val="00EA5F06"/>
    <w:rsid w:val="00EA6061"/>
    <w:rsid w:val="00EA61E7"/>
    <w:rsid w:val="00EA6237"/>
    <w:rsid w:val="00EA6244"/>
    <w:rsid w:val="00EA6921"/>
    <w:rsid w:val="00EA6F32"/>
    <w:rsid w:val="00EA6F86"/>
    <w:rsid w:val="00EA7145"/>
    <w:rsid w:val="00EA739B"/>
    <w:rsid w:val="00EA7506"/>
    <w:rsid w:val="00EA7731"/>
    <w:rsid w:val="00EA7745"/>
    <w:rsid w:val="00EA78B1"/>
    <w:rsid w:val="00EA794A"/>
    <w:rsid w:val="00EA79B2"/>
    <w:rsid w:val="00EA7AAC"/>
    <w:rsid w:val="00EA7AFF"/>
    <w:rsid w:val="00EA7BD1"/>
    <w:rsid w:val="00EA7EAB"/>
    <w:rsid w:val="00EA7F42"/>
    <w:rsid w:val="00EB0169"/>
    <w:rsid w:val="00EB0270"/>
    <w:rsid w:val="00EB039A"/>
    <w:rsid w:val="00EB05BA"/>
    <w:rsid w:val="00EB06E0"/>
    <w:rsid w:val="00EB0926"/>
    <w:rsid w:val="00EB09DA"/>
    <w:rsid w:val="00EB0A89"/>
    <w:rsid w:val="00EB0B77"/>
    <w:rsid w:val="00EB0B9E"/>
    <w:rsid w:val="00EB0DDB"/>
    <w:rsid w:val="00EB0F89"/>
    <w:rsid w:val="00EB10AA"/>
    <w:rsid w:val="00EB11F6"/>
    <w:rsid w:val="00EB15A9"/>
    <w:rsid w:val="00EB15FB"/>
    <w:rsid w:val="00EB182C"/>
    <w:rsid w:val="00EB18D8"/>
    <w:rsid w:val="00EB1ADA"/>
    <w:rsid w:val="00EB1BB7"/>
    <w:rsid w:val="00EB1EF1"/>
    <w:rsid w:val="00EB1F1D"/>
    <w:rsid w:val="00EB2103"/>
    <w:rsid w:val="00EB2175"/>
    <w:rsid w:val="00EB2559"/>
    <w:rsid w:val="00EB25B7"/>
    <w:rsid w:val="00EB25FC"/>
    <w:rsid w:val="00EB282C"/>
    <w:rsid w:val="00EB28FF"/>
    <w:rsid w:val="00EB2B2B"/>
    <w:rsid w:val="00EB2B82"/>
    <w:rsid w:val="00EB2BA8"/>
    <w:rsid w:val="00EB2BBA"/>
    <w:rsid w:val="00EB2BD3"/>
    <w:rsid w:val="00EB2C0E"/>
    <w:rsid w:val="00EB2C10"/>
    <w:rsid w:val="00EB2D2A"/>
    <w:rsid w:val="00EB2D9E"/>
    <w:rsid w:val="00EB3048"/>
    <w:rsid w:val="00EB3102"/>
    <w:rsid w:val="00EB3203"/>
    <w:rsid w:val="00EB3324"/>
    <w:rsid w:val="00EB34FD"/>
    <w:rsid w:val="00EB3675"/>
    <w:rsid w:val="00EB3A5B"/>
    <w:rsid w:val="00EB3DD5"/>
    <w:rsid w:val="00EB40C0"/>
    <w:rsid w:val="00EB4168"/>
    <w:rsid w:val="00EB4DB4"/>
    <w:rsid w:val="00EB4E9A"/>
    <w:rsid w:val="00EB50CC"/>
    <w:rsid w:val="00EB5305"/>
    <w:rsid w:val="00EB54F0"/>
    <w:rsid w:val="00EB59E5"/>
    <w:rsid w:val="00EB631C"/>
    <w:rsid w:val="00EB6659"/>
    <w:rsid w:val="00EB6E61"/>
    <w:rsid w:val="00EB7153"/>
    <w:rsid w:val="00EB75ED"/>
    <w:rsid w:val="00EB78A1"/>
    <w:rsid w:val="00EB78E4"/>
    <w:rsid w:val="00EB79FF"/>
    <w:rsid w:val="00EB7ACA"/>
    <w:rsid w:val="00EB7B9C"/>
    <w:rsid w:val="00EB7D81"/>
    <w:rsid w:val="00EB7DFD"/>
    <w:rsid w:val="00EC00F6"/>
    <w:rsid w:val="00EC0916"/>
    <w:rsid w:val="00EC0A83"/>
    <w:rsid w:val="00EC0C02"/>
    <w:rsid w:val="00EC0C8B"/>
    <w:rsid w:val="00EC0D02"/>
    <w:rsid w:val="00EC11B5"/>
    <w:rsid w:val="00EC16C0"/>
    <w:rsid w:val="00EC1836"/>
    <w:rsid w:val="00EC1841"/>
    <w:rsid w:val="00EC18D8"/>
    <w:rsid w:val="00EC1900"/>
    <w:rsid w:val="00EC1CFF"/>
    <w:rsid w:val="00EC1EC8"/>
    <w:rsid w:val="00EC295D"/>
    <w:rsid w:val="00EC299B"/>
    <w:rsid w:val="00EC2A45"/>
    <w:rsid w:val="00EC2A81"/>
    <w:rsid w:val="00EC2ADE"/>
    <w:rsid w:val="00EC2CA7"/>
    <w:rsid w:val="00EC2D11"/>
    <w:rsid w:val="00EC2E5A"/>
    <w:rsid w:val="00EC3726"/>
    <w:rsid w:val="00EC37C9"/>
    <w:rsid w:val="00EC3942"/>
    <w:rsid w:val="00EC39C7"/>
    <w:rsid w:val="00EC3B35"/>
    <w:rsid w:val="00EC3BF6"/>
    <w:rsid w:val="00EC3C53"/>
    <w:rsid w:val="00EC3E44"/>
    <w:rsid w:val="00EC424A"/>
    <w:rsid w:val="00EC46FD"/>
    <w:rsid w:val="00EC4772"/>
    <w:rsid w:val="00EC47CA"/>
    <w:rsid w:val="00EC49F0"/>
    <w:rsid w:val="00EC4CA3"/>
    <w:rsid w:val="00EC551B"/>
    <w:rsid w:val="00EC55AF"/>
    <w:rsid w:val="00EC56D6"/>
    <w:rsid w:val="00EC5706"/>
    <w:rsid w:val="00EC5872"/>
    <w:rsid w:val="00EC5B84"/>
    <w:rsid w:val="00EC5C1D"/>
    <w:rsid w:val="00EC5C37"/>
    <w:rsid w:val="00EC5CBC"/>
    <w:rsid w:val="00EC5D59"/>
    <w:rsid w:val="00EC6331"/>
    <w:rsid w:val="00EC6443"/>
    <w:rsid w:val="00EC64A4"/>
    <w:rsid w:val="00EC6626"/>
    <w:rsid w:val="00EC66CA"/>
    <w:rsid w:val="00EC67B0"/>
    <w:rsid w:val="00EC6891"/>
    <w:rsid w:val="00EC6FAC"/>
    <w:rsid w:val="00EC70DF"/>
    <w:rsid w:val="00EC71BB"/>
    <w:rsid w:val="00EC726D"/>
    <w:rsid w:val="00EC72D1"/>
    <w:rsid w:val="00EC72EB"/>
    <w:rsid w:val="00EC7596"/>
    <w:rsid w:val="00EC76AC"/>
    <w:rsid w:val="00EC7800"/>
    <w:rsid w:val="00EC7A12"/>
    <w:rsid w:val="00EC7D9D"/>
    <w:rsid w:val="00EC7DC7"/>
    <w:rsid w:val="00EC7E5D"/>
    <w:rsid w:val="00EC7EB6"/>
    <w:rsid w:val="00ED0022"/>
    <w:rsid w:val="00ED04EB"/>
    <w:rsid w:val="00ED0A71"/>
    <w:rsid w:val="00ED0ABF"/>
    <w:rsid w:val="00ED0C30"/>
    <w:rsid w:val="00ED0C43"/>
    <w:rsid w:val="00ED0F69"/>
    <w:rsid w:val="00ED13E4"/>
    <w:rsid w:val="00ED19B6"/>
    <w:rsid w:val="00ED1B54"/>
    <w:rsid w:val="00ED1D7A"/>
    <w:rsid w:val="00ED1E6C"/>
    <w:rsid w:val="00ED1F72"/>
    <w:rsid w:val="00ED205F"/>
    <w:rsid w:val="00ED22BD"/>
    <w:rsid w:val="00ED244F"/>
    <w:rsid w:val="00ED2505"/>
    <w:rsid w:val="00ED29EA"/>
    <w:rsid w:val="00ED2BBA"/>
    <w:rsid w:val="00ED2CA9"/>
    <w:rsid w:val="00ED2F73"/>
    <w:rsid w:val="00ED3016"/>
    <w:rsid w:val="00ED31BC"/>
    <w:rsid w:val="00ED3671"/>
    <w:rsid w:val="00ED3825"/>
    <w:rsid w:val="00ED38A4"/>
    <w:rsid w:val="00ED39F3"/>
    <w:rsid w:val="00ED3B19"/>
    <w:rsid w:val="00ED3BB4"/>
    <w:rsid w:val="00ED3C47"/>
    <w:rsid w:val="00ED3C48"/>
    <w:rsid w:val="00ED3CCC"/>
    <w:rsid w:val="00ED3F45"/>
    <w:rsid w:val="00ED3F50"/>
    <w:rsid w:val="00ED3FF3"/>
    <w:rsid w:val="00ED443F"/>
    <w:rsid w:val="00ED4571"/>
    <w:rsid w:val="00ED4593"/>
    <w:rsid w:val="00ED48C2"/>
    <w:rsid w:val="00ED49E2"/>
    <w:rsid w:val="00ED4A8D"/>
    <w:rsid w:val="00ED4D29"/>
    <w:rsid w:val="00ED4E6B"/>
    <w:rsid w:val="00ED4F51"/>
    <w:rsid w:val="00ED52AA"/>
    <w:rsid w:val="00ED52F6"/>
    <w:rsid w:val="00ED5514"/>
    <w:rsid w:val="00ED59C8"/>
    <w:rsid w:val="00ED5DEE"/>
    <w:rsid w:val="00ED5F4A"/>
    <w:rsid w:val="00ED600D"/>
    <w:rsid w:val="00ED6343"/>
    <w:rsid w:val="00ED636C"/>
    <w:rsid w:val="00ED6370"/>
    <w:rsid w:val="00ED64BE"/>
    <w:rsid w:val="00ED66DD"/>
    <w:rsid w:val="00ED6E33"/>
    <w:rsid w:val="00ED6E60"/>
    <w:rsid w:val="00ED7003"/>
    <w:rsid w:val="00ED70C7"/>
    <w:rsid w:val="00ED7350"/>
    <w:rsid w:val="00ED73A9"/>
    <w:rsid w:val="00ED74DE"/>
    <w:rsid w:val="00ED7765"/>
    <w:rsid w:val="00ED7B2A"/>
    <w:rsid w:val="00ED7C03"/>
    <w:rsid w:val="00ED7C6E"/>
    <w:rsid w:val="00ED7CE3"/>
    <w:rsid w:val="00ED7E91"/>
    <w:rsid w:val="00ED7EEA"/>
    <w:rsid w:val="00EE001B"/>
    <w:rsid w:val="00EE0102"/>
    <w:rsid w:val="00EE068F"/>
    <w:rsid w:val="00EE06B0"/>
    <w:rsid w:val="00EE06C3"/>
    <w:rsid w:val="00EE06D8"/>
    <w:rsid w:val="00EE07F6"/>
    <w:rsid w:val="00EE0801"/>
    <w:rsid w:val="00EE0BEA"/>
    <w:rsid w:val="00EE0F8F"/>
    <w:rsid w:val="00EE101B"/>
    <w:rsid w:val="00EE138C"/>
    <w:rsid w:val="00EE1665"/>
    <w:rsid w:val="00EE194D"/>
    <w:rsid w:val="00EE1F3A"/>
    <w:rsid w:val="00EE20E2"/>
    <w:rsid w:val="00EE29D5"/>
    <w:rsid w:val="00EE2C38"/>
    <w:rsid w:val="00EE2CCD"/>
    <w:rsid w:val="00EE3111"/>
    <w:rsid w:val="00EE3180"/>
    <w:rsid w:val="00EE328D"/>
    <w:rsid w:val="00EE331F"/>
    <w:rsid w:val="00EE332C"/>
    <w:rsid w:val="00EE3457"/>
    <w:rsid w:val="00EE3508"/>
    <w:rsid w:val="00EE369F"/>
    <w:rsid w:val="00EE3808"/>
    <w:rsid w:val="00EE3A3B"/>
    <w:rsid w:val="00EE3D24"/>
    <w:rsid w:val="00EE3D7D"/>
    <w:rsid w:val="00EE428A"/>
    <w:rsid w:val="00EE4548"/>
    <w:rsid w:val="00EE4684"/>
    <w:rsid w:val="00EE49C1"/>
    <w:rsid w:val="00EE4C85"/>
    <w:rsid w:val="00EE4F98"/>
    <w:rsid w:val="00EE5387"/>
    <w:rsid w:val="00EE55F2"/>
    <w:rsid w:val="00EE567D"/>
    <w:rsid w:val="00EE5B01"/>
    <w:rsid w:val="00EE5B70"/>
    <w:rsid w:val="00EE5BF8"/>
    <w:rsid w:val="00EE6025"/>
    <w:rsid w:val="00EE6114"/>
    <w:rsid w:val="00EE62A9"/>
    <w:rsid w:val="00EE6DE8"/>
    <w:rsid w:val="00EE7269"/>
    <w:rsid w:val="00EE76A9"/>
    <w:rsid w:val="00EE7817"/>
    <w:rsid w:val="00EE7887"/>
    <w:rsid w:val="00EE7D12"/>
    <w:rsid w:val="00EE7D3C"/>
    <w:rsid w:val="00EF01A0"/>
    <w:rsid w:val="00EF0410"/>
    <w:rsid w:val="00EF0B45"/>
    <w:rsid w:val="00EF13C0"/>
    <w:rsid w:val="00EF14E5"/>
    <w:rsid w:val="00EF163A"/>
    <w:rsid w:val="00EF1A37"/>
    <w:rsid w:val="00EF1C7F"/>
    <w:rsid w:val="00EF1E53"/>
    <w:rsid w:val="00EF246E"/>
    <w:rsid w:val="00EF24E7"/>
    <w:rsid w:val="00EF2575"/>
    <w:rsid w:val="00EF25F3"/>
    <w:rsid w:val="00EF268E"/>
    <w:rsid w:val="00EF27A1"/>
    <w:rsid w:val="00EF27C5"/>
    <w:rsid w:val="00EF28DA"/>
    <w:rsid w:val="00EF3161"/>
    <w:rsid w:val="00EF348B"/>
    <w:rsid w:val="00EF3719"/>
    <w:rsid w:val="00EF3758"/>
    <w:rsid w:val="00EF3BCD"/>
    <w:rsid w:val="00EF3DE1"/>
    <w:rsid w:val="00EF3EF5"/>
    <w:rsid w:val="00EF41D2"/>
    <w:rsid w:val="00EF41ED"/>
    <w:rsid w:val="00EF44A2"/>
    <w:rsid w:val="00EF467C"/>
    <w:rsid w:val="00EF46C3"/>
    <w:rsid w:val="00EF4ACA"/>
    <w:rsid w:val="00EF4B84"/>
    <w:rsid w:val="00EF4C62"/>
    <w:rsid w:val="00EF4F12"/>
    <w:rsid w:val="00EF511A"/>
    <w:rsid w:val="00EF53FF"/>
    <w:rsid w:val="00EF59C0"/>
    <w:rsid w:val="00EF6493"/>
    <w:rsid w:val="00EF64A6"/>
    <w:rsid w:val="00EF6985"/>
    <w:rsid w:val="00EF6A4A"/>
    <w:rsid w:val="00EF7062"/>
    <w:rsid w:val="00EF7357"/>
    <w:rsid w:val="00EF73B4"/>
    <w:rsid w:val="00EF741A"/>
    <w:rsid w:val="00EF78F9"/>
    <w:rsid w:val="00EF7C36"/>
    <w:rsid w:val="00F0016C"/>
    <w:rsid w:val="00F00806"/>
    <w:rsid w:val="00F008FA"/>
    <w:rsid w:val="00F009D4"/>
    <w:rsid w:val="00F00B56"/>
    <w:rsid w:val="00F00E90"/>
    <w:rsid w:val="00F00F26"/>
    <w:rsid w:val="00F00FD9"/>
    <w:rsid w:val="00F010B2"/>
    <w:rsid w:val="00F010C3"/>
    <w:rsid w:val="00F01356"/>
    <w:rsid w:val="00F01390"/>
    <w:rsid w:val="00F0139E"/>
    <w:rsid w:val="00F01575"/>
    <w:rsid w:val="00F0157D"/>
    <w:rsid w:val="00F01586"/>
    <w:rsid w:val="00F01587"/>
    <w:rsid w:val="00F01612"/>
    <w:rsid w:val="00F0175E"/>
    <w:rsid w:val="00F01816"/>
    <w:rsid w:val="00F01952"/>
    <w:rsid w:val="00F019BF"/>
    <w:rsid w:val="00F01D72"/>
    <w:rsid w:val="00F02220"/>
    <w:rsid w:val="00F022AF"/>
    <w:rsid w:val="00F022B3"/>
    <w:rsid w:val="00F026D2"/>
    <w:rsid w:val="00F02794"/>
    <w:rsid w:val="00F028D0"/>
    <w:rsid w:val="00F03001"/>
    <w:rsid w:val="00F0326F"/>
    <w:rsid w:val="00F03461"/>
    <w:rsid w:val="00F034C5"/>
    <w:rsid w:val="00F03572"/>
    <w:rsid w:val="00F038CC"/>
    <w:rsid w:val="00F03F0C"/>
    <w:rsid w:val="00F04094"/>
    <w:rsid w:val="00F0410C"/>
    <w:rsid w:val="00F04142"/>
    <w:rsid w:val="00F04192"/>
    <w:rsid w:val="00F04237"/>
    <w:rsid w:val="00F047E5"/>
    <w:rsid w:val="00F04A29"/>
    <w:rsid w:val="00F04BE0"/>
    <w:rsid w:val="00F04F94"/>
    <w:rsid w:val="00F0508E"/>
    <w:rsid w:val="00F050EF"/>
    <w:rsid w:val="00F051FE"/>
    <w:rsid w:val="00F053CB"/>
    <w:rsid w:val="00F05E6C"/>
    <w:rsid w:val="00F05EDA"/>
    <w:rsid w:val="00F05F9E"/>
    <w:rsid w:val="00F060C6"/>
    <w:rsid w:val="00F063BD"/>
    <w:rsid w:val="00F067DA"/>
    <w:rsid w:val="00F069A6"/>
    <w:rsid w:val="00F06AA3"/>
    <w:rsid w:val="00F0714E"/>
    <w:rsid w:val="00F0721B"/>
    <w:rsid w:val="00F07493"/>
    <w:rsid w:val="00F074A6"/>
    <w:rsid w:val="00F077B1"/>
    <w:rsid w:val="00F07F9E"/>
    <w:rsid w:val="00F07FD9"/>
    <w:rsid w:val="00F1008A"/>
    <w:rsid w:val="00F10143"/>
    <w:rsid w:val="00F103B9"/>
    <w:rsid w:val="00F10666"/>
    <w:rsid w:val="00F10676"/>
    <w:rsid w:val="00F106C3"/>
    <w:rsid w:val="00F1079E"/>
    <w:rsid w:val="00F1085D"/>
    <w:rsid w:val="00F108C4"/>
    <w:rsid w:val="00F1094C"/>
    <w:rsid w:val="00F10C99"/>
    <w:rsid w:val="00F10CC3"/>
    <w:rsid w:val="00F10D6B"/>
    <w:rsid w:val="00F1115C"/>
    <w:rsid w:val="00F1125D"/>
    <w:rsid w:val="00F1171B"/>
    <w:rsid w:val="00F11861"/>
    <w:rsid w:val="00F118CA"/>
    <w:rsid w:val="00F11900"/>
    <w:rsid w:val="00F1192C"/>
    <w:rsid w:val="00F11D0B"/>
    <w:rsid w:val="00F11D48"/>
    <w:rsid w:val="00F11F5E"/>
    <w:rsid w:val="00F12023"/>
    <w:rsid w:val="00F120FF"/>
    <w:rsid w:val="00F121F7"/>
    <w:rsid w:val="00F1227C"/>
    <w:rsid w:val="00F12397"/>
    <w:rsid w:val="00F123F5"/>
    <w:rsid w:val="00F12442"/>
    <w:rsid w:val="00F12553"/>
    <w:rsid w:val="00F1289D"/>
    <w:rsid w:val="00F1296F"/>
    <w:rsid w:val="00F129AA"/>
    <w:rsid w:val="00F12AEA"/>
    <w:rsid w:val="00F12BEC"/>
    <w:rsid w:val="00F12D0D"/>
    <w:rsid w:val="00F12DC4"/>
    <w:rsid w:val="00F12DEC"/>
    <w:rsid w:val="00F12F47"/>
    <w:rsid w:val="00F13231"/>
    <w:rsid w:val="00F1341B"/>
    <w:rsid w:val="00F1385B"/>
    <w:rsid w:val="00F13A4B"/>
    <w:rsid w:val="00F13F17"/>
    <w:rsid w:val="00F1416F"/>
    <w:rsid w:val="00F144F6"/>
    <w:rsid w:val="00F146F6"/>
    <w:rsid w:val="00F15096"/>
    <w:rsid w:val="00F1509E"/>
    <w:rsid w:val="00F15636"/>
    <w:rsid w:val="00F15B9C"/>
    <w:rsid w:val="00F16018"/>
    <w:rsid w:val="00F1601C"/>
    <w:rsid w:val="00F163C9"/>
    <w:rsid w:val="00F1643D"/>
    <w:rsid w:val="00F16444"/>
    <w:rsid w:val="00F16736"/>
    <w:rsid w:val="00F16790"/>
    <w:rsid w:val="00F169E1"/>
    <w:rsid w:val="00F16A54"/>
    <w:rsid w:val="00F16AD2"/>
    <w:rsid w:val="00F16BCD"/>
    <w:rsid w:val="00F16C57"/>
    <w:rsid w:val="00F17066"/>
    <w:rsid w:val="00F173E5"/>
    <w:rsid w:val="00F1780D"/>
    <w:rsid w:val="00F17C14"/>
    <w:rsid w:val="00F17D1C"/>
    <w:rsid w:val="00F20276"/>
    <w:rsid w:val="00F20309"/>
    <w:rsid w:val="00F20393"/>
    <w:rsid w:val="00F20552"/>
    <w:rsid w:val="00F2058E"/>
    <w:rsid w:val="00F205EC"/>
    <w:rsid w:val="00F20792"/>
    <w:rsid w:val="00F20897"/>
    <w:rsid w:val="00F20C9E"/>
    <w:rsid w:val="00F20E69"/>
    <w:rsid w:val="00F21278"/>
    <w:rsid w:val="00F2139A"/>
    <w:rsid w:val="00F21430"/>
    <w:rsid w:val="00F214AC"/>
    <w:rsid w:val="00F21633"/>
    <w:rsid w:val="00F21711"/>
    <w:rsid w:val="00F21940"/>
    <w:rsid w:val="00F219E2"/>
    <w:rsid w:val="00F22160"/>
    <w:rsid w:val="00F22200"/>
    <w:rsid w:val="00F22280"/>
    <w:rsid w:val="00F2228F"/>
    <w:rsid w:val="00F22A7B"/>
    <w:rsid w:val="00F22A8B"/>
    <w:rsid w:val="00F22AB3"/>
    <w:rsid w:val="00F22DD8"/>
    <w:rsid w:val="00F22FB3"/>
    <w:rsid w:val="00F23152"/>
    <w:rsid w:val="00F231FE"/>
    <w:rsid w:val="00F23386"/>
    <w:rsid w:val="00F23399"/>
    <w:rsid w:val="00F23768"/>
    <w:rsid w:val="00F238BA"/>
    <w:rsid w:val="00F23985"/>
    <w:rsid w:val="00F23A07"/>
    <w:rsid w:val="00F23A26"/>
    <w:rsid w:val="00F2404F"/>
    <w:rsid w:val="00F242B7"/>
    <w:rsid w:val="00F24672"/>
    <w:rsid w:val="00F2481B"/>
    <w:rsid w:val="00F2499D"/>
    <w:rsid w:val="00F24AA8"/>
    <w:rsid w:val="00F24E73"/>
    <w:rsid w:val="00F24FB1"/>
    <w:rsid w:val="00F255C9"/>
    <w:rsid w:val="00F255D0"/>
    <w:rsid w:val="00F256EC"/>
    <w:rsid w:val="00F25773"/>
    <w:rsid w:val="00F2594A"/>
    <w:rsid w:val="00F259CD"/>
    <w:rsid w:val="00F25A00"/>
    <w:rsid w:val="00F25A32"/>
    <w:rsid w:val="00F25B1D"/>
    <w:rsid w:val="00F25B77"/>
    <w:rsid w:val="00F25E87"/>
    <w:rsid w:val="00F25EF5"/>
    <w:rsid w:val="00F25EF6"/>
    <w:rsid w:val="00F2610C"/>
    <w:rsid w:val="00F26672"/>
    <w:rsid w:val="00F26840"/>
    <w:rsid w:val="00F2689B"/>
    <w:rsid w:val="00F26AB5"/>
    <w:rsid w:val="00F26BAD"/>
    <w:rsid w:val="00F26BFC"/>
    <w:rsid w:val="00F26C9B"/>
    <w:rsid w:val="00F26D4B"/>
    <w:rsid w:val="00F26DBC"/>
    <w:rsid w:val="00F270A5"/>
    <w:rsid w:val="00F2714A"/>
    <w:rsid w:val="00F27405"/>
    <w:rsid w:val="00F275CA"/>
    <w:rsid w:val="00F277E6"/>
    <w:rsid w:val="00F279F6"/>
    <w:rsid w:val="00F27B80"/>
    <w:rsid w:val="00F27CB2"/>
    <w:rsid w:val="00F27D1E"/>
    <w:rsid w:val="00F27D6D"/>
    <w:rsid w:val="00F301B3"/>
    <w:rsid w:val="00F30C61"/>
    <w:rsid w:val="00F30E60"/>
    <w:rsid w:val="00F30EF0"/>
    <w:rsid w:val="00F31102"/>
    <w:rsid w:val="00F3151A"/>
    <w:rsid w:val="00F3159A"/>
    <w:rsid w:val="00F31686"/>
    <w:rsid w:val="00F316F4"/>
    <w:rsid w:val="00F31D34"/>
    <w:rsid w:val="00F3213B"/>
    <w:rsid w:val="00F322C9"/>
    <w:rsid w:val="00F324F2"/>
    <w:rsid w:val="00F3256D"/>
    <w:rsid w:val="00F326A1"/>
    <w:rsid w:val="00F3274A"/>
    <w:rsid w:val="00F32ABC"/>
    <w:rsid w:val="00F32ADB"/>
    <w:rsid w:val="00F32CA1"/>
    <w:rsid w:val="00F32FD7"/>
    <w:rsid w:val="00F32FF6"/>
    <w:rsid w:val="00F33222"/>
    <w:rsid w:val="00F33277"/>
    <w:rsid w:val="00F332C4"/>
    <w:rsid w:val="00F334A8"/>
    <w:rsid w:val="00F335B7"/>
    <w:rsid w:val="00F3365D"/>
    <w:rsid w:val="00F336C6"/>
    <w:rsid w:val="00F33851"/>
    <w:rsid w:val="00F338B2"/>
    <w:rsid w:val="00F338F4"/>
    <w:rsid w:val="00F3390C"/>
    <w:rsid w:val="00F339DB"/>
    <w:rsid w:val="00F33C99"/>
    <w:rsid w:val="00F33D97"/>
    <w:rsid w:val="00F33DD2"/>
    <w:rsid w:val="00F34A9F"/>
    <w:rsid w:val="00F34BAE"/>
    <w:rsid w:val="00F34C17"/>
    <w:rsid w:val="00F34C58"/>
    <w:rsid w:val="00F34E1B"/>
    <w:rsid w:val="00F3529E"/>
    <w:rsid w:val="00F357DE"/>
    <w:rsid w:val="00F3588B"/>
    <w:rsid w:val="00F35B16"/>
    <w:rsid w:val="00F35DAA"/>
    <w:rsid w:val="00F35DCE"/>
    <w:rsid w:val="00F35EDA"/>
    <w:rsid w:val="00F35F44"/>
    <w:rsid w:val="00F35FB1"/>
    <w:rsid w:val="00F36003"/>
    <w:rsid w:val="00F3615D"/>
    <w:rsid w:val="00F3618D"/>
    <w:rsid w:val="00F36613"/>
    <w:rsid w:val="00F36859"/>
    <w:rsid w:val="00F36A11"/>
    <w:rsid w:val="00F36A99"/>
    <w:rsid w:val="00F36DCC"/>
    <w:rsid w:val="00F37698"/>
    <w:rsid w:val="00F3782F"/>
    <w:rsid w:val="00F37B84"/>
    <w:rsid w:val="00F4013D"/>
    <w:rsid w:val="00F40182"/>
    <w:rsid w:val="00F40340"/>
    <w:rsid w:val="00F40356"/>
    <w:rsid w:val="00F40687"/>
    <w:rsid w:val="00F40A99"/>
    <w:rsid w:val="00F40B2B"/>
    <w:rsid w:val="00F40B3C"/>
    <w:rsid w:val="00F413A8"/>
    <w:rsid w:val="00F413C1"/>
    <w:rsid w:val="00F41909"/>
    <w:rsid w:val="00F41B51"/>
    <w:rsid w:val="00F41BEA"/>
    <w:rsid w:val="00F41C04"/>
    <w:rsid w:val="00F41C84"/>
    <w:rsid w:val="00F41CD7"/>
    <w:rsid w:val="00F41D38"/>
    <w:rsid w:val="00F41EF3"/>
    <w:rsid w:val="00F41F7F"/>
    <w:rsid w:val="00F422D3"/>
    <w:rsid w:val="00F423DB"/>
    <w:rsid w:val="00F4252A"/>
    <w:rsid w:val="00F42906"/>
    <w:rsid w:val="00F42B4B"/>
    <w:rsid w:val="00F42B8B"/>
    <w:rsid w:val="00F42C31"/>
    <w:rsid w:val="00F42CF1"/>
    <w:rsid w:val="00F42D06"/>
    <w:rsid w:val="00F42D85"/>
    <w:rsid w:val="00F4332F"/>
    <w:rsid w:val="00F43416"/>
    <w:rsid w:val="00F43770"/>
    <w:rsid w:val="00F43843"/>
    <w:rsid w:val="00F43AF0"/>
    <w:rsid w:val="00F43B53"/>
    <w:rsid w:val="00F43E18"/>
    <w:rsid w:val="00F43F46"/>
    <w:rsid w:val="00F44152"/>
    <w:rsid w:val="00F44178"/>
    <w:rsid w:val="00F44D21"/>
    <w:rsid w:val="00F44D4F"/>
    <w:rsid w:val="00F451C9"/>
    <w:rsid w:val="00F453EE"/>
    <w:rsid w:val="00F4556A"/>
    <w:rsid w:val="00F459B9"/>
    <w:rsid w:val="00F45BA6"/>
    <w:rsid w:val="00F45C1E"/>
    <w:rsid w:val="00F45EC8"/>
    <w:rsid w:val="00F45FE6"/>
    <w:rsid w:val="00F46208"/>
    <w:rsid w:val="00F46286"/>
    <w:rsid w:val="00F464F2"/>
    <w:rsid w:val="00F4659D"/>
    <w:rsid w:val="00F4693F"/>
    <w:rsid w:val="00F46C28"/>
    <w:rsid w:val="00F46D5E"/>
    <w:rsid w:val="00F470DF"/>
    <w:rsid w:val="00F47D62"/>
    <w:rsid w:val="00F509D9"/>
    <w:rsid w:val="00F50C14"/>
    <w:rsid w:val="00F50F50"/>
    <w:rsid w:val="00F511DE"/>
    <w:rsid w:val="00F512F1"/>
    <w:rsid w:val="00F512FF"/>
    <w:rsid w:val="00F51444"/>
    <w:rsid w:val="00F51791"/>
    <w:rsid w:val="00F5195D"/>
    <w:rsid w:val="00F51B76"/>
    <w:rsid w:val="00F51F85"/>
    <w:rsid w:val="00F51FE7"/>
    <w:rsid w:val="00F52119"/>
    <w:rsid w:val="00F52176"/>
    <w:rsid w:val="00F522F6"/>
    <w:rsid w:val="00F52688"/>
    <w:rsid w:val="00F52A7E"/>
    <w:rsid w:val="00F52C20"/>
    <w:rsid w:val="00F52D78"/>
    <w:rsid w:val="00F52EFD"/>
    <w:rsid w:val="00F53084"/>
    <w:rsid w:val="00F5310B"/>
    <w:rsid w:val="00F531B2"/>
    <w:rsid w:val="00F5337B"/>
    <w:rsid w:val="00F53B53"/>
    <w:rsid w:val="00F53C15"/>
    <w:rsid w:val="00F54682"/>
    <w:rsid w:val="00F54F0D"/>
    <w:rsid w:val="00F55013"/>
    <w:rsid w:val="00F551C9"/>
    <w:rsid w:val="00F55209"/>
    <w:rsid w:val="00F554AA"/>
    <w:rsid w:val="00F55552"/>
    <w:rsid w:val="00F555E5"/>
    <w:rsid w:val="00F55BC4"/>
    <w:rsid w:val="00F56496"/>
    <w:rsid w:val="00F568FB"/>
    <w:rsid w:val="00F56FAA"/>
    <w:rsid w:val="00F5715D"/>
    <w:rsid w:val="00F5729F"/>
    <w:rsid w:val="00F5769D"/>
    <w:rsid w:val="00F57C61"/>
    <w:rsid w:val="00F57CEA"/>
    <w:rsid w:val="00F57FE8"/>
    <w:rsid w:val="00F600F5"/>
    <w:rsid w:val="00F60332"/>
    <w:rsid w:val="00F60B67"/>
    <w:rsid w:val="00F60B75"/>
    <w:rsid w:val="00F60C00"/>
    <w:rsid w:val="00F60D7E"/>
    <w:rsid w:val="00F60E18"/>
    <w:rsid w:val="00F60E86"/>
    <w:rsid w:val="00F60E8F"/>
    <w:rsid w:val="00F610EF"/>
    <w:rsid w:val="00F61240"/>
    <w:rsid w:val="00F61412"/>
    <w:rsid w:val="00F614AF"/>
    <w:rsid w:val="00F614F7"/>
    <w:rsid w:val="00F6150B"/>
    <w:rsid w:val="00F61BA0"/>
    <w:rsid w:val="00F61FC8"/>
    <w:rsid w:val="00F6211C"/>
    <w:rsid w:val="00F62120"/>
    <w:rsid w:val="00F6237F"/>
    <w:rsid w:val="00F623C9"/>
    <w:rsid w:val="00F62490"/>
    <w:rsid w:val="00F62618"/>
    <w:rsid w:val="00F627D5"/>
    <w:rsid w:val="00F6287B"/>
    <w:rsid w:val="00F628E8"/>
    <w:rsid w:val="00F62988"/>
    <w:rsid w:val="00F62A0C"/>
    <w:rsid w:val="00F62B3A"/>
    <w:rsid w:val="00F62BD7"/>
    <w:rsid w:val="00F6329F"/>
    <w:rsid w:val="00F63457"/>
    <w:rsid w:val="00F63685"/>
    <w:rsid w:val="00F636A6"/>
    <w:rsid w:val="00F63B6A"/>
    <w:rsid w:val="00F6444C"/>
    <w:rsid w:val="00F6468D"/>
    <w:rsid w:val="00F64A37"/>
    <w:rsid w:val="00F64A3A"/>
    <w:rsid w:val="00F64AAC"/>
    <w:rsid w:val="00F64AF9"/>
    <w:rsid w:val="00F64B60"/>
    <w:rsid w:val="00F64D7F"/>
    <w:rsid w:val="00F64EE9"/>
    <w:rsid w:val="00F6512A"/>
    <w:rsid w:val="00F65249"/>
    <w:rsid w:val="00F652AB"/>
    <w:rsid w:val="00F65372"/>
    <w:rsid w:val="00F653E8"/>
    <w:rsid w:val="00F6557F"/>
    <w:rsid w:val="00F6558D"/>
    <w:rsid w:val="00F6575A"/>
    <w:rsid w:val="00F65AC4"/>
    <w:rsid w:val="00F65AE1"/>
    <w:rsid w:val="00F65B91"/>
    <w:rsid w:val="00F65BF2"/>
    <w:rsid w:val="00F65D31"/>
    <w:rsid w:val="00F6601A"/>
    <w:rsid w:val="00F6611D"/>
    <w:rsid w:val="00F662D1"/>
    <w:rsid w:val="00F66315"/>
    <w:rsid w:val="00F6638A"/>
    <w:rsid w:val="00F66450"/>
    <w:rsid w:val="00F66550"/>
    <w:rsid w:val="00F665B4"/>
    <w:rsid w:val="00F66A3C"/>
    <w:rsid w:val="00F66CA3"/>
    <w:rsid w:val="00F66DA3"/>
    <w:rsid w:val="00F66DA7"/>
    <w:rsid w:val="00F66DB3"/>
    <w:rsid w:val="00F66ED5"/>
    <w:rsid w:val="00F6712C"/>
    <w:rsid w:val="00F67349"/>
    <w:rsid w:val="00F679B4"/>
    <w:rsid w:val="00F700E7"/>
    <w:rsid w:val="00F703B5"/>
    <w:rsid w:val="00F704B1"/>
    <w:rsid w:val="00F70935"/>
    <w:rsid w:val="00F70B3C"/>
    <w:rsid w:val="00F70E0E"/>
    <w:rsid w:val="00F7119E"/>
    <w:rsid w:val="00F7130E"/>
    <w:rsid w:val="00F71329"/>
    <w:rsid w:val="00F71C2D"/>
    <w:rsid w:val="00F71CD5"/>
    <w:rsid w:val="00F71EFA"/>
    <w:rsid w:val="00F71FC9"/>
    <w:rsid w:val="00F721FE"/>
    <w:rsid w:val="00F722C5"/>
    <w:rsid w:val="00F72359"/>
    <w:rsid w:val="00F72455"/>
    <w:rsid w:val="00F7277A"/>
    <w:rsid w:val="00F7293B"/>
    <w:rsid w:val="00F72BCA"/>
    <w:rsid w:val="00F73046"/>
    <w:rsid w:val="00F735EC"/>
    <w:rsid w:val="00F739DD"/>
    <w:rsid w:val="00F73AF7"/>
    <w:rsid w:val="00F73BBD"/>
    <w:rsid w:val="00F73BEF"/>
    <w:rsid w:val="00F73C70"/>
    <w:rsid w:val="00F73CBA"/>
    <w:rsid w:val="00F73D1C"/>
    <w:rsid w:val="00F73ECA"/>
    <w:rsid w:val="00F7405F"/>
    <w:rsid w:val="00F74286"/>
    <w:rsid w:val="00F74479"/>
    <w:rsid w:val="00F7456F"/>
    <w:rsid w:val="00F745BD"/>
    <w:rsid w:val="00F74628"/>
    <w:rsid w:val="00F746B2"/>
    <w:rsid w:val="00F74F72"/>
    <w:rsid w:val="00F750D4"/>
    <w:rsid w:val="00F750EE"/>
    <w:rsid w:val="00F75183"/>
    <w:rsid w:val="00F7522A"/>
    <w:rsid w:val="00F7524F"/>
    <w:rsid w:val="00F7528B"/>
    <w:rsid w:val="00F75514"/>
    <w:rsid w:val="00F755B4"/>
    <w:rsid w:val="00F756E5"/>
    <w:rsid w:val="00F75B8E"/>
    <w:rsid w:val="00F75BE8"/>
    <w:rsid w:val="00F760E8"/>
    <w:rsid w:val="00F7613A"/>
    <w:rsid w:val="00F7663E"/>
    <w:rsid w:val="00F76E1A"/>
    <w:rsid w:val="00F76F36"/>
    <w:rsid w:val="00F775D6"/>
    <w:rsid w:val="00F7765E"/>
    <w:rsid w:val="00F7788C"/>
    <w:rsid w:val="00F77906"/>
    <w:rsid w:val="00F77D03"/>
    <w:rsid w:val="00F77D19"/>
    <w:rsid w:val="00F77DD3"/>
    <w:rsid w:val="00F805FC"/>
    <w:rsid w:val="00F808EA"/>
    <w:rsid w:val="00F80962"/>
    <w:rsid w:val="00F809D1"/>
    <w:rsid w:val="00F80A6A"/>
    <w:rsid w:val="00F80AAC"/>
    <w:rsid w:val="00F80BA3"/>
    <w:rsid w:val="00F81243"/>
    <w:rsid w:val="00F81607"/>
    <w:rsid w:val="00F81DE1"/>
    <w:rsid w:val="00F81DE5"/>
    <w:rsid w:val="00F8257A"/>
    <w:rsid w:val="00F82781"/>
    <w:rsid w:val="00F82AA3"/>
    <w:rsid w:val="00F82C21"/>
    <w:rsid w:val="00F82CBB"/>
    <w:rsid w:val="00F82FC2"/>
    <w:rsid w:val="00F8317C"/>
    <w:rsid w:val="00F8383A"/>
    <w:rsid w:val="00F8387D"/>
    <w:rsid w:val="00F83884"/>
    <w:rsid w:val="00F83A5B"/>
    <w:rsid w:val="00F83B11"/>
    <w:rsid w:val="00F83BA4"/>
    <w:rsid w:val="00F83BDB"/>
    <w:rsid w:val="00F83C17"/>
    <w:rsid w:val="00F83DEE"/>
    <w:rsid w:val="00F8419C"/>
    <w:rsid w:val="00F845F7"/>
    <w:rsid w:val="00F84794"/>
    <w:rsid w:val="00F84868"/>
    <w:rsid w:val="00F8495F"/>
    <w:rsid w:val="00F84994"/>
    <w:rsid w:val="00F84ABE"/>
    <w:rsid w:val="00F84D2D"/>
    <w:rsid w:val="00F85240"/>
    <w:rsid w:val="00F8533D"/>
    <w:rsid w:val="00F85678"/>
    <w:rsid w:val="00F856B6"/>
    <w:rsid w:val="00F858E0"/>
    <w:rsid w:val="00F85B15"/>
    <w:rsid w:val="00F85CEF"/>
    <w:rsid w:val="00F85E2C"/>
    <w:rsid w:val="00F860C0"/>
    <w:rsid w:val="00F8619B"/>
    <w:rsid w:val="00F863B1"/>
    <w:rsid w:val="00F86513"/>
    <w:rsid w:val="00F86544"/>
    <w:rsid w:val="00F86B67"/>
    <w:rsid w:val="00F8745E"/>
    <w:rsid w:val="00F87527"/>
    <w:rsid w:val="00F87BB8"/>
    <w:rsid w:val="00F87D36"/>
    <w:rsid w:val="00F87D54"/>
    <w:rsid w:val="00F87EA8"/>
    <w:rsid w:val="00F87F83"/>
    <w:rsid w:val="00F9032C"/>
    <w:rsid w:val="00F903FA"/>
    <w:rsid w:val="00F9053B"/>
    <w:rsid w:val="00F90653"/>
    <w:rsid w:val="00F90683"/>
    <w:rsid w:val="00F90696"/>
    <w:rsid w:val="00F9079E"/>
    <w:rsid w:val="00F90C50"/>
    <w:rsid w:val="00F90D37"/>
    <w:rsid w:val="00F90F92"/>
    <w:rsid w:val="00F911E1"/>
    <w:rsid w:val="00F91221"/>
    <w:rsid w:val="00F912FC"/>
    <w:rsid w:val="00F917CA"/>
    <w:rsid w:val="00F91B09"/>
    <w:rsid w:val="00F91B6B"/>
    <w:rsid w:val="00F91B7F"/>
    <w:rsid w:val="00F91B8E"/>
    <w:rsid w:val="00F91BAC"/>
    <w:rsid w:val="00F91D75"/>
    <w:rsid w:val="00F921DD"/>
    <w:rsid w:val="00F92382"/>
    <w:rsid w:val="00F926F4"/>
    <w:rsid w:val="00F92891"/>
    <w:rsid w:val="00F929B2"/>
    <w:rsid w:val="00F92A84"/>
    <w:rsid w:val="00F92B54"/>
    <w:rsid w:val="00F92DE5"/>
    <w:rsid w:val="00F92FF7"/>
    <w:rsid w:val="00F93238"/>
    <w:rsid w:val="00F93339"/>
    <w:rsid w:val="00F934B6"/>
    <w:rsid w:val="00F937F9"/>
    <w:rsid w:val="00F9389A"/>
    <w:rsid w:val="00F939C9"/>
    <w:rsid w:val="00F93B54"/>
    <w:rsid w:val="00F93EFF"/>
    <w:rsid w:val="00F9438C"/>
    <w:rsid w:val="00F9448E"/>
    <w:rsid w:val="00F94547"/>
    <w:rsid w:val="00F948F2"/>
    <w:rsid w:val="00F94AEB"/>
    <w:rsid w:val="00F94C0C"/>
    <w:rsid w:val="00F94C23"/>
    <w:rsid w:val="00F94E6C"/>
    <w:rsid w:val="00F950BD"/>
    <w:rsid w:val="00F95248"/>
    <w:rsid w:val="00F95395"/>
    <w:rsid w:val="00F95632"/>
    <w:rsid w:val="00F957B9"/>
    <w:rsid w:val="00F95A8E"/>
    <w:rsid w:val="00F95B48"/>
    <w:rsid w:val="00F95D2F"/>
    <w:rsid w:val="00F961DA"/>
    <w:rsid w:val="00F963D5"/>
    <w:rsid w:val="00F964DD"/>
    <w:rsid w:val="00F964E9"/>
    <w:rsid w:val="00F96843"/>
    <w:rsid w:val="00F9698F"/>
    <w:rsid w:val="00F96C47"/>
    <w:rsid w:val="00F96D98"/>
    <w:rsid w:val="00F9732A"/>
    <w:rsid w:val="00F973E6"/>
    <w:rsid w:val="00F9743D"/>
    <w:rsid w:val="00F97492"/>
    <w:rsid w:val="00F976F1"/>
    <w:rsid w:val="00F97B25"/>
    <w:rsid w:val="00F97F17"/>
    <w:rsid w:val="00FA0064"/>
    <w:rsid w:val="00FA05DC"/>
    <w:rsid w:val="00FA082E"/>
    <w:rsid w:val="00FA08C8"/>
    <w:rsid w:val="00FA0999"/>
    <w:rsid w:val="00FA10DA"/>
    <w:rsid w:val="00FA1137"/>
    <w:rsid w:val="00FA1146"/>
    <w:rsid w:val="00FA13B5"/>
    <w:rsid w:val="00FA1519"/>
    <w:rsid w:val="00FA18DD"/>
    <w:rsid w:val="00FA1BD3"/>
    <w:rsid w:val="00FA1E33"/>
    <w:rsid w:val="00FA1F31"/>
    <w:rsid w:val="00FA1F77"/>
    <w:rsid w:val="00FA21DB"/>
    <w:rsid w:val="00FA222F"/>
    <w:rsid w:val="00FA267F"/>
    <w:rsid w:val="00FA27CD"/>
    <w:rsid w:val="00FA2874"/>
    <w:rsid w:val="00FA2DA6"/>
    <w:rsid w:val="00FA3505"/>
    <w:rsid w:val="00FA36A5"/>
    <w:rsid w:val="00FA3732"/>
    <w:rsid w:val="00FA38A3"/>
    <w:rsid w:val="00FA38B4"/>
    <w:rsid w:val="00FA3A53"/>
    <w:rsid w:val="00FA3A61"/>
    <w:rsid w:val="00FA3BC9"/>
    <w:rsid w:val="00FA3CA5"/>
    <w:rsid w:val="00FA414E"/>
    <w:rsid w:val="00FA45DA"/>
    <w:rsid w:val="00FA4690"/>
    <w:rsid w:val="00FA48BA"/>
    <w:rsid w:val="00FA4907"/>
    <w:rsid w:val="00FA4AC3"/>
    <w:rsid w:val="00FA4C2A"/>
    <w:rsid w:val="00FA4C9A"/>
    <w:rsid w:val="00FA5319"/>
    <w:rsid w:val="00FA5323"/>
    <w:rsid w:val="00FA5CDC"/>
    <w:rsid w:val="00FA5DB5"/>
    <w:rsid w:val="00FA61C4"/>
    <w:rsid w:val="00FA640C"/>
    <w:rsid w:val="00FA670C"/>
    <w:rsid w:val="00FA6945"/>
    <w:rsid w:val="00FA69B0"/>
    <w:rsid w:val="00FA6C85"/>
    <w:rsid w:val="00FA6E22"/>
    <w:rsid w:val="00FA6EC8"/>
    <w:rsid w:val="00FA6F40"/>
    <w:rsid w:val="00FA72EA"/>
    <w:rsid w:val="00FA74A1"/>
    <w:rsid w:val="00FA74D4"/>
    <w:rsid w:val="00FA75E0"/>
    <w:rsid w:val="00FA79BF"/>
    <w:rsid w:val="00FB00B1"/>
    <w:rsid w:val="00FB046D"/>
    <w:rsid w:val="00FB05BD"/>
    <w:rsid w:val="00FB0971"/>
    <w:rsid w:val="00FB09BB"/>
    <w:rsid w:val="00FB0A81"/>
    <w:rsid w:val="00FB0B2E"/>
    <w:rsid w:val="00FB102F"/>
    <w:rsid w:val="00FB114B"/>
    <w:rsid w:val="00FB12EB"/>
    <w:rsid w:val="00FB15BE"/>
    <w:rsid w:val="00FB1670"/>
    <w:rsid w:val="00FB1848"/>
    <w:rsid w:val="00FB193F"/>
    <w:rsid w:val="00FB1B9F"/>
    <w:rsid w:val="00FB1BBA"/>
    <w:rsid w:val="00FB2502"/>
    <w:rsid w:val="00FB252D"/>
    <w:rsid w:val="00FB2635"/>
    <w:rsid w:val="00FB2994"/>
    <w:rsid w:val="00FB2A4C"/>
    <w:rsid w:val="00FB2AA5"/>
    <w:rsid w:val="00FB34E7"/>
    <w:rsid w:val="00FB35E4"/>
    <w:rsid w:val="00FB365C"/>
    <w:rsid w:val="00FB3664"/>
    <w:rsid w:val="00FB37EA"/>
    <w:rsid w:val="00FB4037"/>
    <w:rsid w:val="00FB41E8"/>
    <w:rsid w:val="00FB4214"/>
    <w:rsid w:val="00FB4233"/>
    <w:rsid w:val="00FB43EB"/>
    <w:rsid w:val="00FB46E4"/>
    <w:rsid w:val="00FB49CD"/>
    <w:rsid w:val="00FB4C65"/>
    <w:rsid w:val="00FB51EB"/>
    <w:rsid w:val="00FB540C"/>
    <w:rsid w:val="00FB5486"/>
    <w:rsid w:val="00FB5595"/>
    <w:rsid w:val="00FB5966"/>
    <w:rsid w:val="00FB5A5F"/>
    <w:rsid w:val="00FB5AB8"/>
    <w:rsid w:val="00FB5B8C"/>
    <w:rsid w:val="00FB5C6D"/>
    <w:rsid w:val="00FB5E3C"/>
    <w:rsid w:val="00FB5F34"/>
    <w:rsid w:val="00FB5F38"/>
    <w:rsid w:val="00FB6096"/>
    <w:rsid w:val="00FB6199"/>
    <w:rsid w:val="00FB61B3"/>
    <w:rsid w:val="00FB61B7"/>
    <w:rsid w:val="00FB632A"/>
    <w:rsid w:val="00FB6502"/>
    <w:rsid w:val="00FB6CC6"/>
    <w:rsid w:val="00FB6F1C"/>
    <w:rsid w:val="00FB6F43"/>
    <w:rsid w:val="00FB6F9F"/>
    <w:rsid w:val="00FB7221"/>
    <w:rsid w:val="00FB72BF"/>
    <w:rsid w:val="00FB767F"/>
    <w:rsid w:val="00FC0107"/>
    <w:rsid w:val="00FC01FE"/>
    <w:rsid w:val="00FC0341"/>
    <w:rsid w:val="00FC0497"/>
    <w:rsid w:val="00FC076A"/>
    <w:rsid w:val="00FC07A0"/>
    <w:rsid w:val="00FC07DE"/>
    <w:rsid w:val="00FC0920"/>
    <w:rsid w:val="00FC0A8F"/>
    <w:rsid w:val="00FC0BA9"/>
    <w:rsid w:val="00FC12C3"/>
    <w:rsid w:val="00FC1533"/>
    <w:rsid w:val="00FC1631"/>
    <w:rsid w:val="00FC17E6"/>
    <w:rsid w:val="00FC1935"/>
    <w:rsid w:val="00FC1CC4"/>
    <w:rsid w:val="00FC2223"/>
    <w:rsid w:val="00FC24E1"/>
    <w:rsid w:val="00FC28A2"/>
    <w:rsid w:val="00FC29C0"/>
    <w:rsid w:val="00FC392C"/>
    <w:rsid w:val="00FC3D0E"/>
    <w:rsid w:val="00FC3F75"/>
    <w:rsid w:val="00FC40AA"/>
    <w:rsid w:val="00FC40D8"/>
    <w:rsid w:val="00FC4273"/>
    <w:rsid w:val="00FC4817"/>
    <w:rsid w:val="00FC4923"/>
    <w:rsid w:val="00FC4B54"/>
    <w:rsid w:val="00FC4C30"/>
    <w:rsid w:val="00FC4D79"/>
    <w:rsid w:val="00FC5473"/>
    <w:rsid w:val="00FC57D0"/>
    <w:rsid w:val="00FC58A0"/>
    <w:rsid w:val="00FC5A5A"/>
    <w:rsid w:val="00FC5B15"/>
    <w:rsid w:val="00FC5C51"/>
    <w:rsid w:val="00FC5DED"/>
    <w:rsid w:val="00FC6094"/>
    <w:rsid w:val="00FC659E"/>
    <w:rsid w:val="00FC6A2D"/>
    <w:rsid w:val="00FC6B31"/>
    <w:rsid w:val="00FC6B69"/>
    <w:rsid w:val="00FC6D0C"/>
    <w:rsid w:val="00FC6D32"/>
    <w:rsid w:val="00FC6E10"/>
    <w:rsid w:val="00FC6E20"/>
    <w:rsid w:val="00FC6E33"/>
    <w:rsid w:val="00FC70EB"/>
    <w:rsid w:val="00FC7141"/>
    <w:rsid w:val="00FC738D"/>
    <w:rsid w:val="00FC73B9"/>
    <w:rsid w:val="00FC7633"/>
    <w:rsid w:val="00FC78EA"/>
    <w:rsid w:val="00FC7A4F"/>
    <w:rsid w:val="00FC7EC1"/>
    <w:rsid w:val="00FC7FCF"/>
    <w:rsid w:val="00FD0011"/>
    <w:rsid w:val="00FD0057"/>
    <w:rsid w:val="00FD013F"/>
    <w:rsid w:val="00FD01C4"/>
    <w:rsid w:val="00FD0309"/>
    <w:rsid w:val="00FD04CA"/>
    <w:rsid w:val="00FD05AB"/>
    <w:rsid w:val="00FD0938"/>
    <w:rsid w:val="00FD0AE3"/>
    <w:rsid w:val="00FD0CFC"/>
    <w:rsid w:val="00FD100B"/>
    <w:rsid w:val="00FD106A"/>
    <w:rsid w:val="00FD17FE"/>
    <w:rsid w:val="00FD19B3"/>
    <w:rsid w:val="00FD1A03"/>
    <w:rsid w:val="00FD1AC9"/>
    <w:rsid w:val="00FD1C7F"/>
    <w:rsid w:val="00FD1DC8"/>
    <w:rsid w:val="00FD1DDB"/>
    <w:rsid w:val="00FD1F5D"/>
    <w:rsid w:val="00FD2055"/>
    <w:rsid w:val="00FD23D1"/>
    <w:rsid w:val="00FD2447"/>
    <w:rsid w:val="00FD2627"/>
    <w:rsid w:val="00FD2715"/>
    <w:rsid w:val="00FD2C03"/>
    <w:rsid w:val="00FD2D13"/>
    <w:rsid w:val="00FD2EE9"/>
    <w:rsid w:val="00FD2F36"/>
    <w:rsid w:val="00FD2F6C"/>
    <w:rsid w:val="00FD39E0"/>
    <w:rsid w:val="00FD3B76"/>
    <w:rsid w:val="00FD3BBD"/>
    <w:rsid w:val="00FD3FEC"/>
    <w:rsid w:val="00FD414F"/>
    <w:rsid w:val="00FD41C9"/>
    <w:rsid w:val="00FD42A8"/>
    <w:rsid w:val="00FD44B4"/>
    <w:rsid w:val="00FD44F2"/>
    <w:rsid w:val="00FD4A5F"/>
    <w:rsid w:val="00FD4B63"/>
    <w:rsid w:val="00FD4EB3"/>
    <w:rsid w:val="00FD5105"/>
    <w:rsid w:val="00FD518C"/>
    <w:rsid w:val="00FD5652"/>
    <w:rsid w:val="00FD56CD"/>
    <w:rsid w:val="00FD5854"/>
    <w:rsid w:val="00FD58E0"/>
    <w:rsid w:val="00FD5923"/>
    <w:rsid w:val="00FD59F1"/>
    <w:rsid w:val="00FD5AEA"/>
    <w:rsid w:val="00FD5EFC"/>
    <w:rsid w:val="00FD5F24"/>
    <w:rsid w:val="00FD61D8"/>
    <w:rsid w:val="00FD6416"/>
    <w:rsid w:val="00FD64B0"/>
    <w:rsid w:val="00FD66A1"/>
    <w:rsid w:val="00FD6CBD"/>
    <w:rsid w:val="00FD7212"/>
    <w:rsid w:val="00FD7279"/>
    <w:rsid w:val="00FD727E"/>
    <w:rsid w:val="00FD738D"/>
    <w:rsid w:val="00FD76D9"/>
    <w:rsid w:val="00FD778D"/>
    <w:rsid w:val="00FD7DD7"/>
    <w:rsid w:val="00FD7FA9"/>
    <w:rsid w:val="00FE0037"/>
    <w:rsid w:val="00FE017C"/>
    <w:rsid w:val="00FE0354"/>
    <w:rsid w:val="00FE04DD"/>
    <w:rsid w:val="00FE051F"/>
    <w:rsid w:val="00FE0689"/>
    <w:rsid w:val="00FE0C03"/>
    <w:rsid w:val="00FE0DB9"/>
    <w:rsid w:val="00FE114B"/>
    <w:rsid w:val="00FE12A7"/>
    <w:rsid w:val="00FE1763"/>
    <w:rsid w:val="00FE1800"/>
    <w:rsid w:val="00FE2256"/>
    <w:rsid w:val="00FE2448"/>
    <w:rsid w:val="00FE2B35"/>
    <w:rsid w:val="00FE2C7B"/>
    <w:rsid w:val="00FE2DA1"/>
    <w:rsid w:val="00FE300C"/>
    <w:rsid w:val="00FE32CE"/>
    <w:rsid w:val="00FE35F9"/>
    <w:rsid w:val="00FE3776"/>
    <w:rsid w:val="00FE39F8"/>
    <w:rsid w:val="00FE3A23"/>
    <w:rsid w:val="00FE4212"/>
    <w:rsid w:val="00FE4253"/>
    <w:rsid w:val="00FE436D"/>
    <w:rsid w:val="00FE43FD"/>
    <w:rsid w:val="00FE47FA"/>
    <w:rsid w:val="00FE4CB5"/>
    <w:rsid w:val="00FE4D05"/>
    <w:rsid w:val="00FE4E99"/>
    <w:rsid w:val="00FE537B"/>
    <w:rsid w:val="00FE5479"/>
    <w:rsid w:val="00FE54DC"/>
    <w:rsid w:val="00FE5531"/>
    <w:rsid w:val="00FE57EC"/>
    <w:rsid w:val="00FE59B1"/>
    <w:rsid w:val="00FE5B23"/>
    <w:rsid w:val="00FE5EAF"/>
    <w:rsid w:val="00FE635A"/>
    <w:rsid w:val="00FE660A"/>
    <w:rsid w:val="00FE6AF3"/>
    <w:rsid w:val="00FE6CAD"/>
    <w:rsid w:val="00FE6DB5"/>
    <w:rsid w:val="00FE6FEF"/>
    <w:rsid w:val="00FE70FA"/>
    <w:rsid w:val="00FE772F"/>
    <w:rsid w:val="00FE77D5"/>
    <w:rsid w:val="00FE7A12"/>
    <w:rsid w:val="00FE7F86"/>
    <w:rsid w:val="00FE7FB9"/>
    <w:rsid w:val="00FF00DB"/>
    <w:rsid w:val="00FF050E"/>
    <w:rsid w:val="00FF069E"/>
    <w:rsid w:val="00FF0C0D"/>
    <w:rsid w:val="00FF0C79"/>
    <w:rsid w:val="00FF0D75"/>
    <w:rsid w:val="00FF11EE"/>
    <w:rsid w:val="00FF156A"/>
    <w:rsid w:val="00FF186D"/>
    <w:rsid w:val="00FF18F2"/>
    <w:rsid w:val="00FF1B73"/>
    <w:rsid w:val="00FF1BE2"/>
    <w:rsid w:val="00FF1D51"/>
    <w:rsid w:val="00FF1DA5"/>
    <w:rsid w:val="00FF257C"/>
    <w:rsid w:val="00FF291F"/>
    <w:rsid w:val="00FF2C6A"/>
    <w:rsid w:val="00FF2EB5"/>
    <w:rsid w:val="00FF30B5"/>
    <w:rsid w:val="00FF3101"/>
    <w:rsid w:val="00FF329D"/>
    <w:rsid w:val="00FF32A5"/>
    <w:rsid w:val="00FF3390"/>
    <w:rsid w:val="00FF37BC"/>
    <w:rsid w:val="00FF3D82"/>
    <w:rsid w:val="00FF40DB"/>
    <w:rsid w:val="00FF4881"/>
    <w:rsid w:val="00FF4888"/>
    <w:rsid w:val="00FF48D4"/>
    <w:rsid w:val="00FF4937"/>
    <w:rsid w:val="00FF4BE3"/>
    <w:rsid w:val="00FF4DE9"/>
    <w:rsid w:val="00FF5061"/>
    <w:rsid w:val="00FF514C"/>
    <w:rsid w:val="00FF557F"/>
    <w:rsid w:val="00FF5801"/>
    <w:rsid w:val="00FF5BEE"/>
    <w:rsid w:val="00FF5D01"/>
    <w:rsid w:val="00FF60D5"/>
    <w:rsid w:val="00FF67E9"/>
    <w:rsid w:val="00FF67EE"/>
    <w:rsid w:val="00FF67F3"/>
    <w:rsid w:val="00FF6A9C"/>
    <w:rsid w:val="00FF6BE0"/>
    <w:rsid w:val="00FF6CAA"/>
    <w:rsid w:val="00FF7819"/>
    <w:rsid w:val="01199B5E"/>
    <w:rsid w:val="019FC77A"/>
    <w:rsid w:val="01E34454"/>
    <w:rsid w:val="01E70C52"/>
    <w:rsid w:val="01E8DDB8"/>
    <w:rsid w:val="02486DA6"/>
    <w:rsid w:val="02556E20"/>
    <w:rsid w:val="028B35D7"/>
    <w:rsid w:val="028E628A"/>
    <w:rsid w:val="031AE9D2"/>
    <w:rsid w:val="033C6445"/>
    <w:rsid w:val="039AF2DC"/>
    <w:rsid w:val="039B3766"/>
    <w:rsid w:val="044E8D20"/>
    <w:rsid w:val="04782506"/>
    <w:rsid w:val="049A35B3"/>
    <w:rsid w:val="054427DE"/>
    <w:rsid w:val="06683F4B"/>
    <w:rsid w:val="0691743E"/>
    <w:rsid w:val="06ECCAB9"/>
    <w:rsid w:val="06FD01FD"/>
    <w:rsid w:val="072B87DF"/>
    <w:rsid w:val="0828A738"/>
    <w:rsid w:val="086A27E2"/>
    <w:rsid w:val="08FDFCBF"/>
    <w:rsid w:val="09065AF6"/>
    <w:rsid w:val="095B17EE"/>
    <w:rsid w:val="09A56B99"/>
    <w:rsid w:val="0A569E46"/>
    <w:rsid w:val="0A70DC10"/>
    <w:rsid w:val="0ABF1BE3"/>
    <w:rsid w:val="0AD458AE"/>
    <w:rsid w:val="0AE5F342"/>
    <w:rsid w:val="0B372123"/>
    <w:rsid w:val="0B3CEC1D"/>
    <w:rsid w:val="0C137B5E"/>
    <w:rsid w:val="0C143B1F"/>
    <w:rsid w:val="0CAEF2FB"/>
    <w:rsid w:val="0CFB8AF9"/>
    <w:rsid w:val="0D31AB88"/>
    <w:rsid w:val="0E036353"/>
    <w:rsid w:val="0E5EFE23"/>
    <w:rsid w:val="0E8BBD9A"/>
    <w:rsid w:val="0E971059"/>
    <w:rsid w:val="0EA9485E"/>
    <w:rsid w:val="0EAD4B8D"/>
    <w:rsid w:val="0F619375"/>
    <w:rsid w:val="0F8A2DCF"/>
    <w:rsid w:val="0FCFDE27"/>
    <w:rsid w:val="0FE296D4"/>
    <w:rsid w:val="110FF748"/>
    <w:rsid w:val="115D442F"/>
    <w:rsid w:val="11ADCCA2"/>
    <w:rsid w:val="11B7CE7E"/>
    <w:rsid w:val="11BDDAEB"/>
    <w:rsid w:val="11E35089"/>
    <w:rsid w:val="127BFAE0"/>
    <w:rsid w:val="12AB1D0D"/>
    <w:rsid w:val="1307055B"/>
    <w:rsid w:val="13243873"/>
    <w:rsid w:val="133EC6BD"/>
    <w:rsid w:val="13DFA6A4"/>
    <w:rsid w:val="13EC6641"/>
    <w:rsid w:val="1434E2F8"/>
    <w:rsid w:val="14A0FB71"/>
    <w:rsid w:val="14B24B26"/>
    <w:rsid w:val="14D156CB"/>
    <w:rsid w:val="14D1FED1"/>
    <w:rsid w:val="15221FBF"/>
    <w:rsid w:val="15338230"/>
    <w:rsid w:val="155F1BFC"/>
    <w:rsid w:val="1571E9AF"/>
    <w:rsid w:val="159972C7"/>
    <w:rsid w:val="15A97CEC"/>
    <w:rsid w:val="15FB25DC"/>
    <w:rsid w:val="168C86B1"/>
    <w:rsid w:val="170BB175"/>
    <w:rsid w:val="175E6A73"/>
    <w:rsid w:val="17F4707B"/>
    <w:rsid w:val="182F477E"/>
    <w:rsid w:val="1841193B"/>
    <w:rsid w:val="18B9DD43"/>
    <w:rsid w:val="1948800F"/>
    <w:rsid w:val="19508158"/>
    <w:rsid w:val="196F903D"/>
    <w:rsid w:val="19C56733"/>
    <w:rsid w:val="1A293A07"/>
    <w:rsid w:val="1A3479A0"/>
    <w:rsid w:val="1A3CC638"/>
    <w:rsid w:val="1A9145EC"/>
    <w:rsid w:val="1B11E613"/>
    <w:rsid w:val="1B224ACB"/>
    <w:rsid w:val="1B33C5AC"/>
    <w:rsid w:val="1B4535F9"/>
    <w:rsid w:val="1B81492A"/>
    <w:rsid w:val="1B81F54E"/>
    <w:rsid w:val="1B87AE65"/>
    <w:rsid w:val="1BC2F061"/>
    <w:rsid w:val="1C2E6604"/>
    <w:rsid w:val="1C336782"/>
    <w:rsid w:val="1C6C87A2"/>
    <w:rsid w:val="1C76AF63"/>
    <w:rsid w:val="1C99BEA5"/>
    <w:rsid w:val="1C9E0D90"/>
    <w:rsid w:val="1CB08B3D"/>
    <w:rsid w:val="1CC4CE99"/>
    <w:rsid w:val="1CEB56AC"/>
    <w:rsid w:val="1D83BCDA"/>
    <w:rsid w:val="1EBAEC19"/>
    <w:rsid w:val="1EEB75EF"/>
    <w:rsid w:val="1F319078"/>
    <w:rsid w:val="1F588541"/>
    <w:rsid w:val="1FA8F471"/>
    <w:rsid w:val="2097DC6F"/>
    <w:rsid w:val="2099B13C"/>
    <w:rsid w:val="20AD0090"/>
    <w:rsid w:val="20ECE8C1"/>
    <w:rsid w:val="20F86800"/>
    <w:rsid w:val="210F3291"/>
    <w:rsid w:val="21887BFD"/>
    <w:rsid w:val="2188CD85"/>
    <w:rsid w:val="2206A54B"/>
    <w:rsid w:val="2219707B"/>
    <w:rsid w:val="22442008"/>
    <w:rsid w:val="226D8CFC"/>
    <w:rsid w:val="229AC426"/>
    <w:rsid w:val="22BDDBE4"/>
    <w:rsid w:val="23B8F3EA"/>
    <w:rsid w:val="23F4C45D"/>
    <w:rsid w:val="242B57F6"/>
    <w:rsid w:val="242DD8A6"/>
    <w:rsid w:val="24C0C50B"/>
    <w:rsid w:val="252348D7"/>
    <w:rsid w:val="253AD8D8"/>
    <w:rsid w:val="2589FD4E"/>
    <w:rsid w:val="267E799C"/>
    <w:rsid w:val="26AD041D"/>
    <w:rsid w:val="26C3C477"/>
    <w:rsid w:val="26E5B202"/>
    <w:rsid w:val="271D23FE"/>
    <w:rsid w:val="276DAD4A"/>
    <w:rsid w:val="27FEEF5D"/>
    <w:rsid w:val="283BB855"/>
    <w:rsid w:val="284FD3D2"/>
    <w:rsid w:val="28563836"/>
    <w:rsid w:val="2905E162"/>
    <w:rsid w:val="2969C22A"/>
    <w:rsid w:val="296B0E50"/>
    <w:rsid w:val="29E87297"/>
    <w:rsid w:val="2AD60638"/>
    <w:rsid w:val="2B1ED26D"/>
    <w:rsid w:val="2B51ACB7"/>
    <w:rsid w:val="2B68DF81"/>
    <w:rsid w:val="2BF32E60"/>
    <w:rsid w:val="2BFDD753"/>
    <w:rsid w:val="2C05B111"/>
    <w:rsid w:val="2C1A0DEE"/>
    <w:rsid w:val="2C28E2B6"/>
    <w:rsid w:val="2C42A28B"/>
    <w:rsid w:val="2C6846C8"/>
    <w:rsid w:val="2D034FA2"/>
    <w:rsid w:val="2D3F964D"/>
    <w:rsid w:val="2D6045CE"/>
    <w:rsid w:val="2DB7A098"/>
    <w:rsid w:val="2DCA80C5"/>
    <w:rsid w:val="2E0158D4"/>
    <w:rsid w:val="2EA98524"/>
    <w:rsid w:val="2ED0E504"/>
    <w:rsid w:val="2F3FAB01"/>
    <w:rsid w:val="2F5ABA2D"/>
    <w:rsid w:val="2FE90763"/>
    <w:rsid w:val="30F04540"/>
    <w:rsid w:val="311E2C93"/>
    <w:rsid w:val="315108CF"/>
    <w:rsid w:val="318641B7"/>
    <w:rsid w:val="3192F05A"/>
    <w:rsid w:val="31B458A9"/>
    <w:rsid w:val="31D0957B"/>
    <w:rsid w:val="32302025"/>
    <w:rsid w:val="32AD242C"/>
    <w:rsid w:val="33C6B87D"/>
    <w:rsid w:val="3423E6F3"/>
    <w:rsid w:val="3483FE09"/>
    <w:rsid w:val="350E880D"/>
    <w:rsid w:val="36AEC00D"/>
    <w:rsid w:val="36B801EE"/>
    <w:rsid w:val="370E5EB1"/>
    <w:rsid w:val="3728CA8C"/>
    <w:rsid w:val="3778506D"/>
    <w:rsid w:val="377C39CB"/>
    <w:rsid w:val="37B493C7"/>
    <w:rsid w:val="37C39823"/>
    <w:rsid w:val="37C52E18"/>
    <w:rsid w:val="37D0B5E5"/>
    <w:rsid w:val="37EF123F"/>
    <w:rsid w:val="382E708A"/>
    <w:rsid w:val="385F4D5E"/>
    <w:rsid w:val="38B2C78F"/>
    <w:rsid w:val="38D61951"/>
    <w:rsid w:val="3A09DEB1"/>
    <w:rsid w:val="3A28668A"/>
    <w:rsid w:val="3B0605A0"/>
    <w:rsid w:val="3B2E63BD"/>
    <w:rsid w:val="3C4ED550"/>
    <w:rsid w:val="3C54F641"/>
    <w:rsid w:val="3C6326F2"/>
    <w:rsid w:val="3CD21E58"/>
    <w:rsid w:val="3CFCE24C"/>
    <w:rsid w:val="3D5A0579"/>
    <w:rsid w:val="3D9E44C3"/>
    <w:rsid w:val="3DB42C8C"/>
    <w:rsid w:val="3DB8B592"/>
    <w:rsid w:val="3F23DF7A"/>
    <w:rsid w:val="3FD95A31"/>
    <w:rsid w:val="3FEA524C"/>
    <w:rsid w:val="40764D2C"/>
    <w:rsid w:val="4096D03F"/>
    <w:rsid w:val="41645611"/>
    <w:rsid w:val="41A4B7AE"/>
    <w:rsid w:val="41D80E24"/>
    <w:rsid w:val="4255E80F"/>
    <w:rsid w:val="42CD71BF"/>
    <w:rsid w:val="433DCAC7"/>
    <w:rsid w:val="43653364"/>
    <w:rsid w:val="439B4D70"/>
    <w:rsid w:val="43AE8B09"/>
    <w:rsid w:val="43C23490"/>
    <w:rsid w:val="44026B21"/>
    <w:rsid w:val="4496FD9A"/>
    <w:rsid w:val="44B09FAD"/>
    <w:rsid w:val="44BE9FD8"/>
    <w:rsid w:val="44D4DDE7"/>
    <w:rsid w:val="454A7662"/>
    <w:rsid w:val="45571485"/>
    <w:rsid w:val="45F365F2"/>
    <w:rsid w:val="4609F306"/>
    <w:rsid w:val="46153A7A"/>
    <w:rsid w:val="46A814AF"/>
    <w:rsid w:val="46B116E5"/>
    <w:rsid w:val="46B20B0C"/>
    <w:rsid w:val="46D71D05"/>
    <w:rsid w:val="4726E5C8"/>
    <w:rsid w:val="4770F71D"/>
    <w:rsid w:val="47978785"/>
    <w:rsid w:val="47C6102B"/>
    <w:rsid w:val="47DEACA1"/>
    <w:rsid w:val="48ADD1F1"/>
    <w:rsid w:val="499CFB25"/>
    <w:rsid w:val="49C6F84C"/>
    <w:rsid w:val="49E12D50"/>
    <w:rsid w:val="4A164F09"/>
    <w:rsid w:val="4A2E9B23"/>
    <w:rsid w:val="4AB6A0E9"/>
    <w:rsid w:val="4AD8ADA0"/>
    <w:rsid w:val="4AE97F99"/>
    <w:rsid w:val="4B6C19CF"/>
    <w:rsid w:val="4BD71467"/>
    <w:rsid w:val="4C04799A"/>
    <w:rsid w:val="4C59D374"/>
    <w:rsid w:val="4C9C9194"/>
    <w:rsid w:val="4CC3EE42"/>
    <w:rsid w:val="4CDE1C09"/>
    <w:rsid w:val="4D02FEA3"/>
    <w:rsid w:val="4D0C55DC"/>
    <w:rsid w:val="4D2A732E"/>
    <w:rsid w:val="4D7454EA"/>
    <w:rsid w:val="4DA289EB"/>
    <w:rsid w:val="4DAE36EB"/>
    <w:rsid w:val="4DF2262E"/>
    <w:rsid w:val="4E41C157"/>
    <w:rsid w:val="4E923A43"/>
    <w:rsid w:val="4EEB6284"/>
    <w:rsid w:val="4FB09EBE"/>
    <w:rsid w:val="4FF97473"/>
    <w:rsid w:val="5101FBAE"/>
    <w:rsid w:val="5143F971"/>
    <w:rsid w:val="51B98BC9"/>
    <w:rsid w:val="51C06B32"/>
    <w:rsid w:val="51EBC79A"/>
    <w:rsid w:val="51FDD4B4"/>
    <w:rsid w:val="5200039C"/>
    <w:rsid w:val="5239E773"/>
    <w:rsid w:val="5262DF24"/>
    <w:rsid w:val="5296B5CE"/>
    <w:rsid w:val="529E7107"/>
    <w:rsid w:val="52C77B8D"/>
    <w:rsid w:val="5324F392"/>
    <w:rsid w:val="533D262E"/>
    <w:rsid w:val="53DD4789"/>
    <w:rsid w:val="53F7309A"/>
    <w:rsid w:val="54857D59"/>
    <w:rsid w:val="54C84005"/>
    <w:rsid w:val="54C8E34F"/>
    <w:rsid w:val="5509E621"/>
    <w:rsid w:val="55D65B42"/>
    <w:rsid w:val="56153F85"/>
    <w:rsid w:val="56282623"/>
    <w:rsid w:val="5632B752"/>
    <w:rsid w:val="56559BBB"/>
    <w:rsid w:val="5659735E"/>
    <w:rsid w:val="566A709B"/>
    <w:rsid w:val="566AE83C"/>
    <w:rsid w:val="569F4DEB"/>
    <w:rsid w:val="572FEF78"/>
    <w:rsid w:val="579BDCEB"/>
    <w:rsid w:val="57EAD557"/>
    <w:rsid w:val="585D3FB6"/>
    <w:rsid w:val="58760823"/>
    <w:rsid w:val="588AFF8E"/>
    <w:rsid w:val="58BCD77D"/>
    <w:rsid w:val="590D8E3E"/>
    <w:rsid w:val="5A6CA7ED"/>
    <w:rsid w:val="5AA88A82"/>
    <w:rsid w:val="5ABFAA80"/>
    <w:rsid w:val="5AE67ADC"/>
    <w:rsid w:val="5B2F8845"/>
    <w:rsid w:val="5B6C04BC"/>
    <w:rsid w:val="5B9BFF7F"/>
    <w:rsid w:val="5BA91BD6"/>
    <w:rsid w:val="5C68F692"/>
    <w:rsid w:val="5CAE3D23"/>
    <w:rsid w:val="5CF38E4A"/>
    <w:rsid w:val="5CF44838"/>
    <w:rsid w:val="5CFC77F7"/>
    <w:rsid w:val="5D8BBAB2"/>
    <w:rsid w:val="5DF0FD3B"/>
    <w:rsid w:val="5E17745D"/>
    <w:rsid w:val="5F170F4A"/>
    <w:rsid w:val="5F75EED5"/>
    <w:rsid w:val="5F88FD2B"/>
    <w:rsid w:val="5FFE80AF"/>
    <w:rsid w:val="603850B4"/>
    <w:rsid w:val="60AC9C73"/>
    <w:rsid w:val="60D404E8"/>
    <w:rsid w:val="613FF8BF"/>
    <w:rsid w:val="614C3C63"/>
    <w:rsid w:val="615BCC33"/>
    <w:rsid w:val="6174A379"/>
    <w:rsid w:val="61C8E3C8"/>
    <w:rsid w:val="62E3DA28"/>
    <w:rsid w:val="62F2D1A5"/>
    <w:rsid w:val="63184743"/>
    <w:rsid w:val="632EFD00"/>
    <w:rsid w:val="63B3AB06"/>
    <w:rsid w:val="63CC68B9"/>
    <w:rsid w:val="63D5029E"/>
    <w:rsid w:val="63EADF93"/>
    <w:rsid w:val="6454AFA8"/>
    <w:rsid w:val="6456BDA2"/>
    <w:rsid w:val="64584178"/>
    <w:rsid w:val="64B171F3"/>
    <w:rsid w:val="6584E978"/>
    <w:rsid w:val="65E3A326"/>
    <w:rsid w:val="66172F81"/>
    <w:rsid w:val="661BBC0F"/>
    <w:rsid w:val="6652D12B"/>
    <w:rsid w:val="66A07040"/>
    <w:rsid w:val="67798D20"/>
    <w:rsid w:val="677ABFD1"/>
    <w:rsid w:val="67CA406C"/>
    <w:rsid w:val="67DB5A1C"/>
    <w:rsid w:val="68240AD9"/>
    <w:rsid w:val="682A91D5"/>
    <w:rsid w:val="682D1DDD"/>
    <w:rsid w:val="68847804"/>
    <w:rsid w:val="68B5A2AF"/>
    <w:rsid w:val="694A3A0F"/>
    <w:rsid w:val="6969E34F"/>
    <w:rsid w:val="69BEC57D"/>
    <w:rsid w:val="69CCE557"/>
    <w:rsid w:val="69D20907"/>
    <w:rsid w:val="6A106231"/>
    <w:rsid w:val="6ACBF1DB"/>
    <w:rsid w:val="6B0894C8"/>
    <w:rsid w:val="6B0EC69B"/>
    <w:rsid w:val="6B71D081"/>
    <w:rsid w:val="6BB93E58"/>
    <w:rsid w:val="6BF3B850"/>
    <w:rsid w:val="6BFCAEFF"/>
    <w:rsid w:val="6C1084C3"/>
    <w:rsid w:val="6C17B393"/>
    <w:rsid w:val="6C270B4C"/>
    <w:rsid w:val="6C2A296E"/>
    <w:rsid w:val="6C53AC1D"/>
    <w:rsid w:val="6C82F86F"/>
    <w:rsid w:val="6D009B36"/>
    <w:rsid w:val="6D02F014"/>
    <w:rsid w:val="6D5ADE7F"/>
    <w:rsid w:val="6D74C537"/>
    <w:rsid w:val="6DD9891C"/>
    <w:rsid w:val="6E07A6B2"/>
    <w:rsid w:val="6E0EAC78"/>
    <w:rsid w:val="6E24AFAC"/>
    <w:rsid w:val="6E6235C1"/>
    <w:rsid w:val="6E6D3332"/>
    <w:rsid w:val="6E8D0CB0"/>
    <w:rsid w:val="6E9E8B14"/>
    <w:rsid w:val="6EF686CC"/>
    <w:rsid w:val="70ABEF15"/>
    <w:rsid w:val="70DABBA2"/>
    <w:rsid w:val="71CFE952"/>
    <w:rsid w:val="723FE028"/>
    <w:rsid w:val="7299A85B"/>
    <w:rsid w:val="72C27002"/>
    <w:rsid w:val="73217270"/>
    <w:rsid w:val="73AB362A"/>
    <w:rsid w:val="7419F7DA"/>
    <w:rsid w:val="755B0E81"/>
    <w:rsid w:val="759AB958"/>
    <w:rsid w:val="75AB5CCA"/>
    <w:rsid w:val="75EE9D3B"/>
    <w:rsid w:val="76385243"/>
    <w:rsid w:val="7657A381"/>
    <w:rsid w:val="765C1FF9"/>
    <w:rsid w:val="76657CA7"/>
    <w:rsid w:val="76B52E0F"/>
    <w:rsid w:val="76DD66BC"/>
    <w:rsid w:val="76F271C3"/>
    <w:rsid w:val="76F278A6"/>
    <w:rsid w:val="77024D0A"/>
    <w:rsid w:val="77803548"/>
    <w:rsid w:val="77C7EEBE"/>
    <w:rsid w:val="77C9C894"/>
    <w:rsid w:val="77EAEBE0"/>
    <w:rsid w:val="78021FB4"/>
    <w:rsid w:val="7818D97E"/>
    <w:rsid w:val="781D01BB"/>
    <w:rsid w:val="7835A185"/>
    <w:rsid w:val="7919674D"/>
    <w:rsid w:val="7964EE23"/>
    <w:rsid w:val="798E2158"/>
    <w:rsid w:val="79DE5C92"/>
    <w:rsid w:val="7A014692"/>
    <w:rsid w:val="7A648D9B"/>
    <w:rsid w:val="7A80AE90"/>
    <w:rsid w:val="7AF9070C"/>
    <w:rsid w:val="7B9CB5F1"/>
    <w:rsid w:val="7BCAD4CD"/>
    <w:rsid w:val="7BCD9A11"/>
    <w:rsid w:val="7C2EFA1B"/>
    <w:rsid w:val="7C6ACC80"/>
    <w:rsid w:val="7CD504B3"/>
    <w:rsid w:val="7D80BA59"/>
    <w:rsid w:val="7DACAFA8"/>
    <w:rsid w:val="7DAFC121"/>
    <w:rsid w:val="7DCCDD0D"/>
    <w:rsid w:val="7E12E75C"/>
    <w:rsid w:val="7E1E07E5"/>
    <w:rsid w:val="7E3DEDDD"/>
    <w:rsid w:val="7E41A6A0"/>
    <w:rsid w:val="7EC0AE85"/>
    <w:rsid w:val="7EDDAA19"/>
    <w:rsid w:val="7F1FFA12"/>
    <w:rsid w:val="7F8627AE"/>
    <w:rsid w:val="7F9592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ECF5D"/>
  <w15:docId w15:val="{D8D7A439-012F-4C84-B615-71E395FB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39"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1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29" w:unhideWhenUsed="1"/>
    <w:lsdException w:name="toc 5" w:semiHidden="1" w:uiPriority="29" w:unhideWhenUsed="1"/>
    <w:lsdException w:name="toc 6" w:semiHidden="1" w:uiPriority="29" w:unhideWhenUsed="1"/>
    <w:lsdException w:name="toc 7" w:semiHidden="1" w:uiPriority="29" w:unhideWhenUsed="1"/>
    <w:lsdException w:name="toc 8" w:semiHidden="1" w:uiPriority="29" w:unhideWhenUsed="1"/>
    <w:lsdException w:name="toc 9" w:semiHidden="1" w:uiPriority="29" w:unhideWhenUsed="1"/>
    <w:lsdException w:name="Normal Indent" w:semiHidden="1" w:unhideWhenUsed="1"/>
    <w:lsdException w:name="footnote text" w:semiHidden="1" w:unhideWhenUsed="1"/>
    <w:lsdException w:name="annotation text" w:semiHidden="1" w:unhideWhenUsed="1"/>
    <w:lsdException w:name="header" w:semiHidden="1" w:uiPriority="33" w:unhideWhenUsed="1"/>
    <w:lsdException w:name="footer" w:semiHidden="1" w:uiPriority="33"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33"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8"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iPriority="37" w:unhideWhenUsed="1"/>
    <w:lsdException w:name="TOC Heading"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39"/>
    <w:qFormat/>
    <w:rsid w:val="006A3719"/>
    <w:rPr>
      <w:rFonts w:ascii="Arial Narrow" w:hAnsi="Arial Narrow"/>
      <w:bCs/>
      <w:color w:val="004B87" w:themeColor="text1"/>
      <w:szCs w:val="24"/>
    </w:rPr>
  </w:style>
  <w:style w:type="paragraph" w:styleId="Heading1">
    <w:name w:val="heading 1"/>
    <w:basedOn w:val="0cHEADINGFONTgroup2"/>
    <w:next w:val="BodyText"/>
    <w:link w:val="Heading1Char"/>
    <w:uiPriority w:val="9"/>
    <w:qFormat/>
    <w:rsid w:val="00D92B73"/>
    <w:pPr>
      <w:keepNext/>
      <w:numPr>
        <w:numId w:val="6"/>
      </w:numPr>
      <w:ind w:left="360" w:hanging="360"/>
      <w:outlineLvl w:val="0"/>
    </w:pPr>
    <w:rPr>
      <w:rFonts w:ascii="Arial Narrow Bold" w:hAnsi="Arial Narrow Bold"/>
      <w:bCs w:val="0"/>
      <w:caps/>
      <w:color w:val="auto"/>
    </w:rPr>
  </w:style>
  <w:style w:type="paragraph" w:styleId="Heading2">
    <w:name w:val="heading 2"/>
    <w:basedOn w:val="Heading1"/>
    <w:next w:val="BodyText"/>
    <w:link w:val="Heading2Char"/>
    <w:uiPriority w:val="9"/>
    <w:qFormat/>
    <w:rsid w:val="00D92B73"/>
    <w:pPr>
      <w:numPr>
        <w:ilvl w:val="1"/>
      </w:numPr>
      <w:tabs>
        <w:tab w:val="num" w:pos="882"/>
      </w:tabs>
      <w:ind w:left="504" w:hanging="504"/>
      <w:outlineLvl w:val="1"/>
    </w:pPr>
    <w:rPr>
      <w:rFonts w:cs="Arial"/>
      <w:iCs/>
      <w:caps w:val="0"/>
      <w:szCs w:val="22"/>
    </w:rPr>
  </w:style>
  <w:style w:type="paragraph" w:styleId="Heading3">
    <w:name w:val="heading 3"/>
    <w:basedOn w:val="Heading2"/>
    <w:next w:val="BodyText"/>
    <w:link w:val="Heading3Char"/>
    <w:uiPriority w:val="9"/>
    <w:qFormat/>
    <w:rsid w:val="00D34553"/>
    <w:pPr>
      <w:numPr>
        <w:ilvl w:val="2"/>
      </w:numPr>
      <w:ind w:left="576" w:hanging="576"/>
      <w:outlineLvl w:val="2"/>
    </w:pPr>
    <w:rPr>
      <w:smallCaps/>
      <w:szCs w:val="36"/>
    </w:rPr>
  </w:style>
  <w:style w:type="paragraph" w:styleId="Heading4">
    <w:name w:val="heading 4"/>
    <w:basedOn w:val="Heading3"/>
    <w:next w:val="BodyText"/>
    <w:link w:val="Heading4Char"/>
    <w:uiPriority w:val="9"/>
    <w:qFormat/>
    <w:rsid w:val="002532E0"/>
    <w:pPr>
      <w:numPr>
        <w:ilvl w:val="3"/>
      </w:numPr>
      <w:outlineLvl w:val="3"/>
    </w:pPr>
    <w:rPr>
      <w:bCs/>
      <w:i/>
      <w:iCs w:val="0"/>
      <w:szCs w:val="22"/>
    </w:rPr>
  </w:style>
  <w:style w:type="paragraph" w:styleId="Heading5">
    <w:name w:val="heading 5"/>
    <w:basedOn w:val="Heading4"/>
    <w:next w:val="Normal"/>
    <w:link w:val="Heading5Char"/>
    <w:uiPriority w:val="9"/>
    <w:qFormat/>
    <w:rsid w:val="002532E0"/>
    <w:pPr>
      <w:numPr>
        <w:ilvl w:val="0"/>
        <w:numId w:val="0"/>
      </w:numPr>
      <w:outlineLvl w:val="4"/>
    </w:pPr>
  </w:style>
  <w:style w:type="paragraph" w:styleId="Heading6">
    <w:name w:val="heading 6"/>
    <w:basedOn w:val="Heading5"/>
    <w:next w:val="BodyText"/>
    <w:link w:val="Heading6Char"/>
    <w:uiPriority w:val="9"/>
    <w:unhideWhenUsed/>
    <w:qFormat/>
    <w:rsid w:val="002532E0"/>
    <w:pPr>
      <w:keepLines/>
      <w:spacing w:before="40"/>
      <w:outlineLvl w:val="5"/>
    </w:pPr>
    <w:rPr>
      <w:rFonts w:eastAsiaTheme="majorEastAsia" w:cstheme="majorBidi"/>
      <w:b w:val="0"/>
    </w:rPr>
  </w:style>
  <w:style w:type="paragraph" w:styleId="Heading7">
    <w:name w:val="heading 7"/>
    <w:basedOn w:val="0cHEADINGFONTgroup2"/>
    <w:next w:val="BodyText"/>
    <w:link w:val="Heading7Char"/>
    <w:uiPriority w:val="9"/>
    <w:unhideWhenUsed/>
    <w:qFormat/>
    <w:rsid w:val="00C04389"/>
    <w:pPr>
      <w:keepNext/>
      <w:keepLines/>
      <w:spacing w:before="120" w:after="120"/>
      <w:ind w:left="1296" w:hanging="1296"/>
      <w:outlineLvl w:val="6"/>
    </w:pPr>
    <w:rPr>
      <w:rFonts w:eastAsiaTheme="majorEastAsia" w:cstheme="majorBidi"/>
      <w:bCs w:val="0"/>
      <w:color w:val="101820" w:themeColor="background1"/>
    </w:rPr>
  </w:style>
  <w:style w:type="paragraph" w:styleId="Heading8">
    <w:name w:val="heading 8"/>
    <w:basedOn w:val="0cHEADINGFONTgroup2"/>
    <w:next w:val="BodyText"/>
    <w:link w:val="Heading8Char"/>
    <w:uiPriority w:val="9"/>
    <w:unhideWhenUsed/>
    <w:qFormat/>
    <w:rsid w:val="00C04389"/>
    <w:pPr>
      <w:keepNext/>
      <w:keepLines/>
      <w:spacing w:before="40"/>
      <w:outlineLvl w:val="7"/>
    </w:pPr>
    <w:rPr>
      <w:rFonts w:eastAsiaTheme="majorEastAsia" w:cstheme="majorBidi"/>
      <w:bCs w:val="0"/>
      <w:i/>
      <w:iCs/>
      <w:color w:val="006AC0" w:themeColor="text1" w:themeTint="D8"/>
      <w:sz w:val="21"/>
      <w:szCs w:val="21"/>
    </w:rPr>
  </w:style>
  <w:style w:type="paragraph" w:styleId="Heading9">
    <w:name w:val="heading 9"/>
    <w:aliases w:val="Appendix 1"/>
    <w:basedOn w:val="Heading1"/>
    <w:next w:val="Normal"/>
    <w:uiPriority w:val="10"/>
    <w:unhideWhenUsed/>
    <w:qFormat/>
    <w:rsid w:val="006A3F3A"/>
    <w:pPr>
      <w:numPr>
        <w:numId w:val="7"/>
      </w:numPr>
      <w:tabs>
        <w:tab w:val="left" w:pos="432"/>
        <w:tab w:val="left" w:pos="1800"/>
      </w:tabs>
      <w:ind w:left="1440"/>
      <w:outlineLvl w:val="8"/>
    </w:pPr>
    <w:rPr>
      <w:rFonts w:eastAsia="Arial Narr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73"/>
    <w:rPr>
      <w:rFonts w:ascii="Arial Narrow Bold" w:hAnsi="Arial Narrow Bold"/>
      <w:b/>
      <w:caps/>
      <w:szCs w:val="24"/>
    </w:rPr>
  </w:style>
  <w:style w:type="character" w:customStyle="1" w:styleId="Heading2Char">
    <w:name w:val="Heading 2 Char"/>
    <w:basedOn w:val="DefaultParagraphFont"/>
    <w:link w:val="Heading2"/>
    <w:uiPriority w:val="9"/>
    <w:rsid w:val="00D92B73"/>
    <w:rPr>
      <w:rFonts w:ascii="Arial Narrow Bold" w:hAnsi="Arial Narrow Bold" w:cs="Arial"/>
      <w:b/>
      <w:iCs/>
      <w:szCs w:val="22"/>
    </w:rPr>
  </w:style>
  <w:style w:type="character" w:customStyle="1" w:styleId="Heading3Char">
    <w:name w:val="Heading 3 Char"/>
    <w:basedOn w:val="DefaultParagraphFont"/>
    <w:link w:val="Heading3"/>
    <w:uiPriority w:val="9"/>
    <w:rsid w:val="00D34553"/>
    <w:rPr>
      <w:rFonts w:ascii="Arial Narrow Bold" w:hAnsi="Arial Narrow Bold" w:cs="Arial"/>
      <w:b/>
      <w:iCs/>
      <w:smallCaps/>
      <w:szCs w:val="36"/>
    </w:rPr>
  </w:style>
  <w:style w:type="character" w:customStyle="1" w:styleId="Heading4Char">
    <w:name w:val="Heading 4 Char"/>
    <w:basedOn w:val="DefaultParagraphFont"/>
    <w:link w:val="Heading4"/>
    <w:uiPriority w:val="9"/>
    <w:rsid w:val="00F73046"/>
    <w:rPr>
      <w:rFonts w:ascii="Arial Narrow Bold" w:hAnsi="Arial Narrow Bold" w:cs="Arial"/>
      <w:b/>
      <w:bCs/>
      <w:i/>
      <w:smallCaps/>
      <w:szCs w:val="22"/>
    </w:rPr>
  </w:style>
  <w:style w:type="character" w:customStyle="1" w:styleId="Heading5Char">
    <w:name w:val="Heading 5 Char"/>
    <w:basedOn w:val="DefaultParagraphFont"/>
    <w:link w:val="Heading5"/>
    <w:uiPriority w:val="9"/>
    <w:rsid w:val="000F72C8"/>
    <w:rPr>
      <w:rFonts w:ascii="Arial Narrow Bold" w:hAnsi="Arial Narrow Bold" w:cs="Arial"/>
      <w:b/>
      <w:bCs/>
      <w:i/>
      <w:smallCaps/>
      <w:szCs w:val="22"/>
    </w:rPr>
  </w:style>
  <w:style w:type="paragraph" w:styleId="Footer">
    <w:name w:val="footer"/>
    <w:basedOn w:val="0iHEADERFOOTERFONTSgroup8"/>
    <w:link w:val="FooterChar"/>
    <w:uiPriority w:val="33"/>
    <w:unhideWhenUsed/>
    <w:rsid w:val="008E52EF"/>
    <w:pPr>
      <w:pBdr>
        <w:top w:val="single" w:sz="4" w:space="1" w:color="004B87" w:themeColor="text1"/>
      </w:pBdr>
      <w:tabs>
        <w:tab w:val="center" w:pos="4320"/>
        <w:tab w:val="right" w:pos="8640"/>
      </w:tabs>
      <w:spacing w:after="40"/>
      <w:jc w:val="center"/>
    </w:pPr>
    <w:rPr>
      <w:i/>
      <w:color w:val="auto"/>
      <w:szCs w:val="16"/>
    </w:rPr>
  </w:style>
  <w:style w:type="character" w:customStyle="1" w:styleId="FooterChar">
    <w:name w:val="Footer Char"/>
    <w:link w:val="Footer"/>
    <w:uiPriority w:val="33"/>
    <w:rsid w:val="000F72C8"/>
    <w:rPr>
      <w:rFonts w:ascii="Arial Narrow" w:hAnsi="Arial Narrow"/>
      <w:bCs/>
      <w:i/>
      <w:szCs w:val="16"/>
    </w:rPr>
  </w:style>
  <w:style w:type="character" w:styleId="PageNumber">
    <w:name w:val="page number"/>
    <w:basedOn w:val="DefaultParagraphFont"/>
    <w:uiPriority w:val="33"/>
    <w:unhideWhenUsed/>
    <w:rsid w:val="008E52EF"/>
    <w:rPr>
      <w:rFonts w:ascii="Arial Narrow" w:hAnsi="Arial Narrow"/>
      <w:smallCaps/>
      <w:color w:val="auto"/>
      <w:sz w:val="20"/>
      <w:szCs w:val="18"/>
    </w:rPr>
  </w:style>
  <w:style w:type="paragraph" w:customStyle="1" w:styleId="1-TableBullet1dot">
    <w:name w:val="1-Table Bullet1_dot"/>
    <w:basedOn w:val="1-TableText"/>
    <w:uiPriority w:val="3"/>
    <w:qFormat/>
    <w:rsid w:val="003D7BDA"/>
    <w:pPr>
      <w:numPr>
        <w:numId w:val="16"/>
      </w:numPr>
      <w:spacing w:before="0" w:after="0"/>
      <w:ind w:left="144" w:hanging="144"/>
    </w:pPr>
    <w:rPr>
      <w:rFonts w:eastAsia="Arial Narrow"/>
    </w:rPr>
  </w:style>
  <w:style w:type="paragraph" w:styleId="TOC3">
    <w:name w:val="toc 3"/>
    <w:basedOn w:val="TOC1"/>
    <w:autoRedefine/>
    <w:uiPriority w:val="39"/>
    <w:rsid w:val="00CD2992"/>
    <w:pPr>
      <w:tabs>
        <w:tab w:val="left" w:pos="1354"/>
        <w:tab w:val="left" w:pos="1530"/>
      </w:tabs>
      <w:spacing w:before="20" w:after="20"/>
      <w:ind w:left="1354" w:hanging="454"/>
    </w:pPr>
    <w:rPr>
      <w:b w:val="0"/>
      <w:i/>
      <w:iCs/>
      <w:caps w:val="0"/>
    </w:rPr>
  </w:style>
  <w:style w:type="paragraph" w:customStyle="1" w:styleId="1-FigureTitle">
    <w:name w:val="1-Figure Title"/>
    <w:basedOn w:val="0fCAPTIONFONTgroup5"/>
    <w:link w:val="1-FigureTitleChar"/>
    <w:uiPriority w:val="6"/>
    <w:qFormat/>
    <w:rsid w:val="005C7B19"/>
    <w:pPr>
      <w:spacing w:after="80"/>
    </w:pPr>
    <w:rPr>
      <w:color w:val="auto"/>
    </w:rPr>
  </w:style>
  <w:style w:type="character" w:customStyle="1" w:styleId="1-FigureTitleChar">
    <w:name w:val="1-Figure Title Char"/>
    <w:basedOn w:val="DefaultParagraphFont"/>
    <w:link w:val="1-FigureTitle"/>
    <w:uiPriority w:val="6"/>
    <w:rsid w:val="000F72C8"/>
    <w:rPr>
      <w:rFonts w:ascii="Arial Narrow" w:hAnsi="Arial Narrow"/>
      <w:b/>
      <w:bCs/>
      <w:szCs w:val="24"/>
    </w:rPr>
  </w:style>
  <w:style w:type="table" w:customStyle="1" w:styleId="BAHTableStyleCallout">
    <w:name w:val="BAH_Table_Style_Callout"/>
    <w:basedOn w:val="BAHTableStyle1"/>
    <w:uiPriority w:val="99"/>
    <w:rsid w:val="00C04389"/>
    <w:tblPr/>
    <w:tblStylePr w:type="firstRow">
      <w:pPr>
        <w:jc w:val="center"/>
      </w:pPr>
      <w:rPr>
        <w:rFonts w:ascii="Times New Roman Bold" w:hAnsi="Times New Roman Bold"/>
        <w:b w:val="0"/>
        <w:sz w:val="20"/>
      </w:rPr>
      <w:tblPr/>
      <w:trPr>
        <w:cantSplit/>
        <w:tblHeader/>
      </w:trPr>
      <w:tcPr>
        <w:tcBorders>
          <w:top w:val="nil"/>
          <w:left w:val="nil"/>
          <w:bottom w:val="single" w:sz="12" w:space="0" w:color="DA291C" w:themeColor="accent4"/>
          <w:right w:val="nil"/>
          <w:insideH w:val="nil"/>
          <w:insideV w:val="single" w:sz="4" w:space="0" w:color="FFFFFF" w:themeColor="text2"/>
        </w:tcBorders>
        <w:shd w:val="clear" w:color="auto" w:fill="004B87" w:themeFill="text1"/>
        <w:vAlign w:val="center"/>
      </w:tcPr>
    </w:tblStylePr>
    <w:tblStylePr w:type="lastRow">
      <w:rPr>
        <w:b/>
        <w:color w:val="0F161E" w:themeColor="background1" w:themeShade="F2"/>
      </w:rPr>
      <w:tblPr/>
      <w:tcPr>
        <w:shd w:val="clear" w:color="auto" w:fill="101820" w:themeFill="background1"/>
      </w:tcPr>
    </w:tblStylePr>
    <w:tblStylePr w:type="firstCol">
      <w:rPr>
        <w:rFonts w:ascii="Times New Roman Bold" w:hAnsi="Times New Roman Bold"/>
        <w:color w:val="101820" w:themeColor="background1"/>
      </w:rPr>
      <w:tblPr/>
      <w:tcPr>
        <w:tcBorders>
          <w:insideH w:val="single" w:sz="4" w:space="0" w:color="FFFFFF" w:themeColor="text2"/>
          <w:insideV w:val="single" w:sz="4" w:space="0" w:color="FFFFFF" w:themeColor="text2"/>
        </w:tcBorders>
        <w:shd w:val="clear" w:color="auto" w:fill="004B87" w:themeFill="text1"/>
      </w:tcPr>
    </w:tblStylePr>
    <w:tblStylePr w:type="lastCol">
      <w:rPr>
        <w:color w:val="101820" w:themeColor="background1"/>
      </w:rPr>
      <w:tblPr/>
      <w:tcPr>
        <w:shd w:val="clear" w:color="auto" w:fill="004B87" w:themeFill="text1"/>
      </w:tcPr>
    </w:tblStylePr>
    <w:tblStylePr w:type="band1Horz">
      <w:tblPr/>
      <w:tcPr>
        <w:shd w:val="clear" w:color="auto" w:fill="004B87" w:themeFill="text1"/>
      </w:tcPr>
    </w:tblStylePr>
    <w:tblStylePr w:type="band2Horz">
      <w:tblPr/>
      <w:tcPr>
        <w:tcBorders>
          <w:insideH w:val="single" w:sz="4" w:space="0" w:color="FFFFFF" w:themeColor="text2"/>
          <w:insideV w:val="single" w:sz="4" w:space="0" w:color="FFFFFF" w:themeColor="text2"/>
        </w:tcBorders>
        <w:shd w:val="clear" w:color="auto" w:fill="004B87" w:themeFill="text1"/>
      </w:tcPr>
    </w:tblStylePr>
    <w:tblStylePr w:type="seCell">
      <w:rPr>
        <w:color w:val="101820" w:themeColor="background1"/>
      </w:rPr>
    </w:tblStylePr>
  </w:style>
  <w:style w:type="paragraph" w:customStyle="1" w:styleId="1-Graphic">
    <w:name w:val="1-Graphic"/>
    <w:basedOn w:val="0bBODYFONTgroup1"/>
    <w:uiPriority w:val="4"/>
    <w:qFormat/>
    <w:rsid w:val="004D7321"/>
    <w:pPr>
      <w:keepNext/>
      <w:spacing w:after="60"/>
      <w:jc w:val="center"/>
    </w:pPr>
  </w:style>
  <w:style w:type="paragraph" w:styleId="TOC1">
    <w:name w:val="toc 1"/>
    <w:basedOn w:val="0hTOCFONTgroup7"/>
    <w:autoRedefine/>
    <w:uiPriority w:val="39"/>
    <w:rsid w:val="00C04389"/>
    <w:pPr>
      <w:tabs>
        <w:tab w:val="right" w:leader="dot" w:pos="10800"/>
      </w:tabs>
      <w:spacing w:before="80" w:after="80"/>
      <w:ind w:left="446" w:hanging="446"/>
    </w:pPr>
    <w:rPr>
      <w:b/>
      <w:bCs w:val="0"/>
      <w:caps/>
      <w:noProof/>
      <w:color w:val="auto"/>
    </w:rPr>
  </w:style>
  <w:style w:type="paragraph" w:styleId="TOC2">
    <w:name w:val="toc 2"/>
    <w:basedOn w:val="TOC1"/>
    <w:autoRedefine/>
    <w:uiPriority w:val="39"/>
    <w:rsid w:val="000F72C8"/>
    <w:pPr>
      <w:spacing w:before="20" w:after="20"/>
      <w:ind w:left="892"/>
    </w:pPr>
    <w:rPr>
      <w:b w:val="0"/>
      <w:caps w:val="0"/>
      <w:smallCaps/>
    </w:rPr>
  </w:style>
  <w:style w:type="paragraph" w:customStyle="1" w:styleId="1-Bullet1dot">
    <w:name w:val="1-Bullet1_dot"/>
    <w:basedOn w:val="BodyText"/>
    <w:uiPriority w:val="1"/>
    <w:qFormat/>
    <w:rsid w:val="001C6370"/>
    <w:pPr>
      <w:numPr>
        <w:numId w:val="9"/>
      </w:numPr>
      <w:ind w:left="144" w:hanging="144"/>
      <w:contextualSpacing/>
    </w:pPr>
  </w:style>
  <w:style w:type="paragraph" w:customStyle="1" w:styleId="DisclosureStatement">
    <w:name w:val="Disclosure Statement"/>
    <w:basedOn w:val="0gTITLEPAGEFONTgroup6"/>
    <w:uiPriority w:val="31"/>
    <w:unhideWhenUsed/>
    <w:rsid w:val="000F72C8"/>
    <w:rPr>
      <w:b w:val="0"/>
      <w:i/>
      <w:sz w:val="16"/>
      <w:szCs w:val="16"/>
    </w:rPr>
  </w:style>
  <w:style w:type="paragraph" w:styleId="TOC4">
    <w:name w:val="toc 4"/>
    <w:basedOn w:val="Normal"/>
    <w:next w:val="Normal"/>
    <w:autoRedefine/>
    <w:uiPriority w:val="29"/>
    <w:rsid w:val="00C04389"/>
    <w:pPr>
      <w:ind w:left="600"/>
    </w:pPr>
    <w:rPr>
      <w:sz w:val="18"/>
      <w:szCs w:val="18"/>
    </w:rPr>
  </w:style>
  <w:style w:type="paragraph" w:styleId="TOC5">
    <w:name w:val="toc 5"/>
    <w:basedOn w:val="Normal"/>
    <w:next w:val="Normal"/>
    <w:autoRedefine/>
    <w:uiPriority w:val="29"/>
    <w:unhideWhenUsed/>
    <w:rsid w:val="000F72C8"/>
    <w:pPr>
      <w:ind w:left="800"/>
    </w:pPr>
    <w:rPr>
      <w:sz w:val="18"/>
      <w:szCs w:val="18"/>
    </w:rPr>
  </w:style>
  <w:style w:type="paragraph" w:styleId="TOC6">
    <w:name w:val="toc 6"/>
    <w:basedOn w:val="Normal"/>
    <w:next w:val="Normal"/>
    <w:autoRedefine/>
    <w:uiPriority w:val="29"/>
    <w:unhideWhenUsed/>
    <w:rsid w:val="000F72C8"/>
    <w:pPr>
      <w:ind w:left="1000"/>
    </w:pPr>
    <w:rPr>
      <w:sz w:val="18"/>
      <w:szCs w:val="18"/>
    </w:rPr>
  </w:style>
  <w:style w:type="paragraph" w:styleId="TOC7">
    <w:name w:val="toc 7"/>
    <w:basedOn w:val="Normal"/>
    <w:next w:val="Normal"/>
    <w:autoRedefine/>
    <w:uiPriority w:val="29"/>
    <w:unhideWhenUsed/>
    <w:rsid w:val="000F72C8"/>
    <w:pPr>
      <w:ind w:left="1200"/>
    </w:pPr>
    <w:rPr>
      <w:sz w:val="18"/>
      <w:szCs w:val="18"/>
    </w:rPr>
  </w:style>
  <w:style w:type="paragraph" w:styleId="TOC8">
    <w:name w:val="toc 8"/>
    <w:basedOn w:val="Normal"/>
    <w:next w:val="Normal"/>
    <w:autoRedefine/>
    <w:uiPriority w:val="29"/>
    <w:unhideWhenUsed/>
    <w:rsid w:val="000F72C8"/>
    <w:pPr>
      <w:ind w:left="1400"/>
    </w:pPr>
    <w:rPr>
      <w:sz w:val="18"/>
      <w:szCs w:val="18"/>
    </w:rPr>
  </w:style>
  <w:style w:type="paragraph" w:styleId="TOC9">
    <w:name w:val="toc 9"/>
    <w:basedOn w:val="TOC1"/>
    <w:autoRedefine/>
    <w:uiPriority w:val="29"/>
    <w:unhideWhenUsed/>
    <w:rsid w:val="000F72C8"/>
    <w:pPr>
      <w:ind w:left="1600"/>
    </w:pPr>
    <w:rPr>
      <w:sz w:val="18"/>
      <w:szCs w:val="18"/>
    </w:rPr>
  </w:style>
  <w:style w:type="table" w:customStyle="1" w:styleId="USPSTableStyle1">
    <w:name w:val="USPS_Table_Style_1"/>
    <w:basedOn w:val="TableNormal"/>
    <w:rsid w:val="00F93238"/>
    <w:tblPr>
      <w:tblStyleRowBandSize w:val="1"/>
      <w:tblStyleColBandSize w:val="1"/>
      <w:tblBorders>
        <w:bottom w:val="single" w:sz="4" w:space="0" w:color="E7E6E6" w:themeColor="background2"/>
      </w:tblBorders>
      <w:tblCellMar>
        <w:left w:w="43" w:type="dxa"/>
        <w:right w:w="43" w:type="dxa"/>
      </w:tblCellMar>
    </w:tblPr>
    <w:tblStylePr w:type="firstRow">
      <w:pPr>
        <w:jc w:val="center"/>
      </w:pPr>
      <w:rPr>
        <w:color w:val="auto"/>
      </w:rPr>
      <w:tblPr/>
      <w:tcPr>
        <w:tcBorders>
          <w:bottom w:val="nil"/>
          <w:insideH w:val="nil"/>
          <w:insideV w:val="nil"/>
        </w:tcBorders>
        <w:shd w:val="clear" w:color="auto" w:fill="004B87" w:themeFill="text1"/>
      </w:tcPr>
    </w:tblStylePr>
    <w:tblStylePr w:type="lastRow">
      <w:rPr>
        <w:b w:val="0"/>
        <w:color w:val="0F161E" w:themeColor="background1" w:themeShade="F2"/>
      </w:rPr>
      <w:tblPr/>
      <w:tcPr>
        <w:tcBorders>
          <w:bottom w:val="nil"/>
          <w:right w:val="nil"/>
          <w:insideH w:val="single" w:sz="4" w:space="0" w:color="101820" w:themeColor="background1"/>
          <w:insideV w:val="single" w:sz="4" w:space="0" w:color="101820" w:themeColor="background1"/>
        </w:tcBorders>
        <w:shd w:val="clear" w:color="auto" w:fill="FFFFFF" w:themeFill="text2"/>
      </w:tcPr>
    </w:tblStylePr>
    <w:tblStylePr w:type="firstCol">
      <w:rPr>
        <w:rFonts w:ascii="Bahnschrift SemiLight SemiConde" w:hAnsi="Bahnschrift SemiLight SemiConde"/>
        <w:color w:val="auto"/>
      </w:rPr>
      <w:tblPr/>
      <w:tcPr>
        <w:tcBorders>
          <w:top w:val="nil"/>
          <w:left w:val="single" w:sz="8" w:space="0" w:color="101820" w:themeColor="background1"/>
          <w:bottom w:val="nil"/>
          <w:right w:val="nil"/>
          <w:insideH w:val="single" w:sz="4" w:space="0" w:color="101820" w:themeColor="background1"/>
          <w:insideV w:val="single" w:sz="4" w:space="0" w:color="101820" w:themeColor="background1"/>
          <w:tl2br w:val="nil"/>
          <w:tr2bl w:val="nil"/>
        </w:tcBorders>
        <w:shd w:val="clear" w:color="auto" w:fill="080B10" w:themeFill="background1" w:themeFillShade="80"/>
      </w:tcPr>
    </w:tblStylePr>
    <w:tblStylePr w:type="lastCol">
      <w:rPr>
        <w:color w:val="101820" w:themeColor="background1"/>
      </w:rPr>
      <w:tblPr/>
      <w:tcPr>
        <w:tcBorders>
          <w:right w:val="nil"/>
          <w:insideH w:val="single" w:sz="4" w:space="0" w:color="101820" w:themeColor="background1"/>
          <w:insideV w:val="single" w:sz="4" w:space="0" w:color="101820" w:themeColor="background1"/>
        </w:tcBorders>
        <w:shd w:val="clear" w:color="auto" w:fill="005C98"/>
      </w:tcPr>
    </w:tblStylePr>
    <w:tblStylePr w:type="band1Horz">
      <w:tblPr/>
      <w:tcPr>
        <w:tcBorders>
          <w:top w:val="nil"/>
          <w:left w:val="nil"/>
          <w:bottom w:val="nil"/>
          <w:right w:val="single" w:sz="4" w:space="0" w:color="E7E6E6" w:themeColor="background2"/>
          <w:insideH w:val="single" w:sz="4" w:space="0" w:color="101820" w:themeColor="background1"/>
          <w:insideV w:val="single" w:sz="4" w:space="0" w:color="101820" w:themeColor="background1"/>
          <w:tl2br w:val="nil"/>
          <w:tr2bl w:val="nil"/>
        </w:tcBorders>
        <w:shd w:val="clear" w:color="auto" w:fill="FFFFFF"/>
      </w:tcPr>
    </w:tblStylePr>
    <w:tblStylePr w:type="band2Horz">
      <w:tblPr/>
      <w:tcPr>
        <w:tcBorders>
          <w:top w:val="nil"/>
          <w:left w:val="nil"/>
          <w:bottom w:val="nil"/>
          <w:right w:val="single" w:sz="4" w:space="0" w:color="E7E6E6" w:themeColor="background2"/>
          <w:insideH w:val="single" w:sz="4" w:space="0" w:color="101820" w:themeColor="background1"/>
          <w:insideV w:val="single" w:sz="4" w:space="0" w:color="101820" w:themeColor="background1"/>
          <w:tl2br w:val="nil"/>
          <w:tr2bl w:val="nil"/>
        </w:tcBorders>
        <w:shd w:val="clear" w:color="auto" w:fill="EDEDED"/>
      </w:tcPr>
    </w:tblStylePr>
    <w:tblStylePr w:type="seCell">
      <w:rPr>
        <w:color w:val="101820" w:themeColor="background1"/>
      </w:rPr>
    </w:tblStylePr>
  </w:style>
  <w:style w:type="paragraph" w:styleId="NormalWeb">
    <w:name w:val="Normal (Web)"/>
    <w:basedOn w:val="Normal"/>
    <w:uiPriority w:val="99"/>
    <w:rsid w:val="000F72C8"/>
    <w:pPr>
      <w:spacing w:before="100" w:beforeAutospacing="1" w:after="100" w:afterAutospacing="1"/>
    </w:pPr>
  </w:style>
  <w:style w:type="paragraph" w:styleId="TOCHeading">
    <w:name w:val="TOC Heading"/>
    <w:basedOn w:val="Heading1"/>
    <w:next w:val="TableofFigures"/>
    <w:uiPriority w:val="29"/>
    <w:qFormat/>
    <w:rsid w:val="002532E0"/>
    <w:pPr>
      <w:keepLines/>
      <w:numPr>
        <w:numId w:val="0"/>
      </w:numPr>
      <w:tabs>
        <w:tab w:val="left" w:pos="432"/>
      </w:tabs>
      <w:spacing w:before="240" w:after="240"/>
      <w:jc w:val="center"/>
      <w:outlineLvl w:val="9"/>
    </w:pPr>
    <w:rPr>
      <w:rFonts w:eastAsiaTheme="majorEastAsia" w:cstheme="majorBidi"/>
      <w:szCs w:val="28"/>
      <w:lang w:eastAsia="ja-JP"/>
    </w:rPr>
  </w:style>
  <w:style w:type="paragraph" w:customStyle="1" w:styleId="CalloutBullet1">
    <w:name w:val="Callout Bullet1"/>
    <w:basedOn w:val="CalloutBodyText"/>
    <w:uiPriority w:val="4"/>
    <w:qFormat/>
    <w:rsid w:val="00977F81"/>
    <w:pPr>
      <w:framePr w:hSpace="187" w:wrap="around" w:vAnchor="text" w:hAnchor="margin" w:xAlign="right" w:y="1"/>
      <w:numPr>
        <w:numId w:val="4"/>
      </w:numPr>
      <w:ind w:left="144" w:hanging="144"/>
      <w:suppressOverlap/>
    </w:pPr>
    <w:rPr>
      <w:szCs w:val="20"/>
    </w:rPr>
  </w:style>
  <w:style w:type="paragraph" w:customStyle="1" w:styleId="CalloutBodyText">
    <w:name w:val="Callout BodyText"/>
    <w:basedOn w:val="0eCALLOUTFONTgroup4"/>
    <w:uiPriority w:val="4"/>
    <w:qFormat/>
    <w:rsid w:val="00041B3B"/>
    <w:pPr>
      <w:spacing w:line="200" w:lineRule="exact"/>
    </w:pPr>
    <w:rPr>
      <w:color w:val="FFFFFF" w:themeColor="text2"/>
    </w:rPr>
  </w:style>
  <w:style w:type="paragraph" w:customStyle="1" w:styleId="CalloutHeading">
    <w:name w:val="Callout Heading"/>
    <w:basedOn w:val="1-TableHeading"/>
    <w:uiPriority w:val="4"/>
    <w:qFormat/>
    <w:rsid w:val="00041B3B"/>
    <w:pPr>
      <w:framePr w:hSpace="180" w:wrap="around" w:vAnchor="text" w:hAnchor="margin" w:xAlign="right" w:y="54"/>
      <w:spacing w:before="20" w:after="60"/>
      <w:suppressOverlap/>
    </w:pPr>
    <w:rPr>
      <w:sz w:val="20"/>
      <w:szCs w:val="18"/>
    </w:rPr>
  </w:style>
  <w:style w:type="paragraph" w:customStyle="1" w:styleId="BoozAllenAddress">
    <w:name w:val="Booz Allen Address"/>
    <w:basedOn w:val="Normal"/>
    <w:uiPriority w:val="32"/>
    <w:rsid w:val="000F72C8"/>
    <w:rPr>
      <w:bCs w:val="0"/>
      <w:sz w:val="28"/>
      <w:szCs w:val="28"/>
    </w:rPr>
  </w:style>
  <w:style w:type="paragraph" w:styleId="TableofFigures">
    <w:name w:val="table of figures"/>
    <w:basedOn w:val="0hTOCFONTgroup7"/>
    <w:uiPriority w:val="99"/>
    <w:unhideWhenUsed/>
    <w:rsid w:val="00C04389"/>
    <w:pPr>
      <w:spacing w:after="20"/>
    </w:pPr>
    <w:rPr>
      <w:color w:val="auto"/>
    </w:rPr>
  </w:style>
  <w:style w:type="paragraph" w:customStyle="1" w:styleId="1-TableBullet2dash">
    <w:name w:val="1-Table Bullet2_dash"/>
    <w:basedOn w:val="1-TableText"/>
    <w:uiPriority w:val="3"/>
    <w:qFormat/>
    <w:rsid w:val="00C04389"/>
    <w:pPr>
      <w:numPr>
        <w:numId w:val="3"/>
      </w:numPr>
      <w:spacing w:before="40" w:after="40"/>
    </w:pPr>
  </w:style>
  <w:style w:type="paragraph" w:styleId="Header">
    <w:name w:val="header"/>
    <w:link w:val="HeaderChar"/>
    <w:uiPriority w:val="33"/>
    <w:unhideWhenUsed/>
    <w:rsid w:val="00C04389"/>
    <w:pPr>
      <w:pBdr>
        <w:bottom w:val="single" w:sz="4" w:space="1" w:color="333366"/>
      </w:pBdr>
      <w:ind w:left="432" w:hanging="432"/>
    </w:pPr>
    <w:rPr>
      <w:rFonts w:ascii="Arial Narrow" w:hAnsi="Arial Narrow"/>
      <w:b/>
      <w:bCs/>
      <w:caps/>
      <w:color w:val="000000"/>
      <w:szCs w:val="24"/>
    </w:rPr>
  </w:style>
  <w:style w:type="character" w:customStyle="1" w:styleId="HeaderChar">
    <w:name w:val="Header Char"/>
    <w:basedOn w:val="DefaultParagraphFont"/>
    <w:link w:val="Header"/>
    <w:uiPriority w:val="33"/>
    <w:rsid w:val="000F72C8"/>
    <w:rPr>
      <w:rFonts w:ascii="Arial Narrow" w:hAnsi="Arial Narrow"/>
      <w:b/>
      <w:bCs/>
      <w:caps/>
      <w:color w:val="000000"/>
      <w:szCs w:val="24"/>
    </w:rPr>
  </w:style>
  <w:style w:type="paragraph" w:customStyle="1" w:styleId="1-TableHeading2">
    <w:name w:val="1-Table Heading2"/>
    <w:basedOn w:val="1-TableHeading"/>
    <w:link w:val="1-TableHeading2Char"/>
    <w:uiPriority w:val="2"/>
    <w:qFormat/>
    <w:rsid w:val="00265951"/>
    <w:pPr>
      <w:spacing w:line="200" w:lineRule="exact"/>
      <w:jc w:val="left"/>
    </w:pPr>
  </w:style>
  <w:style w:type="paragraph" w:customStyle="1" w:styleId="1-TableSpacer">
    <w:name w:val="1-Table Spacer"/>
    <w:basedOn w:val="0bBODYFONTgroup1"/>
    <w:uiPriority w:val="2"/>
    <w:qFormat/>
    <w:rsid w:val="00AC72B5"/>
    <w:pPr>
      <w:spacing w:after="0"/>
    </w:pPr>
    <w:rPr>
      <w:color w:val="auto"/>
      <w:sz w:val="12"/>
    </w:rPr>
  </w:style>
  <w:style w:type="paragraph" w:styleId="BalloonText">
    <w:name w:val="Balloon Text"/>
    <w:basedOn w:val="Normal"/>
    <w:link w:val="BalloonTextChar"/>
    <w:uiPriority w:val="99"/>
    <w:semiHidden/>
    <w:unhideWhenUsed/>
    <w:rsid w:val="000F72C8"/>
    <w:rPr>
      <w:rFonts w:ascii="Tahoma" w:hAnsi="Tahoma" w:cs="Tahoma"/>
      <w:sz w:val="16"/>
      <w:szCs w:val="16"/>
    </w:rPr>
  </w:style>
  <w:style w:type="character" w:customStyle="1" w:styleId="BalloonTextChar">
    <w:name w:val="Balloon Text Char"/>
    <w:basedOn w:val="DefaultParagraphFont"/>
    <w:link w:val="BalloonText"/>
    <w:uiPriority w:val="99"/>
    <w:semiHidden/>
    <w:rsid w:val="000F72C8"/>
    <w:rPr>
      <w:rFonts w:ascii="Tahoma" w:hAnsi="Tahoma" w:cs="Tahoma"/>
      <w:bCs/>
      <w:color w:val="004B87" w:themeColor="text1"/>
      <w:sz w:val="16"/>
      <w:szCs w:val="16"/>
    </w:rPr>
  </w:style>
  <w:style w:type="paragraph" w:customStyle="1" w:styleId="1-ResumeName">
    <w:name w:val="1-Resume Name"/>
    <w:basedOn w:val="1-TableText"/>
    <w:next w:val="1-ResumeBodyText"/>
    <w:uiPriority w:val="24"/>
    <w:qFormat/>
    <w:rsid w:val="00603D44"/>
    <w:pPr>
      <w:spacing w:after="60"/>
    </w:pPr>
    <w:rPr>
      <w:rFonts w:ascii="Oswald" w:hAnsi="Oswald"/>
      <w:b/>
      <w:bCs w:val="0"/>
      <w:color w:val="004B87" w:themeColor="text1"/>
      <w:sz w:val="32"/>
      <w:szCs w:val="24"/>
    </w:rPr>
  </w:style>
  <w:style w:type="paragraph" w:customStyle="1" w:styleId="1-ResumeHeading">
    <w:name w:val="1-Resume Heading"/>
    <w:basedOn w:val="1-TableText"/>
    <w:next w:val="1-ResumeBodyText"/>
    <w:uiPriority w:val="24"/>
    <w:qFormat/>
    <w:rsid w:val="00603D44"/>
    <w:pPr>
      <w:spacing w:before="40" w:after="0" w:line="260" w:lineRule="exact"/>
      <w:ind w:right="374"/>
      <w:jc w:val="right"/>
    </w:pPr>
    <w:rPr>
      <w:rFonts w:ascii="Oswald Light" w:hAnsi="Oswald Light"/>
      <w:caps/>
      <w:color w:val="004B87" w:themeColor="text1"/>
      <w:sz w:val="24"/>
      <w:szCs w:val="20"/>
    </w:rPr>
  </w:style>
  <w:style w:type="paragraph" w:customStyle="1" w:styleId="1-ResumeSecondaryPosition">
    <w:name w:val="1-Resume Secondary Position"/>
    <w:basedOn w:val="0jRESUMEFONTgroup9"/>
    <w:uiPriority w:val="24"/>
    <w:qFormat/>
    <w:rsid w:val="000F72C8"/>
    <w:rPr>
      <w:i/>
    </w:rPr>
  </w:style>
  <w:style w:type="paragraph" w:customStyle="1" w:styleId="1-BodyList123">
    <w:name w:val="1-Body_List_123"/>
    <w:basedOn w:val="BodyText"/>
    <w:uiPriority w:val="2"/>
    <w:qFormat/>
    <w:rsid w:val="00A52EEA"/>
    <w:pPr>
      <w:ind w:left="576" w:hanging="216"/>
      <w:contextualSpacing/>
    </w:pPr>
  </w:style>
  <w:style w:type="paragraph" w:customStyle="1" w:styleId="HeadingAppendix2">
    <w:name w:val="Heading_Appendix 2"/>
    <w:basedOn w:val="Heading2"/>
    <w:next w:val="Normal"/>
    <w:uiPriority w:val="10"/>
    <w:qFormat/>
    <w:rsid w:val="009D568E"/>
    <w:pPr>
      <w:numPr>
        <w:numId w:val="7"/>
      </w:numPr>
      <w:tabs>
        <w:tab w:val="clear" w:pos="882"/>
        <w:tab w:val="num" w:pos="504"/>
      </w:tabs>
    </w:pPr>
    <w:rPr>
      <w:rFonts w:eastAsia="Arial Narrow"/>
      <w:lang w:eastAsia="zh-CN"/>
    </w:rPr>
  </w:style>
  <w:style w:type="paragraph" w:customStyle="1" w:styleId="HeadingAppendix3">
    <w:name w:val="Heading_Appendix 3"/>
    <w:basedOn w:val="Heading3"/>
    <w:next w:val="Normal"/>
    <w:uiPriority w:val="10"/>
    <w:qFormat/>
    <w:rsid w:val="00DF62B4"/>
    <w:pPr>
      <w:numPr>
        <w:numId w:val="7"/>
      </w:numPr>
      <w:tabs>
        <w:tab w:val="clear" w:pos="882"/>
        <w:tab w:val="num" w:pos="630"/>
      </w:tabs>
    </w:pPr>
    <w:rPr>
      <w:rFonts w:eastAsia="Arial Narrow"/>
      <w:lang w:eastAsia="zh-CN"/>
    </w:rPr>
  </w:style>
  <w:style w:type="paragraph" w:customStyle="1" w:styleId="HeadingAppendix4">
    <w:name w:val="Heading_Appendix 4"/>
    <w:basedOn w:val="Heading4"/>
    <w:next w:val="Normal"/>
    <w:uiPriority w:val="10"/>
    <w:qFormat/>
    <w:rsid w:val="00821735"/>
    <w:pPr>
      <w:numPr>
        <w:numId w:val="7"/>
      </w:numPr>
      <w:tabs>
        <w:tab w:val="left" w:pos="720"/>
      </w:tabs>
    </w:pPr>
    <w:rPr>
      <w:rFonts w:eastAsia="Arial Narrow"/>
      <w:color w:val="000000"/>
      <w:lang w:eastAsia="zh-CN"/>
    </w:rPr>
  </w:style>
  <w:style w:type="table" w:styleId="TableGrid">
    <w:name w:val="Table Grid"/>
    <w:aliases w:val="Resume Work History,VA OIT Proposal Table,Kearney Default Table Style,Glossary,htable,Kearney Style"/>
    <w:basedOn w:val="TableNormal"/>
    <w:uiPriority w:val="59"/>
    <w:rsid w:val="000F7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ResumeBodyText">
    <w:name w:val="1-Resume BodyText"/>
    <w:basedOn w:val="0jRESUMEFONTgroup9"/>
    <w:uiPriority w:val="24"/>
    <w:qFormat/>
    <w:rsid w:val="00603D44"/>
    <w:pPr>
      <w:spacing w:after="20"/>
    </w:pPr>
    <w:rPr>
      <w:rFonts w:eastAsia="Arial Unicode MS"/>
      <w:color w:val="auto"/>
      <w:szCs w:val="18"/>
    </w:rPr>
  </w:style>
  <w:style w:type="paragraph" w:customStyle="1" w:styleId="1-TableHeading3">
    <w:name w:val="1-Table Heading3"/>
    <w:basedOn w:val="1-TableHeading"/>
    <w:uiPriority w:val="2"/>
    <w:qFormat/>
    <w:rsid w:val="000F72C8"/>
  </w:style>
  <w:style w:type="table" w:customStyle="1" w:styleId="BAHTableStyle1">
    <w:name w:val="BAH_Table_Style_1"/>
    <w:basedOn w:val="TableNormal"/>
    <w:rsid w:val="001D16DB"/>
    <w:rPr>
      <w:rFonts w:ascii="Arial Narrow" w:hAnsi="Arial Narrow"/>
    </w:rPr>
    <w:tblPr>
      <w:tblStyleRowBandSize w:val="1"/>
      <w:tblStyleColBandSize w:val="1"/>
      <w:jc w:val="center"/>
      <w:tbl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insideH w:val="single" w:sz="4" w:space="0" w:color="D9D9D9" w:themeColor="text2" w:themeShade="D9"/>
        <w:insideV w:val="single" w:sz="4" w:space="0" w:color="D9D9D9" w:themeColor="text2" w:themeShade="D9"/>
      </w:tblBorders>
      <w:tblCellMar>
        <w:left w:w="43" w:type="dxa"/>
        <w:right w:w="43" w:type="dxa"/>
      </w:tblCellMar>
    </w:tblPr>
    <w:trPr>
      <w:jc w:val="center"/>
    </w:trPr>
    <w:tblStylePr w:type="firstRow">
      <w:pPr>
        <w:jc w:val="center"/>
      </w:pPr>
      <w:rPr>
        <w:rFonts w:ascii="Times New Roman (Body CS)" w:hAnsi="Times New Roman (Body CS)"/>
        <w:b w:val="0"/>
        <w:sz w:val="20"/>
      </w:rPr>
      <w:tblPr/>
      <w:trPr>
        <w:cantSplit/>
        <w:tblHeader/>
      </w:trPr>
      <w:tcPr>
        <w:tcBorders>
          <w:top w:val="nil"/>
          <w:left w:val="nil"/>
          <w:bottom w:val="single" w:sz="12" w:space="0" w:color="DA291C" w:themeColor="accent4"/>
          <w:right w:val="nil"/>
          <w:insideH w:val="nil"/>
          <w:insideV w:val="single" w:sz="4" w:space="0" w:color="FFFFFF" w:themeColor="text2"/>
        </w:tcBorders>
        <w:shd w:val="clear" w:color="auto" w:fill="004B87" w:themeFill="text1"/>
        <w:vAlign w:val="center"/>
      </w:tcPr>
    </w:tblStylePr>
    <w:tblStylePr w:type="lastRow">
      <w:rPr>
        <w:b w:val="0"/>
        <w:color w:val="0F161E" w:themeColor="background1" w:themeShade="F2"/>
      </w:rPr>
      <w:tblPr/>
      <w:tcPr>
        <w:shd w:val="clear" w:color="auto" w:fill="101820" w:themeFill="background1"/>
      </w:tcPr>
    </w:tblStylePr>
    <w:tblStylePr w:type="firstCol">
      <w:rPr>
        <w:rFonts w:ascii="Times New Roman (Body CS)" w:hAnsi="Times New Roman (Body CS)"/>
        <w:color w:val="101820" w:themeColor="background1"/>
      </w:rPr>
      <w:tblPr/>
      <w:tcPr>
        <w:tcBorders>
          <w:insideH w:val="single" w:sz="4" w:space="0" w:color="FFFFFF" w:themeColor="text2"/>
          <w:insideV w:val="single" w:sz="4" w:space="0" w:color="FFFFFF" w:themeColor="text2"/>
        </w:tcBorders>
        <w:shd w:val="clear" w:color="auto" w:fill="808080" w:themeFill="text2" w:themeFillShade="80"/>
      </w:tcPr>
    </w:tblStylePr>
    <w:tblStylePr w:type="lastCol">
      <w:rPr>
        <w:color w:val="101820" w:themeColor="background1"/>
      </w:rPr>
      <w:tblPr/>
      <w:tcPr>
        <w:shd w:val="clear" w:color="auto" w:fill="004B87" w:themeFill="text1"/>
      </w:tcPr>
    </w:tblStylePr>
    <w:tblStylePr w:type="band1Horz">
      <w:tblPr/>
      <w:tcPr>
        <w:shd w:val="clear" w:color="auto" w:fill="FFFFFF"/>
      </w:tcPr>
    </w:tblStylePr>
    <w:tblStylePr w:type="band2Horz">
      <w:tblPr/>
      <w:tcPr>
        <w:tcBorders>
          <w:insideH w:val="single" w:sz="4" w:space="0" w:color="FFFFFF" w:themeColor="text2"/>
          <w:insideV w:val="single" w:sz="4" w:space="0" w:color="FFFFFF" w:themeColor="text2"/>
        </w:tcBorders>
        <w:shd w:val="clear" w:color="auto" w:fill="D9D9D9" w:themeFill="text2" w:themeFillShade="D9"/>
      </w:tcPr>
    </w:tblStylePr>
    <w:tblStylePr w:type="seCell">
      <w:rPr>
        <w:color w:val="101820" w:themeColor="background1"/>
      </w:rPr>
    </w:tblStylePr>
  </w:style>
  <w:style w:type="paragraph" w:customStyle="1" w:styleId="1-TableHeading">
    <w:name w:val="1-Table Heading"/>
    <w:basedOn w:val="0dTABLEFONTgroup3"/>
    <w:link w:val="1-TableHeadingCharChar"/>
    <w:uiPriority w:val="2"/>
    <w:qFormat/>
    <w:rsid w:val="001E3919"/>
    <w:pPr>
      <w:jc w:val="center"/>
    </w:pPr>
    <w:rPr>
      <w:rFonts w:cs="Arial"/>
      <w:b/>
      <w:color w:val="FFFFFF" w:themeColor="text2"/>
      <w:sz w:val="18"/>
      <w:szCs w:val="16"/>
    </w:rPr>
  </w:style>
  <w:style w:type="paragraph" w:customStyle="1" w:styleId="1-TableText">
    <w:name w:val="1-Table Text"/>
    <w:basedOn w:val="0dTABLEFONTgroup3"/>
    <w:link w:val="1-TableTextChar"/>
    <w:uiPriority w:val="3"/>
    <w:qFormat/>
    <w:rsid w:val="008B301E"/>
    <w:pPr>
      <w:spacing w:before="20" w:after="20"/>
    </w:pPr>
    <w:rPr>
      <w:rFonts w:cs="Arial"/>
      <w:color w:val="101820"/>
      <w:sz w:val="18"/>
      <w:szCs w:val="16"/>
    </w:rPr>
  </w:style>
  <w:style w:type="paragraph" w:customStyle="1" w:styleId="1-Bullet2dash">
    <w:name w:val="1-Bullet2_dash"/>
    <w:basedOn w:val="BodyText"/>
    <w:uiPriority w:val="1"/>
    <w:qFormat/>
    <w:rsid w:val="00AC1997"/>
    <w:pPr>
      <w:numPr>
        <w:numId w:val="11"/>
      </w:numPr>
      <w:spacing w:before="20" w:after="20"/>
      <w:ind w:left="360" w:hanging="216"/>
    </w:pPr>
  </w:style>
  <w:style w:type="paragraph" w:customStyle="1" w:styleId="1-Bullet3box">
    <w:name w:val="1-Bullet3_box"/>
    <w:basedOn w:val="BodyText"/>
    <w:uiPriority w:val="1"/>
    <w:qFormat/>
    <w:rsid w:val="000F72C8"/>
    <w:pPr>
      <w:tabs>
        <w:tab w:val="left" w:pos="720"/>
      </w:tabs>
      <w:spacing w:before="20" w:after="20"/>
    </w:pPr>
  </w:style>
  <w:style w:type="paragraph" w:styleId="BodyText">
    <w:name w:val="Body Text"/>
    <w:aliases w:val="1-Body Text"/>
    <w:basedOn w:val="0bBODYFONTgroup1"/>
    <w:link w:val="BodyTextChar"/>
    <w:qFormat/>
    <w:rsid w:val="007449DB"/>
    <w:pPr>
      <w:jc w:val="both"/>
    </w:pPr>
    <w:rPr>
      <w:bCs w:val="0"/>
      <w:color w:val="000000"/>
    </w:rPr>
  </w:style>
  <w:style w:type="character" w:customStyle="1" w:styleId="BodyTextChar">
    <w:name w:val="Body Text Char"/>
    <w:aliases w:val="1-Body Text Char"/>
    <w:basedOn w:val="DefaultParagraphFont"/>
    <w:link w:val="BodyText"/>
    <w:rsid w:val="007449DB"/>
    <w:rPr>
      <w:rFonts w:ascii="Arial Narrow" w:hAnsi="Arial Narrow"/>
      <w:color w:val="000000"/>
      <w:szCs w:val="24"/>
    </w:rPr>
  </w:style>
  <w:style w:type="paragraph" w:customStyle="1" w:styleId="1-BodyListabc">
    <w:name w:val="1-Body_List_abc"/>
    <w:basedOn w:val="BodyText"/>
    <w:uiPriority w:val="2"/>
    <w:qFormat/>
    <w:rsid w:val="00C04389"/>
    <w:pPr>
      <w:numPr>
        <w:numId w:val="1"/>
      </w:numPr>
      <w:spacing w:before="20" w:after="20"/>
      <w:contextualSpacing/>
    </w:pPr>
  </w:style>
  <w:style w:type="paragraph" w:customStyle="1" w:styleId="1-BodyListiii">
    <w:name w:val="1-Body_List_iii"/>
    <w:basedOn w:val="BodyText"/>
    <w:uiPriority w:val="2"/>
    <w:qFormat/>
    <w:rsid w:val="00C04389"/>
    <w:pPr>
      <w:numPr>
        <w:numId w:val="2"/>
      </w:numPr>
      <w:spacing w:before="20" w:after="20"/>
      <w:contextualSpacing/>
    </w:pPr>
  </w:style>
  <w:style w:type="character" w:styleId="CommentReference">
    <w:name w:val="annotation reference"/>
    <w:basedOn w:val="DefaultParagraphFont"/>
    <w:uiPriority w:val="99"/>
    <w:unhideWhenUsed/>
    <w:rsid w:val="000F72C8"/>
    <w:rPr>
      <w:sz w:val="16"/>
      <w:szCs w:val="16"/>
    </w:rPr>
  </w:style>
  <w:style w:type="paragraph" w:styleId="CommentText">
    <w:name w:val="annotation text"/>
    <w:basedOn w:val="Normal"/>
    <w:link w:val="CommentTextChar"/>
    <w:uiPriority w:val="99"/>
    <w:unhideWhenUsed/>
    <w:rsid w:val="000F72C8"/>
    <w:rPr>
      <w:szCs w:val="20"/>
    </w:rPr>
  </w:style>
  <w:style w:type="character" w:customStyle="1" w:styleId="CommentTextChar">
    <w:name w:val="Comment Text Char"/>
    <w:basedOn w:val="DefaultParagraphFont"/>
    <w:link w:val="CommentText"/>
    <w:uiPriority w:val="99"/>
    <w:rsid w:val="000F72C8"/>
    <w:rPr>
      <w:bCs/>
      <w:color w:val="004B87" w:themeColor="text1"/>
      <w:sz w:val="24"/>
    </w:rPr>
  </w:style>
  <w:style w:type="paragraph" w:styleId="CommentSubject">
    <w:name w:val="annotation subject"/>
    <w:basedOn w:val="CommentText"/>
    <w:next w:val="CommentText"/>
    <w:link w:val="CommentSubjectChar"/>
    <w:uiPriority w:val="99"/>
    <w:semiHidden/>
    <w:unhideWhenUsed/>
    <w:rsid w:val="000F72C8"/>
    <w:rPr>
      <w:b/>
      <w:bCs w:val="0"/>
    </w:rPr>
  </w:style>
  <w:style w:type="character" w:customStyle="1" w:styleId="CommentSubjectChar">
    <w:name w:val="Comment Subject Char"/>
    <w:basedOn w:val="CommentTextChar"/>
    <w:link w:val="CommentSubject"/>
    <w:uiPriority w:val="99"/>
    <w:semiHidden/>
    <w:rsid w:val="000F72C8"/>
    <w:rPr>
      <w:b/>
      <w:bCs w:val="0"/>
      <w:color w:val="004B87" w:themeColor="text1"/>
      <w:sz w:val="24"/>
    </w:rPr>
  </w:style>
  <w:style w:type="paragraph" w:customStyle="1" w:styleId="Footer2">
    <w:name w:val="Footer 2"/>
    <w:basedOn w:val="Footer"/>
    <w:uiPriority w:val="33"/>
    <w:unhideWhenUsed/>
    <w:rsid w:val="000F72C8"/>
    <w:pPr>
      <w:tabs>
        <w:tab w:val="clear" w:pos="4320"/>
        <w:tab w:val="clear" w:pos="8640"/>
        <w:tab w:val="center" w:pos="4680"/>
        <w:tab w:val="right" w:pos="9360"/>
      </w:tabs>
    </w:pPr>
    <w:rPr>
      <w:i w:val="0"/>
      <w:smallCaps/>
      <w:sz w:val="18"/>
    </w:rPr>
  </w:style>
  <w:style w:type="paragraph" w:styleId="NormalIndent">
    <w:name w:val="Normal Indent"/>
    <w:basedOn w:val="Normal"/>
    <w:uiPriority w:val="99"/>
    <w:semiHidden/>
    <w:unhideWhenUsed/>
    <w:rsid w:val="000F72C8"/>
    <w:pPr>
      <w:ind w:left="720"/>
    </w:pPr>
  </w:style>
  <w:style w:type="paragraph" w:customStyle="1" w:styleId="TitlepageSolicitation">
    <w:name w:val="Titlepage_Solicitation"/>
    <w:basedOn w:val="0gTITLEPAGEFONTgroup6"/>
    <w:uiPriority w:val="31"/>
    <w:unhideWhenUsed/>
    <w:rsid w:val="000F72C8"/>
    <w:rPr>
      <w:i/>
    </w:rPr>
  </w:style>
  <w:style w:type="paragraph" w:customStyle="1" w:styleId="1-TitlepageTitle">
    <w:name w:val="1-Titlepage_Title"/>
    <w:basedOn w:val="0gTITLEPAGEFONTgroup6"/>
    <w:uiPriority w:val="31"/>
    <w:unhideWhenUsed/>
    <w:rsid w:val="000F72C8"/>
    <w:rPr>
      <w:b w:val="0"/>
      <w:sz w:val="32"/>
    </w:rPr>
  </w:style>
  <w:style w:type="paragraph" w:customStyle="1" w:styleId="TitlepageVolume">
    <w:name w:val="Titlepage_Volume"/>
    <w:basedOn w:val="0gTITLEPAGEFONTgroup6"/>
    <w:uiPriority w:val="31"/>
    <w:unhideWhenUsed/>
    <w:rsid w:val="000F72C8"/>
    <w:rPr>
      <w:b w:val="0"/>
      <w:bCs w:val="0"/>
      <w:i/>
      <w:szCs w:val="16"/>
    </w:rPr>
  </w:style>
  <w:style w:type="paragraph" w:customStyle="1" w:styleId="TitlepageData">
    <w:name w:val="Titlepage_Data"/>
    <w:basedOn w:val="0gTITLEPAGEFONTgroup6"/>
    <w:uiPriority w:val="31"/>
    <w:unhideWhenUsed/>
    <w:rsid w:val="000F72C8"/>
    <w:rPr>
      <w:b w:val="0"/>
    </w:rPr>
  </w:style>
  <w:style w:type="paragraph" w:customStyle="1" w:styleId="TitlepageHead">
    <w:name w:val="Titlepage_Head"/>
    <w:basedOn w:val="0gTITLEPAGEFONTgroup6"/>
    <w:uiPriority w:val="31"/>
    <w:unhideWhenUsed/>
    <w:rsid w:val="000F72C8"/>
    <w:rPr>
      <w:b w:val="0"/>
      <w:caps/>
    </w:rPr>
  </w:style>
  <w:style w:type="paragraph" w:styleId="Revision">
    <w:name w:val="Revision"/>
    <w:hidden/>
    <w:uiPriority w:val="99"/>
    <w:semiHidden/>
    <w:rsid w:val="006F27C7"/>
    <w:rPr>
      <w:szCs w:val="24"/>
    </w:rPr>
  </w:style>
  <w:style w:type="paragraph" w:customStyle="1" w:styleId="0aMASTERFONT">
    <w:name w:val="0a_MASTER_FONT"/>
    <w:next w:val="BodyText"/>
    <w:link w:val="0aMASTERFONTChar"/>
    <w:uiPriority w:val="35"/>
    <w:unhideWhenUsed/>
    <w:rsid w:val="000F72C8"/>
    <w:rPr>
      <w:rFonts w:ascii="Arial Narrow" w:hAnsi="Arial Narrow"/>
      <w:bCs/>
      <w:color w:val="004B87" w:themeColor="text1"/>
      <w:szCs w:val="24"/>
    </w:rPr>
  </w:style>
  <w:style w:type="paragraph" w:customStyle="1" w:styleId="0bBODYFONTgroup1">
    <w:name w:val="0b_BODY_FONT_group1"/>
    <w:basedOn w:val="0aMASTERFONT"/>
    <w:next w:val="BodyText"/>
    <w:uiPriority w:val="35"/>
    <w:unhideWhenUsed/>
    <w:rsid w:val="000F72C8"/>
    <w:pPr>
      <w:spacing w:after="120"/>
    </w:pPr>
  </w:style>
  <w:style w:type="paragraph" w:customStyle="1" w:styleId="0cHEADINGFONTgroup2">
    <w:name w:val="0c_HEADING_FONT_group2"/>
    <w:basedOn w:val="0aMASTERFONT"/>
    <w:next w:val="BodyText"/>
    <w:uiPriority w:val="35"/>
    <w:unhideWhenUsed/>
    <w:rsid w:val="000F72C8"/>
    <w:rPr>
      <w:b/>
    </w:rPr>
  </w:style>
  <w:style w:type="paragraph" w:customStyle="1" w:styleId="0dTABLEFONTgroup3">
    <w:name w:val="0d_TABLE_FONT_group3"/>
    <w:basedOn w:val="0aMASTERFONT"/>
    <w:next w:val="BodyText"/>
    <w:link w:val="0dTABLEFONTgroup3Char"/>
    <w:uiPriority w:val="35"/>
    <w:unhideWhenUsed/>
    <w:rsid w:val="000F72C8"/>
  </w:style>
  <w:style w:type="paragraph" w:customStyle="1" w:styleId="0fCAPTIONFONTgroup5">
    <w:name w:val="0f_CAPTION_FONT_group5"/>
    <w:basedOn w:val="0aMASTERFONT"/>
    <w:next w:val="BodyText"/>
    <w:uiPriority w:val="35"/>
    <w:unhideWhenUsed/>
    <w:rsid w:val="000F72C8"/>
    <w:pPr>
      <w:jc w:val="center"/>
    </w:pPr>
    <w:rPr>
      <w:b/>
    </w:rPr>
  </w:style>
  <w:style w:type="paragraph" w:customStyle="1" w:styleId="0gTITLEPAGEFONTgroup6">
    <w:name w:val="0g_TITLEPAGE_FONT_group6"/>
    <w:basedOn w:val="0aMASTERFONT"/>
    <w:next w:val="Normal"/>
    <w:uiPriority w:val="35"/>
    <w:unhideWhenUsed/>
    <w:rsid w:val="000F72C8"/>
    <w:rPr>
      <w:b/>
      <w:color w:val="101820" w:themeColor="background1"/>
    </w:rPr>
  </w:style>
  <w:style w:type="paragraph" w:customStyle="1" w:styleId="0hTOCFONTgroup7">
    <w:name w:val="0h_TOC_FONT_group7"/>
    <w:basedOn w:val="0aMASTERFONT"/>
    <w:next w:val="BodyText"/>
    <w:uiPriority w:val="35"/>
    <w:unhideWhenUsed/>
    <w:rsid w:val="000F72C8"/>
  </w:style>
  <w:style w:type="paragraph" w:customStyle="1" w:styleId="0eCALLOUTFONTgroup4">
    <w:name w:val="0e_CALLOUT_FONT_group4"/>
    <w:basedOn w:val="0aMASTERFONT"/>
    <w:next w:val="BodyText"/>
    <w:uiPriority w:val="35"/>
    <w:unhideWhenUsed/>
    <w:rsid w:val="000F72C8"/>
    <w:rPr>
      <w:color w:val="101820" w:themeColor="background1"/>
    </w:rPr>
  </w:style>
  <w:style w:type="paragraph" w:customStyle="1" w:styleId="0iHEADERFOOTERFONTSgroup8">
    <w:name w:val="0i_HEADER_FOOTER_FONTS_group8"/>
    <w:basedOn w:val="0aMASTERFONT"/>
    <w:next w:val="BodyText"/>
    <w:uiPriority w:val="35"/>
    <w:unhideWhenUsed/>
    <w:rsid w:val="000F72C8"/>
  </w:style>
  <w:style w:type="paragraph" w:customStyle="1" w:styleId="0jRESUMEFONTgroup9">
    <w:name w:val="0j_RESUME_FONT_group9"/>
    <w:basedOn w:val="0aMASTERFONT"/>
    <w:uiPriority w:val="35"/>
    <w:unhideWhenUsed/>
    <w:rsid w:val="000F72C8"/>
  </w:style>
  <w:style w:type="numbering" w:customStyle="1" w:styleId="BulletMultiLevelList">
    <w:name w:val="Bullet_MultiLevelList"/>
    <w:uiPriority w:val="99"/>
    <w:rsid w:val="00C04389"/>
    <w:pPr>
      <w:numPr>
        <w:numId w:val="10"/>
      </w:numPr>
    </w:pPr>
  </w:style>
  <w:style w:type="paragraph" w:styleId="ListParagraph">
    <w:name w:val="List Paragraph"/>
    <w:aliases w:val="Bullets,List Paragraph1,Normal Bullet,Paragraph Bullets,ResumeBullet,POCG Table Text,3,Bullet List,List-Bullets,Bullet Level 2,Number List,numbered,FooterText,Paragraphe de liste1,Bulletr List Paragraph,列出段落,列出段落1,List Paragraph2,Indent"/>
    <w:basedOn w:val="Normal"/>
    <w:link w:val="ListParagraphChar"/>
    <w:uiPriority w:val="34"/>
    <w:unhideWhenUsed/>
    <w:qFormat/>
    <w:rsid w:val="000F72C8"/>
    <w:pPr>
      <w:ind w:left="720"/>
      <w:contextualSpacing/>
    </w:pPr>
  </w:style>
  <w:style w:type="numbering" w:customStyle="1" w:styleId="BulletMultiLevelList2">
    <w:name w:val="Bullet_MultiLevelList2"/>
    <w:uiPriority w:val="99"/>
    <w:rsid w:val="00C04389"/>
    <w:pPr>
      <w:numPr>
        <w:numId w:val="11"/>
      </w:numPr>
    </w:pPr>
  </w:style>
  <w:style w:type="table" w:styleId="PlainTable1">
    <w:name w:val="Plain Table 1"/>
    <w:basedOn w:val="TableNormal"/>
    <w:uiPriority w:val="41"/>
    <w:rsid w:val="000F72C8"/>
    <w:tblPr>
      <w:tblStyleRowBandSize w:val="1"/>
      <w:tblStyleColBandSize w:val="1"/>
      <w:tblBorders>
        <w:top w:val="single" w:sz="4" w:space="0" w:color="0C1117" w:themeColor="background1" w:themeShade="BF"/>
        <w:left w:val="single" w:sz="4" w:space="0" w:color="0C1117" w:themeColor="background1" w:themeShade="BF"/>
        <w:bottom w:val="single" w:sz="4" w:space="0" w:color="0C1117" w:themeColor="background1" w:themeShade="BF"/>
        <w:right w:val="single" w:sz="4" w:space="0" w:color="0C1117" w:themeColor="background1" w:themeShade="BF"/>
        <w:insideH w:val="single" w:sz="4" w:space="0" w:color="0C1117" w:themeColor="background1" w:themeShade="BF"/>
        <w:insideV w:val="single" w:sz="4" w:space="0" w:color="0C1117" w:themeColor="background1" w:themeShade="BF"/>
      </w:tblBorders>
    </w:tblPr>
    <w:tblStylePr w:type="firstRow">
      <w:rPr>
        <w:b/>
        <w:bCs/>
      </w:rPr>
    </w:tblStylePr>
    <w:tblStylePr w:type="lastRow">
      <w:rPr>
        <w:b/>
        <w:bCs/>
      </w:rPr>
      <w:tblPr/>
      <w:tcPr>
        <w:tcBorders>
          <w:top w:val="double" w:sz="4" w:space="0" w:color="0C1117" w:themeColor="background1" w:themeShade="BF"/>
        </w:tcBorders>
      </w:tcPr>
    </w:tblStylePr>
    <w:tblStylePr w:type="firstCol">
      <w:rPr>
        <w:b/>
        <w:bCs/>
      </w:rPr>
    </w:tblStylePr>
    <w:tblStylePr w:type="lastCol">
      <w:rPr>
        <w:b/>
        <w:bCs/>
      </w:rPr>
    </w:tblStylePr>
    <w:tblStylePr w:type="band1Vert">
      <w:tblPr/>
      <w:tcPr>
        <w:shd w:val="clear" w:color="auto" w:fill="0F161E" w:themeFill="background1" w:themeFillShade="F2"/>
      </w:tcPr>
    </w:tblStylePr>
    <w:tblStylePr w:type="band1Horz">
      <w:tblPr/>
      <w:tcPr>
        <w:shd w:val="clear" w:color="auto" w:fill="0F161E" w:themeFill="background1" w:themeFillShade="F2"/>
      </w:tcPr>
    </w:tblStylePr>
  </w:style>
  <w:style w:type="paragraph" w:styleId="DocumentMap">
    <w:name w:val="Document Map"/>
    <w:basedOn w:val="Normal"/>
    <w:link w:val="DocumentMapChar"/>
    <w:uiPriority w:val="99"/>
    <w:semiHidden/>
    <w:unhideWhenUsed/>
    <w:rsid w:val="000F72C8"/>
  </w:style>
  <w:style w:type="character" w:customStyle="1" w:styleId="DocumentMapChar">
    <w:name w:val="Document Map Char"/>
    <w:basedOn w:val="DefaultParagraphFont"/>
    <w:link w:val="DocumentMap"/>
    <w:uiPriority w:val="99"/>
    <w:semiHidden/>
    <w:rsid w:val="000F72C8"/>
    <w:rPr>
      <w:bCs/>
      <w:color w:val="004B87" w:themeColor="text1"/>
      <w:sz w:val="24"/>
      <w:szCs w:val="24"/>
    </w:rPr>
  </w:style>
  <w:style w:type="character" w:customStyle="1" w:styleId="Heading6Char">
    <w:name w:val="Heading 6 Char"/>
    <w:basedOn w:val="DefaultParagraphFont"/>
    <w:link w:val="Heading6"/>
    <w:uiPriority w:val="9"/>
    <w:rsid w:val="000F72C8"/>
    <w:rPr>
      <w:rFonts w:ascii="Arial Narrow Bold" w:eastAsiaTheme="majorEastAsia" w:hAnsi="Arial Narrow Bold" w:cstheme="majorBidi"/>
      <w:bCs/>
      <w:i/>
      <w:smallCaps/>
      <w:szCs w:val="22"/>
    </w:rPr>
  </w:style>
  <w:style w:type="character" w:customStyle="1" w:styleId="Heading7Char">
    <w:name w:val="Heading 7 Char"/>
    <w:basedOn w:val="DefaultParagraphFont"/>
    <w:link w:val="Heading7"/>
    <w:uiPriority w:val="9"/>
    <w:rsid w:val="000F72C8"/>
    <w:rPr>
      <w:rFonts w:ascii="Arial Narrow" w:eastAsiaTheme="majorEastAsia" w:hAnsi="Arial Narrow" w:cstheme="majorBidi"/>
      <w:b/>
      <w:color w:val="101820" w:themeColor="background1"/>
      <w:szCs w:val="24"/>
    </w:rPr>
  </w:style>
  <w:style w:type="character" w:customStyle="1" w:styleId="HiddenCharacter">
    <w:name w:val="Hidden_Character"/>
    <w:uiPriority w:val="1"/>
    <w:qFormat/>
    <w:rsid w:val="000F72C8"/>
    <w:rPr>
      <w:vanish/>
    </w:rPr>
  </w:style>
  <w:style w:type="character" w:customStyle="1" w:styleId="Heading8Char">
    <w:name w:val="Heading 8 Char"/>
    <w:basedOn w:val="DefaultParagraphFont"/>
    <w:link w:val="Heading8"/>
    <w:uiPriority w:val="9"/>
    <w:rsid w:val="000F72C8"/>
    <w:rPr>
      <w:rFonts w:ascii="Arial Narrow" w:eastAsiaTheme="majorEastAsia" w:hAnsi="Arial Narrow" w:cstheme="majorBidi"/>
      <w:b/>
      <w:i/>
      <w:iCs/>
      <w:color w:val="006AC0" w:themeColor="text1" w:themeTint="D8"/>
      <w:sz w:val="21"/>
      <w:szCs w:val="21"/>
    </w:rPr>
  </w:style>
  <w:style w:type="character" w:customStyle="1" w:styleId="TemplateInstruction">
    <w:name w:val="Template Instruction"/>
    <w:basedOn w:val="DefaultParagraphFont"/>
    <w:uiPriority w:val="21"/>
    <w:rsid w:val="000F72C8"/>
    <w:rPr>
      <w:i/>
      <w:color w:val="FF0000"/>
      <w:sz w:val="16"/>
      <w:szCs w:val="16"/>
    </w:rPr>
  </w:style>
  <w:style w:type="table" w:customStyle="1" w:styleId="BAHTableStyle2">
    <w:name w:val="BAH_Table_Style_2"/>
    <w:basedOn w:val="TableNormal"/>
    <w:uiPriority w:val="99"/>
    <w:rsid w:val="00C04389"/>
    <w:tblPr>
      <w:tblStyleRowBandSize w:val="1"/>
      <w:tblBorders>
        <w:insideH w:val="single" w:sz="12" w:space="0" w:color="FFFFFF" w:themeColor="text2"/>
        <w:insideV w:val="single" w:sz="12" w:space="0" w:color="FFFFFF" w:themeColor="text2"/>
      </w:tblBorders>
      <w:tblCellMar>
        <w:left w:w="43" w:type="dxa"/>
        <w:right w:w="43" w:type="dxa"/>
      </w:tblCellMar>
    </w:tblPr>
    <w:tcPr>
      <w:shd w:val="clear" w:color="auto" w:fill="auto"/>
    </w:tcPr>
  </w:style>
  <w:style w:type="paragraph" w:styleId="FootnoteText">
    <w:name w:val="footnote text"/>
    <w:basedOn w:val="Normal"/>
    <w:link w:val="FootnoteTextChar"/>
    <w:uiPriority w:val="99"/>
    <w:unhideWhenUsed/>
    <w:rsid w:val="00222A55"/>
    <w:rPr>
      <w:color w:val="auto"/>
    </w:rPr>
  </w:style>
  <w:style w:type="character" w:customStyle="1" w:styleId="FootnoteTextChar">
    <w:name w:val="Footnote Text Char"/>
    <w:basedOn w:val="DefaultParagraphFont"/>
    <w:link w:val="FootnoteText"/>
    <w:uiPriority w:val="99"/>
    <w:rsid w:val="000F72C8"/>
    <w:rPr>
      <w:rFonts w:ascii="Arial Narrow" w:hAnsi="Arial Narrow"/>
      <w:bCs/>
      <w:szCs w:val="24"/>
    </w:rPr>
  </w:style>
  <w:style w:type="character" w:styleId="FootnoteReference">
    <w:name w:val="footnote reference"/>
    <w:basedOn w:val="DefaultParagraphFont"/>
    <w:uiPriority w:val="99"/>
    <w:unhideWhenUsed/>
    <w:rsid w:val="000F72C8"/>
    <w:rPr>
      <w:vertAlign w:val="superscript"/>
    </w:rPr>
  </w:style>
  <w:style w:type="paragraph" w:customStyle="1" w:styleId="1-ResumeEmployer">
    <w:name w:val="1-Resume Employer"/>
    <w:basedOn w:val="1-ResumeBodyText"/>
    <w:uiPriority w:val="39"/>
    <w:qFormat/>
    <w:rsid w:val="000F72C8"/>
    <w:rPr>
      <w:b/>
      <w:bCs w:val="0"/>
    </w:rPr>
  </w:style>
  <w:style w:type="paragraph" w:customStyle="1" w:styleId="1-ResumeBullet1dot">
    <w:name w:val="1-Resume Bullet1_dot"/>
    <w:basedOn w:val="1-TableBullet1dot"/>
    <w:uiPriority w:val="39"/>
    <w:qFormat/>
    <w:rsid w:val="00F30E60"/>
    <w:pPr>
      <w:numPr>
        <w:numId w:val="14"/>
      </w:numPr>
      <w:spacing w:line="210" w:lineRule="exact"/>
      <w:contextualSpacing/>
    </w:pPr>
    <w:rPr>
      <w:rFonts w:eastAsia="Times New Roman"/>
      <w:color w:val="auto"/>
      <w:sz w:val="20"/>
    </w:rPr>
  </w:style>
  <w:style w:type="paragraph" w:customStyle="1" w:styleId="1-ResumeBullet2dash">
    <w:name w:val="1-Resume Bullet2_dash"/>
    <w:basedOn w:val="1-TableBullet2dash"/>
    <w:uiPriority w:val="39"/>
    <w:qFormat/>
    <w:rsid w:val="00350A82"/>
    <w:pPr>
      <w:spacing w:before="0" w:after="20"/>
      <w:ind w:left="331" w:hanging="173"/>
      <w:contextualSpacing/>
    </w:pPr>
    <w:rPr>
      <w:color w:val="auto"/>
      <w:sz w:val="20"/>
    </w:rPr>
  </w:style>
  <w:style w:type="paragraph" w:customStyle="1" w:styleId="1-ResumeTableHeading1">
    <w:name w:val="1-Resume Table Heading 1"/>
    <w:basedOn w:val="1-TableHeading"/>
    <w:uiPriority w:val="39"/>
    <w:qFormat/>
    <w:rsid w:val="00603D44"/>
  </w:style>
  <w:style w:type="paragraph" w:customStyle="1" w:styleId="1-ResumeTableHeading2">
    <w:name w:val="1-Resume Table Heading 2"/>
    <w:basedOn w:val="1-TableHeading2"/>
    <w:uiPriority w:val="39"/>
    <w:qFormat/>
    <w:rsid w:val="00603D44"/>
    <w:pPr>
      <w:spacing w:line="240" w:lineRule="auto"/>
    </w:pPr>
  </w:style>
  <w:style w:type="paragraph" w:customStyle="1" w:styleId="1-ResumeTableHeading3">
    <w:name w:val="1-Resume Table Heading 3"/>
    <w:basedOn w:val="1-TableHeading3"/>
    <w:uiPriority w:val="39"/>
    <w:qFormat/>
    <w:rsid w:val="00603D44"/>
    <w:pPr>
      <w:jc w:val="right"/>
    </w:pPr>
  </w:style>
  <w:style w:type="character" w:styleId="LineNumber">
    <w:name w:val="line number"/>
    <w:basedOn w:val="DefaultParagraphFont"/>
    <w:uiPriority w:val="99"/>
    <w:semiHidden/>
    <w:unhideWhenUsed/>
    <w:rsid w:val="000F72C8"/>
  </w:style>
  <w:style w:type="character" w:styleId="Strong">
    <w:name w:val="Strong"/>
    <w:basedOn w:val="DefaultParagraphFont"/>
    <w:uiPriority w:val="98"/>
    <w:qFormat/>
    <w:rsid w:val="000F72C8"/>
    <w:rPr>
      <w:rFonts w:ascii="Arial Narrow" w:eastAsia="Times New Roman" w:hAnsi="Arial Narrow" w:cs="Times New Roman"/>
      <w:b/>
      <w:bCs/>
      <w:color w:val="004B87" w:themeColor="text1"/>
      <w:sz w:val="20"/>
      <w:szCs w:val="24"/>
    </w:rPr>
  </w:style>
  <w:style w:type="character" w:customStyle="1" w:styleId="RFQInstructions">
    <w:name w:val="RFQ Instructions"/>
    <w:basedOn w:val="DefaultParagraphFont"/>
    <w:rsid w:val="000F72C8"/>
    <w:rPr>
      <w:rFonts w:ascii="Arial Narrow" w:eastAsia="Times New Roman" w:hAnsi="Arial Narrow" w:cs="Times New Roman"/>
      <w:b/>
      <w:bCs/>
      <w:color w:val="004B87" w:themeColor="accent2"/>
      <w:spacing w:val="-4"/>
      <w:sz w:val="18"/>
      <w:szCs w:val="24"/>
    </w:rPr>
  </w:style>
  <w:style w:type="paragraph" w:customStyle="1" w:styleId="SolicitationInformation">
    <w:name w:val="Solicitation Information"/>
    <w:basedOn w:val="Normal"/>
    <w:next w:val="Normal"/>
    <w:link w:val="SolicitationInformationChar"/>
    <w:qFormat/>
    <w:rsid w:val="000F72C8"/>
    <w:pPr>
      <w:spacing w:before="60" w:after="60"/>
    </w:pPr>
    <w:rPr>
      <w:b/>
      <w:bCs w:val="0"/>
      <w:color w:val="00B0F0"/>
      <w:spacing w:val="-4"/>
      <w:sz w:val="18"/>
    </w:rPr>
  </w:style>
  <w:style w:type="character" w:customStyle="1" w:styleId="SolicitationInformationChar">
    <w:name w:val="Solicitation Information Char"/>
    <w:basedOn w:val="DefaultParagraphFont"/>
    <w:link w:val="SolicitationInformation"/>
    <w:rsid w:val="000F72C8"/>
    <w:rPr>
      <w:rFonts w:ascii="Arial Narrow" w:hAnsi="Arial Narrow"/>
      <w:b/>
      <w:color w:val="00B0F0"/>
      <w:spacing w:val="-4"/>
      <w:sz w:val="18"/>
      <w:szCs w:val="24"/>
    </w:rPr>
  </w:style>
  <w:style w:type="paragraph" w:customStyle="1" w:styleId="EvaluationCriteria">
    <w:name w:val="Evaluation Criteria"/>
    <w:basedOn w:val="Normal"/>
    <w:next w:val="Normal"/>
    <w:link w:val="EvaluationCriteriaChar"/>
    <w:rsid w:val="000F72C8"/>
    <w:rPr>
      <w:b/>
      <w:color w:val="00B0F0"/>
      <w:spacing w:val="-4"/>
      <w:sz w:val="18"/>
      <w:szCs w:val="20"/>
    </w:rPr>
  </w:style>
  <w:style w:type="character" w:customStyle="1" w:styleId="EvaluationCriteriaChar">
    <w:name w:val="Evaluation Criteria Char"/>
    <w:basedOn w:val="DefaultParagraphFont"/>
    <w:link w:val="EvaluationCriteria"/>
    <w:rsid w:val="000F72C8"/>
    <w:rPr>
      <w:rFonts w:ascii="Arial Narrow" w:hAnsi="Arial Narrow"/>
      <w:b/>
      <w:bCs/>
      <w:color w:val="00B0F0"/>
      <w:spacing w:val="-4"/>
      <w:sz w:val="18"/>
    </w:rPr>
  </w:style>
  <w:style w:type="character" w:styleId="Hyperlink">
    <w:name w:val="Hyperlink"/>
    <w:basedOn w:val="DefaultParagraphFont"/>
    <w:uiPriority w:val="99"/>
    <w:unhideWhenUsed/>
    <w:rsid w:val="000F72C8"/>
    <w:rPr>
      <w:color w:val="243646" w:themeColor="hyperlink"/>
      <w:u w:val="single"/>
    </w:rPr>
  </w:style>
  <w:style w:type="character" w:styleId="UnresolvedMention">
    <w:name w:val="Unresolved Mention"/>
    <w:basedOn w:val="DefaultParagraphFont"/>
    <w:uiPriority w:val="99"/>
    <w:rsid w:val="000F72C8"/>
    <w:rPr>
      <w:color w:val="605E5C"/>
      <w:shd w:val="clear" w:color="auto" w:fill="E1DFDD"/>
    </w:rPr>
  </w:style>
  <w:style w:type="paragraph" w:customStyle="1" w:styleId="RequirementsSectL">
    <w:name w:val="Requirements_Sect L"/>
    <w:basedOn w:val="Normal"/>
    <w:next w:val="BodyText"/>
    <w:link w:val="RequirementsSectLChar"/>
    <w:uiPriority w:val="39"/>
    <w:qFormat/>
    <w:rsid w:val="000F72C8"/>
    <w:rPr>
      <w:vanish/>
      <w:color w:val="0C0CC0"/>
      <w:sz w:val="18"/>
      <w:szCs w:val="18"/>
    </w:rPr>
  </w:style>
  <w:style w:type="character" w:customStyle="1" w:styleId="RequirementsSectLChar">
    <w:name w:val="Requirements_Sect L Char"/>
    <w:basedOn w:val="DefaultParagraphFont"/>
    <w:link w:val="RequirementsSectL"/>
    <w:uiPriority w:val="39"/>
    <w:rsid w:val="000F72C8"/>
    <w:rPr>
      <w:bCs/>
      <w:vanish/>
      <w:color w:val="0C0CC0"/>
      <w:sz w:val="18"/>
      <w:szCs w:val="18"/>
    </w:rPr>
  </w:style>
  <w:style w:type="paragraph" w:customStyle="1" w:styleId="RequirementsSectM">
    <w:name w:val="Requirements_SectM"/>
    <w:basedOn w:val="RequirementsSectL"/>
    <w:next w:val="BodyText"/>
    <w:link w:val="RequirementsSectMChar"/>
    <w:uiPriority w:val="39"/>
    <w:qFormat/>
    <w:rsid w:val="000F72C8"/>
    <w:rPr>
      <w:color w:val="00B050"/>
    </w:rPr>
  </w:style>
  <w:style w:type="character" w:customStyle="1" w:styleId="RequirementsSectMChar">
    <w:name w:val="Requirements_SectM Char"/>
    <w:basedOn w:val="RequirementsSectLChar"/>
    <w:link w:val="RequirementsSectM"/>
    <w:uiPriority w:val="39"/>
    <w:rsid w:val="000F72C8"/>
    <w:rPr>
      <w:bCs/>
      <w:vanish/>
      <w:color w:val="00B050"/>
      <w:sz w:val="18"/>
      <w:szCs w:val="18"/>
    </w:rPr>
  </w:style>
  <w:style w:type="paragraph" w:customStyle="1" w:styleId="RequirementsSectC-SOW">
    <w:name w:val="Requirements_Sect C-SOW"/>
    <w:basedOn w:val="RequirementsSectM"/>
    <w:next w:val="BodyText"/>
    <w:link w:val="RequirementsSectC-SOWChar"/>
    <w:uiPriority w:val="39"/>
    <w:qFormat/>
    <w:rsid w:val="000F72C8"/>
    <w:rPr>
      <w:color w:val="44C2F4" w:themeColor="accent6" w:themeShade="BF"/>
    </w:rPr>
  </w:style>
  <w:style w:type="character" w:customStyle="1" w:styleId="RequirementsSectC-SOWChar">
    <w:name w:val="Requirements_Sect C-SOW Char"/>
    <w:basedOn w:val="RequirementsSectMChar"/>
    <w:link w:val="RequirementsSectC-SOW"/>
    <w:uiPriority w:val="39"/>
    <w:rsid w:val="000F72C8"/>
    <w:rPr>
      <w:bCs/>
      <w:vanish/>
      <w:color w:val="44C2F4" w:themeColor="accent6" w:themeShade="BF"/>
      <w:sz w:val="18"/>
      <w:szCs w:val="18"/>
    </w:rPr>
  </w:style>
  <w:style w:type="paragraph" w:styleId="Quote">
    <w:name w:val="Quote"/>
    <w:basedOn w:val="Normal"/>
    <w:next w:val="Normal"/>
    <w:link w:val="QuoteChar"/>
    <w:uiPriority w:val="99"/>
    <w:semiHidden/>
    <w:unhideWhenUsed/>
    <w:qFormat/>
    <w:rsid w:val="000F72C8"/>
    <w:pPr>
      <w:spacing w:before="200" w:after="160"/>
      <w:ind w:left="864" w:right="864"/>
      <w:jc w:val="center"/>
    </w:pPr>
    <w:rPr>
      <w:i/>
      <w:iCs/>
      <w:color w:val="A31E15" w:themeColor="accent5" w:themeShade="BF"/>
    </w:rPr>
  </w:style>
  <w:style w:type="character" w:customStyle="1" w:styleId="QuoteChar">
    <w:name w:val="Quote Char"/>
    <w:basedOn w:val="DefaultParagraphFont"/>
    <w:link w:val="Quote"/>
    <w:uiPriority w:val="99"/>
    <w:semiHidden/>
    <w:rsid w:val="000F72C8"/>
    <w:rPr>
      <w:bCs/>
      <w:i/>
      <w:iCs/>
      <w:color w:val="A31E15" w:themeColor="accent5" w:themeShade="BF"/>
      <w:sz w:val="24"/>
      <w:szCs w:val="24"/>
    </w:rPr>
  </w:style>
  <w:style w:type="paragraph" w:customStyle="1" w:styleId="TableBullet1dot">
    <w:name w:val="Table Bullet1_dot"/>
    <w:basedOn w:val="Normal"/>
    <w:uiPriority w:val="3"/>
    <w:qFormat/>
    <w:rsid w:val="00BC7AEC"/>
    <w:pPr>
      <w:ind w:left="144" w:hanging="144"/>
    </w:pPr>
    <w:rPr>
      <w:rFonts w:cs="Arial"/>
      <w:szCs w:val="16"/>
    </w:rPr>
  </w:style>
  <w:style w:type="paragraph" w:customStyle="1" w:styleId="Bullet1dot">
    <w:name w:val="Bullet1_dot"/>
    <w:basedOn w:val="BodyText"/>
    <w:uiPriority w:val="1"/>
    <w:qFormat/>
    <w:rsid w:val="000F72C8"/>
    <w:pPr>
      <w:spacing w:before="20" w:after="20"/>
      <w:ind w:left="360" w:hanging="360"/>
      <w:jc w:val="left"/>
    </w:pPr>
  </w:style>
  <w:style w:type="paragraph" w:customStyle="1" w:styleId="TableHeading2">
    <w:name w:val="Table Heading2"/>
    <w:basedOn w:val="Normal"/>
    <w:uiPriority w:val="2"/>
    <w:qFormat/>
    <w:rsid w:val="008B02FC"/>
    <w:rPr>
      <w:rFonts w:cs="Arial"/>
      <w:b/>
      <w:color w:val="FFFFFF" w:themeColor="text2"/>
      <w:sz w:val="18"/>
      <w:szCs w:val="16"/>
    </w:rPr>
  </w:style>
  <w:style w:type="character" w:customStyle="1" w:styleId="ListParagraphChar">
    <w:name w:val="List Paragraph Char"/>
    <w:aliases w:val="Bullets Char,List Paragraph1 Char,Normal Bullet Char,Paragraph Bullets Char,ResumeBullet Char,POCG Table Text Char,3 Char,Bullet List Char,List-Bullets Char,Bullet Level 2 Char,Number List Char,numbered Char,FooterText Char,列出段落 Char"/>
    <w:basedOn w:val="DefaultParagraphFont"/>
    <w:link w:val="ListParagraph"/>
    <w:uiPriority w:val="34"/>
    <w:qFormat/>
    <w:locked/>
    <w:rsid w:val="000F72C8"/>
    <w:rPr>
      <w:bCs/>
      <w:color w:val="004B87" w:themeColor="text1"/>
      <w:sz w:val="24"/>
      <w:szCs w:val="24"/>
    </w:rPr>
  </w:style>
  <w:style w:type="paragraph" w:customStyle="1" w:styleId="TableHeadings">
    <w:name w:val="Table Headings"/>
    <w:basedOn w:val="Normal"/>
    <w:uiPriority w:val="99"/>
    <w:rsid w:val="000F72C8"/>
    <w:pPr>
      <w:keepNext/>
      <w:spacing w:before="60" w:after="60"/>
      <w:jc w:val="center"/>
    </w:pPr>
    <w:rPr>
      <w:rFonts w:cs="Arial"/>
      <w:b/>
      <w:color w:val="101820" w:themeColor="background1"/>
      <w:sz w:val="18"/>
    </w:rPr>
  </w:style>
  <w:style w:type="table" w:customStyle="1" w:styleId="P2StyleTable">
    <w:name w:val="P2StyleTable"/>
    <w:basedOn w:val="TableNormal"/>
    <w:rsid w:val="000F72C8"/>
    <w:tblPr>
      <w:tblStyleRowBandSize w:val="1"/>
      <w:tblStyleColBandSize w:val="1"/>
      <w:tblBorders>
        <w:bottom w:val="single" w:sz="4" w:space="0" w:color="D9D9D9"/>
        <w:insideH w:val="single" w:sz="4" w:space="0" w:color="D9D9D9"/>
        <w:insideV w:val="single" w:sz="6" w:space="0" w:color="D9D9D9"/>
      </w:tblBorders>
      <w:tblCellMar>
        <w:left w:w="43" w:type="dxa"/>
        <w:right w:w="43" w:type="dxa"/>
      </w:tblCellMar>
    </w:tblPr>
    <w:tblStylePr w:type="firstRow">
      <w:tblPr/>
      <w:tcPr>
        <w:shd w:val="clear" w:color="auto" w:fill="035157"/>
      </w:tcPr>
    </w:tblStylePr>
    <w:tblStylePr w:type="firstCol">
      <w:tblPr/>
      <w:tcPr>
        <w:shd w:val="clear" w:color="auto" w:fill="00A6B7"/>
      </w:tcPr>
    </w:tblStylePr>
    <w:tblStylePr w:type="band1Horz">
      <w:tblPr/>
      <w:tcPr>
        <w:shd w:val="clear" w:color="auto" w:fill="FFFFFF"/>
      </w:tcPr>
    </w:tblStylePr>
    <w:tblStylePr w:type="band2Horz">
      <w:tblPr/>
      <w:tcPr>
        <w:shd w:val="clear" w:color="auto" w:fill="DCE8E2"/>
      </w:tcPr>
    </w:tblStylePr>
  </w:style>
  <w:style w:type="paragraph" w:styleId="Caption">
    <w:name w:val="caption"/>
    <w:aliases w:val="c,col bullet,cb,Center Bold,col bulletcsb,u,cbbullet,C2 Col Bullet,Center Bcbold,cb 10pt,6 chart,col bullet1,cb1,Chart,chart,column bullet,col trailer,Center ctBold,Figure Caption,caption,P3Caption,CRP Caption,Char,FDIC Caption,Caption Appendix"/>
    <w:basedOn w:val="Normal"/>
    <w:next w:val="Normal"/>
    <w:link w:val="CaptionChar"/>
    <w:uiPriority w:val="35"/>
    <w:unhideWhenUsed/>
    <w:qFormat/>
    <w:rsid w:val="000F72C8"/>
    <w:pPr>
      <w:spacing w:after="200"/>
    </w:pPr>
    <w:rPr>
      <w:i/>
      <w:iCs/>
      <w:color w:val="FFFFFF" w:themeColor="text2"/>
      <w:sz w:val="18"/>
      <w:szCs w:val="18"/>
    </w:rPr>
  </w:style>
  <w:style w:type="character" w:customStyle="1" w:styleId="CaptionChar">
    <w:name w:val="Caption Char"/>
    <w:aliases w:val="c Char,col bullet Char,cb Char,Center Bold Char,col bulletcsb Char,u Char,cbbullet Char,C2 Col Bullet Char,Center Bcbold Char,cb 10pt Char,6 chart Char,col bullet1 Char,cb1 Char,Chart Char,chart Char,column bullet Char,col trailer Char"/>
    <w:basedOn w:val="DefaultParagraphFont"/>
    <w:link w:val="Caption"/>
    <w:uiPriority w:val="35"/>
    <w:rsid w:val="000F72C8"/>
    <w:rPr>
      <w:rFonts w:ascii="Arial Narrow" w:hAnsi="Arial Narrow"/>
      <w:bCs/>
      <w:i/>
      <w:iCs/>
      <w:color w:val="FFFFFF" w:themeColor="text2"/>
      <w:sz w:val="18"/>
      <w:szCs w:val="18"/>
    </w:rPr>
  </w:style>
  <w:style w:type="paragraph" w:styleId="NoSpacing">
    <w:name w:val="No Spacing"/>
    <w:uiPriority w:val="1"/>
    <w:qFormat/>
    <w:rsid w:val="000F72C8"/>
    <w:pPr>
      <w:widowControl w:val="0"/>
    </w:pPr>
    <w:rPr>
      <w:rFonts w:ascii="Arial" w:eastAsia="Calibri" w:hAnsi="Arial" w:cs="Arial"/>
      <w:sz w:val="22"/>
      <w:szCs w:val="22"/>
    </w:rPr>
  </w:style>
  <w:style w:type="table" w:customStyle="1" w:styleId="P2CallOutBox">
    <w:name w:val="P2CallOutBox"/>
    <w:basedOn w:val="TableNormal"/>
    <w:uiPriority w:val="99"/>
    <w:rsid w:val="009F7658"/>
    <w:tblPr>
      <w:tblBorders>
        <w:top w:val="single" w:sz="4" w:space="0" w:color="D9D9D9"/>
        <w:left w:val="single" w:sz="4" w:space="0" w:color="D9D9D9"/>
        <w:bottom w:val="single" w:sz="4" w:space="0" w:color="D9D9D9"/>
        <w:right w:val="single" w:sz="4" w:space="0" w:color="D9D9D9"/>
      </w:tblBorders>
      <w:tblCellMar>
        <w:top w:w="72" w:type="dxa"/>
        <w:left w:w="72" w:type="dxa"/>
        <w:bottom w:w="72" w:type="dxa"/>
        <w:right w:w="72" w:type="dxa"/>
      </w:tblCellMar>
    </w:tblPr>
    <w:tcPr>
      <w:shd w:val="clear" w:color="auto" w:fill="004B87" w:themeFill="text1"/>
    </w:tcPr>
  </w:style>
  <w:style w:type="paragraph" w:customStyle="1" w:styleId="CalloutTitle">
    <w:name w:val="Callout Title"/>
    <w:basedOn w:val="Normal"/>
    <w:uiPriority w:val="99"/>
    <w:qFormat/>
    <w:rsid w:val="000F72C8"/>
    <w:pPr>
      <w:framePr w:hSpace="180" w:wrap="around" w:vAnchor="text" w:hAnchor="margin" w:xAlign="right" w:y="44"/>
      <w:autoSpaceDE w:val="0"/>
      <w:autoSpaceDN w:val="0"/>
      <w:adjustRightInd w:val="0"/>
      <w:spacing w:before="40" w:after="40" w:line="216" w:lineRule="auto"/>
      <w:ind w:right="43"/>
      <w:jc w:val="center"/>
    </w:pPr>
    <w:rPr>
      <w:rFonts w:cs="Arial"/>
      <w:b/>
      <w:bCs w:val="0"/>
      <w:color w:val="A8E3FA" w:themeColor="accent6"/>
      <w:sz w:val="18"/>
      <w:szCs w:val="20"/>
    </w:rPr>
  </w:style>
  <w:style w:type="paragraph" w:customStyle="1" w:styleId="CallOutBoxBullet">
    <w:name w:val="CallOutBox Bullet"/>
    <w:basedOn w:val="Normal"/>
    <w:uiPriority w:val="99"/>
    <w:qFormat/>
    <w:rsid w:val="000007C4"/>
    <w:pPr>
      <w:framePr w:hSpace="187" w:wrap="around" w:vAnchor="text" w:hAnchor="margin" w:xAlign="right" w:y="102"/>
      <w:numPr>
        <w:numId w:val="5"/>
      </w:numPr>
      <w:spacing w:after="20" w:line="200" w:lineRule="exact"/>
      <w:suppressOverlap/>
    </w:pPr>
    <w:rPr>
      <w:bCs w:val="0"/>
      <w:color w:val="FFFFFF" w:themeColor="text2"/>
      <w:sz w:val="18"/>
      <w:szCs w:val="20"/>
    </w:rPr>
  </w:style>
  <w:style w:type="character" w:styleId="Mention">
    <w:name w:val="Mention"/>
    <w:basedOn w:val="DefaultParagraphFont"/>
    <w:uiPriority w:val="99"/>
    <w:unhideWhenUsed/>
    <w:rsid w:val="000F72C8"/>
    <w:rPr>
      <w:color w:val="2B579A"/>
      <w:shd w:val="clear" w:color="auto" w:fill="E1DFDD"/>
    </w:rPr>
  </w:style>
  <w:style w:type="paragraph" w:customStyle="1" w:styleId="paragraph">
    <w:name w:val="paragraph"/>
    <w:basedOn w:val="Normal"/>
    <w:rsid w:val="001A2B7A"/>
    <w:pPr>
      <w:spacing w:before="100" w:beforeAutospacing="1" w:after="100" w:afterAutospacing="1"/>
    </w:pPr>
    <w:rPr>
      <w:bCs w:val="0"/>
      <w:color w:val="auto"/>
    </w:rPr>
  </w:style>
  <w:style w:type="character" w:customStyle="1" w:styleId="normaltextrun">
    <w:name w:val="normaltextrun"/>
    <w:basedOn w:val="DefaultParagraphFont"/>
    <w:rsid w:val="001A2B7A"/>
  </w:style>
  <w:style w:type="character" w:customStyle="1" w:styleId="eop">
    <w:name w:val="eop"/>
    <w:basedOn w:val="DefaultParagraphFont"/>
    <w:rsid w:val="001A2B7A"/>
  </w:style>
  <w:style w:type="paragraph" w:customStyle="1" w:styleId="GraphicCaption">
    <w:name w:val="Graphic Caption"/>
    <w:basedOn w:val="Normal"/>
    <w:link w:val="GraphicCaptionChar"/>
    <w:uiPriority w:val="6"/>
    <w:qFormat/>
    <w:rsid w:val="00791F65"/>
    <w:pPr>
      <w:spacing w:after="80"/>
      <w:jc w:val="center"/>
    </w:pPr>
    <w:rPr>
      <w:b/>
    </w:rPr>
  </w:style>
  <w:style w:type="character" w:customStyle="1" w:styleId="GraphicCaptionChar">
    <w:name w:val="Graphic Caption Char"/>
    <w:basedOn w:val="DefaultParagraphFont"/>
    <w:link w:val="GraphicCaption"/>
    <w:uiPriority w:val="6"/>
    <w:rsid w:val="00791F65"/>
    <w:rPr>
      <w:b/>
      <w:bCs/>
      <w:color w:val="004B87" w:themeColor="text1"/>
      <w:sz w:val="24"/>
      <w:szCs w:val="24"/>
    </w:rPr>
  </w:style>
  <w:style w:type="paragraph" w:customStyle="1" w:styleId="1-TableTitle">
    <w:name w:val="1-Table Title"/>
    <w:basedOn w:val="0fCAPTIONFONTgroup5"/>
    <w:uiPriority w:val="6"/>
    <w:qFormat/>
    <w:rsid w:val="006C3E8F"/>
    <w:pPr>
      <w:keepNext/>
      <w:spacing w:before="60" w:after="20"/>
    </w:pPr>
    <w:rPr>
      <w:color w:val="auto"/>
    </w:rPr>
  </w:style>
  <w:style w:type="paragraph" w:customStyle="1" w:styleId="TableCaption">
    <w:name w:val="Table Caption"/>
    <w:basedOn w:val="0fCAPTIONFONTgroup5"/>
    <w:uiPriority w:val="6"/>
    <w:qFormat/>
    <w:rsid w:val="00662521"/>
    <w:pPr>
      <w:keepNext/>
    </w:pPr>
  </w:style>
  <w:style w:type="character" w:customStyle="1" w:styleId="TableTextBold">
    <w:name w:val="Table Text Bold"/>
    <w:uiPriority w:val="1"/>
    <w:rsid w:val="00662521"/>
    <w:rPr>
      <w:rFonts w:ascii="Arial Narrow" w:hAnsi="Arial Narrow"/>
      <w:b/>
      <w:bCs/>
      <w:sz w:val="18"/>
    </w:rPr>
  </w:style>
  <w:style w:type="table" w:customStyle="1" w:styleId="BAHTableStyle11">
    <w:name w:val="BAH_Table_Style_11"/>
    <w:basedOn w:val="TableNormal"/>
    <w:rsid w:val="006168EA"/>
    <w:rPr>
      <w:rFonts w:ascii="Calibri" w:eastAsia="DengXian" w:hAnsi="Calibri" w:cs="Arial"/>
      <w:sz w:val="24"/>
      <w:szCs w:val="24"/>
      <w:lang w:eastAsia="zh-CN"/>
    </w:rPr>
    <w:tblPr>
      <w:tblBorders>
        <w:bottom w:val="dotted" w:sz="4" w:space="0" w:color="D9D9D9"/>
        <w:insideH w:val="dotted" w:sz="4" w:space="0" w:color="D9D9D9"/>
      </w:tblBorders>
    </w:tblPr>
    <w:tblStylePr w:type="firstRow">
      <w:pPr>
        <w:jc w:val="center"/>
      </w:pPr>
      <w:tblPr/>
      <w:tcPr>
        <w:shd w:val="clear" w:color="auto" w:fill="5D7D95"/>
        <w:vAlign w:val="center"/>
      </w:tcPr>
    </w:tblStylePr>
  </w:style>
  <w:style w:type="paragraph" w:customStyle="1" w:styleId="StyleCaptioncFigureCaptioncaptionHead-FootCaptioncaptionsF2">
    <w:name w:val="Style CaptioncFigure CaptioncaptionHead-Foot CaptioncaptionsF...2"/>
    <w:basedOn w:val="Caption"/>
    <w:rsid w:val="006575E7"/>
    <w:pPr>
      <w:spacing w:after="0"/>
      <w:jc w:val="center"/>
    </w:pPr>
    <w:rPr>
      <w:b/>
      <w:i w:val="0"/>
      <w:iCs w:val="0"/>
      <w:color w:val="auto"/>
      <w:sz w:val="20"/>
      <w:szCs w:val="20"/>
    </w:rPr>
  </w:style>
  <w:style w:type="paragraph" w:customStyle="1" w:styleId="TableBodyText">
    <w:name w:val="Table BodyText"/>
    <w:basedOn w:val="Normal"/>
    <w:uiPriority w:val="3"/>
    <w:qFormat/>
    <w:rsid w:val="006575E7"/>
    <w:pPr>
      <w:spacing w:before="20" w:after="20"/>
    </w:pPr>
    <w:rPr>
      <w:rFonts w:cs="Arial"/>
      <w:sz w:val="18"/>
      <w:szCs w:val="16"/>
    </w:rPr>
  </w:style>
  <w:style w:type="paragraph" w:customStyle="1" w:styleId="1-TableBullet">
    <w:name w:val="1-Table Bullet"/>
    <w:basedOn w:val="Normal"/>
    <w:link w:val="1-TableBulletCharChar"/>
    <w:qFormat/>
    <w:rsid w:val="000E4EEB"/>
    <w:pPr>
      <w:ind w:left="540" w:hanging="360"/>
    </w:pPr>
    <w:rPr>
      <w:rFonts w:cs="Arial"/>
      <w:bCs w:val="0"/>
      <w:color w:val="auto"/>
      <w:szCs w:val="16"/>
    </w:rPr>
  </w:style>
  <w:style w:type="paragraph" w:customStyle="1" w:styleId="1-Listabc">
    <w:name w:val="1-List abc"/>
    <w:basedOn w:val="BodyText"/>
    <w:qFormat/>
    <w:rsid w:val="000E4EEB"/>
    <w:pPr>
      <w:spacing w:before="20" w:after="20"/>
      <w:ind w:left="576" w:hanging="288"/>
      <w:contextualSpacing/>
      <w:jc w:val="left"/>
    </w:pPr>
    <w:rPr>
      <w:rFonts w:ascii="Times New Roman" w:hAnsi="Times New Roman"/>
    </w:rPr>
  </w:style>
  <w:style w:type="character" w:customStyle="1" w:styleId="1-TableBulletCharChar">
    <w:name w:val="1-Table Bullet Char Char"/>
    <w:link w:val="1-TableBullet"/>
    <w:locked/>
    <w:rsid w:val="000E4EEB"/>
    <w:rPr>
      <w:rFonts w:ascii="Arial Narrow" w:hAnsi="Arial Narrow" w:cs="Arial"/>
      <w:szCs w:val="16"/>
    </w:rPr>
  </w:style>
  <w:style w:type="character" w:customStyle="1" w:styleId="1-TableHeadingCharChar">
    <w:name w:val="1-Table Heading Char Char"/>
    <w:link w:val="1-TableHeading"/>
    <w:uiPriority w:val="2"/>
    <w:locked/>
    <w:rsid w:val="001E3919"/>
    <w:rPr>
      <w:rFonts w:ascii="Arial Narrow" w:hAnsi="Arial Narrow" w:cs="Arial"/>
      <w:b/>
      <w:bCs/>
      <w:color w:val="FFFFFF" w:themeColor="text2"/>
      <w:sz w:val="18"/>
      <w:szCs w:val="16"/>
    </w:rPr>
  </w:style>
  <w:style w:type="paragraph" w:customStyle="1" w:styleId="1-List123">
    <w:name w:val="1-List 123"/>
    <w:basedOn w:val="BodyText"/>
    <w:qFormat/>
    <w:rsid w:val="004F463D"/>
    <w:pPr>
      <w:numPr>
        <w:numId w:val="8"/>
      </w:numPr>
      <w:ind w:left="216" w:hanging="216"/>
      <w:contextualSpacing/>
      <w:jc w:val="left"/>
    </w:pPr>
    <w:rPr>
      <w:bCs/>
      <w:color w:val="auto"/>
    </w:rPr>
  </w:style>
  <w:style w:type="paragraph" w:customStyle="1" w:styleId="1-Box">
    <w:name w:val="1-Box"/>
    <w:basedOn w:val="BodyText"/>
    <w:qFormat/>
    <w:rsid w:val="00B8780D"/>
    <w:pPr>
      <w:spacing w:before="20"/>
      <w:ind w:left="900" w:hanging="360"/>
      <w:contextualSpacing/>
      <w:jc w:val="left"/>
    </w:pPr>
    <w:rPr>
      <w:rFonts w:ascii="Times New Roman" w:hAnsi="Times New Roman"/>
    </w:rPr>
  </w:style>
  <w:style w:type="paragraph" w:styleId="List3">
    <w:name w:val="List 3"/>
    <w:basedOn w:val="Normal"/>
    <w:uiPriority w:val="99"/>
    <w:unhideWhenUsed/>
    <w:rsid w:val="00ED29EA"/>
    <w:pPr>
      <w:ind w:left="1080" w:hanging="360"/>
      <w:contextualSpacing/>
    </w:pPr>
  </w:style>
  <w:style w:type="character" w:customStyle="1" w:styleId="0aMASTERFONTChar">
    <w:name w:val="0a_MASTER_FONT Char"/>
    <w:basedOn w:val="DefaultParagraphFont"/>
    <w:link w:val="0aMASTERFONT"/>
    <w:uiPriority w:val="35"/>
    <w:rsid w:val="00056058"/>
    <w:rPr>
      <w:rFonts w:ascii="Arial Narrow" w:hAnsi="Arial Narrow"/>
      <w:bCs/>
      <w:color w:val="004B87" w:themeColor="text1"/>
      <w:szCs w:val="24"/>
    </w:rPr>
  </w:style>
  <w:style w:type="character" w:customStyle="1" w:styleId="0dTABLEFONTgroup3Char">
    <w:name w:val="0d_TABLE_FONT_group3 Char"/>
    <w:basedOn w:val="0aMASTERFONTChar"/>
    <w:link w:val="0dTABLEFONTgroup3"/>
    <w:uiPriority w:val="35"/>
    <w:rsid w:val="00056058"/>
    <w:rPr>
      <w:rFonts w:ascii="Arial Narrow" w:hAnsi="Arial Narrow"/>
      <w:bCs/>
      <w:color w:val="004B87" w:themeColor="text1"/>
      <w:szCs w:val="24"/>
    </w:rPr>
  </w:style>
  <w:style w:type="character" w:customStyle="1" w:styleId="1-TableTextChar">
    <w:name w:val="1-Table Text Char"/>
    <w:aliases w:val="Table Text Char,TT Char,table text Char,tt Char,tt Char Char,t3 Char,TT Char Char,table Body Text Char,TableText Char,tt Char1,table Body Text Char Char Char,Table text Char"/>
    <w:basedOn w:val="0dTABLEFONTgroup3Char"/>
    <w:link w:val="1-TableText"/>
    <w:uiPriority w:val="3"/>
    <w:rsid w:val="00056058"/>
    <w:rPr>
      <w:rFonts w:ascii="Arial Narrow" w:hAnsi="Arial Narrow" w:cs="Arial"/>
      <w:bCs/>
      <w:color w:val="101820"/>
      <w:sz w:val="18"/>
      <w:szCs w:val="16"/>
    </w:rPr>
  </w:style>
  <w:style w:type="character" w:styleId="PlaceholderText">
    <w:name w:val="Placeholder Text"/>
    <w:basedOn w:val="DefaultParagraphFont"/>
    <w:uiPriority w:val="99"/>
    <w:semiHidden/>
    <w:rsid w:val="000E53DF"/>
    <w:rPr>
      <w:color w:val="808080"/>
    </w:rPr>
  </w:style>
  <w:style w:type="paragraph" w:customStyle="1" w:styleId="Default">
    <w:name w:val="Default"/>
    <w:rsid w:val="005102F8"/>
    <w:pPr>
      <w:autoSpaceDE w:val="0"/>
      <w:autoSpaceDN w:val="0"/>
      <w:adjustRightInd w:val="0"/>
    </w:pPr>
    <w:rPr>
      <w:rFonts w:ascii="Oswald" w:hAnsi="Oswald" w:cs="Oswald"/>
      <w:color w:val="000000"/>
      <w:sz w:val="24"/>
      <w:szCs w:val="24"/>
    </w:rPr>
  </w:style>
  <w:style w:type="character" w:customStyle="1" w:styleId="A0">
    <w:name w:val="A0"/>
    <w:uiPriority w:val="99"/>
    <w:rsid w:val="005102F8"/>
    <w:rPr>
      <w:rFonts w:cs="Oswald"/>
      <w:color w:val="000000"/>
      <w:sz w:val="18"/>
      <w:szCs w:val="18"/>
    </w:rPr>
  </w:style>
  <w:style w:type="paragraph" w:customStyle="1" w:styleId="Pa0">
    <w:name w:val="Pa0"/>
    <w:basedOn w:val="Default"/>
    <w:next w:val="Default"/>
    <w:uiPriority w:val="99"/>
    <w:rsid w:val="005102F8"/>
    <w:pPr>
      <w:spacing w:line="201" w:lineRule="atLeast"/>
    </w:pPr>
    <w:rPr>
      <w:rFonts w:cs="Times New Roman"/>
      <w:color w:val="auto"/>
    </w:rPr>
  </w:style>
  <w:style w:type="character" w:customStyle="1" w:styleId="A2">
    <w:name w:val="A2"/>
    <w:uiPriority w:val="99"/>
    <w:rsid w:val="00D10F2C"/>
    <w:rPr>
      <w:rFonts w:cs="Oswald"/>
      <w:color w:val="000000"/>
      <w:sz w:val="18"/>
      <w:szCs w:val="18"/>
      <w:u w:val="single"/>
    </w:rPr>
  </w:style>
  <w:style w:type="table" w:customStyle="1" w:styleId="BAHTableStyle111">
    <w:name w:val="BAH_Table_Style_111"/>
    <w:basedOn w:val="TableNormal"/>
    <w:rsid w:val="00D75E99"/>
    <w:rPr>
      <w:rFonts w:ascii="Arial Narrow" w:hAnsi="Arial Narrow"/>
    </w:rPr>
    <w:tblPr>
      <w:tblStyleRowBandSize w:val="1"/>
      <w:tblStyleColBandSize w:val="1"/>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8" w:space="0" w:color="E7E6E6" w:themeColor="background2"/>
        <w:insideV w:val="single" w:sz="8" w:space="0" w:color="E7E6E6" w:themeColor="background2"/>
      </w:tblBorders>
      <w:tblCellMar>
        <w:left w:w="43" w:type="dxa"/>
        <w:right w:w="43" w:type="dxa"/>
      </w:tblCellMar>
    </w:tblPr>
    <w:tblStylePr w:type="firstRow">
      <w:pPr>
        <w:jc w:val="center"/>
      </w:pPr>
      <w:rPr>
        <w:rFonts w:ascii="Times New Roman (Body CS)" w:hAnsi="Times New Roman (Body CS)"/>
        <w:b w:val="0"/>
        <w:sz w:val="20"/>
      </w:rPr>
      <w:tblPr/>
      <w:tcPr>
        <w:tcBorders>
          <w:top w:val="nil"/>
          <w:left w:val="nil"/>
          <w:bottom w:val="single" w:sz="12" w:space="0" w:color="DA291C"/>
          <w:right w:val="single" w:sz="4" w:space="0" w:color="E7E6E6" w:themeColor="background2"/>
          <w:insideH w:val="nil"/>
          <w:insideV w:val="single" w:sz="4" w:space="0" w:color="FFFFFF"/>
        </w:tcBorders>
        <w:shd w:val="clear" w:color="auto" w:fill="004B87"/>
        <w:vAlign w:val="center"/>
      </w:tcPr>
    </w:tblStylePr>
    <w:tblStylePr w:type="lastRow">
      <w:rPr>
        <w:b w:val="0"/>
        <w:color w:val="0F161E"/>
      </w:rPr>
      <w:tblPr/>
      <w:tcPr>
        <w:shd w:val="clear" w:color="auto" w:fill="101820"/>
      </w:tcPr>
    </w:tblStylePr>
    <w:tblStylePr w:type="firstCol">
      <w:rPr>
        <w:rFonts w:ascii="Times New Roman (Body CS)" w:hAnsi="Times New Roman (Body CS)"/>
        <w:color w:val="101820"/>
      </w:rPr>
      <w:tblPr/>
      <w:tcPr>
        <w:tcBorders>
          <w:insideH w:val="single" w:sz="4" w:space="0" w:color="FFFFFF"/>
          <w:insideV w:val="single" w:sz="4" w:space="0" w:color="FFFFFF"/>
        </w:tcBorders>
        <w:shd w:val="clear" w:color="auto" w:fill="808080"/>
      </w:tcPr>
    </w:tblStylePr>
    <w:tblStylePr w:type="lastCol">
      <w:rPr>
        <w:color w:val="101820"/>
      </w:rPr>
      <w:tblPr/>
      <w:tcPr>
        <w:shd w:val="clear" w:color="auto" w:fill="004B87"/>
      </w:tcPr>
    </w:tblStylePr>
    <w:tblStylePr w:type="band1Horz">
      <w:tblPr/>
      <w:tcPr>
        <w:shd w:val="clear" w:color="auto" w:fill="FFFFFF"/>
      </w:tcPr>
    </w:tblStylePr>
    <w:tblStylePr w:type="band2Horz">
      <w:tblPr/>
      <w:tcPr>
        <w:tcBorders>
          <w:top w:val="single" w:sz="4" w:space="0" w:color="101820" w:themeColor="background1"/>
          <w:left w:val="single" w:sz="4" w:space="0" w:color="101820" w:themeColor="background1"/>
          <w:bottom w:val="single" w:sz="4" w:space="0" w:color="101820" w:themeColor="background1"/>
          <w:right w:val="single" w:sz="4" w:space="0" w:color="E7E6E6" w:themeColor="background2"/>
          <w:insideH w:val="single" w:sz="4" w:space="0" w:color="101820" w:themeColor="background1"/>
          <w:insideV w:val="single" w:sz="4" w:space="0" w:color="101820" w:themeColor="background1"/>
        </w:tcBorders>
        <w:shd w:val="clear" w:color="auto" w:fill="D9D9D9"/>
      </w:tcPr>
    </w:tblStylePr>
    <w:tblStylePr w:type="seCell">
      <w:rPr>
        <w:color w:val="101820"/>
      </w:rPr>
    </w:tblStylePr>
  </w:style>
  <w:style w:type="character" w:styleId="FollowedHyperlink">
    <w:name w:val="FollowedHyperlink"/>
    <w:basedOn w:val="DefaultParagraphFont"/>
    <w:uiPriority w:val="99"/>
    <w:semiHidden/>
    <w:unhideWhenUsed/>
    <w:rsid w:val="00877C66"/>
    <w:rPr>
      <w:color w:val="4FBCF1" w:themeColor="followedHyperlink"/>
      <w:u w:val="single"/>
    </w:rPr>
  </w:style>
  <w:style w:type="character" w:customStyle="1" w:styleId="cf01">
    <w:name w:val="cf01"/>
    <w:basedOn w:val="DefaultParagraphFont"/>
    <w:rsid w:val="00605CF0"/>
    <w:rPr>
      <w:rFonts w:ascii="Segoe UI" w:hAnsi="Segoe UI" w:cs="Segoe UI" w:hint="default"/>
      <w:sz w:val="18"/>
      <w:szCs w:val="18"/>
    </w:rPr>
  </w:style>
  <w:style w:type="paragraph" w:customStyle="1" w:styleId="ParagraphBAH">
    <w:name w:val="Paragraph BAH"/>
    <w:link w:val="ParagraphBAHChar"/>
    <w:uiPriority w:val="99"/>
    <w:rsid w:val="00771875"/>
    <w:pPr>
      <w:spacing w:after="160" w:line="260" w:lineRule="atLeast"/>
    </w:pPr>
    <w:rPr>
      <w:rFonts w:ascii="Arial" w:hAnsi="Arial" w:cs="Arial"/>
      <w:szCs w:val="22"/>
    </w:rPr>
  </w:style>
  <w:style w:type="character" w:customStyle="1" w:styleId="ParagraphBAHChar">
    <w:name w:val="Paragraph BAH Char"/>
    <w:basedOn w:val="DefaultParagraphFont"/>
    <w:link w:val="ParagraphBAH"/>
    <w:uiPriority w:val="99"/>
    <w:locked/>
    <w:rsid w:val="00771875"/>
    <w:rPr>
      <w:rFonts w:ascii="Arial" w:hAnsi="Arial" w:cs="Arial"/>
      <w:szCs w:val="22"/>
    </w:rPr>
  </w:style>
  <w:style w:type="paragraph" w:customStyle="1" w:styleId="Bullet">
    <w:name w:val="Bullet"/>
    <w:basedOn w:val="BodyText"/>
    <w:rsid w:val="00E33D1F"/>
    <w:pPr>
      <w:numPr>
        <w:numId w:val="12"/>
      </w:numPr>
      <w:tabs>
        <w:tab w:val="clear" w:pos="432"/>
        <w:tab w:val="num" w:pos="360"/>
      </w:tabs>
      <w:ind w:left="360" w:hanging="360"/>
      <w:jc w:val="left"/>
    </w:pPr>
    <w:rPr>
      <w:rFonts w:ascii="Times New Roman" w:hAnsi="Times New Roman"/>
      <w:color w:val="auto"/>
      <w:sz w:val="24"/>
      <w:szCs w:val="20"/>
    </w:rPr>
  </w:style>
  <w:style w:type="paragraph" w:customStyle="1" w:styleId="Figure">
    <w:name w:val="Figure"/>
    <w:basedOn w:val="Normal"/>
    <w:rsid w:val="005F11CB"/>
    <w:pPr>
      <w:keepNext/>
      <w:spacing w:after="60"/>
      <w:jc w:val="center"/>
    </w:pPr>
    <w:rPr>
      <w:b/>
      <w:bCs w:val="0"/>
      <w:color w:val="000080"/>
    </w:rPr>
  </w:style>
  <w:style w:type="paragraph" w:customStyle="1" w:styleId="Graphic">
    <w:name w:val="Graphic"/>
    <w:basedOn w:val="BodyText"/>
    <w:rsid w:val="005F11CB"/>
    <w:pPr>
      <w:jc w:val="center"/>
    </w:pPr>
    <w:rPr>
      <w:rFonts w:ascii="Times New Roman" w:hAnsi="Times New Roman"/>
      <w:color w:val="auto"/>
      <w:sz w:val="24"/>
    </w:rPr>
  </w:style>
  <w:style w:type="paragraph" w:customStyle="1" w:styleId="BulletSingle">
    <w:name w:val="Bullet Single"/>
    <w:basedOn w:val="Normal"/>
    <w:rsid w:val="005F11CB"/>
    <w:pPr>
      <w:numPr>
        <w:numId w:val="13"/>
      </w:numPr>
      <w:tabs>
        <w:tab w:val="clear" w:pos="360"/>
      </w:tabs>
      <w:spacing w:line="220" w:lineRule="exact"/>
    </w:pPr>
    <w:rPr>
      <w:rFonts w:ascii="Times New Roman" w:hAnsi="Times New Roman"/>
      <w:bCs w:val="0"/>
      <w:color w:val="auto"/>
      <w:sz w:val="24"/>
      <w:szCs w:val="20"/>
    </w:rPr>
  </w:style>
  <w:style w:type="paragraph" w:customStyle="1" w:styleId="BulletLast">
    <w:name w:val="Bullet Last"/>
    <w:basedOn w:val="BulletSingle"/>
    <w:rsid w:val="005F11CB"/>
    <w:pPr>
      <w:spacing w:after="120"/>
    </w:pPr>
    <w:rPr>
      <w:szCs w:val="24"/>
    </w:rPr>
  </w:style>
  <w:style w:type="paragraph" w:customStyle="1" w:styleId="TableHeading">
    <w:name w:val="Table Heading"/>
    <w:basedOn w:val="Normal"/>
    <w:rsid w:val="005F11CB"/>
    <w:pPr>
      <w:widowControl w:val="0"/>
      <w:jc w:val="center"/>
    </w:pPr>
    <w:rPr>
      <w:rFonts w:ascii="Times New Roman Bold" w:hAnsi="Times New Roman Bold" w:cs="Arial"/>
      <w:b/>
      <w:bCs w:val="0"/>
      <w:color w:val="auto"/>
      <w:szCs w:val="16"/>
    </w:rPr>
  </w:style>
  <w:style w:type="paragraph" w:customStyle="1" w:styleId="TableText">
    <w:name w:val="Table Text"/>
    <w:basedOn w:val="Normal"/>
    <w:rsid w:val="005F11CB"/>
    <w:pPr>
      <w:widowControl w:val="0"/>
    </w:pPr>
    <w:rPr>
      <w:rFonts w:ascii="Times New Roman" w:hAnsi="Times New Roman" w:cs="Arial"/>
      <w:bCs w:val="0"/>
      <w:color w:val="auto"/>
      <w:szCs w:val="16"/>
    </w:rPr>
  </w:style>
  <w:style w:type="character" w:customStyle="1" w:styleId="1-TableHeadingChar">
    <w:name w:val="1-Table Heading Char"/>
    <w:uiPriority w:val="2"/>
    <w:locked/>
    <w:rsid w:val="009D489A"/>
    <w:rPr>
      <w:rFonts w:ascii="Arial Narrow" w:hAnsi="Arial Narrow" w:cs="Arial"/>
      <w:b/>
      <w:bCs/>
      <w:color w:val="FFFFFF" w:themeColor="text2"/>
      <w:sz w:val="19"/>
      <w:szCs w:val="16"/>
    </w:rPr>
  </w:style>
  <w:style w:type="paragraph" w:customStyle="1" w:styleId="TOCHeading2">
    <w:name w:val="TOC Heading2"/>
    <w:basedOn w:val="TOCHeading"/>
    <w:uiPriority w:val="39"/>
    <w:qFormat/>
    <w:rsid w:val="009D489A"/>
    <w:pPr>
      <w:outlineLvl w:val="0"/>
    </w:pPr>
  </w:style>
  <w:style w:type="character" w:customStyle="1" w:styleId="1-TableHeading2Char">
    <w:name w:val="1-Table Heading2 Char"/>
    <w:basedOn w:val="1-TableHeadingChar"/>
    <w:link w:val="1-TableHeading2"/>
    <w:uiPriority w:val="2"/>
    <w:rsid w:val="009D489A"/>
    <w:rPr>
      <w:rFonts w:ascii="Arial Narrow" w:hAnsi="Arial Narrow" w:cs="Arial"/>
      <w:b/>
      <w:bCs/>
      <w:color w:val="101820" w:themeColor="background1"/>
      <w:sz w:val="19"/>
      <w:szCs w:val="16"/>
    </w:rPr>
  </w:style>
  <w:style w:type="character" w:customStyle="1" w:styleId="scxw152058880">
    <w:name w:val="scxw152058880"/>
    <w:basedOn w:val="DefaultParagraphFont"/>
    <w:rsid w:val="0019677B"/>
  </w:style>
  <w:style w:type="character" w:customStyle="1" w:styleId="apple-converted-space">
    <w:name w:val="apple-converted-space"/>
    <w:basedOn w:val="DefaultParagraphFont"/>
    <w:rsid w:val="0019677B"/>
  </w:style>
  <w:style w:type="paragraph" w:customStyle="1" w:styleId="1-Bullet">
    <w:name w:val="1-Bullet"/>
    <w:basedOn w:val="BodyText"/>
    <w:qFormat/>
    <w:rsid w:val="00451F55"/>
    <w:pPr>
      <w:numPr>
        <w:numId w:val="15"/>
      </w:numPr>
      <w:contextualSpacing/>
    </w:pPr>
    <w:rPr>
      <w:rFonts w:ascii="Times New Roman" w:eastAsiaTheme="minorHAnsi" w:hAnsi="Times New Roman" w:cstheme="minorBidi"/>
      <w:color w:val="auto"/>
      <w:sz w:val="24"/>
      <w:szCs w:val="22"/>
    </w:rPr>
  </w:style>
  <w:style w:type="table" w:styleId="GridTable6Colorful-Accent1">
    <w:name w:val="Grid Table 6 Colorful Accent 1"/>
    <w:basedOn w:val="TableNormal"/>
    <w:uiPriority w:val="51"/>
    <w:rsid w:val="0019677B"/>
    <w:rPr>
      <w:color w:val="119ADD" w:themeColor="accent1" w:themeShade="BF"/>
    </w:rPr>
    <w:tblPr>
      <w:tblStyleRowBandSize w:val="1"/>
      <w:tblStyleColBandSize w:val="1"/>
      <w:tblBorders>
        <w:top w:val="single" w:sz="4" w:space="0" w:color="95D6F6" w:themeColor="accent1" w:themeTint="99"/>
        <w:left w:val="single" w:sz="4" w:space="0" w:color="95D6F6" w:themeColor="accent1" w:themeTint="99"/>
        <w:bottom w:val="single" w:sz="4" w:space="0" w:color="95D6F6" w:themeColor="accent1" w:themeTint="99"/>
        <w:right w:val="single" w:sz="4" w:space="0" w:color="95D6F6" w:themeColor="accent1" w:themeTint="99"/>
        <w:insideH w:val="single" w:sz="4" w:space="0" w:color="95D6F6" w:themeColor="accent1" w:themeTint="99"/>
        <w:insideV w:val="single" w:sz="4" w:space="0" w:color="95D6F6" w:themeColor="accent1" w:themeTint="99"/>
      </w:tblBorders>
    </w:tblPr>
    <w:tblStylePr w:type="firstRow">
      <w:rPr>
        <w:b/>
        <w:bCs/>
      </w:rPr>
      <w:tblPr/>
      <w:tcPr>
        <w:tcBorders>
          <w:bottom w:val="single" w:sz="12" w:space="0" w:color="95D6F6" w:themeColor="accent1" w:themeTint="99"/>
        </w:tcBorders>
      </w:tcPr>
    </w:tblStylePr>
    <w:tblStylePr w:type="lastRow">
      <w:rPr>
        <w:b/>
        <w:bCs/>
      </w:rPr>
      <w:tblPr/>
      <w:tcPr>
        <w:tcBorders>
          <w:top w:val="double" w:sz="4" w:space="0" w:color="95D6F6" w:themeColor="accent1" w:themeTint="99"/>
        </w:tcBorders>
      </w:tcPr>
    </w:tblStylePr>
    <w:tblStylePr w:type="firstCol">
      <w:rPr>
        <w:b/>
        <w:bCs/>
      </w:rPr>
    </w:tblStylePr>
    <w:tblStylePr w:type="lastCol">
      <w:rPr>
        <w:b/>
        <w:bCs/>
      </w:rPr>
    </w:tblStylePr>
    <w:tblStylePr w:type="band1Vert">
      <w:tblPr/>
      <w:tcPr>
        <w:shd w:val="clear" w:color="auto" w:fill="DBF1FC" w:themeFill="accent1" w:themeFillTint="33"/>
      </w:tcPr>
    </w:tblStylePr>
    <w:tblStylePr w:type="band1Horz">
      <w:tblPr/>
      <w:tcPr>
        <w:shd w:val="clear" w:color="auto" w:fill="DBF1FC" w:themeFill="accent1" w:themeFillTint="33"/>
      </w:tcPr>
    </w:tblStylePr>
  </w:style>
  <w:style w:type="character" w:styleId="BookTitle">
    <w:name w:val="Book Title"/>
    <w:basedOn w:val="DefaultParagraphFont"/>
    <w:uiPriority w:val="99"/>
    <w:unhideWhenUsed/>
    <w:qFormat/>
    <w:rsid w:val="0019677B"/>
    <w:rPr>
      <w:b/>
      <w:bCs/>
      <w:i/>
      <w:iCs/>
      <w:spacing w:val="5"/>
    </w:rPr>
  </w:style>
  <w:style w:type="paragraph" w:customStyle="1" w:styleId="1-TabelBullet3Circle">
    <w:name w:val="1-Tabel Bullet3_Circle"/>
    <w:basedOn w:val="1-TableBullet2dash"/>
    <w:uiPriority w:val="39"/>
    <w:qFormat/>
    <w:rsid w:val="00451F55"/>
    <w:pPr>
      <w:numPr>
        <w:numId w:val="18"/>
      </w:numPr>
      <w:spacing w:before="0" w:after="0"/>
    </w:pPr>
    <w:rPr>
      <w:color w:val="auto"/>
    </w:rPr>
  </w:style>
  <w:style w:type="paragraph" w:customStyle="1" w:styleId="PropBodyCopy">
    <w:name w:val="Prop Body Copy"/>
    <w:link w:val="PropBodyCopyChar"/>
    <w:qFormat/>
    <w:rsid w:val="0019677B"/>
    <w:pPr>
      <w:spacing w:after="180" w:line="240" w:lineRule="exact"/>
    </w:pPr>
    <w:rPr>
      <w:rFonts w:ascii="Arial" w:eastAsia="Arial" w:hAnsi="Arial"/>
      <w:szCs w:val="22"/>
    </w:rPr>
  </w:style>
  <w:style w:type="paragraph" w:customStyle="1" w:styleId="PropNumbered">
    <w:name w:val="Prop Numbered"/>
    <w:basedOn w:val="Normal"/>
    <w:qFormat/>
    <w:rsid w:val="00451F55"/>
    <w:pPr>
      <w:numPr>
        <w:numId w:val="19"/>
      </w:numPr>
      <w:spacing w:after="180" w:line="240" w:lineRule="exact"/>
      <w:ind w:right="288"/>
    </w:pPr>
    <w:rPr>
      <w:rFonts w:ascii="Arial" w:eastAsia="Arial" w:hAnsi="Arial"/>
      <w:bCs w:val="0"/>
      <w:color w:val="000000"/>
      <w:sz w:val="21"/>
      <w:szCs w:val="22"/>
    </w:rPr>
  </w:style>
  <w:style w:type="character" w:customStyle="1" w:styleId="PropBodyCopyChar">
    <w:name w:val="Prop Body Copy Char"/>
    <w:basedOn w:val="DefaultParagraphFont"/>
    <w:link w:val="PropBodyCopy"/>
    <w:rsid w:val="0019677B"/>
    <w:rPr>
      <w:rFonts w:ascii="Arial" w:eastAsia="Arial" w:hAnsi="Arial"/>
      <w:szCs w:val="22"/>
    </w:rPr>
  </w:style>
  <w:style w:type="paragraph" w:customStyle="1" w:styleId="1-CallOutBoxHeading">
    <w:name w:val="1-Call Out Box Heading"/>
    <w:basedOn w:val="1-TableHeading"/>
    <w:qFormat/>
    <w:rsid w:val="009312FE"/>
    <w:pPr>
      <w:spacing w:before="20"/>
    </w:pPr>
    <w:rPr>
      <w:bCs w:val="0"/>
      <w:sz w:val="20"/>
      <w:szCs w:val="18"/>
    </w:rPr>
  </w:style>
  <w:style w:type="character" w:styleId="Emphasis">
    <w:name w:val="Emphasis"/>
    <w:basedOn w:val="DefaultParagraphFont"/>
    <w:uiPriority w:val="20"/>
    <w:qFormat/>
    <w:rsid w:val="0019677B"/>
    <w:rPr>
      <w:i/>
      <w:iCs/>
    </w:rPr>
  </w:style>
  <w:style w:type="character" w:customStyle="1" w:styleId="findhit">
    <w:name w:val="findhit"/>
    <w:basedOn w:val="DefaultParagraphFont"/>
    <w:rsid w:val="0019677B"/>
  </w:style>
  <w:style w:type="paragraph" w:customStyle="1" w:styleId="1-BoldLead">
    <w:name w:val="1-Bold Lead"/>
    <w:basedOn w:val="BodyText"/>
    <w:uiPriority w:val="39"/>
    <w:qFormat/>
    <w:rsid w:val="0019677B"/>
    <w:pPr>
      <w:spacing w:after="0"/>
    </w:pPr>
    <w:rPr>
      <w:rFonts w:eastAsia="Calibri"/>
      <w:b/>
      <w:bCs/>
      <w:color w:val="004B87" w:themeColor="text1"/>
    </w:rPr>
  </w:style>
  <w:style w:type="numbering" w:customStyle="1" w:styleId="NoList1">
    <w:name w:val="No List1"/>
    <w:next w:val="NoList"/>
    <w:uiPriority w:val="99"/>
    <w:semiHidden/>
    <w:unhideWhenUsed/>
    <w:rsid w:val="0019677B"/>
  </w:style>
  <w:style w:type="table" w:customStyle="1" w:styleId="BAHTableStyleCallout1">
    <w:name w:val="BAH_Table_Style_Callout1"/>
    <w:basedOn w:val="BAHTableStyle1"/>
    <w:uiPriority w:val="99"/>
    <w:rsid w:val="00451F55"/>
    <w:tblPr/>
    <w:tblStylePr w:type="firstRow">
      <w:pPr>
        <w:jc w:val="center"/>
      </w:pPr>
      <w:rPr>
        <w:rFonts w:ascii="Times New Roman Bold" w:hAnsi="Times New Roman Bold"/>
        <w:b w:val="0"/>
        <w:sz w:val="20"/>
      </w:rPr>
      <w:tblPr/>
      <w:trPr>
        <w:cantSplit/>
        <w:tblHeader/>
      </w:trPr>
      <w:tcPr>
        <w:tcBorders>
          <w:top w:val="nil"/>
          <w:left w:val="nil"/>
          <w:bottom w:val="single" w:sz="12" w:space="0" w:color="DA291C" w:themeColor="accent4"/>
          <w:right w:val="nil"/>
          <w:insideH w:val="nil"/>
          <w:insideV w:val="single" w:sz="4" w:space="0" w:color="FFFFFF" w:themeColor="text2"/>
        </w:tcBorders>
        <w:shd w:val="clear" w:color="auto" w:fill="004B87" w:themeFill="text1"/>
        <w:vAlign w:val="center"/>
      </w:tcPr>
    </w:tblStylePr>
    <w:tblStylePr w:type="lastRow">
      <w:rPr>
        <w:b/>
        <w:color w:val="0F161E" w:themeColor="background1" w:themeShade="F2"/>
      </w:rPr>
      <w:tblPr/>
      <w:tcPr>
        <w:shd w:val="clear" w:color="auto" w:fill="004B87" w:themeFill="text1"/>
      </w:tcPr>
    </w:tblStylePr>
    <w:tblStylePr w:type="firstCol">
      <w:rPr>
        <w:rFonts w:ascii="Times New Roman Bold" w:hAnsi="Times New Roman Bold"/>
        <w:color w:val="101820" w:themeColor="background1"/>
      </w:rPr>
      <w:tblPr/>
      <w:tcPr>
        <w:tcBorders>
          <w:insideH w:val="single" w:sz="4" w:space="0" w:color="FFFFFF" w:themeColor="text2"/>
          <w:insideV w:val="single" w:sz="4" w:space="0" w:color="FFFFFF" w:themeColor="text2"/>
        </w:tcBorders>
        <w:shd w:val="clear" w:color="auto" w:fill="004B87" w:themeFill="text1"/>
      </w:tcPr>
    </w:tblStylePr>
    <w:tblStylePr w:type="lastCol">
      <w:rPr>
        <w:color w:val="101820" w:themeColor="background1"/>
      </w:rPr>
      <w:tblPr/>
      <w:tcPr>
        <w:shd w:val="clear" w:color="auto" w:fill="004B87" w:themeFill="text1"/>
      </w:tcPr>
    </w:tblStylePr>
    <w:tblStylePr w:type="band1Horz">
      <w:tblPr/>
      <w:tcPr>
        <w:shd w:val="clear" w:color="auto" w:fill="004B87" w:themeFill="text1"/>
      </w:tcPr>
    </w:tblStylePr>
    <w:tblStylePr w:type="band2Horz">
      <w:tblPr/>
      <w:tcPr>
        <w:tcBorders>
          <w:insideH w:val="single" w:sz="4" w:space="0" w:color="FFFFFF" w:themeColor="text2"/>
          <w:insideV w:val="single" w:sz="4" w:space="0" w:color="FFFFFF" w:themeColor="text2"/>
        </w:tcBorders>
        <w:shd w:val="clear" w:color="auto" w:fill="004B87" w:themeFill="text1"/>
      </w:tcPr>
    </w:tblStylePr>
    <w:tblStylePr w:type="seCell">
      <w:rPr>
        <w:color w:val="101820" w:themeColor="background1"/>
      </w:rPr>
    </w:tblStylePr>
  </w:style>
  <w:style w:type="numbering" w:customStyle="1" w:styleId="BulletMultiLevelList1">
    <w:name w:val="Bullet_MultiLevelList1"/>
    <w:uiPriority w:val="99"/>
    <w:rsid w:val="005C2442"/>
    <w:pPr>
      <w:numPr>
        <w:numId w:val="16"/>
      </w:numPr>
    </w:pPr>
  </w:style>
  <w:style w:type="numbering" w:customStyle="1" w:styleId="BulletMultiLevelList21">
    <w:name w:val="Bullet_MultiLevelList21"/>
    <w:uiPriority w:val="99"/>
    <w:rsid w:val="005C2442"/>
    <w:pPr>
      <w:numPr>
        <w:numId w:val="17"/>
      </w:numPr>
    </w:pPr>
  </w:style>
  <w:style w:type="paragraph" w:customStyle="1" w:styleId="TableParagraph">
    <w:name w:val="Table Paragraph"/>
    <w:basedOn w:val="Normal"/>
    <w:uiPriority w:val="1"/>
    <w:qFormat/>
    <w:rsid w:val="0019677B"/>
    <w:pPr>
      <w:widowControl w:val="0"/>
      <w:autoSpaceDE w:val="0"/>
      <w:autoSpaceDN w:val="0"/>
      <w:ind w:left="107"/>
    </w:pPr>
    <w:rPr>
      <w:rFonts w:eastAsiaTheme="minorHAnsi" w:cstheme="minorBidi"/>
      <w:bCs w:val="0"/>
      <w:color w:val="auto"/>
      <w:szCs w:val="22"/>
    </w:rPr>
  </w:style>
  <w:style w:type="table" w:customStyle="1" w:styleId="BAHTableStyle12">
    <w:name w:val="BAH_Table_Style_12"/>
    <w:basedOn w:val="TableNormal"/>
    <w:rsid w:val="0019677B"/>
    <w:rPr>
      <w:rFonts w:ascii="Arial Narrow" w:hAnsi="Arial Narrow"/>
    </w:rPr>
    <w:tblPr>
      <w:tblStyleRowBandSize w:val="1"/>
      <w:tblStyleColBandSize w:val="1"/>
      <w:tbl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insideH w:val="single" w:sz="4" w:space="0" w:color="D9D9D9" w:themeColor="text2" w:themeShade="D9"/>
        <w:insideV w:val="single" w:sz="4" w:space="0" w:color="D9D9D9" w:themeColor="text2" w:themeShade="D9"/>
      </w:tblBorders>
      <w:tblCellMar>
        <w:left w:w="43" w:type="dxa"/>
        <w:right w:w="43" w:type="dxa"/>
      </w:tblCellMar>
    </w:tblPr>
    <w:tblStylePr w:type="firstRow">
      <w:pPr>
        <w:jc w:val="center"/>
      </w:pPr>
      <w:rPr>
        <w:rFonts w:ascii="Webdings" w:hAnsi="Webdings"/>
        <w:b w:val="0"/>
        <w:sz w:val="20"/>
      </w:rPr>
      <w:tblPr/>
      <w:tcPr>
        <w:tcBorders>
          <w:top w:val="nil"/>
          <w:left w:val="nil"/>
          <w:bottom w:val="single" w:sz="12" w:space="0" w:color="DA291C" w:themeColor="accent4"/>
          <w:right w:val="nil"/>
          <w:insideH w:val="nil"/>
          <w:insideV w:val="single" w:sz="4" w:space="0" w:color="FFFFFF" w:themeColor="text2"/>
        </w:tcBorders>
        <w:shd w:val="clear" w:color="auto" w:fill="004B87" w:themeFill="text1"/>
        <w:vAlign w:val="center"/>
      </w:tcPr>
    </w:tblStylePr>
    <w:tblStylePr w:type="lastRow">
      <w:rPr>
        <w:b w:val="0"/>
        <w:color w:val="0F161E" w:themeColor="background1" w:themeShade="F2"/>
      </w:rPr>
      <w:tblPr/>
      <w:tcPr>
        <w:shd w:val="clear" w:color="auto" w:fill="101820" w:themeFill="background1"/>
      </w:tcPr>
    </w:tblStylePr>
    <w:tblStylePr w:type="firstCol">
      <w:rPr>
        <w:rFonts w:ascii="Times New Roman (Body CS)" w:hAnsi="Times New Roman (Body CS)"/>
        <w:color w:val="101820" w:themeColor="background1"/>
      </w:rPr>
      <w:tblPr/>
      <w:tcPr>
        <w:tcBorders>
          <w:insideH w:val="single" w:sz="4" w:space="0" w:color="FFFFFF" w:themeColor="text2"/>
          <w:insideV w:val="single" w:sz="4" w:space="0" w:color="FFFFFF" w:themeColor="text2"/>
        </w:tcBorders>
        <w:shd w:val="clear" w:color="auto" w:fill="808080" w:themeFill="text2" w:themeFillShade="80"/>
      </w:tcPr>
    </w:tblStylePr>
    <w:tblStylePr w:type="lastCol">
      <w:rPr>
        <w:color w:val="101820" w:themeColor="background1"/>
      </w:rPr>
      <w:tblPr/>
      <w:tcPr>
        <w:shd w:val="clear" w:color="auto" w:fill="004B87" w:themeFill="text1"/>
      </w:tcPr>
    </w:tblStylePr>
    <w:tblStylePr w:type="band1Horz">
      <w:tblPr/>
      <w:tcPr>
        <w:shd w:val="clear" w:color="auto" w:fill="FFFFFF"/>
      </w:tcPr>
    </w:tblStylePr>
    <w:tblStylePr w:type="band2Horz">
      <w:tblPr/>
      <w:tcPr>
        <w:tcBorders>
          <w:insideH w:val="single" w:sz="4" w:space="0" w:color="FFFFFF" w:themeColor="text2"/>
          <w:insideV w:val="single" w:sz="4" w:space="0" w:color="FFFFFF" w:themeColor="text2"/>
        </w:tcBorders>
        <w:shd w:val="clear" w:color="auto" w:fill="D9D9D9" w:themeFill="text2" w:themeFillShade="D9"/>
      </w:tcPr>
    </w:tblStylePr>
    <w:tblStylePr w:type="seCell">
      <w:rPr>
        <w:color w:val="101820" w:themeColor="background1"/>
      </w:rPr>
    </w:tblStylePr>
  </w:style>
  <w:style w:type="paragraph" w:customStyle="1" w:styleId="1-PPHeading2">
    <w:name w:val="1-PP_Heading 2"/>
    <w:basedOn w:val="Heading2"/>
    <w:uiPriority w:val="39"/>
    <w:qFormat/>
    <w:rsid w:val="00451F55"/>
    <w:pPr>
      <w:numPr>
        <w:numId w:val="3"/>
      </w:numPr>
      <w:shd w:val="clear" w:color="auto" w:fill="004B87"/>
    </w:pPr>
    <w:rPr>
      <w:smallCaps/>
      <w:color w:val="FFFFFF" w:themeColor="text2"/>
    </w:rPr>
  </w:style>
  <w:style w:type="paragraph" w:customStyle="1" w:styleId="1-PPTableSpacer">
    <w:name w:val="1-PP_Table Spacer"/>
    <w:basedOn w:val="Normal"/>
    <w:uiPriority w:val="39"/>
    <w:qFormat/>
    <w:rsid w:val="0019677B"/>
    <w:rPr>
      <w:color w:val="101820" w:themeColor="background1"/>
      <w:sz w:val="10"/>
      <w:szCs w:val="10"/>
    </w:rPr>
  </w:style>
  <w:style w:type="paragraph" w:customStyle="1" w:styleId="1-PPtextga">
    <w:name w:val="1-PP_text_ga"/>
    <w:basedOn w:val="1-TableText"/>
    <w:link w:val="1-PPtextgaChar"/>
    <w:uiPriority w:val="39"/>
    <w:qFormat/>
    <w:rsid w:val="0019677B"/>
    <w:pPr>
      <w:spacing w:before="0" w:after="0" w:line="200" w:lineRule="exact"/>
    </w:pPr>
    <w:rPr>
      <w:color w:val="000000"/>
    </w:rPr>
  </w:style>
  <w:style w:type="character" w:customStyle="1" w:styleId="1-PPtextgaChar">
    <w:name w:val="1-PP_text_ga Char"/>
    <w:basedOn w:val="1-TableTextChar"/>
    <w:link w:val="1-PPtextga"/>
    <w:uiPriority w:val="39"/>
    <w:rsid w:val="0019677B"/>
    <w:rPr>
      <w:rFonts w:ascii="Arial Narrow" w:hAnsi="Arial Narrow" w:cs="Arial"/>
      <w:bCs/>
      <w:color w:val="000000"/>
      <w:sz w:val="18"/>
      <w:szCs w:val="16"/>
    </w:rPr>
  </w:style>
  <w:style w:type="paragraph" w:customStyle="1" w:styleId="1-PPtextreg">
    <w:name w:val="1-PP_text_reg"/>
    <w:basedOn w:val="Normal"/>
    <w:link w:val="1-PPtextregChar"/>
    <w:uiPriority w:val="39"/>
    <w:qFormat/>
    <w:rsid w:val="0019677B"/>
    <w:pPr>
      <w:spacing w:line="200" w:lineRule="exact"/>
    </w:pPr>
    <w:rPr>
      <w:rFonts w:eastAsia="MS Gothic" w:cs="Calibri"/>
      <w:color w:val="101820"/>
      <w:sz w:val="18"/>
      <w:szCs w:val="18"/>
    </w:rPr>
  </w:style>
  <w:style w:type="character" w:customStyle="1" w:styleId="1-PPtextregChar">
    <w:name w:val="1-PP_text_reg Char"/>
    <w:basedOn w:val="1-TableTextChar"/>
    <w:link w:val="1-PPtextreg"/>
    <w:uiPriority w:val="39"/>
    <w:rsid w:val="0019677B"/>
    <w:rPr>
      <w:rFonts w:ascii="Arial Narrow" w:eastAsia="MS Gothic" w:hAnsi="Arial Narrow" w:cs="Calibri"/>
      <w:bCs/>
      <w:color w:val="101820"/>
      <w:sz w:val="18"/>
      <w:szCs w:val="18"/>
    </w:rPr>
  </w:style>
  <w:style w:type="table" w:customStyle="1" w:styleId="BAHTableStyle112">
    <w:name w:val="BAH_Table_Style_112"/>
    <w:basedOn w:val="TableNormal"/>
    <w:rsid w:val="0019677B"/>
    <w:rPr>
      <w:rFonts w:ascii="Arial Narrow" w:hAnsi="Arial Narrow"/>
    </w:rPr>
    <w:tblPr>
      <w:tblStyleRowBandSize w:val="1"/>
      <w:tblStyleColBandSize w:val="1"/>
      <w:tbl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insideH w:val="single" w:sz="4" w:space="0" w:color="D9D9D9" w:themeColor="text2" w:themeShade="D9"/>
        <w:insideV w:val="single" w:sz="4" w:space="0" w:color="D9D9D9" w:themeColor="text2" w:themeShade="D9"/>
      </w:tblBorders>
      <w:tblCellMar>
        <w:left w:w="43" w:type="dxa"/>
        <w:right w:w="43" w:type="dxa"/>
      </w:tblCellMar>
    </w:tblPr>
    <w:tblStylePr w:type="firstRow">
      <w:pPr>
        <w:jc w:val="center"/>
      </w:pPr>
      <w:rPr>
        <w:rFonts w:ascii="Bahnschrift SemiBold SemiConden" w:hAnsi="Bahnschrift SemiBold SemiConden"/>
        <w:b w:val="0"/>
        <w:sz w:val="20"/>
      </w:rPr>
      <w:tblPr/>
      <w:tcPr>
        <w:tcBorders>
          <w:top w:val="nil"/>
          <w:left w:val="nil"/>
          <w:bottom w:val="single" w:sz="12" w:space="0" w:color="DA291C" w:themeColor="accent4"/>
          <w:right w:val="nil"/>
          <w:insideH w:val="nil"/>
          <w:insideV w:val="single" w:sz="4" w:space="0" w:color="FFFFFF" w:themeColor="text2"/>
        </w:tcBorders>
        <w:shd w:val="clear" w:color="auto" w:fill="004B87" w:themeFill="text1"/>
      </w:tcPr>
    </w:tblStylePr>
    <w:tblStylePr w:type="lastRow">
      <w:rPr>
        <w:b w:val="0"/>
        <w:color w:val="0F161E" w:themeColor="background1" w:themeShade="F2"/>
      </w:rPr>
      <w:tblPr/>
      <w:tcPr>
        <w:shd w:val="clear" w:color="auto" w:fill="101820" w:themeFill="background1"/>
      </w:tcPr>
    </w:tblStylePr>
    <w:tblStylePr w:type="firstCol">
      <w:rPr>
        <w:rFonts w:ascii="Bahnschrift SemiBold SemiConden" w:hAnsi="Bahnschrift SemiBold SemiConden"/>
        <w:color w:val="101820" w:themeColor="background1"/>
      </w:rPr>
      <w:tblPr/>
      <w:tcPr>
        <w:tcBorders>
          <w:insideH w:val="single" w:sz="4" w:space="0" w:color="FFFFFF" w:themeColor="text2"/>
          <w:insideV w:val="single" w:sz="4" w:space="0" w:color="FFFFFF" w:themeColor="text2"/>
        </w:tcBorders>
        <w:shd w:val="clear" w:color="auto" w:fill="808080" w:themeFill="text2" w:themeFillShade="80"/>
      </w:tcPr>
    </w:tblStylePr>
    <w:tblStylePr w:type="lastCol">
      <w:rPr>
        <w:color w:val="101820" w:themeColor="background1"/>
      </w:rPr>
      <w:tblPr/>
      <w:tcPr>
        <w:shd w:val="clear" w:color="auto" w:fill="004B87" w:themeFill="text1"/>
      </w:tcPr>
    </w:tblStylePr>
    <w:tblStylePr w:type="band1Horz">
      <w:tblPr/>
      <w:tcPr>
        <w:shd w:val="clear" w:color="auto" w:fill="FFFFFF"/>
      </w:tcPr>
    </w:tblStylePr>
    <w:tblStylePr w:type="band2Horz">
      <w:tblPr/>
      <w:tcPr>
        <w:shd w:val="clear" w:color="auto" w:fill="D9D9D9" w:themeFill="text2" w:themeFillShade="D9"/>
      </w:tcPr>
    </w:tblStylePr>
    <w:tblStylePr w:type="seCell">
      <w:rPr>
        <w:color w:val="101820" w:themeColor="background1"/>
      </w:rPr>
    </w:tblStylePr>
  </w:style>
  <w:style w:type="paragraph" w:styleId="Index8">
    <w:name w:val="index 8"/>
    <w:basedOn w:val="Normal"/>
    <w:next w:val="Normal"/>
    <w:autoRedefine/>
    <w:uiPriority w:val="99"/>
    <w:unhideWhenUsed/>
    <w:rsid w:val="0019677B"/>
    <w:pPr>
      <w:ind w:left="1920" w:hanging="240"/>
    </w:pPr>
    <w:rPr>
      <w:rFonts w:ascii="Times New Roman" w:hAnsi="Times New Roman"/>
      <w:bCs w:val="0"/>
      <w:color w:val="auto"/>
      <w:sz w:val="24"/>
    </w:rPr>
  </w:style>
  <w:style w:type="table" w:customStyle="1" w:styleId="BAHTableStyle13">
    <w:name w:val="BAH_Table_Style_13"/>
    <w:basedOn w:val="TableNormal"/>
    <w:rsid w:val="0019677B"/>
    <w:rPr>
      <w:rFonts w:ascii="Arial Narrow" w:hAnsi="Arial Narrow"/>
    </w:rPr>
    <w:tblPr>
      <w:tblStyleRowBandSize w:val="1"/>
      <w:tblStyleColBandSize w:val="1"/>
      <w:tbl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insideH w:val="single" w:sz="4" w:space="0" w:color="D9D9D9" w:themeColor="text2" w:themeShade="D9"/>
        <w:insideV w:val="single" w:sz="4" w:space="0" w:color="D9D9D9" w:themeColor="text2" w:themeShade="D9"/>
      </w:tblBorders>
      <w:tblCellMar>
        <w:left w:w="43" w:type="dxa"/>
        <w:right w:w="43" w:type="dxa"/>
      </w:tblCellMar>
    </w:tblPr>
    <w:tblStylePr w:type="firstRow">
      <w:pPr>
        <w:jc w:val="center"/>
      </w:pPr>
      <w:rPr>
        <w:rFonts w:ascii="Arial Black" w:hAnsi="Arial Black"/>
        <w:b w:val="0"/>
        <w:sz w:val="20"/>
      </w:rPr>
      <w:tblPr/>
      <w:tcPr>
        <w:tcBorders>
          <w:top w:val="nil"/>
          <w:left w:val="nil"/>
          <w:bottom w:val="single" w:sz="12" w:space="0" w:color="DA291C" w:themeColor="accent4"/>
          <w:right w:val="nil"/>
          <w:insideH w:val="nil"/>
          <w:insideV w:val="single" w:sz="4" w:space="0" w:color="FFFFFF" w:themeColor="text2"/>
        </w:tcBorders>
        <w:shd w:val="clear" w:color="auto" w:fill="004B87" w:themeFill="text1"/>
        <w:vAlign w:val="center"/>
      </w:tcPr>
    </w:tblStylePr>
    <w:tblStylePr w:type="lastRow">
      <w:rPr>
        <w:b w:val="0"/>
        <w:color w:val="0F161E" w:themeColor="background1" w:themeShade="F2"/>
      </w:rPr>
      <w:tblPr/>
      <w:tcPr>
        <w:shd w:val="clear" w:color="auto" w:fill="101820" w:themeFill="background1"/>
      </w:tcPr>
    </w:tblStylePr>
    <w:tblStylePr w:type="firstCol">
      <w:rPr>
        <w:rFonts w:ascii="Times New Roman (Body CS)" w:hAnsi="Times New Roman (Body CS)"/>
        <w:color w:val="101820" w:themeColor="background1"/>
      </w:rPr>
      <w:tblPr/>
      <w:tcPr>
        <w:tcBorders>
          <w:insideH w:val="single" w:sz="4" w:space="0" w:color="FFFFFF" w:themeColor="text2"/>
          <w:insideV w:val="single" w:sz="4" w:space="0" w:color="FFFFFF" w:themeColor="text2"/>
        </w:tcBorders>
        <w:shd w:val="clear" w:color="auto" w:fill="808080" w:themeFill="text2" w:themeFillShade="80"/>
      </w:tcPr>
    </w:tblStylePr>
    <w:tblStylePr w:type="lastCol">
      <w:rPr>
        <w:color w:val="101820" w:themeColor="background1"/>
      </w:rPr>
      <w:tblPr/>
      <w:tcPr>
        <w:shd w:val="clear" w:color="auto" w:fill="004B87" w:themeFill="text1"/>
      </w:tcPr>
    </w:tblStylePr>
    <w:tblStylePr w:type="band1Horz">
      <w:tblPr/>
      <w:tcPr>
        <w:shd w:val="clear" w:color="auto" w:fill="FFFFFF"/>
      </w:tcPr>
    </w:tblStylePr>
    <w:tblStylePr w:type="band2Horz">
      <w:tblPr/>
      <w:tcPr>
        <w:tcBorders>
          <w:insideH w:val="single" w:sz="4" w:space="0" w:color="FFFFFF" w:themeColor="text2"/>
          <w:insideV w:val="single" w:sz="4" w:space="0" w:color="FFFFFF" w:themeColor="text2"/>
        </w:tcBorders>
        <w:shd w:val="clear" w:color="auto" w:fill="D9D9D9" w:themeFill="text2" w:themeFillShade="D9"/>
      </w:tcPr>
    </w:tblStylePr>
    <w:tblStylePr w:type="seCell">
      <w:rPr>
        <w:color w:val="101820" w:themeColor="background1"/>
      </w:rPr>
    </w:tblStylePr>
  </w:style>
  <w:style w:type="table" w:customStyle="1" w:styleId="BAHTableStyle14">
    <w:name w:val="BAH_Table_Style_14"/>
    <w:basedOn w:val="TableNormal"/>
    <w:rsid w:val="0019677B"/>
    <w:rPr>
      <w:rFonts w:ascii="Arial Narrow" w:hAnsi="Arial Narrow"/>
    </w:rPr>
    <w:tblPr>
      <w:tblStyleRowBandSize w:val="1"/>
      <w:tblStyleColBandSize w:val="1"/>
      <w:tblBorders>
        <w:top w:val="single" w:sz="4" w:space="0" w:color="D9D9D9" w:themeColor="text2" w:themeShade="D9"/>
        <w:left w:val="single" w:sz="4" w:space="0" w:color="D9D9D9" w:themeColor="text2" w:themeShade="D9"/>
        <w:bottom w:val="single" w:sz="4" w:space="0" w:color="D9D9D9" w:themeColor="text2" w:themeShade="D9"/>
        <w:right w:val="single" w:sz="4" w:space="0" w:color="D9D9D9" w:themeColor="text2" w:themeShade="D9"/>
        <w:insideH w:val="single" w:sz="4" w:space="0" w:color="D9D9D9" w:themeColor="text2" w:themeShade="D9"/>
        <w:insideV w:val="single" w:sz="4" w:space="0" w:color="D9D9D9" w:themeColor="text2" w:themeShade="D9"/>
      </w:tblBorders>
      <w:tblCellMar>
        <w:left w:w="43" w:type="dxa"/>
        <w:right w:w="43" w:type="dxa"/>
      </w:tblCellMar>
    </w:tblPr>
    <w:tblStylePr w:type="firstRow">
      <w:pPr>
        <w:jc w:val="center"/>
      </w:pPr>
      <w:rPr>
        <w:rFonts w:ascii="Arial Black" w:hAnsi="Arial Black"/>
        <w:b w:val="0"/>
        <w:sz w:val="20"/>
      </w:rPr>
      <w:tblPr/>
      <w:tcPr>
        <w:tcBorders>
          <w:top w:val="nil"/>
          <w:left w:val="nil"/>
          <w:bottom w:val="single" w:sz="12" w:space="0" w:color="DA291C" w:themeColor="accent4"/>
          <w:right w:val="nil"/>
          <w:insideH w:val="nil"/>
          <w:insideV w:val="single" w:sz="4" w:space="0" w:color="FFFFFF" w:themeColor="text2"/>
        </w:tcBorders>
        <w:shd w:val="clear" w:color="auto" w:fill="004B87" w:themeFill="text1"/>
        <w:vAlign w:val="center"/>
      </w:tcPr>
    </w:tblStylePr>
    <w:tblStylePr w:type="lastRow">
      <w:rPr>
        <w:b w:val="0"/>
        <w:color w:val="0F161E" w:themeColor="background1" w:themeShade="F2"/>
      </w:rPr>
      <w:tblPr/>
      <w:tcPr>
        <w:shd w:val="clear" w:color="auto" w:fill="101820" w:themeFill="background1"/>
      </w:tcPr>
    </w:tblStylePr>
    <w:tblStylePr w:type="firstCol">
      <w:rPr>
        <w:rFonts w:ascii="Times New Roman (Body CS)" w:hAnsi="Times New Roman (Body CS)"/>
        <w:color w:val="101820" w:themeColor="background1"/>
      </w:rPr>
      <w:tblPr/>
      <w:tcPr>
        <w:tcBorders>
          <w:insideH w:val="single" w:sz="4" w:space="0" w:color="FFFFFF" w:themeColor="text2"/>
          <w:insideV w:val="single" w:sz="4" w:space="0" w:color="FFFFFF" w:themeColor="text2"/>
        </w:tcBorders>
        <w:shd w:val="clear" w:color="auto" w:fill="808080" w:themeFill="text2" w:themeFillShade="80"/>
      </w:tcPr>
    </w:tblStylePr>
    <w:tblStylePr w:type="lastCol">
      <w:rPr>
        <w:color w:val="101820" w:themeColor="background1"/>
      </w:rPr>
      <w:tblPr/>
      <w:tcPr>
        <w:shd w:val="clear" w:color="auto" w:fill="004B87" w:themeFill="text1"/>
      </w:tcPr>
    </w:tblStylePr>
    <w:tblStylePr w:type="band1Horz">
      <w:tblPr/>
      <w:tcPr>
        <w:shd w:val="clear" w:color="auto" w:fill="FFFFFF"/>
      </w:tcPr>
    </w:tblStylePr>
    <w:tblStylePr w:type="band2Horz">
      <w:tblPr/>
      <w:tcPr>
        <w:tcBorders>
          <w:insideH w:val="single" w:sz="4" w:space="0" w:color="FFFFFF" w:themeColor="text2"/>
          <w:insideV w:val="single" w:sz="4" w:space="0" w:color="FFFFFF" w:themeColor="text2"/>
        </w:tcBorders>
        <w:shd w:val="clear" w:color="auto" w:fill="D9D9D9" w:themeFill="text2" w:themeFillShade="D9"/>
      </w:tcPr>
    </w:tblStylePr>
    <w:tblStylePr w:type="seCell">
      <w:rPr>
        <w:color w:val="101820" w:themeColor="background1"/>
      </w:rPr>
    </w:tblStylePr>
  </w:style>
  <w:style w:type="paragraph" w:customStyle="1" w:styleId="1-PPtextbulletscrc">
    <w:name w:val="1-PP_text bullets_crc"/>
    <w:basedOn w:val="Normal"/>
    <w:link w:val="1-PPtextbulletscrcChar"/>
    <w:uiPriority w:val="39"/>
    <w:qFormat/>
    <w:rsid w:val="00451F55"/>
    <w:pPr>
      <w:widowControl w:val="0"/>
      <w:numPr>
        <w:numId w:val="21"/>
      </w:numPr>
      <w:autoSpaceDE w:val="0"/>
      <w:autoSpaceDN w:val="0"/>
      <w:spacing w:line="200" w:lineRule="exact"/>
      <w:contextualSpacing/>
    </w:pPr>
    <w:rPr>
      <w:rFonts w:eastAsiaTheme="minorHAnsi" w:cstheme="minorBidi"/>
      <w:bCs w:val="0"/>
      <w:color w:val="auto"/>
      <w:sz w:val="18"/>
      <w:szCs w:val="18"/>
    </w:rPr>
  </w:style>
  <w:style w:type="character" w:customStyle="1" w:styleId="1-PPtextbulletscrcChar">
    <w:name w:val="1-PP_text bullets_crc Char"/>
    <w:basedOn w:val="DefaultParagraphFont"/>
    <w:link w:val="1-PPtextbulletscrc"/>
    <w:uiPriority w:val="39"/>
    <w:rsid w:val="0019677B"/>
    <w:rPr>
      <w:rFonts w:ascii="Arial Narrow" w:eastAsiaTheme="minorHAnsi" w:hAnsi="Arial Narrow" w:cstheme="minorBidi"/>
      <w:sz w:val="18"/>
      <w:szCs w:val="18"/>
    </w:rPr>
  </w:style>
  <w:style w:type="paragraph" w:customStyle="1" w:styleId="1-PPtextbullets">
    <w:name w:val="1-PP_text_bullets"/>
    <w:basedOn w:val="ListParagraph"/>
    <w:link w:val="1-PPtextbulletsChar"/>
    <w:uiPriority w:val="39"/>
    <w:qFormat/>
    <w:rsid w:val="00451F55"/>
    <w:pPr>
      <w:widowControl w:val="0"/>
      <w:numPr>
        <w:numId w:val="20"/>
      </w:numPr>
      <w:spacing w:line="200" w:lineRule="exact"/>
    </w:pPr>
    <w:rPr>
      <w:rFonts w:eastAsiaTheme="minorEastAsia" w:cstheme="minorBidi"/>
      <w:color w:val="101820"/>
      <w:sz w:val="18"/>
      <w:szCs w:val="18"/>
    </w:rPr>
  </w:style>
  <w:style w:type="character" w:customStyle="1" w:styleId="1-PPtextbulletsChar">
    <w:name w:val="1-PP_text_bullets Char"/>
    <w:basedOn w:val="DefaultParagraphFont"/>
    <w:link w:val="1-PPtextbullets"/>
    <w:uiPriority w:val="39"/>
    <w:rsid w:val="0019677B"/>
    <w:rPr>
      <w:rFonts w:ascii="Arial Narrow" w:eastAsiaTheme="minorEastAsia" w:hAnsi="Arial Narrow" w:cstheme="minorBidi"/>
      <w:bCs/>
      <w:color w:val="101820"/>
      <w:sz w:val="18"/>
      <w:szCs w:val="18"/>
    </w:rPr>
  </w:style>
  <w:style w:type="paragraph" w:customStyle="1" w:styleId="1-ResumeStatementText">
    <w:name w:val="1-Resume Statement Text"/>
    <w:basedOn w:val="Normal"/>
    <w:uiPriority w:val="24"/>
    <w:qFormat/>
    <w:rsid w:val="0057235D"/>
    <w:pPr>
      <w:tabs>
        <w:tab w:val="right" w:pos="10800"/>
      </w:tabs>
      <w:spacing w:line="240" w:lineRule="exact"/>
      <w:jc w:val="both"/>
      <w:textAlignment w:val="baseline"/>
    </w:pPr>
    <w:rPr>
      <w:rFonts w:cs="Segoe UI"/>
      <w:bCs w:val="0"/>
      <w:color w:val="004B87"/>
      <w:sz w:val="22"/>
      <w:szCs w:val="22"/>
    </w:rPr>
  </w:style>
  <w:style w:type="paragraph" w:customStyle="1" w:styleId="1-ResumeRole">
    <w:name w:val="1-Resume Role"/>
    <w:basedOn w:val="1-TableText"/>
    <w:uiPriority w:val="39"/>
    <w:qFormat/>
    <w:rsid w:val="0019677B"/>
    <w:pPr>
      <w:spacing w:line="340" w:lineRule="exact"/>
    </w:pPr>
    <w:rPr>
      <w:rFonts w:ascii="Oswald" w:hAnsi="Oswald" w:cs="Calibri"/>
      <w:bCs w:val="0"/>
      <w:color w:val="004B87"/>
      <w:sz w:val="28"/>
      <w:szCs w:val="18"/>
    </w:rPr>
  </w:style>
  <w:style w:type="paragraph" w:customStyle="1" w:styleId="1-ResumeBulletWorkExperience">
    <w:name w:val="1-Resume Bullet_Work Experience"/>
    <w:basedOn w:val="1-ResumeBullet1dot"/>
    <w:uiPriority w:val="39"/>
    <w:qFormat/>
    <w:rsid w:val="001F754B"/>
    <w:pPr>
      <w:numPr>
        <w:numId w:val="32"/>
      </w:numPr>
      <w:spacing w:after="40"/>
      <w:ind w:left="144" w:hanging="144"/>
      <w:contextualSpacing w:val="0"/>
    </w:pPr>
  </w:style>
  <w:style w:type="paragraph" w:customStyle="1" w:styleId="1-ResumeBulletWorkExperience0">
    <w:name w:val="1-Resume Bullet_)Work Experience"/>
    <w:basedOn w:val="1-ResumeBullet1dot"/>
    <w:uiPriority w:val="39"/>
    <w:qFormat/>
    <w:rsid w:val="0019677B"/>
    <w:pPr>
      <w:numPr>
        <w:numId w:val="0"/>
      </w:numPr>
      <w:spacing w:after="40"/>
      <w:ind w:left="144" w:hanging="144"/>
    </w:pPr>
  </w:style>
  <w:style w:type="paragraph" w:customStyle="1" w:styleId="TableofFigures2">
    <w:name w:val="Table of Figures2"/>
    <w:basedOn w:val="TableofFigures"/>
    <w:uiPriority w:val="39"/>
    <w:qFormat/>
    <w:rsid w:val="0019677B"/>
    <w:pPr>
      <w:tabs>
        <w:tab w:val="left" w:pos="360"/>
        <w:tab w:val="right" w:leader="dot" w:pos="10214"/>
      </w:tabs>
    </w:pPr>
    <w:rPr>
      <w:rFonts w:asciiTheme="minorHAnsi" w:eastAsiaTheme="minorEastAsia" w:hAnsiTheme="minorHAnsi" w:cstheme="minorBidi"/>
      <w:bCs w:val="0"/>
      <w:noProof/>
      <w:sz w:val="22"/>
      <w:szCs w:val="22"/>
    </w:rPr>
  </w:style>
  <w:style w:type="paragraph" w:styleId="TOAHeading">
    <w:name w:val="toa heading"/>
    <w:basedOn w:val="Normal"/>
    <w:next w:val="Normal"/>
    <w:uiPriority w:val="99"/>
    <w:semiHidden/>
    <w:rsid w:val="002F3AF7"/>
    <w:pPr>
      <w:spacing w:before="120"/>
    </w:pPr>
    <w:rPr>
      <w:rFonts w:asciiTheme="majorHAnsi" w:eastAsiaTheme="majorEastAsia" w:hAnsiTheme="majorHAnsi" w:cstheme="majorBidi"/>
      <w:b/>
      <w:sz w:val="24"/>
    </w:rPr>
  </w:style>
  <w:style w:type="paragraph" w:styleId="Bibliography">
    <w:name w:val="Bibliography"/>
    <w:basedOn w:val="Normal"/>
    <w:next w:val="Normal"/>
    <w:uiPriority w:val="37"/>
    <w:semiHidden/>
    <w:unhideWhenUsed/>
    <w:rsid w:val="009D003A"/>
  </w:style>
  <w:style w:type="paragraph" w:styleId="BlockText">
    <w:name w:val="Block Text"/>
    <w:basedOn w:val="Normal"/>
    <w:uiPriority w:val="99"/>
    <w:semiHidden/>
    <w:unhideWhenUsed/>
    <w:rsid w:val="009D003A"/>
    <w:pPr>
      <w:pBdr>
        <w:top w:val="single" w:sz="2" w:space="10" w:color="4FBCF1" w:themeColor="accent1"/>
        <w:left w:val="single" w:sz="2" w:space="10" w:color="4FBCF1" w:themeColor="accent1"/>
        <w:bottom w:val="single" w:sz="2" w:space="10" w:color="4FBCF1" w:themeColor="accent1"/>
        <w:right w:val="single" w:sz="2" w:space="10" w:color="4FBCF1" w:themeColor="accent1"/>
      </w:pBdr>
      <w:ind w:left="1152" w:right="1152"/>
    </w:pPr>
    <w:rPr>
      <w:rFonts w:asciiTheme="minorHAnsi" w:eastAsiaTheme="minorEastAsia" w:hAnsiTheme="minorHAnsi" w:cstheme="minorBidi"/>
      <w:i/>
      <w:iCs/>
      <w:color w:val="4FBCF1" w:themeColor="accent1"/>
    </w:rPr>
  </w:style>
  <w:style w:type="paragraph" w:styleId="BodyText2">
    <w:name w:val="Body Text 2"/>
    <w:basedOn w:val="Normal"/>
    <w:link w:val="BodyText2Char"/>
    <w:uiPriority w:val="99"/>
    <w:semiHidden/>
    <w:unhideWhenUsed/>
    <w:rsid w:val="009D003A"/>
    <w:pPr>
      <w:spacing w:after="120" w:line="480" w:lineRule="auto"/>
    </w:pPr>
  </w:style>
  <w:style w:type="character" w:customStyle="1" w:styleId="BodyText2Char">
    <w:name w:val="Body Text 2 Char"/>
    <w:basedOn w:val="DefaultParagraphFont"/>
    <w:link w:val="BodyText2"/>
    <w:uiPriority w:val="99"/>
    <w:semiHidden/>
    <w:rsid w:val="009D003A"/>
    <w:rPr>
      <w:rFonts w:ascii="Arial Narrow" w:hAnsi="Arial Narrow"/>
      <w:bCs/>
      <w:color w:val="004B87" w:themeColor="text1"/>
      <w:szCs w:val="24"/>
    </w:rPr>
  </w:style>
  <w:style w:type="paragraph" w:styleId="BodyText3">
    <w:name w:val="Body Text 3"/>
    <w:basedOn w:val="Normal"/>
    <w:link w:val="BodyText3Char"/>
    <w:uiPriority w:val="99"/>
    <w:semiHidden/>
    <w:unhideWhenUsed/>
    <w:rsid w:val="009D003A"/>
    <w:pPr>
      <w:spacing w:after="120"/>
    </w:pPr>
    <w:rPr>
      <w:sz w:val="16"/>
      <w:szCs w:val="16"/>
    </w:rPr>
  </w:style>
  <w:style w:type="character" w:customStyle="1" w:styleId="BodyText3Char">
    <w:name w:val="Body Text 3 Char"/>
    <w:basedOn w:val="DefaultParagraphFont"/>
    <w:link w:val="BodyText3"/>
    <w:uiPriority w:val="99"/>
    <w:semiHidden/>
    <w:rsid w:val="009D003A"/>
    <w:rPr>
      <w:rFonts w:ascii="Arial Narrow" w:hAnsi="Arial Narrow"/>
      <w:bCs/>
      <w:color w:val="004B87" w:themeColor="text1"/>
      <w:sz w:val="16"/>
      <w:szCs w:val="16"/>
    </w:rPr>
  </w:style>
  <w:style w:type="paragraph" w:styleId="BodyTextFirstIndent">
    <w:name w:val="Body Text First Indent"/>
    <w:basedOn w:val="BodyText"/>
    <w:link w:val="BodyTextFirstIndentChar"/>
    <w:uiPriority w:val="99"/>
    <w:semiHidden/>
    <w:unhideWhenUsed/>
    <w:rsid w:val="009D003A"/>
    <w:pPr>
      <w:spacing w:after="0"/>
      <w:ind w:firstLine="360"/>
      <w:jc w:val="left"/>
    </w:pPr>
    <w:rPr>
      <w:bCs/>
      <w:color w:val="004B87" w:themeColor="text1"/>
    </w:rPr>
  </w:style>
  <w:style w:type="character" w:customStyle="1" w:styleId="BodyTextFirstIndentChar">
    <w:name w:val="Body Text First Indent Char"/>
    <w:basedOn w:val="BodyTextChar"/>
    <w:link w:val="BodyTextFirstIndent"/>
    <w:uiPriority w:val="99"/>
    <w:semiHidden/>
    <w:rsid w:val="009D003A"/>
    <w:rPr>
      <w:rFonts w:ascii="Arial Narrow" w:hAnsi="Arial Narrow"/>
      <w:bCs/>
      <w:color w:val="004B87" w:themeColor="text1"/>
      <w:szCs w:val="24"/>
    </w:rPr>
  </w:style>
  <w:style w:type="paragraph" w:styleId="BodyTextIndent">
    <w:name w:val="Body Text Indent"/>
    <w:basedOn w:val="Normal"/>
    <w:link w:val="BodyTextIndentChar"/>
    <w:uiPriority w:val="99"/>
    <w:semiHidden/>
    <w:unhideWhenUsed/>
    <w:rsid w:val="009D003A"/>
    <w:pPr>
      <w:spacing w:after="120"/>
      <w:ind w:left="360"/>
    </w:pPr>
  </w:style>
  <w:style w:type="character" w:customStyle="1" w:styleId="BodyTextIndentChar">
    <w:name w:val="Body Text Indent Char"/>
    <w:basedOn w:val="DefaultParagraphFont"/>
    <w:link w:val="BodyTextIndent"/>
    <w:uiPriority w:val="99"/>
    <w:semiHidden/>
    <w:rsid w:val="009D003A"/>
    <w:rPr>
      <w:rFonts w:ascii="Arial Narrow" w:hAnsi="Arial Narrow"/>
      <w:bCs/>
      <w:color w:val="004B87" w:themeColor="text1"/>
      <w:szCs w:val="24"/>
    </w:rPr>
  </w:style>
  <w:style w:type="paragraph" w:styleId="BodyTextFirstIndent2">
    <w:name w:val="Body Text First Indent 2"/>
    <w:basedOn w:val="BodyTextIndent"/>
    <w:link w:val="BodyTextFirstIndent2Char"/>
    <w:uiPriority w:val="99"/>
    <w:semiHidden/>
    <w:unhideWhenUsed/>
    <w:rsid w:val="009D003A"/>
    <w:pPr>
      <w:spacing w:after="0"/>
      <w:ind w:firstLine="360"/>
    </w:pPr>
  </w:style>
  <w:style w:type="character" w:customStyle="1" w:styleId="BodyTextFirstIndent2Char">
    <w:name w:val="Body Text First Indent 2 Char"/>
    <w:basedOn w:val="BodyTextIndentChar"/>
    <w:link w:val="BodyTextFirstIndent2"/>
    <w:uiPriority w:val="99"/>
    <w:semiHidden/>
    <w:rsid w:val="009D003A"/>
    <w:rPr>
      <w:rFonts w:ascii="Arial Narrow" w:hAnsi="Arial Narrow"/>
      <w:bCs/>
      <w:color w:val="004B87" w:themeColor="text1"/>
      <w:szCs w:val="24"/>
    </w:rPr>
  </w:style>
  <w:style w:type="paragraph" w:styleId="BodyTextIndent2">
    <w:name w:val="Body Text Indent 2"/>
    <w:basedOn w:val="Normal"/>
    <w:link w:val="BodyTextIndent2Char"/>
    <w:uiPriority w:val="99"/>
    <w:semiHidden/>
    <w:unhideWhenUsed/>
    <w:rsid w:val="009D003A"/>
    <w:pPr>
      <w:spacing w:after="120" w:line="480" w:lineRule="auto"/>
      <w:ind w:left="360"/>
    </w:pPr>
  </w:style>
  <w:style w:type="character" w:customStyle="1" w:styleId="BodyTextIndent2Char">
    <w:name w:val="Body Text Indent 2 Char"/>
    <w:basedOn w:val="DefaultParagraphFont"/>
    <w:link w:val="BodyTextIndent2"/>
    <w:uiPriority w:val="99"/>
    <w:semiHidden/>
    <w:rsid w:val="009D003A"/>
    <w:rPr>
      <w:rFonts w:ascii="Arial Narrow" w:hAnsi="Arial Narrow"/>
      <w:bCs/>
      <w:color w:val="004B87" w:themeColor="text1"/>
      <w:szCs w:val="24"/>
    </w:rPr>
  </w:style>
  <w:style w:type="paragraph" w:styleId="BodyTextIndent3">
    <w:name w:val="Body Text Indent 3"/>
    <w:basedOn w:val="Normal"/>
    <w:link w:val="BodyTextIndent3Char"/>
    <w:uiPriority w:val="99"/>
    <w:semiHidden/>
    <w:unhideWhenUsed/>
    <w:rsid w:val="009D003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003A"/>
    <w:rPr>
      <w:rFonts w:ascii="Arial Narrow" w:hAnsi="Arial Narrow"/>
      <w:bCs/>
      <w:color w:val="004B87" w:themeColor="text1"/>
      <w:sz w:val="16"/>
      <w:szCs w:val="16"/>
    </w:rPr>
  </w:style>
  <w:style w:type="paragraph" w:styleId="Closing">
    <w:name w:val="Closing"/>
    <w:basedOn w:val="Normal"/>
    <w:link w:val="ClosingChar"/>
    <w:uiPriority w:val="99"/>
    <w:semiHidden/>
    <w:unhideWhenUsed/>
    <w:rsid w:val="009D003A"/>
    <w:pPr>
      <w:ind w:left="4320"/>
    </w:pPr>
  </w:style>
  <w:style w:type="character" w:customStyle="1" w:styleId="ClosingChar">
    <w:name w:val="Closing Char"/>
    <w:basedOn w:val="DefaultParagraphFont"/>
    <w:link w:val="Closing"/>
    <w:uiPriority w:val="99"/>
    <w:semiHidden/>
    <w:rsid w:val="009D003A"/>
    <w:rPr>
      <w:rFonts w:ascii="Arial Narrow" w:hAnsi="Arial Narrow"/>
      <w:bCs/>
      <w:color w:val="004B87" w:themeColor="text1"/>
      <w:szCs w:val="24"/>
    </w:rPr>
  </w:style>
  <w:style w:type="paragraph" w:styleId="Date">
    <w:name w:val="Date"/>
    <w:basedOn w:val="Normal"/>
    <w:next w:val="Normal"/>
    <w:link w:val="DateChar"/>
    <w:uiPriority w:val="99"/>
    <w:semiHidden/>
    <w:unhideWhenUsed/>
    <w:rsid w:val="009D003A"/>
  </w:style>
  <w:style w:type="character" w:customStyle="1" w:styleId="DateChar">
    <w:name w:val="Date Char"/>
    <w:basedOn w:val="DefaultParagraphFont"/>
    <w:link w:val="Date"/>
    <w:uiPriority w:val="99"/>
    <w:semiHidden/>
    <w:rsid w:val="009D003A"/>
    <w:rPr>
      <w:rFonts w:ascii="Arial Narrow" w:hAnsi="Arial Narrow"/>
      <w:bCs/>
      <w:color w:val="004B87" w:themeColor="text1"/>
      <w:szCs w:val="24"/>
    </w:rPr>
  </w:style>
  <w:style w:type="paragraph" w:styleId="E-mailSignature">
    <w:name w:val="E-mail Signature"/>
    <w:basedOn w:val="Normal"/>
    <w:link w:val="E-mailSignatureChar"/>
    <w:uiPriority w:val="99"/>
    <w:semiHidden/>
    <w:unhideWhenUsed/>
    <w:rsid w:val="009D003A"/>
  </w:style>
  <w:style w:type="character" w:customStyle="1" w:styleId="E-mailSignatureChar">
    <w:name w:val="E-mail Signature Char"/>
    <w:basedOn w:val="DefaultParagraphFont"/>
    <w:link w:val="E-mailSignature"/>
    <w:uiPriority w:val="99"/>
    <w:semiHidden/>
    <w:rsid w:val="009D003A"/>
    <w:rPr>
      <w:rFonts w:ascii="Arial Narrow" w:hAnsi="Arial Narrow"/>
      <w:bCs/>
      <w:color w:val="004B87" w:themeColor="text1"/>
      <w:szCs w:val="24"/>
    </w:rPr>
  </w:style>
  <w:style w:type="paragraph" w:styleId="EndnoteText">
    <w:name w:val="endnote text"/>
    <w:basedOn w:val="Normal"/>
    <w:link w:val="EndnoteTextChar"/>
    <w:uiPriority w:val="99"/>
    <w:semiHidden/>
    <w:unhideWhenUsed/>
    <w:rsid w:val="009D003A"/>
    <w:rPr>
      <w:szCs w:val="20"/>
    </w:rPr>
  </w:style>
  <w:style w:type="character" w:customStyle="1" w:styleId="EndnoteTextChar">
    <w:name w:val="Endnote Text Char"/>
    <w:basedOn w:val="DefaultParagraphFont"/>
    <w:link w:val="EndnoteText"/>
    <w:uiPriority w:val="99"/>
    <w:semiHidden/>
    <w:rsid w:val="009D003A"/>
    <w:rPr>
      <w:rFonts w:ascii="Arial Narrow" w:hAnsi="Arial Narrow"/>
      <w:bCs/>
      <w:color w:val="004B87" w:themeColor="text1"/>
    </w:rPr>
  </w:style>
  <w:style w:type="paragraph" w:styleId="EnvelopeAddress">
    <w:name w:val="envelope address"/>
    <w:basedOn w:val="Normal"/>
    <w:uiPriority w:val="99"/>
    <w:semiHidden/>
    <w:unhideWhenUsed/>
    <w:rsid w:val="009D003A"/>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D003A"/>
    <w:rPr>
      <w:rFonts w:asciiTheme="majorHAnsi" w:eastAsiaTheme="majorEastAsia" w:hAnsiTheme="majorHAnsi" w:cstheme="majorBidi"/>
      <w:szCs w:val="20"/>
    </w:rPr>
  </w:style>
  <w:style w:type="paragraph" w:styleId="HTMLAddress">
    <w:name w:val="HTML Address"/>
    <w:basedOn w:val="Normal"/>
    <w:link w:val="HTMLAddressChar"/>
    <w:uiPriority w:val="99"/>
    <w:semiHidden/>
    <w:unhideWhenUsed/>
    <w:rsid w:val="009D003A"/>
    <w:rPr>
      <w:i/>
      <w:iCs/>
    </w:rPr>
  </w:style>
  <w:style w:type="character" w:customStyle="1" w:styleId="HTMLAddressChar">
    <w:name w:val="HTML Address Char"/>
    <w:basedOn w:val="DefaultParagraphFont"/>
    <w:link w:val="HTMLAddress"/>
    <w:uiPriority w:val="99"/>
    <w:semiHidden/>
    <w:rsid w:val="009D003A"/>
    <w:rPr>
      <w:rFonts w:ascii="Arial Narrow" w:hAnsi="Arial Narrow"/>
      <w:bCs/>
      <w:i/>
      <w:iCs/>
      <w:color w:val="004B87" w:themeColor="text1"/>
      <w:szCs w:val="24"/>
    </w:rPr>
  </w:style>
  <w:style w:type="paragraph" w:styleId="HTMLPreformatted">
    <w:name w:val="HTML Preformatted"/>
    <w:basedOn w:val="Normal"/>
    <w:link w:val="HTMLPreformattedChar"/>
    <w:uiPriority w:val="99"/>
    <w:semiHidden/>
    <w:unhideWhenUsed/>
    <w:rsid w:val="009D003A"/>
    <w:rPr>
      <w:rFonts w:ascii="Consolas" w:hAnsi="Consolas"/>
      <w:szCs w:val="20"/>
    </w:rPr>
  </w:style>
  <w:style w:type="character" w:customStyle="1" w:styleId="HTMLPreformattedChar">
    <w:name w:val="HTML Preformatted Char"/>
    <w:basedOn w:val="DefaultParagraphFont"/>
    <w:link w:val="HTMLPreformatted"/>
    <w:uiPriority w:val="99"/>
    <w:semiHidden/>
    <w:rsid w:val="009D003A"/>
    <w:rPr>
      <w:rFonts w:ascii="Consolas" w:hAnsi="Consolas"/>
      <w:bCs/>
      <w:color w:val="004B87" w:themeColor="text1"/>
    </w:rPr>
  </w:style>
  <w:style w:type="paragraph" w:styleId="Index1">
    <w:name w:val="index 1"/>
    <w:basedOn w:val="Normal"/>
    <w:next w:val="Normal"/>
    <w:autoRedefine/>
    <w:uiPriority w:val="99"/>
    <w:semiHidden/>
    <w:unhideWhenUsed/>
    <w:rsid w:val="009D003A"/>
    <w:pPr>
      <w:ind w:left="200" w:hanging="200"/>
    </w:pPr>
  </w:style>
  <w:style w:type="paragraph" w:styleId="Index2">
    <w:name w:val="index 2"/>
    <w:basedOn w:val="Normal"/>
    <w:next w:val="Normal"/>
    <w:autoRedefine/>
    <w:uiPriority w:val="99"/>
    <w:semiHidden/>
    <w:unhideWhenUsed/>
    <w:rsid w:val="009D003A"/>
    <w:pPr>
      <w:ind w:left="400" w:hanging="200"/>
    </w:pPr>
  </w:style>
  <w:style w:type="paragraph" w:styleId="Index3">
    <w:name w:val="index 3"/>
    <w:basedOn w:val="Normal"/>
    <w:next w:val="Normal"/>
    <w:autoRedefine/>
    <w:uiPriority w:val="99"/>
    <w:semiHidden/>
    <w:unhideWhenUsed/>
    <w:rsid w:val="009D003A"/>
    <w:pPr>
      <w:ind w:left="600" w:hanging="200"/>
    </w:pPr>
  </w:style>
  <w:style w:type="paragraph" w:styleId="Index4">
    <w:name w:val="index 4"/>
    <w:basedOn w:val="Normal"/>
    <w:next w:val="Normal"/>
    <w:autoRedefine/>
    <w:uiPriority w:val="99"/>
    <w:semiHidden/>
    <w:unhideWhenUsed/>
    <w:rsid w:val="009D003A"/>
    <w:pPr>
      <w:ind w:left="800" w:hanging="200"/>
    </w:pPr>
  </w:style>
  <w:style w:type="paragraph" w:styleId="Index5">
    <w:name w:val="index 5"/>
    <w:basedOn w:val="Normal"/>
    <w:next w:val="Normal"/>
    <w:autoRedefine/>
    <w:uiPriority w:val="99"/>
    <w:semiHidden/>
    <w:unhideWhenUsed/>
    <w:rsid w:val="009D003A"/>
    <w:pPr>
      <w:ind w:left="1000" w:hanging="200"/>
    </w:pPr>
  </w:style>
  <w:style w:type="paragraph" w:styleId="Index6">
    <w:name w:val="index 6"/>
    <w:basedOn w:val="Normal"/>
    <w:next w:val="Normal"/>
    <w:autoRedefine/>
    <w:uiPriority w:val="99"/>
    <w:semiHidden/>
    <w:unhideWhenUsed/>
    <w:rsid w:val="009D003A"/>
    <w:pPr>
      <w:ind w:left="1200" w:hanging="200"/>
    </w:pPr>
  </w:style>
  <w:style w:type="paragraph" w:styleId="Index7">
    <w:name w:val="index 7"/>
    <w:basedOn w:val="Normal"/>
    <w:next w:val="Normal"/>
    <w:autoRedefine/>
    <w:uiPriority w:val="99"/>
    <w:semiHidden/>
    <w:unhideWhenUsed/>
    <w:rsid w:val="009D003A"/>
    <w:pPr>
      <w:ind w:left="1400" w:hanging="200"/>
    </w:pPr>
  </w:style>
  <w:style w:type="paragraph" w:styleId="Index9">
    <w:name w:val="index 9"/>
    <w:basedOn w:val="Normal"/>
    <w:next w:val="Normal"/>
    <w:autoRedefine/>
    <w:uiPriority w:val="99"/>
    <w:semiHidden/>
    <w:unhideWhenUsed/>
    <w:rsid w:val="009D003A"/>
    <w:pPr>
      <w:ind w:left="1800" w:hanging="200"/>
    </w:pPr>
  </w:style>
  <w:style w:type="paragraph" w:styleId="IndexHeading">
    <w:name w:val="index heading"/>
    <w:basedOn w:val="Normal"/>
    <w:next w:val="Index1"/>
    <w:uiPriority w:val="99"/>
    <w:semiHidden/>
    <w:unhideWhenUsed/>
    <w:rsid w:val="009D003A"/>
    <w:rPr>
      <w:rFonts w:asciiTheme="majorHAnsi" w:eastAsiaTheme="majorEastAsia" w:hAnsiTheme="majorHAnsi" w:cstheme="majorBidi"/>
      <w:b/>
    </w:rPr>
  </w:style>
  <w:style w:type="paragraph" w:styleId="IntenseQuote">
    <w:name w:val="Intense Quote"/>
    <w:basedOn w:val="Normal"/>
    <w:next w:val="Normal"/>
    <w:link w:val="IntenseQuoteChar"/>
    <w:uiPriority w:val="99"/>
    <w:semiHidden/>
    <w:unhideWhenUsed/>
    <w:qFormat/>
    <w:rsid w:val="009D003A"/>
    <w:pPr>
      <w:pBdr>
        <w:top w:val="single" w:sz="4" w:space="10" w:color="4FBCF1" w:themeColor="accent1"/>
        <w:bottom w:val="single" w:sz="4" w:space="10" w:color="4FBCF1" w:themeColor="accent1"/>
      </w:pBdr>
      <w:spacing w:before="360" w:after="360"/>
      <w:ind w:left="864" w:right="864"/>
      <w:jc w:val="center"/>
    </w:pPr>
    <w:rPr>
      <w:i/>
      <w:iCs/>
      <w:color w:val="4FBCF1" w:themeColor="accent1"/>
    </w:rPr>
  </w:style>
  <w:style w:type="character" w:customStyle="1" w:styleId="IntenseQuoteChar">
    <w:name w:val="Intense Quote Char"/>
    <w:basedOn w:val="DefaultParagraphFont"/>
    <w:link w:val="IntenseQuote"/>
    <w:uiPriority w:val="99"/>
    <w:semiHidden/>
    <w:rsid w:val="009D003A"/>
    <w:rPr>
      <w:rFonts w:ascii="Arial Narrow" w:hAnsi="Arial Narrow"/>
      <w:bCs/>
      <w:i/>
      <w:iCs/>
      <w:color w:val="4FBCF1" w:themeColor="accent1"/>
      <w:szCs w:val="24"/>
    </w:rPr>
  </w:style>
  <w:style w:type="paragraph" w:styleId="List">
    <w:name w:val="List"/>
    <w:basedOn w:val="Normal"/>
    <w:uiPriority w:val="99"/>
    <w:semiHidden/>
    <w:unhideWhenUsed/>
    <w:rsid w:val="009D003A"/>
    <w:pPr>
      <w:ind w:left="360" w:hanging="360"/>
      <w:contextualSpacing/>
    </w:pPr>
  </w:style>
  <w:style w:type="paragraph" w:styleId="List2">
    <w:name w:val="List 2"/>
    <w:basedOn w:val="Normal"/>
    <w:uiPriority w:val="99"/>
    <w:semiHidden/>
    <w:unhideWhenUsed/>
    <w:rsid w:val="009D003A"/>
    <w:pPr>
      <w:ind w:left="720" w:hanging="360"/>
      <w:contextualSpacing/>
    </w:pPr>
  </w:style>
  <w:style w:type="paragraph" w:styleId="List4">
    <w:name w:val="List 4"/>
    <w:basedOn w:val="Normal"/>
    <w:uiPriority w:val="99"/>
    <w:semiHidden/>
    <w:unhideWhenUsed/>
    <w:rsid w:val="009D003A"/>
    <w:pPr>
      <w:ind w:left="1440" w:hanging="360"/>
      <w:contextualSpacing/>
    </w:pPr>
  </w:style>
  <w:style w:type="paragraph" w:styleId="List5">
    <w:name w:val="List 5"/>
    <w:basedOn w:val="Normal"/>
    <w:uiPriority w:val="99"/>
    <w:semiHidden/>
    <w:unhideWhenUsed/>
    <w:rsid w:val="009D003A"/>
    <w:pPr>
      <w:ind w:left="1800" w:hanging="360"/>
      <w:contextualSpacing/>
    </w:pPr>
  </w:style>
  <w:style w:type="paragraph" w:styleId="ListBullet">
    <w:name w:val="List Bullet"/>
    <w:basedOn w:val="Normal"/>
    <w:uiPriority w:val="99"/>
    <w:semiHidden/>
    <w:unhideWhenUsed/>
    <w:rsid w:val="009D003A"/>
    <w:pPr>
      <w:numPr>
        <w:numId w:val="22"/>
      </w:numPr>
      <w:contextualSpacing/>
    </w:pPr>
  </w:style>
  <w:style w:type="paragraph" w:styleId="ListBullet2">
    <w:name w:val="List Bullet 2"/>
    <w:basedOn w:val="Normal"/>
    <w:uiPriority w:val="99"/>
    <w:semiHidden/>
    <w:unhideWhenUsed/>
    <w:rsid w:val="009D003A"/>
    <w:pPr>
      <w:numPr>
        <w:numId w:val="23"/>
      </w:numPr>
      <w:contextualSpacing/>
    </w:pPr>
  </w:style>
  <w:style w:type="paragraph" w:styleId="ListBullet3">
    <w:name w:val="List Bullet 3"/>
    <w:basedOn w:val="Normal"/>
    <w:uiPriority w:val="99"/>
    <w:semiHidden/>
    <w:unhideWhenUsed/>
    <w:rsid w:val="009D003A"/>
    <w:pPr>
      <w:numPr>
        <w:numId w:val="24"/>
      </w:numPr>
      <w:contextualSpacing/>
    </w:pPr>
  </w:style>
  <w:style w:type="paragraph" w:styleId="ListBullet4">
    <w:name w:val="List Bullet 4"/>
    <w:basedOn w:val="Normal"/>
    <w:uiPriority w:val="99"/>
    <w:semiHidden/>
    <w:unhideWhenUsed/>
    <w:rsid w:val="009D003A"/>
    <w:pPr>
      <w:numPr>
        <w:numId w:val="25"/>
      </w:numPr>
      <w:contextualSpacing/>
    </w:pPr>
  </w:style>
  <w:style w:type="paragraph" w:styleId="ListBullet5">
    <w:name w:val="List Bullet 5"/>
    <w:basedOn w:val="Normal"/>
    <w:uiPriority w:val="99"/>
    <w:semiHidden/>
    <w:unhideWhenUsed/>
    <w:rsid w:val="009D003A"/>
    <w:pPr>
      <w:numPr>
        <w:numId w:val="26"/>
      </w:numPr>
      <w:contextualSpacing/>
    </w:pPr>
  </w:style>
  <w:style w:type="paragraph" w:styleId="ListContinue">
    <w:name w:val="List Continue"/>
    <w:basedOn w:val="Normal"/>
    <w:uiPriority w:val="99"/>
    <w:semiHidden/>
    <w:unhideWhenUsed/>
    <w:rsid w:val="009D003A"/>
    <w:pPr>
      <w:spacing w:after="120"/>
      <w:ind w:left="360"/>
      <w:contextualSpacing/>
    </w:pPr>
  </w:style>
  <w:style w:type="paragraph" w:styleId="ListContinue2">
    <w:name w:val="List Continue 2"/>
    <w:basedOn w:val="Normal"/>
    <w:uiPriority w:val="99"/>
    <w:semiHidden/>
    <w:unhideWhenUsed/>
    <w:rsid w:val="009D003A"/>
    <w:pPr>
      <w:spacing w:after="120"/>
      <w:ind w:left="720"/>
      <w:contextualSpacing/>
    </w:pPr>
  </w:style>
  <w:style w:type="paragraph" w:styleId="ListContinue3">
    <w:name w:val="List Continue 3"/>
    <w:basedOn w:val="Normal"/>
    <w:uiPriority w:val="99"/>
    <w:semiHidden/>
    <w:unhideWhenUsed/>
    <w:rsid w:val="009D003A"/>
    <w:pPr>
      <w:spacing w:after="120"/>
      <w:ind w:left="1080"/>
      <w:contextualSpacing/>
    </w:pPr>
  </w:style>
  <w:style w:type="paragraph" w:styleId="ListContinue4">
    <w:name w:val="List Continue 4"/>
    <w:basedOn w:val="Normal"/>
    <w:uiPriority w:val="99"/>
    <w:semiHidden/>
    <w:unhideWhenUsed/>
    <w:rsid w:val="009D003A"/>
    <w:pPr>
      <w:spacing w:after="120"/>
      <w:ind w:left="1440"/>
      <w:contextualSpacing/>
    </w:pPr>
  </w:style>
  <w:style w:type="paragraph" w:styleId="ListContinue5">
    <w:name w:val="List Continue 5"/>
    <w:basedOn w:val="Normal"/>
    <w:uiPriority w:val="99"/>
    <w:semiHidden/>
    <w:unhideWhenUsed/>
    <w:rsid w:val="009D003A"/>
    <w:pPr>
      <w:spacing w:after="120"/>
      <w:ind w:left="1800"/>
      <w:contextualSpacing/>
    </w:pPr>
  </w:style>
  <w:style w:type="paragraph" w:styleId="ListNumber">
    <w:name w:val="List Number"/>
    <w:basedOn w:val="Normal"/>
    <w:uiPriority w:val="99"/>
    <w:semiHidden/>
    <w:unhideWhenUsed/>
    <w:rsid w:val="009D003A"/>
    <w:pPr>
      <w:numPr>
        <w:numId w:val="27"/>
      </w:numPr>
      <w:contextualSpacing/>
    </w:pPr>
  </w:style>
  <w:style w:type="paragraph" w:styleId="ListNumber2">
    <w:name w:val="List Number 2"/>
    <w:basedOn w:val="Normal"/>
    <w:uiPriority w:val="99"/>
    <w:semiHidden/>
    <w:unhideWhenUsed/>
    <w:rsid w:val="009D003A"/>
    <w:pPr>
      <w:numPr>
        <w:numId w:val="28"/>
      </w:numPr>
      <w:contextualSpacing/>
    </w:pPr>
  </w:style>
  <w:style w:type="paragraph" w:styleId="ListNumber3">
    <w:name w:val="List Number 3"/>
    <w:basedOn w:val="Normal"/>
    <w:uiPriority w:val="99"/>
    <w:semiHidden/>
    <w:unhideWhenUsed/>
    <w:rsid w:val="009D003A"/>
    <w:pPr>
      <w:numPr>
        <w:numId w:val="29"/>
      </w:numPr>
      <w:contextualSpacing/>
    </w:pPr>
  </w:style>
  <w:style w:type="paragraph" w:styleId="ListNumber4">
    <w:name w:val="List Number 4"/>
    <w:basedOn w:val="Normal"/>
    <w:uiPriority w:val="99"/>
    <w:semiHidden/>
    <w:unhideWhenUsed/>
    <w:rsid w:val="009D003A"/>
    <w:pPr>
      <w:numPr>
        <w:numId w:val="30"/>
      </w:numPr>
      <w:contextualSpacing/>
    </w:pPr>
  </w:style>
  <w:style w:type="paragraph" w:styleId="ListNumber5">
    <w:name w:val="List Number 5"/>
    <w:basedOn w:val="Normal"/>
    <w:uiPriority w:val="99"/>
    <w:semiHidden/>
    <w:unhideWhenUsed/>
    <w:rsid w:val="009D003A"/>
    <w:pPr>
      <w:numPr>
        <w:numId w:val="31"/>
      </w:numPr>
      <w:contextualSpacing/>
    </w:pPr>
  </w:style>
  <w:style w:type="paragraph" w:styleId="MacroText">
    <w:name w:val="macro"/>
    <w:link w:val="MacroTextChar"/>
    <w:uiPriority w:val="99"/>
    <w:semiHidden/>
    <w:unhideWhenUsed/>
    <w:rsid w:val="009D003A"/>
    <w:pPr>
      <w:tabs>
        <w:tab w:val="left" w:pos="480"/>
        <w:tab w:val="left" w:pos="960"/>
        <w:tab w:val="left" w:pos="1440"/>
        <w:tab w:val="left" w:pos="1920"/>
        <w:tab w:val="left" w:pos="2400"/>
        <w:tab w:val="left" w:pos="2880"/>
        <w:tab w:val="left" w:pos="3360"/>
        <w:tab w:val="left" w:pos="3840"/>
        <w:tab w:val="left" w:pos="4320"/>
      </w:tabs>
    </w:pPr>
    <w:rPr>
      <w:rFonts w:ascii="Consolas" w:hAnsi="Consolas"/>
      <w:bCs/>
      <w:color w:val="004B87" w:themeColor="text1"/>
    </w:rPr>
  </w:style>
  <w:style w:type="character" w:customStyle="1" w:styleId="MacroTextChar">
    <w:name w:val="Macro Text Char"/>
    <w:basedOn w:val="DefaultParagraphFont"/>
    <w:link w:val="MacroText"/>
    <w:uiPriority w:val="99"/>
    <w:semiHidden/>
    <w:rsid w:val="009D003A"/>
    <w:rPr>
      <w:rFonts w:ascii="Consolas" w:hAnsi="Consolas"/>
      <w:bCs/>
      <w:color w:val="004B87" w:themeColor="text1"/>
    </w:rPr>
  </w:style>
  <w:style w:type="paragraph" w:styleId="MessageHeader">
    <w:name w:val="Message Header"/>
    <w:basedOn w:val="Normal"/>
    <w:link w:val="MessageHeaderChar"/>
    <w:uiPriority w:val="99"/>
    <w:semiHidden/>
    <w:unhideWhenUsed/>
    <w:rsid w:val="009D003A"/>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D003A"/>
    <w:rPr>
      <w:rFonts w:asciiTheme="majorHAnsi" w:eastAsiaTheme="majorEastAsia" w:hAnsiTheme="majorHAnsi" w:cstheme="majorBidi"/>
      <w:bCs/>
      <w:color w:val="004B87" w:themeColor="text1"/>
      <w:sz w:val="24"/>
      <w:szCs w:val="24"/>
      <w:shd w:val="pct20" w:color="auto" w:fill="auto"/>
    </w:rPr>
  </w:style>
  <w:style w:type="paragraph" w:styleId="NoteHeading">
    <w:name w:val="Note Heading"/>
    <w:basedOn w:val="Normal"/>
    <w:next w:val="Normal"/>
    <w:link w:val="NoteHeadingChar"/>
    <w:uiPriority w:val="99"/>
    <w:semiHidden/>
    <w:unhideWhenUsed/>
    <w:rsid w:val="009D003A"/>
  </w:style>
  <w:style w:type="character" w:customStyle="1" w:styleId="NoteHeadingChar">
    <w:name w:val="Note Heading Char"/>
    <w:basedOn w:val="DefaultParagraphFont"/>
    <w:link w:val="NoteHeading"/>
    <w:uiPriority w:val="99"/>
    <w:semiHidden/>
    <w:rsid w:val="009D003A"/>
    <w:rPr>
      <w:rFonts w:ascii="Arial Narrow" w:hAnsi="Arial Narrow"/>
      <w:bCs/>
      <w:color w:val="004B87" w:themeColor="text1"/>
      <w:szCs w:val="24"/>
    </w:rPr>
  </w:style>
  <w:style w:type="paragraph" w:styleId="PlainText">
    <w:name w:val="Plain Text"/>
    <w:basedOn w:val="Normal"/>
    <w:link w:val="PlainTextChar"/>
    <w:uiPriority w:val="99"/>
    <w:semiHidden/>
    <w:unhideWhenUsed/>
    <w:rsid w:val="009D003A"/>
    <w:rPr>
      <w:rFonts w:ascii="Consolas" w:hAnsi="Consolas"/>
      <w:sz w:val="21"/>
      <w:szCs w:val="21"/>
    </w:rPr>
  </w:style>
  <w:style w:type="character" w:customStyle="1" w:styleId="PlainTextChar">
    <w:name w:val="Plain Text Char"/>
    <w:basedOn w:val="DefaultParagraphFont"/>
    <w:link w:val="PlainText"/>
    <w:uiPriority w:val="99"/>
    <w:semiHidden/>
    <w:rsid w:val="009D003A"/>
    <w:rPr>
      <w:rFonts w:ascii="Consolas" w:hAnsi="Consolas"/>
      <w:bCs/>
      <w:color w:val="004B87" w:themeColor="text1"/>
      <w:sz w:val="21"/>
      <w:szCs w:val="21"/>
    </w:rPr>
  </w:style>
  <w:style w:type="paragraph" w:styleId="Salutation">
    <w:name w:val="Salutation"/>
    <w:basedOn w:val="Normal"/>
    <w:next w:val="Normal"/>
    <w:link w:val="SalutationChar"/>
    <w:uiPriority w:val="99"/>
    <w:semiHidden/>
    <w:unhideWhenUsed/>
    <w:rsid w:val="009D003A"/>
  </w:style>
  <w:style w:type="character" w:customStyle="1" w:styleId="SalutationChar">
    <w:name w:val="Salutation Char"/>
    <w:basedOn w:val="DefaultParagraphFont"/>
    <w:link w:val="Salutation"/>
    <w:uiPriority w:val="99"/>
    <w:semiHidden/>
    <w:rsid w:val="009D003A"/>
    <w:rPr>
      <w:rFonts w:ascii="Arial Narrow" w:hAnsi="Arial Narrow"/>
      <w:bCs/>
      <w:color w:val="004B87" w:themeColor="text1"/>
      <w:szCs w:val="24"/>
    </w:rPr>
  </w:style>
  <w:style w:type="paragraph" w:styleId="Signature">
    <w:name w:val="Signature"/>
    <w:basedOn w:val="Normal"/>
    <w:link w:val="SignatureChar"/>
    <w:uiPriority w:val="99"/>
    <w:semiHidden/>
    <w:unhideWhenUsed/>
    <w:rsid w:val="009D003A"/>
    <w:pPr>
      <w:ind w:left="4320"/>
    </w:pPr>
  </w:style>
  <w:style w:type="character" w:customStyle="1" w:styleId="SignatureChar">
    <w:name w:val="Signature Char"/>
    <w:basedOn w:val="DefaultParagraphFont"/>
    <w:link w:val="Signature"/>
    <w:uiPriority w:val="99"/>
    <w:semiHidden/>
    <w:rsid w:val="009D003A"/>
    <w:rPr>
      <w:rFonts w:ascii="Arial Narrow" w:hAnsi="Arial Narrow"/>
      <w:bCs/>
      <w:color w:val="004B87" w:themeColor="text1"/>
      <w:szCs w:val="24"/>
    </w:rPr>
  </w:style>
  <w:style w:type="paragraph" w:styleId="Subtitle">
    <w:name w:val="Subtitle"/>
    <w:basedOn w:val="Normal"/>
    <w:next w:val="Normal"/>
    <w:link w:val="SubtitleChar"/>
    <w:uiPriority w:val="99"/>
    <w:semiHidden/>
    <w:unhideWhenUsed/>
    <w:qFormat/>
    <w:rsid w:val="009D003A"/>
    <w:pPr>
      <w:numPr>
        <w:ilvl w:val="1"/>
      </w:numPr>
      <w:spacing w:after="160"/>
    </w:pPr>
    <w:rPr>
      <w:rFonts w:asciiTheme="minorHAnsi" w:eastAsiaTheme="minorEastAsia" w:hAnsiTheme="minorHAnsi" w:cstheme="minorBidi"/>
      <w:color w:val="0C92FF" w:themeColor="text1" w:themeTint="A5"/>
      <w:spacing w:val="15"/>
      <w:sz w:val="22"/>
      <w:szCs w:val="22"/>
    </w:rPr>
  </w:style>
  <w:style w:type="character" w:customStyle="1" w:styleId="SubtitleChar">
    <w:name w:val="Subtitle Char"/>
    <w:basedOn w:val="DefaultParagraphFont"/>
    <w:link w:val="Subtitle"/>
    <w:uiPriority w:val="99"/>
    <w:semiHidden/>
    <w:rsid w:val="009D003A"/>
    <w:rPr>
      <w:rFonts w:asciiTheme="minorHAnsi" w:eastAsiaTheme="minorEastAsia" w:hAnsiTheme="minorHAnsi" w:cstheme="minorBidi"/>
      <w:bCs/>
      <w:color w:val="0C92FF" w:themeColor="text1" w:themeTint="A5"/>
      <w:spacing w:val="15"/>
      <w:sz w:val="22"/>
      <w:szCs w:val="22"/>
    </w:rPr>
  </w:style>
  <w:style w:type="paragraph" w:styleId="TableofAuthorities">
    <w:name w:val="table of authorities"/>
    <w:basedOn w:val="Normal"/>
    <w:next w:val="Normal"/>
    <w:uiPriority w:val="99"/>
    <w:semiHidden/>
    <w:unhideWhenUsed/>
    <w:rsid w:val="009D003A"/>
    <w:pPr>
      <w:ind w:left="200" w:hanging="200"/>
    </w:pPr>
  </w:style>
  <w:style w:type="paragraph" w:styleId="Title">
    <w:name w:val="Title"/>
    <w:basedOn w:val="Normal"/>
    <w:next w:val="Normal"/>
    <w:link w:val="TitleChar"/>
    <w:uiPriority w:val="99"/>
    <w:semiHidden/>
    <w:qFormat/>
    <w:rsid w:val="009D003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99"/>
    <w:semiHidden/>
    <w:rsid w:val="009D003A"/>
    <w:rPr>
      <w:rFonts w:asciiTheme="majorHAnsi" w:eastAsiaTheme="majorEastAsia" w:hAnsiTheme="majorHAnsi" w:cstheme="majorBidi"/>
      <w:bCs/>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9663">
      <w:bodyDiv w:val="1"/>
      <w:marLeft w:val="0"/>
      <w:marRight w:val="0"/>
      <w:marTop w:val="0"/>
      <w:marBottom w:val="0"/>
      <w:divBdr>
        <w:top w:val="none" w:sz="0" w:space="0" w:color="auto"/>
        <w:left w:val="none" w:sz="0" w:space="0" w:color="auto"/>
        <w:bottom w:val="none" w:sz="0" w:space="0" w:color="auto"/>
        <w:right w:val="none" w:sz="0" w:space="0" w:color="auto"/>
      </w:divBdr>
    </w:div>
    <w:div w:id="218633005">
      <w:bodyDiv w:val="1"/>
      <w:marLeft w:val="0"/>
      <w:marRight w:val="0"/>
      <w:marTop w:val="0"/>
      <w:marBottom w:val="0"/>
      <w:divBdr>
        <w:top w:val="none" w:sz="0" w:space="0" w:color="auto"/>
        <w:left w:val="none" w:sz="0" w:space="0" w:color="auto"/>
        <w:bottom w:val="none" w:sz="0" w:space="0" w:color="auto"/>
        <w:right w:val="none" w:sz="0" w:space="0" w:color="auto"/>
      </w:divBdr>
    </w:div>
    <w:div w:id="285165997">
      <w:bodyDiv w:val="1"/>
      <w:marLeft w:val="0"/>
      <w:marRight w:val="0"/>
      <w:marTop w:val="0"/>
      <w:marBottom w:val="0"/>
      <w:divBdr>
        <w:top w:val="none" w:sz="0" w:space="0" w:color="auto"/>
        <w:left w:val="none" w:sz="0" w:space="0" w:color="auto"/>
        <w:bottom w:val="none" w:sz="0" w:space="0" w:color="auto"/>
        <w:right w:val="none" w:sz="0" w:space="0" w:color="auto"/>
      </w:divBdr>
      <w:divsChild>
        <w:div w:id="1470978325">
          <w:marLeft w:val="0"/>
          <w:marRight w:val="0"/>
          <w:marTop w:val="0"/>
          <w:marBottom w:val="0"/>
          <w:divBdr>
            <w:top w:val="none" w:sz="0" w:space="0" w:color="auto"/>
            <w:left w:val="none" w:sz="0" w:space="0" w:color="auto"/>
            <w:bottom w:val="none" w:sz="0" w:space="0" w:color="auto"/>
            <w:right w:val="none" w:sz="0" w:space="0" w:color="auto"/>
          </w:divBdr>
        </w:div>
        <w:div w:id="1752240865">
          <w:marLeft w:val="0"/>
          <w:marRight w:val="0"/>
          <w:marTop w:val="0"/>
          <w:marBottom w:val="0"/>
          <w:divBdr>
            <w:top w:val="none" w:sz="0" w:space="0" w:color="auto"/>
            <w:left w:val="none" w:sz="0" w:space="0" w:color="auto"/>
            <w:bottom w:val="none" w:sz="0" w:space="0" w:color="auto"/>
            <w:right w:val="none" w:sz="0" w:space="0" w:color="auto"/>
          </w:divBdr>
        </w:div>
      </w:divsChild>
    </w:div>
    <w:div w:id="332805134">
      <w:bodyDiv w:val="1"/>
      <w:marLeft w:val="0"/>
      <w:marRight w:val="0"/>
      <w:marTop w:val="0"/>
      <w:marBottom w:val="0"/>
      <w:divBdr>
        <w:top w:val="none" w:sz="0" w:space="0" w:color="auto"/>
        <w:left w:val="none" w:sz="0" w:space="0" w:color="auto"/>
        <w:bottom w:val="none" w:sz="0" w:space="0" w:color="auto"/>
        <w:right w:val="none" w:sz="0" w:space="0" w:color="auto"/>
      </w:divBdr>
    </w:div>
    <w:div w:id="422141435">
      <w:bodyDiv w:val="1"/>
      <w:marLeft w:val="0"/>
      <w:marRight w:val="0"/>
      <w:marTop w:val="0"/>
      <w:marBottom w:val="0"/>
      <w:divBdr>
        <w:top w:val="none" w:sz="0" w:space="0" w:color="auto"/>
        <w:left w:val="none" w:sz="0" w:space="0" w:color="auto"/>
        <w:bottom w:val="none" w:sz="0" w:space="0" w:color="auto"/>
        <w:right w:val="none" w:sz="0" w:space="0" w:color="auto"/>
      </w:divBdr>
      <w:divsChild>
        <w:div w:id="302076371">
          <w:marLeft w:val="0"/>
          <w:marRight w:val="0"/>
          <w:marTop w:val="0"/>
          <w:marBottom w:val="0"/>
          <w:divBdr>
            <w:top w:val="none" w:sz="0" w:space="0" w:color="auto"/>
            <w:left w:val="none" w:sz="0" w:space="0" w:color="auto"/>
            <w:bottom w:val="none" w:sz="0" w:space="0" w:color="auto"/>
            <w:right w:val="none" w:sz="0" w:space="0" w:color="auto"/>
          </w:divBdr>
        </w:div>
        <w:div w:id="1204946668">
          <w:marLeft w:val="0"/>
          <w:marRight w:val="0"/>
          <w:marTop w:val="0"/>
          <w:marBottom w:val="0"/>
          <w:divBdr>
            <w:top w:val="none" w:sz="0" w:space="0" w:color="auto"/>
            <w:left w:val="none" w:sz="0" w:space="0" w:color="auto"/>
            <w:bottom w:val="none" w:sz="0" w:space="0" w:color="auto"/>
            <w:right w:val="none" w:sz="0" w:space="0" w:color="auto"/>
          </w:divBdr>
          <w:divsChild>
            <w:div w:id="4310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366">
      <w:bodyDiv w:val="1"/>
      <w:marLeft w:val="0"/>
      <w:marRight w:val="0"/>
      <w:marTop w:val="0"/>
      <w:marBottom w:val="0"/>
      <w:divBdr>
        <w:top w:val="none" w:sz="0" w:space="0" w:color="auto"/>
        <w:left w:val="none" w:sz="0" w:space="0" w:color="auto"/>
        <w:bottom w:val="none" w:sz="0" w:space="0" w:color="auto"/>
        <w:right w:val="none" w:sz="0" w:space="0" w:color="auto"/>
      </w:divBdr>
    </w:div>
    <w:div w:id="670836489">
      <w:bodyDiv w:val="1"/>
      <w:marLeft w:val="0"/>
      <w:marRight w:val="0"/>
      <w:marTop w:val="0"/>
      <w:marBottom w:val="0"/>
      <w:divBdr>
        <w:top w:val="none" w:sz="0" w:space="0" w:color="auto"/>
        <w:left w:val="none" w:sz="0" w:space="0" w:color="auto"/>
        <w:bottom w:val="none" w:sz="0" w:space="0" w:color="auto"/>
        <w:right w:val="none" w:sz="0" w:space="0" w:color="auto"/>
      </w:divBdr>
    </w:div>
    <w:div w:id="673605560">
      <w:bodyDiv w:val="1"/>
      <w:marLeft w:val="0"/>
      <w:marRight w:val="0"/>
      <w:marTop w:val="0"/>
      <w:marBottom w:val="0"/>
      <w:divBdr>
        <w:top w:val="none" w:sz="0" w:space="0" w:color="auto"/>
        <w:left w:val="none" w:sz="0" w:space="0" w:color="auto"/>
        <w:bottom w:val="none" w:sz="0" w:space="0" w:color="auto"/>
        <w:right w:val="none" w:sz="0" w:space="0" w:color="auto"/>
      </w:divBdr>
      <w:divsChild>
        <w:div w:id="898443155">
          <w:marLeft w:val="274"/>
          <w:marRight w:val="0"/>
          <w:marTop w:val="0"/>
          <w:marBottom w:val="0"/>
          <w:divBdr>
            <w:top w:val="none" w:sz="0" w:space="0" w:color="auto"/>
            <w:left w:val="none" w:sz="0" w:space="0" w:color="auto"/>
            <w:bottom w:val="none" w:sz="0" w:space="0" w:color="auto"/>
            <w:right w:val="none" w:sz="0" w:space="0" w:color="auto"/>
          </w:divBdr>
        </w:div>
        <w:div w:id="1267999992">
          <w:marLeft w:val="274"/>
          <w:marRight w:val="0"/>
          <w:marTop w:val="0"/>
          <w:marBottom w:val="0"/>
          <w:divBdr>
            <w:top w:val="none" w:sz="0" w:space="0" w:color="auto"/>
            <w:left w:val="none" w:sz="0" w:space="0" w:color="auto"/>
            <w:bottom w:val="none" w:sz="0" w:space="0" w:color="auto"/>
            <w:right w:val="none" w:sz="0" w:space="0" w:color="auto"/>
          </w:divBdr>
        </w:div>
        <w:div w:id="1730491242">
          <w:marLeft w:val="274"/>
          <w:marRight w:val="0"/>
          <w:marTop w:val="0"/>
          <w:marBottom w:val="0"/>
          <w:divBdr>
            <w:top w:val="none" w:sz="0" w:space="0" w:color="auto"/>
            <w:left w:val="none" w:sz="0" w:space="0" w:color="auto"/>
            <w:bottom w:val="none" w:sz="0" w:space="0" w:color="auto"/>
            <w:right w:val="none" w:sz="0" w:space="0" w:color="auto"/>
          </w:divBdr>
        </w:div>
        <w:div w:id="1982299576">
          <w:marLeft w:val="274"/>
          <w:marRight w:val="0"/>
          <w:marTop w:val="0"/>
          <w:marBottom w:val="0"/>
          <w:divBdr>
            <w:top w:val="none" w:sz="0" w:space="0" w:color="auto"/>
            <w:left w:val="none" w:sz="0" w:space="0" w:color="auto"/>
            <w:bottom w:val="none" w:sz="0" w:space="0" w:color="auto"/>
            <w:right w:val="none" w:sz="0" w:space="0" w:color="auto"/>
          </w:divBdr>
        </w:div>
      </w:divsChild>
    </w:div>
    <w:div w:id="683484286">
      <w:bodyDiv w:val="1"/>
      <w:marLeft w:val="0"/>
      <w:marRight w:val="0"/>
      <w:marTop w:val="0"/>
      <w:marBottom w:val="0"/>
      <w:divBdr>
        <w:top w:val="none" w:sz="0" w:space="0" w:color="auto"/>
        <w:left w:val="none" w:sz="0" w:space="0" w:color="auto"/>
        <w:bottom w:val="none" w:sz="0" w:space="0" w:color="auto"/>
        <w:right w:val="none" w:sz="0" w:space="0" w:color="auto"/>
      </w:divBdr>
    </w:div>
    <w:div w:id="690957196">
      <w:bodyDiv w:val="1"/>
      <w:marLeft w:val="0"/>
      <w:marRight w:val="0"/>
      <w:marTop w:val="0"/>
      <w:marBottom w:val="0"/>
      <w:divBdr>
        <w:top w:val="none" w:sz="0" w:space="0" w:color="auto"/>
        <w:left w:val="none" w:sz="0" w:space="0" w:color="auto"/>
        <w:bottom w:val="none" w:sz="0" w:space="0" w:color="auto"/>
        <w:right w:val="none" w:sz="0" w:space="0" w:color="auto"/>
      </w:divBdr>
    </w:div>
    <w:div w:id="703797008">
      <w:bodyDiv w:val="1"/>
      <w:marLeft w:val="0"/>
      <w:marRight w:val="0"/>
      <w:marTop w:val="0"/>
      <w:marBottom w:val="0"/>
      <w:divBdr>
        <w:top w:val="none" w:sz="0" w:space="0" w:color="auto"/>
        <w:left w:val="none" w:sz="0" w:space="0" w:color="auto"/>
        <w:bottom w:val="none" w:sz="0" w:space="0" w:color="auto"/>
        <w:right w:val="none" w:sz="0" w:space="0" w:color="auto"/>
      </w:divBdr>
      <w:divsChild>
        <w:div w:id="1563712426">
          <w:marLeft w:val="0"/>
          <w:marRight w:val="0"/>
          <w:marTop w:val="0"/>
          <w:marBottom w:val="0"/>
          <w:divBdr>
            <w:top w:val="none" w:sz="0" w:space="0" w:color="auto"/>
            <w:left w:val="none" w:sz="0" w:space="0" w:color="auto"/>
            <w:bottom w:val="none" w:sz="0" w:space="0" w:color="auto"/>
            <w:right w:val="none" w:sz="0" w:space="0" w:color="auto"/>
          </w:divBdr>
          <w:divsChild>
            <w:div w:id="47386137">
              <w:marLeft w:val="0"/>
              <w:marRight w:val="0"/>
              <w:marTop w:val="0"/>
              <w:marBottom w:val="0"/>
              <w:divBdr>
                <w:top w:val="none" w:sz="0" w:space="0" w:color="auto"/>
                <w:left w:val="none" w:sz="0" w:space="0" w:color="auto"/>
                <w:bottom w:val="none" w:sz="0" w:space="0" w:color="auto"/>
                <w:right w:val="none" w:sz="0" w:space="0" w:color="auto"/>
              </w:divBdr>
              <w:divsChild>
                <w:div w:id="124398168">
                  <w:marLeft w:val="0"/>
                  <w:marRight w:val="0"/>
                  <w:marTop w:val="0"/>
                  <w:marBottom w:val="0"/>
                  <w:divBdr>
                    <w:top w:val="none" w:sz="0" w:space="0" w:color="auto"/>
                    <w:left w:val="none" w:sz="0" w:space="0" w:color="auto"/>
                    <w:bottom w:val="none" w:sz="0" w:space="0" w:color="auto"/>
                    <w:right w:val="none" w:sz="0" w:space="0" w:color="auto"/>
                  </w:divBdr>
                </w:div>
              </w:divsChild>
            </w:div>
            <w:div w:id="109977851">
              <w:marLeft w:val="0"/>
              <w:marRight w:val="0"/>
              <w:marTop w:val="0"/>
              <w:marBottom w:val="0"/>
              <w:divBdr>
                <w:top w:val="none" w:sz="0" w:space="0" w:color="auto"/>
                <w:left w:val="none" w:sz="0" w:space="0" w:color="auto"/>
                <w:bottom w:val="none" w:sz="0" w:space="0" w:color="auto"/>
                <w:right w:val="none" w:sz="0" w:space="0" w:color="auto"/>
              </w:divBdr>
              <w:divsChild>
                <w:div w:id="467015902">
                  <w:marLeft w:val="0"/>
                  <w:marRight w:val="0"/>
                  <w:marTop w:val="0"/>
                  <w:marBottom w:val="0"/>
                  <w:divBdr>
                    <w:top w:val="none" w:sz="0" w:space="0" w:color="auto"/>
                    <w:left w:val="none" w:sz="0" w:space="0" w:color="auto"/>
                    <w:bottom w:val="none" w:sz="0" w:space="0" w:color="auto"/>
                    <w:right w:val="none" w:sz="0" w:space="0" w:color="auto"/>
                  </w:divBdr>
                </w:div>
              </w:divsChild>
            </w:div>
            <w:div w:id="183599040">
              <w:marLeft w:val="0"/>
              <w:marRight w:val="0"/>
              <w:marTop w:val="0"/>
              <w:marBottom w:val="0"/>
              <w:divBdr>
                <w:top w:val="none" w:sz="0" w:space="0" w:color="auto"/>
                <w:left w:val="none" w:sz="0" w:space="0" w:color="auto"/>
                <w:bottom w:val="none" w:sz="0" w:space="0" w:color="auto"/>
                <w:right w:val="none" w:sz="0" w:space="0" w:color="auto"/>
              </w:divBdr>
              <w:divsChild>
                <w:div w:id="1493794441">
                  <w:marLeft w:val="0"/>
                  <w:marRight w:val="0"/>
                  <w:marTop w:val="0"/>
                  <w:marBottom w:val="0"/>
                  <w:divBdr>
                    <w:top w:val="none" w:sz="0" w:space="0" w:color="auto"/>
                    <w:left w:val="none" w:sz="0" w:space="0" w:color="auto"/>
                    <w:bottom w:val="none" w:sz="0" w:space="0" w:color="auto"/>
                    <w:right w:val="none" w:sz="0" w:space="0" w:color="auto"/>
                  </w:divBdr>
                </w:div>
              </w:divsChild>
            </w:div>
            <w:div w:id="314339407">
              <w:marLeft w:val="0"/>
              <w:marRight w:val="0"/>
              <w:marTop w:val="0"/>
              <w:marBottom w:val="0"/>
              <w:divBdr>
                <w:top w:val="none" w:sz="0" w:space="0" w:color="auto"/>
                <w:left w:val="none" w:sz="0" w:space="0" w:color="auto"/>
                <w:bottom w:val="none" w:sz="0" w:space="0" w:color="auto"/>
                <w:right w:val="none" w:sz="0" w:space="0" w:color="auto"/>
              </w:divBdr>
              <w:divsChild>
                <w:div w:id="1908687754">
                  <w:marLeft w:val="0"/>
                  <w:marRight w:val="0"/>
                  <w:marTop w:val="0"/>
                  <w:marBottom w:val="0"/>
                  <w:divBdr>
                    <w:top w:val="none" w:sz="0" w:space="0" w:color="auto"/>
                    <w:left w:val="none" w:sz="0" w:space="0" w:color="auto"/>
                    <w:bottom w:val="none" w:sz="0" w:space="0" w:color="auto"/>
                    <w:right w:val="none" w:sz="0" w:space="0" w:color="auto"/>
                  </w:divBdr>
                </w:div>
              </w:divsChild>
            </w:div>
            <w:div w:id="317147453">
              <w:marLeft w:val="0"/>
              <w:marRight w:val="0"/>
              <w:marTop w:val="0"/>
              <w:marBottom w:val="0"/>
              <w:divBdr>
                <w:top w:val="none" w:sz="0" w:space="0" w:color="auto"/>
                <w:left w:val="none" w:sz="0" w:space="0" w:color="auto"/>
                <w:bottom w:val="none" w:sz="0" w:space="0" w:color="auto"/>
                <w:right w:val="none" w:sz="0" w:space="0" w:color="auto"/>
              </w:divBdr>
              <w:divsChild>
                <w:div w:id="1445883222">
                  <w:marLeft w:val="0"/>
                  <w:marRight w:val="0"/>
                  <w:marTop w:val="0"/>
                  <w:marBottom w:val="0"/>
                  <w:divBdr>
                    <w:top w:val="none" w:sz="0" w:space="0" w:color="auto"/>
                    <w:left w:val="none" w:sz="0" w:space="0" w:color="auto"/>
                    <w:bottom w:val="none" w:sz="0" w:space="0" w:color="auto"/>
                    <w:right w:val="none" w:sz="0" w:space="0" w:color="auto"/>
                  </w:divBdr>
                </w:div>
              </w:divsChild>
            </w:div>
            <w:div w:id="322664786">
              <w:marLeft w:val="0"/>
              <w:marRight w:val="0"/>
              <w:marTop w:val="0"/>
              <w:marBottom w:val="0"/>
              <w:divBdr>
                <w:top w:val="none" w:sz="0" w:space="0" w:color="auto"/>
                <w:left w:val="none" w:sz="0" w:space="0" w:color="auto"/>
                <w:bottom w:val="none" w:sz="0" w:space="0" w:color="auto"/>
                <w:right w:val="none" w:sz="0" w:space="0" w:color="auto"/>
              </w:divBdr>
              <w:divsChild>
                <w:div w:id="1915238715">
                  <w:marLeft w:val="0"/>
                  <w:marRight w:val="0"/>
                  <w:marTop w:val="0"/>
                  <w:marBottom w:val="0"/>
                  <w:divBdr>
                    <w:top w:val="none" w:sz="0" w:space="0" w:color="auto"/>
                    <w:left w:val="none" w:sz="0" w:space="0" w:color="auto"/>
                    <w:bottom w:val="none" w:sz="0" w:space="0" w:color="auto"/>
                    <w:right w:val="none" w:sz="0" w:space="0" w:color="auto"/>
                  </w:divBdr>
                </w:div>
              </w:divsChild>
            </w:div>
            <w:div w:id="414790894">
              <w:marLeft w:val="0"/>
              <w:marRight w:val="0"/>
              <w:marTop w:val="0"/>
              <w:marBottom w:val="0"/>
              <w:divBdr>
                <w:top w:val="none" w:sz="0" w:space="0" w:color="auto"/>
                <w:left w:val="none" w:sz="0" w:space="0" w:color="auto"/>
                <w:bottom w:val="none" w:sz="0" w:space="0" w:color="auto"/>
                <w:right w:val="none" w:sz="0" w:space="0" w:color="auto"/>
              </w:divBdr>
              <w:divsChild>
                <w:div w:id="464473287">
                  <w:marLeft w:val="0"/>
                  <w:marRight w:val="0"/>
                  <w:marTop w:val="0"/>
                  <w:marBottom w:val="0"/>
                  <w:divBdr>
                    <w:top w:val="none" w:sz="0" w:space="0" w:color="auto"/>
                    <w:left w:val="none" w:sz="0" w:space="0" w:color="auto"/>
                    <w:bottom w:val="none" w:sz="0" w:space="0" w:color="auto"/>
                    <w:right w:val="none" w:sz="0" w:space="0" w:color="auto"/>
                  </w:divBdr>
                </w:div>
              </w:divsChild>
            </w:div>
            <w:div w:id="477573189">
              <w:marLeft w:val="0"/>
              <w:marRight w:val="0"/>
              <w:marTop w:val="0"/>
              <w:marBottom w:val="0"/>
              <w:divBdr>
                <w:top w:val="none" w:sz="0" w:space="0" w:color="auto"/>
                <w:left w:val="none" w:sz="0" w:space="0" w:color="auto"/>
                <w:bottom w:val="none" w:sz="0" w:space="0" w:color="auto"/>
                <w:right w:val="none" w:sz="0" w:space="0" w:color="auto"/>
              </w:divBdr>
              <w:divsChild>
                <w:div w:id="427887978">
                  <w:marLeft w:val="0"/>
                  <w:marRight w:val="0"/>
                  <w:marTop w:val="0"/>
                  <w:marBottom w:val="0"/>
                  <w:divBdr>
                    <w:top w:val="none" w:sz="0" w:space="0" w:color="auto"/>
                    <w:left w:val="none" w:sz="0" w:space="0" w:color="auto"/>
                    <w:bottom w:val="none" w:sz="0" w:space="0" w:color="auto"/>
                    <w:right w:val="none" w:sz="0" w:space="0" w:color="auto"/>
                  </w:divBdr>
                </w:div>
              </w:divsChild>
            </w:div>
            <w:div w:id="492717532">
              <w:marLeft w:val="0"/>
              <w:marRight w:val="0"/>
              <w:marTop w:val="0"/>
              <w:marBottom w:val="0"/>
              <w:divBdr>
                <w:top w:val="none" w:sz="0" w:space="0" w:color="auto"/>
                <w:left w:val="none" w:sz="0" w:space="0" w:color="auto"/>
                <w:bottom w:val="none" w:sz="0" w:space="0" w:color="auto"/>
                <w:right w:val="none" w:sz="0" w:space="0" w:color="auto"/>
              </w:divBdr>
              <w:divsChild>
                <w:div w:id="1993874074">
                  <w:marLeft w:val="0"/>
                  <w:marRight w:val="0"/>
                  <w:marTop w:val="0"/>
                  <w:marBottom w:val="0"/>
                  <w:divBdr>
                    <w:top w:val="none" w:sz="0" w:space="0" w:color="auto"/>
                    <w:left w:val="none" w:sz="0" w:space="0" w:color="auto"/>
                    <w:bottom w:val="none" w:sz="0" w:space="0" w:color="auto"/>
                    <w:right w:val="none" w:sz="0" w:space="0" w:color="auto"/>
                  </w:divBdr>
                </w:div>
              </w:divsChild>
            </w:div>
            <w:div w:id="611202894">
              <w:marLeft w:val="0"/>
              <w:marRight w:val="0"/>
              <w:marTop w:val="0"/>
              <w:marBottom w:val="0"/>
              <w:divBdr>
                <w:top w:val="none" w:sz="0" w:space="0" w:color="auto"/>
                <w:left w:val="none" w:sz="0" w:space="0" w:color="auto"/>
                <w:bottom w:val="none" w:sz="0" w:space="0" w:color="auto"/>
                <w:right w:val="none" w:sz="0" w:space="0" w:color="auto"/>
              </w:divBdr>
              <w:divsChild>
                <w:div w:id="1081296551">
                  <w:marLeft w:val="0"/>
                  <w:marRight w:val="0"/>
                  <w:marTop w:val="0"/>
                  <w:marBottom w:val="0"/>
                  <w:divBdr>
                    <w:top w:val="none" w:sz="0" w:space="0" w:color="auto"/>
                    <w:left w:val="none" w:sz="0" w:space="0" w:color="auto"/>
                    <w:bottom w:val="none" w:sz="0" w:space="0" w:color="auto"/>
                    <w:right w:val="none" w:sz="0" w:space="0" w:color="auto"/>
                  </w:divBdr>
                </w:div>
              </w:divsChild>
            </w:div>
            <w:div w:id="748305483">
              <w:marLeft w:val="0"/>
              <w:marRight w:val="0"/>
              <w:marTop w:val="0"/>
              <w:marBottom w:val="0"/>
              <w:divBdr>
                <w:top w:val="none" w:sz="0" w:space="0" w:color="auto"/>
                <w:left w:val="none" w:sz="0" w:space="0" w:color="auto"/>
                <w:bottom w:val="none" w:sz="0" w:space="0" w:color="auto"/>
                <w:right w:val="none" w:sz="0" w:space="0" w:color="auto"/>
              </w:divBdr>
              <w:divsChild>
                <w:div w:id="861094901">
                  <w:marLeft w:val="0"/>
                  <w:marRight w:val="0"/>
                  <w:marTop w:val="0"/>
                  <w:marBottom w:val="0"/>
                  <w:divBdr>
                    <w:top w:val="none" w:sz="0" w:space="0" w:color="auto"/>
                    <w:left w:val="none" w:sz="0" w:space="0" w:color="auto"/>
                    <w:bottom w:val="none" w:sz="0" w:space="0" w:color="auto"/>
                    <w:right w:val="none" w:sz="0" w:space="0" w:color="auto"/>
                  </w:divBdr>
                </w:div>
              </w:divsChild>
            </w:div>
            <w:div w:id="930510752">
              <w:marLeft w:val="0"/>
              <w:marRight w:val="0"/>
              <w:marTop w:val="0"/>
              <w:marBottom w:val="0"/>
              <w:divBdr>
                <w:top w:val="none" w:sz="0" w:space="0" w:color="auto"/>
                <w:left w:val="none" w:sz="0" w:space="0" w:color="auto"/>
                <w:bottom w:val="none" w:sz="0" w:space="0" w:color="auto"/>
                <w:right w:val="none" w:sz="0" w:space="0" w:color="auto"/>
              </w:divBdr>
              <w:divsChild>
                <w:div w:id="1288852944">
                  <w:marLeft w:val="0"/>
                  <w:marRight w:val="0"/>
                  <w:marTop w:val="0"/>
                  <w:marBottom w:val="0"/>
                  <w:divBdr>
                    <w:top w:val="none" w:sz="0" w:space="0" w:color="auto"/>
                    <w:left w:val="none" w:sz="0" w:space="0" w:color="auto"/>
                    <w:bottom w:val="none" w:sz="0" w:space="0" w:color="auto"/>
                    <w:right w:val="none" w:sz="0" w:space="0" w:color="auto"/>
                  </w:divBdr>
                </w:div>
              </w:divsChild>
            </w:div>
            <w:div w:id="1042747998">
              <w:marLeft w:val="0"/>
              <w:marRight w:val="0"/>
              <w:marTop w:val="0"/>
              <w:marBottom w:val="0"/>
              <w:divBdr>
                <w:top w:val="none" w:sz="0" w:space="0" w:color="auto"/>
                <w:left w:val="none" w:sz="0" w:space="0" w:color="auto"/>
                <w:bottom w:val="none" w:sz="0" w:space="0" w:color="auto"/>
                <w:right w:val="none" w:sz="0" w:space="0" w:color="auto"/>
              </w:divBdr>
              <w:divsChild>
                <w:div w:id="480536872">
                  <w:marLeft w:val="0"/>
                  <w:marRight w:val="0"/>
                  <w:marTop w:val="0"/>
                  <w:marBottom w:val="0"/>
                  <w:divBdr>
                    <w:top w:val="none" w:sz="0" w:space="0" w:color="auto"/>
                    <w:left w:val="none" w:sz="0" w:space="0" w:color="auto"/>
                    <w:bottom w:val="none" w:sz="0" w:space="0" w:color="auto"/>
                    <w:right w:val="none" w:sz="0" w:space="0" w:color="auto"/>
                  </w:divBdr>
                </w:div>
              </w:divsChild>
            </w:div>
            <w:div w:id="1051658063">
              <w:marLeft w:val="0"/>
              <w:marRight w:val="0"/>
              <w:marTop w:val="0"/>
              <w:marBottom w:val="0"/>
              <w:divBdr>
                <w:top w:val="none" w:sz="0" w:space="0" w:color="auto"/>
                <w:left w:val="none" w:sz="0" w:space="0" w:color="auto"/>
                <w:bottom w:val="none" w:sz="0" w:space="0" w:color="auto"/>
                <w:right w:val="none" w:sz="0" w:space="0" w:color="auto"/>
              </w:divBdr>
              <w:divsChild>
                <w:div w:id="1791825306">
                  <w:marLeft w:val="0"/>
                  <w:marRight w:val="0"/>
                  <w:marTop w:val="0"/>
                  <w:marBottom w:val="0"/>
                  <w:divBdr>
                    <w:top w:val="none" w:sz="0" w:space="0" w:color="auto"/>
                    <w:left w:val="none" w:sz="0" w:space="0" w:color="auto"/>
                    <w:bottom w:val="none" w:sz="0" w:space="0" w:color="auto"/>
                    <w:right w:val="none" w:sz="0" w:space="0" w:color="auto"/>
                  </w:divBdr>
                </w:div>
              </w:divsChild>
            </w:div>
            <w:div w:id="1166701738">
              <w:marLeft w:val="0"/>
              <w:marRight w:val="0"/>
              <w:marTop w:val="0"/>
              <w:marBottom w:val="0"/>
              <w:divBdr>
                <w:top w:val="none" w:sz="0" w:space="0" w:color="auto"/>
                <w:left w:val="none" w:sz="0" w:space="0" w:color="auto"/>
                <w:bottom w:val="none" w:sz="0" w:space="0" w:color="auto"/>
                <w:right w:val="none" w:sz="0" w:space="0" w:color="auto"/>
              </w:divBdr>
              <w:divsChild>
                <w:div w:id="1566142240">
                  <w:marLeft w:val="0"/>
                  <w:marRight w:val="0"/>
                  <w:marTop w:val="0"/>
                  <w:marBottom w:val="0"/>
                  <w:divBdr>
                    <w:top w:val="none" w:sz="0" w:space="0" w:color="auto"/>
                    <w:left w:val="none" w:sz="0" w:space="0" w:color="auto"/>
                    <w:bottom w:val="none" w:sz="0" w:space="0" w:color="auto"/>
                    <w:right w:val="none" w:sz="0" w:space="0" w:color="auto"/>
                  </w:divBdr>
                </w:div>
              </w:divsChild>
            </w:div>
            <w:div w:id="1320189362">
              <w:marLeft w:val="0"/>
              <w:marRight w:val="0"/>
              <w:marTop w:val="0"/>
              <w:marBottom w:val="0"/>
              <w:divBdr>
                <w:top w:val="none" w:sz="0" w:space="0" w:color="auto"/>
                <w:left w:val="none" w:sz="0" w:space="0" w:color="auto"/>
                <w:bottom w:val="none" w:sz="0" w:space="0" w:color="auto"/>
                <w:right w:val="none" w:sz="0" w:space="0" w:color="auto"/>
              </w:divBdr>
              <w:divsChild>
                <w:div w:id="1316179111">
                  <w:marLeft w:val="0"/>
                  <w:marRight w:val="0"/>
                  <w:marTop w:val="0"/>
                  <w:marBottom w:val="0"/>
                  <w:divBdr>
                    <w:top w:val="none" w:sz="0" w:space="0" w:color="auto"/>
                    <w:left w:val="none" w:sz="0" w:space="0" w:color="auto"/>
                    <w:bottom w:val="none" w:sz="0" w:space="0" w:color="auto"/>
                    <w:right w:val="none" w:sz="0" w:space="0" w:color="auto"/>
                  </w:divBdr>
                </w:div>
              </w:divsChild>
            </w:div>
            <w:div w:id="1529641529">
              <w:marLeft w:val="0"/>
              <w:marRight w:val="0"/>
              <w:marTop w:val="0"/>
              <w:marBottom w:val="0"/>
              <w:divBdr>
                <w:top w:val="none" w:sz="0" w:space="0" w:color="auto"/>
                <w:left w:val="none" w:sz="0" w:space="0" w:color="auto"/>
                <w:bottom w:val="none" w:sz="0" w:space="0" w:color="auto"/>
                <w:right w:val="none" w:sz="0" w:space="0" w:color="auto"/>
              </w:divBdr>
              <w:divsChild>
                <w:div w:id="773599691">
                  <w:marLeft w:val="0"/>
                  <w:marRight w:val="0"/>
                  <w:marTop w:val="0"/>
                  <w:marBottom w:val="0"/>
                  <w:divBdr>
                    <w:top w:val="none" w:sz="0" w:space="0" w:color="auto"/>
                    <w:left w:val="none" w:sz="0" w:space="0" w:color="auto"/>
                    <w:bottom w:val="none" w:sz="0" w:space="0" w:color="auto"/>
                    <w:right w:val="none" w:sz="0" w:space="0" w:color="auto"/>
                  </w:divBdr>
                </w:div>
              </w:divsChild>
            </w:div>
            <w:div w:id="1576209495">
              <w:marLeft w:val="0"/>
              <w:marRight w:val="0"/>
              <w:marTop w:val="0"/>
              <w:marBottom w:val="0"/>
              <w:divBdr>
                <w:top w:val="none" w:sz="0" w:space="0" w:color="auto"/>
                <w:left w:val="none" w:sz="0" w:space="0" w:color="auto"/>
                <w:bottom w:val="none" w:sz="0" w:space="0" w:color="auto"/>
                <w:right w:val="none" w:sz="0" w:space="0" w:color="auto"/>
              </w:divBdr>
              <w:divsChild>
                <w:div w:id="1140810091">
                  <w:marLeft w:val="0"/>
                  <w:marRight w:val="0"/>
                  <w:marTop w:val="0"/>
                  <w:marBottom w:val="0"/>
                  <w:divBdr>
                    <w:top w:val="none" w:sz="0" w:space="0" w:color="auto"/>
                    <w:left w:val="none" w:sz="0" w:space="0" w:color="auto"/>
                    <w:bottom w:val="none" w:sz="0" w:space="0" w:color="auto"/>
                    <w:right w:val="none" w:sz="0" w:space="0" w:color="auto"/>
                  </w:divBdr>
                </w:div>
              </w:divsChild>
            </w:div>
            <w:div w:id="1623729165">
              <w:marLeft w:val="0"/>
              <w:marRight w:val="0"/>
              <w:marTop w:val="0"/>
              <w:marBottom w:val="0"/>
              <w:divBdr>
                <w:top w:val="none" w:sz="0" w:space="0" w:color="auto"/>
                <w:left w:val="none" w:sz="0" w:space="0" w:color="auto"/>
                <w:bottom w:val="none" w:sz="0" w:space="0" w:color="auto"/>
                <w:right w:val="none" w:sz="0" w:space="0" w:color="auto"/>
              </w:divBdr>
              <w:divsChild>
                <w:div w:id="1095050599">
                  <w:marLeft w:val="0"/>
                  <w:marRight w:val="0"/>
                  <w:marTop w:val="0"/>
                  <w:marBottom w:val="0"/>
                  <w:divBdr>
                    <w:top w:val="none" w:sz="0" w:space="0" w:color="auto"/>
                    <w:left w:val="none" w:sz="0" w:space="0" w:color="auto"/>
                    <w:bottom w:val="none" w:sz="0" w:space="0" w:color="auto"/>
                    <w:right w:val="none" w:sz="0" w:space="0" w:color="auto"/>
                  </w:divBdr>
                </w:div>
              </w:divsChild>
            </w:div>
            <w:div w:id="1635594666">
              <w:marLeft w:val="0"/>
              <w:marRight w:val="0"/>
              <w:marTop w:val="0"/>
              <w:marBottom w:val="0"/>
              <w:divBdr>
                <w:top w:val="none" w:sz="0" w:space="0" w:color="auto"/>
                <w:left w:val="none" w:sz="0" w:space="0" w:color="auto"/>
                <w:bottom w:val="none" w:sz="0" w:space="0" w:color="auto"/>
                <w:right w:val="none" w:sz="0" w:space="0" w:color="auto"/>
              </w:divBdr>
              <w:divsChild>
                <w:div w:id="203325128">
                  <w:marLeft w:val="0"/>
                  <w:marRight w:val="0"/>
                  <w:marTop w:val="0"/>
                  <w:marBottom w:val="0"/>
                  <w:divBdr>
                    <w:top w:val="none" w:sz="0" w:space="0" w:color="auto"/>
                    <w:left w:val="none" w:sz="0" w:space="0" w:color="auto"/>
                    <w:bottom w:val="none" w:sz="0" w:space="0" w:color="auto"/>
                    <w:right w:val="none" w:sz="0" w:space="0" w:color="auto"/>
                  </w:divBdr>
                </w:div>
              </w:divsChild>
            </w:div>
            <w:div w:id="1740833185">
              <w:marLeft w:val="0"/>
              <w:marRight w:val="0"/>
              <w:marTop w:val="0"/>
              <w:marBottom w:val="0"/>
              <w:divBdr>
                <w:top w:val="none" w:sz="0" w:space="0" w:color="auto"/>
                <w:left w:val="none" w:sz="0" w:space="0" w:color="auto"/>
                <w:bottom w:val="none" w:sz="0" w:space="0" w:color="auto"/>
                <w:right w:val="none" w:sz="0" w:space="0" w:color="auto"/>
              </w:divBdr>
              <w:divsChild>
                <w:div w:id="831869663">
                  <w:marLeft w:val="0"/>
                  <w:marRight w:val="0"/>
                  <w:marTop w:val="0"/>
                  <w:marBottom w:val="0"/>
                  <w:divBdr>
                    <w:top w:val="none" w:sz="0" w:space="0" w:color="auto"/>
                    <w:left w:val="none" w:sz="0" w:space="0" w:color="auto"/>
                    <w:bottom w:val="none" w:sz="0" w:space="0" w:color="auto"/>
                    <w:right w:val="none" w:sz="0" w:space="0" w:color="auto"/>
                  </w:divBdr>
                </w:div>
              </w:divsChild>
            </w:div>
            <w:div w:id="1871186324">
              <w:marLeft w:val="0"/>
              <w:marRight w:val="0"/>
              <w:marTop w:val="0"/>
              <w:marBottom w:val="0"/>
              <w:divBdr>
                <w:top w:val="none" w:sz="0" w:space="0" w:color="auto"/>
                <w:left w:val="none" w:sz="0" w:space="0" w:color="auto"/>
                <w:bottom w:val="none" w:sz="0" w:space="0" w:color="auto"/>
                <w:right w:val="none" w:sz="0" w:space="0" w:color="auto"/>
              </w:divBdr>
              <w:divsChild>
                <w:div w:id="16547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50838">
      <w:bodyDiv w:val="1"/>
      <w:marLeft w:val="0"/>
      <w:marRight w:val="0"/>
      <w:marTop w:val="0"/>
      <w:marBottom w:val="0"/>
      <w:divBdr>
        <w:top w:val="none" w:sz="0" w:space="0" w:color="auto"/>
        <w:left w:val="none" w:sz="0" w:space="0" w:color="auto"/>
        <w:bottom w:val="none" w:sz="0" w:space="0" w:color="auto"/>
        <w:right w:val="none" w:sz="0" w:space="0" w:color="auto"/>
      </w:divBdr>
      <w:divsChild>
        <w:div w:id="261381842">
          <w:marLeft w:val="360"/>
          <w:marRight w:val="0"/>
          <w:marTop w:val="0"/>
          <w:marBottom w:val="0"/>
          <w:divBdr>
            <w:top w:val="none" w:sz="0" w:space="0" w:color="auto"/>
            <w:left w:val="none" w:sz="0" w:space="0" w:color="auto"/>
            <w:bottom w:val="none" w:sz="0" w:space="0" w:color="auto"/>
            <w:right w:val="none" w:sz="0" w:space="0" w:color="auto"/>
          </w:divBdr>
        </w:div>
        <w:div w:id="528302044">
          <w:marLeft w:val="360"/>
          <w:marRight w:val="0"/>
          <w:marTop w:val="0"/>
          <w:marBottom w:val="0"/>
          <w:divBdr>
            <w:top w:val="none" w:sz="0" w:space="0" w:color="auto"/>
            <w:left w:val="none" w:sz="0" w:space="0" w:color="auto"/>
            <w:bottom w:val="none" w:sz="0" w:space="0" w:color="auto"/>
            <w:right w:val="none" w:sz="0" w:space="0" w:color="auto"/>
          </w:divBdr>
        </w:div>
        <w:div w:id="1046445710">
          <w:marLeft w:val="360"/>
          <w:marRight w:val="0"/>
          <w:marTop w:val="0"/>
          <w:marBottom w:val="0"/>
          <w:divBdr>
            <w:top w:val="none" w:sz="0" w:space="0" w:color="auto"/>
            <w:left w:val="none" w:sz="0" w:space="0" w:color="auto"/>
            <w:bottom w:val="none" w:sz="0" w:space="0" w:color="auto"/>
            <w:right w:val="none" w:sz="0" w:space="0" w:color="auto"/>
          </w:divBdr>
        </w:div>
        <w:div w:id="1077627240">
          <w:marLeft w:val="360"/>
          <w:marRight w:val="0"/>
          <w:marTop w:val="0"/>
          <w:marBottom w:val="160"/>
          <w:divBdr>
            <w:top w:val="none" w:sz="0" w:space="0" w:color="auto"/>
            <w:left w:val="none" w:sz="0" w:space="0" w:color="auto"/>
            <w:bottom w:val="none" w:sz="0" w:space="0" w:color="auto"/>
            <w:right w:val="none" w:sz="0" w:space="0" w:color="auto"/>
          </w:divBdr>
        </w:div>
        <w:div w:id="1388451763">
          <w:marLeft w:val="360"/>
          <w:marRight w:val="0"/>
          <w:marTop w:val="0"/>
          <w:marBottom w:val="0"/>
          <w:divBdr>
            <w:top w:val="none" w:sz="0" w:space="0" w:color="auto"/>
            <w:left w:val="none" w:sz="0" w:space="0" w:color="auto"/>
            <w:bottom w:val="none" w:sz="0" w:space="0" w:color="auto"/>
            <w:right w:val="none" w:sz="0" w:space="0" w:color="auto"/>
          </w:divBdr>
        </w:div>
        <w:div w:id="1612318895">
          <w:marLeft w:val="360"/>
          <w:marRight w:val="0"/>
          <w:marTop w:val="0"/>
          <w:marBottom w:val="0"/>
          <w:divBdr>
            <w:top w:val="none" w:sz="0" w:space="0" w:color="auto"/>
            <w:left w:val="none" w:sz="0" w:space="0" w:color="auto"/>
            <w:bottom w:val="none" w:sz="0" w:space="0" w:color="auto"/>
            <w:right w:val="none" w:sz="0" w:space="0" w:color="auto"/>
          </w:divBdr>
        </w:div>
        <w:div w:id="1855879276">
          <w:marLeft w:val="360"/>
          <w:marRight w:val="0"/>
          <w:marTop w:val="0"/>
          <w:marBottom w:val="0"/>
          <w:divBdr>
            <w:top w:val="none" w:sz="0" w:space="0" w:color="auto"/>
            <w:left w:val="none" w:sz="0" w:space="0" w:color="auto"/>
            <w:bottom w:val="none" w:sz="0" w:space="0" w:color="auto"/>
            <w:right w:val="none" w:sz="0" w:space="0" w:color="auto"/>
          </w:divBdr>
        </w:div>
      </w:divsChild>
    </w:div>
    <w:div w:id="740566120">
      <w:bodyDiv w:val="1"/>
      <w:marLeft w:val="0"/>
      <w:marRight w:val="0"/>
      <w:marTop w:val="0"/>
      <w:marBottom w:val="0"/>
      <w:divBdr>
        <w:top w:val="none" w:sz="0" w:space="0" w:color="auto"/>
        <w:left w:val="none" w:sz="0" w:space="0" w:color="auto"/>
        <w:bottom w:val="none" w:sz="0" w:space="0" w:color="auto"/>
        <w:right w:val="none" w:sz="0" w:space="0" w:color="auto"/>
      </w:divBdr>
      <w:divsChild>
        <w:div w:id="158813908">
          <w:marLeft w:val="0"/>
          <w:marRight w:val="0"/>
          <w:marTop w:val="0"/>
          <w:marBottom w:val="0"/>
          <w:divBdr>
            <w:top w:val="none" w:sz="0" w:space="0" w:color="auto"/>
            <w:left w:val="none" w:sz="0" w:space="0" w:color="auto"/>
            <w:bottom w:val="none" w:sz="0" w:space="0" w:color="auto"/>
            <w:right w:val="none" w:sz="0" w:space="0" w:color="auto"/>
          </w:divBdr>
        </w:div>
        <w:div w:id="1265269055">
          <w:marLeft w:val="0"/>
          <w:marRight w:val="0"/>
          <w:marTop w:val="0"/>
          <w:marBottom w:val="0"/>
          <w:divBdr>
            <w:top w:val="none" w:sz="0" w:space="0" w:color="auto"/>
            <w:left w:val="none" w:sz="0" w:space="0" w:color="auto"/>
            <w:bottom w:val="none" w:sz="0" w:space="0" w:color="auto"/>
            <w:right w:val="none" w:sz="0" w:space="0" w:color="auto"/>
          </w:divBdr>
        </w:div>
      </w:divsChild>
    </w:div>
    <w:div w:id="784346745">
      <w:bodyDiv w:val="1"/>
      <w:marLeft w:val="0"/>
      <w:marRight w:val="0"/>
      <w:marTop w:val="0"/>
      <w:marBottom w:val="0"/>
      <w:divBdr>
        <w:top w:val="none" w:sz="0" w:space="0" w:color="auto"/>
        <w:left w:val="none" w:sz="0" w:space="0" w:color="auto"/>
        <w:bottom w:val="none" w:sz="0" w:space="0" w:color="auto"/>
        <w:right w:val="none" w:sz="0" w:space="0" w:color="auto"/>
      </w:divBdr>
      <w:divsChild>
        <w:div w:id="429735658">
          <w:marLeft w:val="0"/>
          <w:marRight w:val="0"/>
          <w:marTop w:val="0"/>
          <w:marBottom w:val="0"/>
          <w:divBdr>
            <w:top w:val="none" w:sz="0" w:space="0" w:color="auto"/>
            <w:left w:val="none" w:sz="0" w:space="0" w:color="auto"/>
            <w:bottom w:val="none" w:sz="0" w:space="0" w:color="auto"/>
            <w:right w:val="none" w:sz="0" w:space="0" w:color="auto"/>
          </w:divBdr>
        </w:div>
      </w:divsChild>
    </w:div>
    <w:div w:id="789318788">
      <w:bodyDiv w:val="1"/>
      <w:marLeft w:val="0"/>
      <w:marRight w:val="0"/>
      <w:marTop w:val="0"/>
      <w:marBottom w:val="0"/>
      <w:divBdr>
        <w:top w:val="none" w:sz="0" w:space="0" w:color="auto"/>
        <w:left w:val="none" w:sz="0" w:space="0" w:color="auto"/>
        <w:bottom w:val="none" w:sz="0" w:space="0" w:color="auto"/>
        <w:right w:val="none" w:sz="0" w:space="0" w:color="auto"/>
      </w:divBdr>
    </w:div>
    <w:div w:id="813986239">
      <w:bodyDiv w:val="1"/>
      <w:marLeft w:val="0"/>
      <w:marRight w:val="0"/>
      <w:marTop w:val="0"/>
      <w:marBottom w:val="0"/>
      <w:divBdr>
        <w:top w:val="none" w:sz="0" w:space="0" w:color="auto"/>
        <w:left w:val="none" w:sz="0" w:space="0" w:color="auto"/>
        <w:bottom w:val="none" w:sz="0" w:space="0" w:color="auto"/>
        <w:right w:val="none" w:sz="0" w:space="0" w:color="auto"/>
      </w:divBdr>
      <w:divsChild>
        <w:div w:id="619264309">
          <w:marLeft w:val="0"/>
          <w:marRight w:val="0"/>
          <w:marTop w:val="0"/>
          <w:marBottom w:val="0"/>
          <w:divBdr>
            <w:top w:val="none" w:sz="0" w:space="0" w:color="auto"/>
            <w:left w:val="none" w:sz="0" w:space="0" w:color="auto"/>
            <w:bottom w:val="none" w:sz="0" w:space="0" w:color="auto"/>
            <w:right w:val="none" w:sz="0" w:space="0" w:color="auto"/>
          </w:divBdr>
          <w:divsChild>
            <w:div w:id="761560697">
              <w:marLeft w:val="0"/>
              <w:marRight w:val="0"/>
              <w:marTop w:val="0"/>
              <w:marBottom w:val="0"/>
              <w:divBdr>
                <w:top w:val="none" w:sz="0" w:space="0" w:color="auto"/>
                <w:left w:val="none" w:sz="0" w:space="0" w:color="auto"/>
                <w:bottom w:val="none" w:sz="0" w:space="0" w:color="auto"/>
                <w:right w:val="none" w:sz="0" w:space="0" w:color="auto"/>
              </w:divBdr>
            </w:div>
            <w:div w:id="1298730064">
              <w:marLeft w:val="0"/>
              <w:marRight w:val="0"/>
              <w:marTop w:val="0"/>
              <w:marBottom w:val="0"/>
              <w:divBdr>
                <w:top w:val="none" w:sz="0" w:space="0" w:color="auto"/>
                <w:left w:val="none" w:sz="0" w:space="0" w:color="auto"/>
                <w:bottom w:val="none" w:sz="0" w:space="0" w:color="auto"/>
                <w:right w:val="none" w:sz="0" w:space="0" w:color="auto"/>
              </w:divBdr>
            </w:div>
          </w:divsChild>
        </w:div>
        <w:div w:id="1495564211">
          <w:marLeft w:val="0"/>
          <w:marRight w:val="0"/>
          <w:marTop w:val="0"/>
          <w:marBottom w:val="0"/>
          <w:divBdr>
            <w:top w:val="none" w:sz="0" w:space="0" w:color="auto"/>
            <w:left w:val="none" w:sz="0" w:space="0" w:color="auto"/>
            <w:bottom w:val="none" w:sz="0" w:space="0" w:color="auto"/>
            <w:right w:val="none" w:sz="0" w:space="0" w:color="auto"/>
          </w:divBdr>
          <w:divsChild>
            <w:div w:id="637416648">
              <w:marLeft w:val="0"/>
              <w:marRight w:val="0"/>
              <w:marTop w:val="0"/>
              <w:marBottom w:val="0"/>
              <w:divBdr>
                <w:top w:val="none" w:sz="0" w:space="0" w:color="auto"/>
                <w:left w:val="none" w:sz="0" w:space="0" w:color="auto"/>
                <w:bottom w:val="none" w:sz="0" w:space="0" w:color="auto"/>
                <w:right w:val="none" w:sz="0" w:space="0" w:color="auto"/>
              </w:divBdr>
            </w:div>
            <w:div w:id="20189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0437">
      <w:bodyDiv w:val="1"/>
      <w:marLeft w:val="0"/>
      <w:marRight w:val="0"/>
      <w:marTop w:val="0"/>
      <w:marBottom w:val="0"/>
      <w:divBdr>
        <w:top w:val="none" w:sz="0" w:space="0" w:color="auto"/>
        <w:left w:val="none" w:sz="0" w:space="0" w:color="auto"/>
        <w:bottom w:val="none" w:sz="0" w:space="0" w:color="auto"/>
        <w:right w:val="none" w:sz="0" w:space="0" w:color="auto"/>
      </w:divBdr>
    </w:div>
    <w:div w:id="1009526942">
      <w:bodyDiv w:val="1"/>
      <w:marLeft w:val="0"/>
      <w:marRight w:val="0"/>
      <w:marTop w:val="0"/>
      <w:marBottom w:val="0"/>
      <w:divBdr>
        <w:top w:val="none" w:sz="0" w:space="0" w:color="auto"/>
        <w:left w:val="none" w:sz="0" w:space="0" w:color="auto"/>
        <w:bottom w:val="none" w:sz="0" w:space="0" w:color="auto"/>
        <w:right w:val="none" w:sz="0" w:space="0" w:color="auto"/>
      </w:divBdr>
    </w:div>
    <w:div w:id="1067608866">
      <w:bodyDiv w:val="1"/>
      <w:marLeft w:val="0"/>
      <w:marRight w:val="0"/>
      <w:marTop w:val="0"/>
      <w:marBottom w:val="0"/>
      <w:divBdr>
        <w:top w:val="none" w:sz="0" w:space="0" w:color="auto"/>
        <w:left w:val="none" w:sz="0" w:space="0" w:color="auto"/>
        <w:bottom w:val="none" w:sz="0" w:space="0" w:color="auto"/>
        <w:right w:val="none" w:sz="0" w:space="0" w:color="auto"/>
      </w:divBdr>
    </w:div>
    <w:div w:id="1159883834">
      <w:bodyDiv w:val="1"/>
      <w:marLeft w:val="0"/>
      <w:marRight w:val="0"/>
      <w:marTop w:val="0"/>
      <w:marBottom w:val="0"/>
      <w:divBdr>
        <w:top w:val="none" w:sz="0" w:space="0" w:color="auto"/>
        <w:left w:val="none" w:sz="0" w:space="0" w:color="auto"/>
        <w:bottom w:val="none" w:sz="0" w:space="0" w:color="auto"/>
        <w:right w:val="none" w:sz="0" w:space="0" w:color="auto"/>
      </w:divBdr>
    </w:div>
    <w:div w:id="1172062241">
      <w:bodyDiv w:val="1"/>
      <w:marLeft w:val="0"/>
      <w:marRight w:val="0"/>
      <w:marTop w:val="0"/>
      <w:marBottom w:val="0"/>
      <w:divBdr>
        <w:top w:val="none" w:sz="0" w:space="0" w:color="auto"/>
        <w:left w:val="none" w:sz="0" w:space="0" w:color="auto"/>
        <w:bottom w:val="none" w:sz="0" w:space="0" w:color="auto"/>
        <w:right w:val="none" w:sz="0" w:space="0" w:color="auto"/>
      </w:divBdr>
      <w:divsChild>
        <w:div w:id="1046567337">
          <w:marLeft w:val="446"/>
          <w:marRight w:val="0"/>
          <w:marTop w:val="200"/>
          <w:marBottom w:val="0"/>
          <w:divBdr>
            <w:top w:val="none" w:sz="0" w:space="0" w:color="auto"/>
            <w:left w:val="none" w:sz="0" w:space="0" w:color="auto"/>
            <w:bottom w:val="none" w:sz="0" w:space="0" w:color="auto"/>
            <w:right w:val="none" w:sz="0" w:space="0" w:color="auto"/>
          </w:divBdr>
        </w:div>
      </w:divsChild>
    </w:div>
    <w:div w:id="1249192215">
      <w:bodyDiv w:val="1"/>
      <w:marLeft w:val="0"/>
      <w:marRight w:val="0"/>
      <w:marTop w:val="0"/>
      <w:marBottom w:val="0"/>
      <w:divBdr>
        <w:top w:val="none" w:sz="0" w:space="0" w:color="auto"/>
        <w:left w:val="none" w:sz="0" w:space="0" w:color="auto"/>
        <w:bottom w:val="none" w:sz="0" w:space="0" w:color="auto"/>
        <w:right w:val="none" w:sz="0" w:space="0" w:color="auto"/>
      </w:divBdr>
    </w:div>
    <w:div w:id="1274247016">
      <w:bodyDiv w:val="1"/>
      <w:marLeft w:val="0"/>
      <w:marRight w:val="0"/>
      <w:marTop w:val="0"/>
      <w:marBottom w:val="0"/>
      <w:divBdr>
        <w:top w:val="none" w:sz="0" w:space="0" w:color="auto"/>
        <w:left w:val="none" w:sz="0" w:space="0" w:color="auto"/>
        <w:bottom w:val="none" w:sz="0" w:space="0" w:color="auto"/>
        <w:right w:val="none" w:sz="0" w:space="0" w:color="auto"/>
      </w:divBdr>
    </w:div>
    <w:div w:id="1373578377">
      <w:bodyDiv w:val="1"/>
      <w:marLeft w:val="0"/>
      <w:marRight w:val="0"/>
      <w:marTop w:val="0"/>
      <w:marBottom w:val="0"/>
      <w:divBdr>
        <w:top w:val="none" w:sz="0" w:space="0" w:color="auto"/>
        <w:left w:val="none" w:sz="0" w:space="0" w:color="auto"/>
        <w:bottom w:val="none" w:sz="0" w:space="0" w:color="auto"/>
        <w:right w:val="none" w:sz="0" w:space="0" w:color="auto"/>
      </w:divBdr>
    </w:div>
    <w:div w:id="1555459704">
      <w:bodyDiv w:val="1"/>
      <w:marLeft w:val="0"/>
      <w:marRight w:val="0"/>
      <w:marTop w:val="0"/>
      <w:marBottom w:val="0"/>
      <w:divBdr>
        <w:top w:val="none" w:sz="0" w:space="0" w:color="auto"/>
        <w:left w:val="none" w:sz="0" w:space="0" w:color="auto"/>
        <w:bottom w:val="none" w:sz="0" w:space="0" w:color="auto"/>
        <w:right w:val="none" w:sz="0" w:space="0" w:color="auto"/>
      </w:divBdr>
    </w:div>
    <w:div w:id="1641229349">
      <w:bodyDiv w:val="1"/>
      <w:marLeft w:val="0"/>
      <w:marRight w:val="0"/>
      <w:marTop w:val="0"/>
      <w:marBottom w:val="0"/>
      <w:divBdr>
        <w:top w:val="none" w:sz="0" w:space="0" w:color="auto"/>
        <w:left w:val="none" w:sz="0" w:space="0" w:color="auto"/>
        <w:bottom w:val="none" w:sz="0" w:space="0" w:color="auto"/>
        <w:right w:val="none" w:sz="0" w:space="0" w:color="auto"/>
      </w:divBdr>
    </w:div>
    <w:div w:id="1697852256">
      <w:bodyDiv w:val="1"/>
      <w:marLeft w:val="0"/>
      <w:marRight w:val="0"/>
      <w:marTop w:val="0"/>
      <w:marBottom w:val="0"/>
      <w:divBdr>
        <w:top w:val="none" w:sz="0" w:space="0" w:color="auto"/>
        <w:left w:val="none" w:sz="0" w:space="0" w:color="auto"/>
        <w:bottom w:val="none" w:sz="0" w:space="0" w:color="auto"/>
        <w:right w:val="none" w:sz="0" w:space="0" w:color="auto"/>
      </w:divBdr>
    </w:div>
    <w:div w:id="1705983891">
      <w:bodyDiv w:val="1"/>
      <w:marLeft w:val="0"/>
      <w:marRight w:val="0"/>
      <w:marTop w:val="0"/>
      <w:marBottom w:val="0"/>
      <w:divBdr>
        <w:top w:val="none" w:sz="0" w:space="0" w:color="auto"/>
        <w:left w:val="none" w:sz="0" w:space="0" w:color="auto"/>
        <w:bottom w:val="none" w:sz="0" w:space="0" w:color="auto"/>
        <w:right w:val="none" w:sz="0" w:space="0" w:color="auto"/>
      </w:divBdr>
    </w:div>
    <w:div w:id="1762799329">
      <w:bodyDiv w:val="1"/>
      <w:marLeft w:val="0"/>
      <w:marRight w:val="0"/>
      <w:marTop w:val="0"/>
      <w:marBottom w:val="0"/>
      <w:divBdr>
        <w:top w:val="none" w:sz="0" w:space="0" w:color="auto"/>
        <w:left w:val="none" w:sz="0" w:space="0" w:color="auto"/>
        <w:bottom w:val="none" w:sz="0" w:space="0" w:color="auto"/>
        <w:right w:val="none" w:sz="0" w:space="0" w:color="auto"/>
      </w:divBdr>
    </w:div>
    <w:div w:id="1768116246">
      <w:bodyDiv w:val="1"/>
      <w:marLeft w:val="0"/>
      <w:marRight w:val="0"/>
      <w:marTop w:val="0"/>
      <w:marBottom w:val="0"/>
      <w:divBdr>
        <w:top w:val="none" w:sz="0" w:space="0" w:color="auto"/>
        <w:left w:val="none" w:sz="0" w:space="0" w:color="auto"/>
        <w:bottom w:val="none" w:sz="0" w:space="0" w:color="auto"/>
        <w:right w:val="none" w:sz="0" w:space="0" w:color="auto"/>
      </w:divBdr>
    </w:div>
    <w:div w:id="1802571083">
      <w:bodyDiv w:val="1"/>
      <w:marLeft w:val="0"/>
      <w:marRight w:val="0"/>
      <w:marTop w:val="0"/>
      <w:marBottom w:val="0"/>
      <w:divBdr>
        <w:top w:val="none" w:sz="0" w:space="0" w:color="auto"/>
        <w:left w:val="none" w:sz="0" w:space="0" w:color="auto"/>
        <w:bottom w:val="none" w:sz="0" w:space="0" w:color="auto"/>
        <w:right w:val="none" w:sz="0" w:space="0" w:color="auto"/>
      </w:divBdr>
    </w:div>
    <w:div w:id="1841890550">
      <w:bodyDiv w:val="1"/>
      <w:marLeft w:val="0"/>
      <w:marRight w:val="0"/>
      <w:marTop w:val="0"/>
      <w:marBottom w:val="0"/>
      <w:divBdr>
        <w:top w:val="none" w:sz="0" w:space="0" w:color="auto"/>
        <w:left w:val="none" w:sz="0" w:space="0" w:color="auto"/>
        <w:bottom w:val="none" w:sz="0" w:space="0" w:color="auto"/>
        <w:right w:val="none" w:sz="0" w:space="0" w:color="auto"/>
      </w:divBdr>
    </w:div>
    <w:div w:id="1927420332">
      <w:bodyDiv w:val="1"/>
      <w:marLeft w:val="0"/>
      <w:marRight w:val="0"/>
      <w:marTop w:val="0"/>
      <w:marBottom w:val="0"/>
      <w:divBdr>
        <w:top w:val="none" w:sz="0" w:space="0" w:color="auto"/>
        <w:left w:val="none" w:sz="0" w:space="0" w:color="auto"/>
        <w:bottom w:val="none" w:sz="0" w:space="0" w:color="auto"/>
        <w:right w:val="none" w:sz="0" w:space="0" w:color="auto"/>
      </w:divBdr>
      <w:divsChild>
        <w:div w:id="8870304">
          <w:marLeft w:val="0"/>
          <w:marRight w:val="0"/>
          <w:marTop w:val="0"/>
          <w:marBottom w:val="0"/>
          <w:divBdr>
            <w:top w:val="none" w:sz="0" w:space="0" w:color="auto"/>
            <w:left w:val="none" w:sz="0" w:space="0" w:color="auto"/>
            <w:bottom w:val="none" w:sz="0" w:space="0" w:color="auto"/>
            <w:right w:val="none" w:sz="0" w:space="0" w:color="auto"/>
          </w:divBdr>
        </w:div>
        <w:div w:id="449936329">
          <w:marLeft w:val="0"/>
          <w:marRight w:val="0"/>
          <w:marTop w:val="0"/>
          <w:marBottom w:val="0"/>
          <w:divBdr>
            <w:top w:val="none" w:sz="0" w:space="0" w:color="auto"/>
            <w:left w:val="none" w:sz="0" w:space="0" w:color="auto"/>
            <w:bottom w:val="none" w:sz="0" w:space="0" w:color="auto"/>
            <w:right w:val="none" w:sz="0" w:space="0" w:color="auto"/>
          </w:divBdr>
        </w:div>
        <w:div w:id="1085686125">
          <w:marLeft w:val="0"/>
          <w:marRight w:val="0"/>
          <w:marTop w:val="0"/>
          <w:marBottom w:val="0"/>
          <w:divBdr>
            <w:top w:val="none" w:sz="0" w:space="0" w:color="auto"/>
            <w:left w:val="none" w:sz="0" w:space="0" w:color="auto"/>
            <w:bottom w:val="none" w:sz="0" w:space="0" w:color="auto"/>
            <w:right w:val="none" w:sz="0" w:space="0" w:color="auto"/>
          </w:divBdr>
        </w:div>
      </w:divsChild>
    </w:div>
    <w:div w:id="1929999118">
      <w:bodyDiv w:val="1"/>
      <w:marLeft w:val="0"/>
      <w:marRight w:val="0"/>
      <w:marTop w:val="0"/>
      <w:marBottom w:val="0"/>
      <w:divBdr>
        <w:top w:val="none" w:sz="0" w:space="0" w:color="auto"/>
        <w:left w:val="none" w:sz="0" w:space="0" w:color="auto"/>
        <w:bottom w:val="none" w:sz="0" w:space="0" w:color="auto"/>
        <w:right w:val="none" w:sz="0" w:space="0" w:color="auto"/>
      </w:divBdr>
    </w:div>
    <w:div w:id="2014840980">
      <w:bodyDiv w:val="1"/>
      <w:marLeft w:val="0"/>
      <w:marRight w:val="0"/>
      <w:marTop w:val="0"/>
      <w:marBottom w:val="0"/>
      <w:divBdr>
        <w:top w:val="none" w:sz="0" w:space="0" w:color="auto"/>
        <w:left w:val="none" w:sz="0" w:space="0" w:color="auto"/>
        <w:bottom w:val="none" w:sz="0" w:space="0" w:color="auto"/>
        <w:right w:val="none" w:sz="0" w:space="0" w:color="auto"/>
      </w:divBdr>
    </w:div>
    <w:div w:id="2091536126">
      <w:bodyDiv w:val="1"/>
      <w:marLeft w:val="0"/>
      <w:marRight w:val="0"/>
      <w:marTop w:val="0"/>
      <w:marBottom w:val="0"/>
      <w:divBdr>
        <w:top w:val="none" w:sz="0" w:space="0" w:color="auto"/>
        <w:left w:val="none" w:sz="0" w:space="0" w:color="auto"/>
        <w:bottom w:val="none" w:sz="0" w:space="0" w:color="auto"/>
        <w:right w:val="none" w:sz="0" w:space="0" w:color="auto"/>
      </w:divBdr>
    </w:div>
    <w:div w:id="21259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89303\OneDrive%20-%20BOOZ%20ALLEN%20HAMILTON\Proposals\USPS%20ITS\USPS%20ITS_%20Master%20Template_BrandColors.dotx" TargetMode="External"/></Relationships>
</file>

<file path=word/theme/theme1.xml><?xml version="1.0" encoding="utf-8"?>
<a:theme xmlns:a="http://schemas.openxmlformats.org/drawingml/2006/main" name="Office Theme">
  <a:themeElements>
    <a:clrScheme name="USPS">
      <a:dk1>
        <a:srgbClr val="004B87"/>
      </a:dk1>
      <a:lt1>
        <a:srgbClr val="101820"/>
      </a:lt1>
      <a:dk2>
        <a:srgbClr val="FFFFFF"/>
      </a:dk2>
      <a:lt2>
        <a:srgbClr val="E7E6E6"/>
      </a:lt2>
      <a:accent1>
        <a:srgbClr val="4FBCF1"/>
      </a:accent1>
      <a:accent2>
        <a:srgbClr val="004B87"/>
      </a:accent2>
      <a:accent3>
        <a:srgbClr val="1B912C"/>
      </a:accent3>
      <a:accent4>
        <a:srgbClr val="DA291C"/>
      </a:accent4>
      <a:accent5>
        <a:srgbClr val="DA291C"/>
      </a:accent5>
      <a:accent6>
        <a:srgbClr val="A8E3FA"/>
      </a:accent6>
      <a:hlink>
        <a:srgbClr val="243646"/>
      </a:hlink>
      <a:folHlink>
        <a:srgbClr val="4FBCF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A5971513B560488BC726F2C6D2246C" ma:contentTypeVersion="" ma:contentTypeDescription="Create a new document." ma:contentTypeScope="" ma:versionID="6860978ce5e5227c8c3aa0d935aeb768">
  <xsd:schema xmlns:xsd="http://www.w3.org/2001/XMLSchema" xmlns:xs="http://www.w3.org/2001/XMLSchema" xmlns:p="http://schemas.microsoft.com/office/2006/metadata/properties" xmlns:ns2="9b4869ca-948c-4db8-af33-e23f54e13b99" targetNamespace="http://schemas.microsoft.com/office/2006/metadata/properties" ma:root="true" ma:fieldsID="83b352f02f91efc403ae02995ef37676" ns2:_="">
    <xsd:import namespace="9b4869ca-948c-4db8-af33-e23f54e13b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869ca-948c-4db8-af33-e23f54e13b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00CE-2853-42FB-BC38-146A91D3C7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94818C-3449-4FB9-803D-79B4C585672A}">
  <ds:schemaRefs>
    <ds:schemaRef ds:uri="http://schemas.microsoft.com/sharepoint/v3/contenttype/forms"/>
  </ds:schemaRefs>
</ds:datastoreItem>
</file>

<file path=customXml/itemProps3.xml><?xml version="1.0" encoding="utf-8"?>
<ds:datastoreItem xmlns:ds="http://schemas.openxmlformats.org/officeDocument/2006/customXml" ds:itemID="{7BAACDB5-4CB9-4F27-B8E7-DEF1A4D5D3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869ca-948c-4db8-af33-e23f54e13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A1D1B5-0EA9-4729-93D9-093195C84396}">
  <ds:schemaRefs>
    <ds:schemaRef ds:uri="http://schemas.openxmlformats.org/officeDocument/2006/bibliography"/>
  </ds:schemaRefs>
</ds:datastoreItem>
</file>

<file path=docMetadata/LabelInfo.xml><?xml version="1.0" encoding="utf-8"?>
<clbl:labelList xmlns:clbl="http://schemas.microsoft.com/office/2020/mipLabelMetadata">
  <clbl:label id="{d5fe813e-0caa-432a-b2ac-d555aa91bd1c}" enabled="0" method="" siteId="{d5fe813e-0caa-432a-b2ac-d555aa91bd1c}" removed="1"/>
</clbl:labelList>
</file>

<file path=docProps/app.xml><?xml version="1.0" encoding="utf-8"?>
<Properties xmlns="http://schemas.openxmlformats.org/officeDocument/2006/extended-properties" xmlns:vt="http://schemas.openxmlformats.org/officeDocument/2006/docPropsVTypes">
  <Template>USPS ITS_ Master Template_BrandColors.dotx</Template>
  <TotalTime>34</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vt:lpstr>
    </vt:vector>
  </TitlesOfParts>
  <Manager/>
  <Company>Booz Allen Hamilton</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Norem, Mark [USA]</dc:creator>
  <cp:keywords/>
  <dc:description/>
  <cp:lastModifiedBy>House, Jayla [USA]</cp:lastModifiedBy>
  <cp:revision>14</cp:revision>
  <cp:lastPrinted>2022-01-02T23:20:00Z</cp:lastPrinted>
  <dcterms:created xsi:type="dcterms:W3CDTF">2022-10-11T02:24:00Z</dcterms:created>
  <dcterms:modified xsi:type="dcterms:W3CDTF">2022-10-18T17:52:00Z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chive">
    <vt:lpwstr>0</vt:lpwstr>
  </property>
  <property fmtid="{D5CDD505-2E9C-101B-9397-08002B2CF9AE}" pid="3" name="BAH_templateVersion">
    <vt:lpwstr>Proposal_US_2019.1</vt:lpwstr>
  </property>
  <property fmtid="{D5CDD505-2E9C-101B-9397-08002B2CF9AE}" pid="4" name="ContentTypeId">
    <vt:lpwstr>0x010100C7A5971513B560488BC726F2C6D2246C</vt:lpwstr>
  </property>
  <property fmtid="{D5CDD505-2E9C-101B-9397-08002B2CF9AE}" pid="5" name="SharedWithUsers">
    <vt:lpwstr>12502;#Hussain, Shahzad [USA];#7842;#Hanley, Katherine [USA];#1151;#Pinegar, Lisa [USA]</vt:lpwstr>
  </property>
</Properties>
</file>